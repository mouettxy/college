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D91B89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D59FE" w:rsidRPr="001D59FE">
        <w:rPr>
          <w:rFonts w:eastAsia="Arial" w:cs="Times New Roman"/>
          <w:b/>
          <w:bCs/>
          <w:szCs w:val="28"/>
          <w:lang w:eastAsia="ru-RU"/>
        </w:rPr>
        <w:t>Проектирование на основе производительности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1CD515F" w14:textId="600A9C49" w:rsidR="008976A6" w:rsidRDefault="00611DA8" w:rsidP="00611DA8">
      <w:pPr>
        <w:pStyle w:val="11"/>
      </w:pPr>
      <w:r>
        <w:lastRenderedPageBreak/>
        <w:t>Практическое задание</w:t>
      </w:r>
    </w:p>
    <w:p w14:paraId="1C599A33" w14:textId="572AFCF8" w:rsidR="00CA2218" w:rsidRPr="00611DA8" w:rsidRDefault="00351508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410D01" wp14:editId="4DCFE112">
            <wp:simplePos x="0" y="0"/>
            <wp:positionH relativeFrom="margin">
              <wp:align>center</wp:align>
            </wp:positionH>
            <wp:positionV relativeFrom="paragraph">
              <wp:posOffset>295224</wp:posOffset>
            </wp:positionV>
            <wp:extent cx="4418330" cy="234315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тестирование</w:t>
      </w:r>
    </w:p>
    <w:sectPr w:rsidR="00CA2218" w:rsidRPr="00611DA8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BA3E" w14:textId="77777777" w:rsidR="006D6FF7" w:rsidRDefault="006D6FF7" w:rsidP="00FE3A44">
      <w:pPr>
        <w:spacing w:after="0" w:line="240" w:lineRule="auto"/>
      </w:pPr>
      <w:r>
        <w:separator/>
      </w:r>
    </w:p>
  </w:endnote>
  <w:endnote w:type="continuationSeparator" w:id="0">
    <w:p w14:paraId="04B96B5C" w14:textId="77777777" w:rsidR="006D6FF7" w:rsidRDefault="006D6FF7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AADB" w14:textId="77777777" w:rsidR="006D6FF7" w:rsidRDefault="006D6FF7" w:rsidP="00FE3A44">
      <w:pPr>
        <w:spacing w:after="0" w:line="240" w:lineRule="auto"/>
      </w:pPr>
      <w:r>
        <w:separator/>
      </w:r>
    </w:p>
  </w:footnote>
  <w:footnote w:type="continuationSeparator" w:id="0">
    <w:p w14:paraId="231FE987" w14:textId="77777777" w:rsidR="006D6FF7" w:rsidRDefault="006D6FF7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4"/>
  </w:num>
  <w:num w:numId="5">
    <w:abstractNumId w:val="1"/>
  </w:num>
  <w:num w:numId="6">
    <w:abstractNumId w:val="17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  <w:num w:numId="13">
    <w:abstractNumId w:val="18"/>
  </w:num>
  <w:num w:numId="14">
    <w:abstractNumId w:val="4"/>
  </w:num>
  <w:num w:numId="15">
    <w:abstractNumId w:val="5"/>
  </w:num>
  <w:num w:numId="16">
    <w:abstractNumId w:val="15"/>
  </w:num>
  <w:num w:numId="17">
    <w:abstractNumId w:val="11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1D59FE"/>
    <w:rsid w:val="002C553C"/>
    <w:rsid w:val="00325D3D"/>
    <w:rsid w:val="00351508"/>
    <w:rsid w:val="00391CCF"/>
    <w:rsid w:val="003A7D6B"/>
    <w:rsid w:val="003E3E64"/>
    <w:rsid w:val="004843FE"/>
    <w:rsid w:val="004C548F"/>
    <w:rsid w:val="004F0E2E"/>
    <w:rsid w:val="005A2D7A"/>
    <w:rsid w:val="005A4A79"/>
    <w:rsid w:val="005B220C"/>
    <w:rsid w:val="00611DA8"/>
    <w:rsid w:val="006246C6"/>
    <w:rsid w:val="006D6FF7"/>
    <w:rsid w:val="006F04EB"/>
    <w:rsid w:val="008976A6"/>
    <w:rsid w:val="0094405B"/>
    <w:rsid w:val="00962331"/>
    <w:rsid w:val="0096374A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119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10</cp:revision>
  <dcterms:created xsi:type="dcterms:W3CDTF">2021-09-03T07:15:00Z</dcterms:created>
  <dcterms:modified xsi:type="dcterms:W3CDTF">2021-09-24T07:59:00Z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