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52F750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0450" cy="1126498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5F216D2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B18E9">
        <w:rPr>
          <w:rFonts w:eastAsia="Arial" w:cs="Times New Roman"/>
          <w:b/>
          <w:bCs/>
          <w:szCs w:val="28"/>
          <w:lang w:eastAsia="ru-RU"/>
        </w:rPr>
        <w:t>Вычислительные системы сети и телекоммуникации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DB940F5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364E96">
        <w:rPr>
          <w:rFonts w:eastAsia="Arial" w:cs="Times New Roman"/>
          <w:b/>
          <w:bCs/>
          <w:szCs w:val="28"/>
          <w:lang w:eastAsia="ru-RU"/>
        </w:rPr>
        <w:t>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Ерпелев</w:t>
      </w:r>
      <w:proofErr w:type="spellEnd"/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0A9CEA1C" w:rsidR="00547D5F" w:rsidRDefault="00772DB8" w:rsidP="00772DB8">
      <w:pPr>
        <w:pStyle w:val="11"/>
      </w:pPr>
      <w:r>
        <w:lastRenderedPageBreak/>
        <w:t>Ход работы</w:t>
      </w:r>
    </w:p>
    <w:p w14:paraId="7323DA7D" w14:textId="48C69BEB" w:rsidR="0019669E" w:rsidRDefault="00595339" w:rsidP="00950A5F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B88BE0" wp14:editId="1215AC48">
            <wp:simplePos x="0" y="0"/>
            <wp:positionH relativeFrom="margin">
              <wp:align>center</wp:align>
            </wp:positionH>
            <wp:positionV relativeFrom="page">
              <wp:posOffset>1234689</wp:posOffset>
            </wp:positionV>
            <wp:extent cx="3600450" cy="206597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65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4FB">
        <w:t>Выполнил пример</w:t>
      </w:r>
    </w:p>
    <w:p w14:paraId="06584F8A" w14:textId="004FE30E" w:rsidR="00595339" w:rsidRPr="00772DB8" w:rsidRDefault="00A13B94" w:rsidP="00950A5F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B999EA6" wp14:editId="13C645E3">
            <wp:simplePos x="0" y="0"/>
            <wp:positionH relativeFrom="margin">
              <wp:align>center</wp:align>
            </wp:positionH>
            <wp:positionV relativeFrom="page">
              <wp:posOffset>3601665</wp:posOffset>
            </wp:positionV>
            <wp:extent cx="3600450" cy="2065977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65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39">
        <w:t>Выполнил самостоятельное задание</w:t>
      </w:r>
    </w:p>
    <w:sectPr w:rsidR="00595339" w:rsidRPr="00772DB8" w:rsidSect="00FE3A4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F081" w14:textId="77777777" w:rsidR="00C24A36" w:rsidRDefault="00C24A36" w:rsidP="00FE3A44">
      <w:pPr>
        <w:spacing w:after="0" w:line="240" w:lineRule="auto"/>
      </w:pPr>
      <w:r>
        <w:separator/>
      </w:r>
    </w:p>
  </w:endnote>
  <w:endnote w:type="continuationSeparator" w:id="0">
    <w:p w14:paraId="25D94D33" w14:textId="77777777" w:rsidR="00C24A36" w:rsidRDefault="00C24A36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A5607" w14:textId="77777777" w:rsidR="00C24A36" w:rsidRDefault="00C24A36" w:rsidP="00FE3A44">
      <w:pPr>
        <w:spacing w:after="0" w:line="240" w:lineRule="auto"/>
      </w:pPr>
      <w:r>
        <w:separator/>
      </w:r>
    </w:p>
  </w:footnote>
  <w:footnote w:type="continuationSeparator" w:id="0">
    <w:p w14:paraId="63C935EB" w14:textId="77777777" w:rsidR="00C24A36" w:rsidRDefault="00C24A36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0E3C83"/>
    <w:rsid w:val="0011331A"/>
    <w:rsid w:val="001230CB"/>
    <w:rsid w:val="00125F66"/>
    <w:rsid w:val="00180ED6"/>
    <w:rsid w:val="0019669E"/>
    <w:rsid w:val="001A5C60"/>
    <w:rsid w:val="001C5786"/>
    <w:rsid w:val="00217F7F"/>
    <w:rsid w:val="002C553C"/>
    <w:rsid w:val="00325D3D"/>
    <w:rsid w:val="00327535"/>
    <w:rsid w:val="00364E96"/>
    <w:rsid w:val="00391CCF"/>
    <w:rsid w:val="003A09D4"/>
    <w:rsid w:val="003A7D6B"/>
    <w:rsid w:val="003E3E64"/>
    <w:rsid w:val="0043146E"/>
    <w:rsid w:val="004843FE"/>
    <w:rsid w:val="004C548F"/>
    <w:rsid w:val="004F0E2E"/>
    <w:rsid w:val="00547D5F"/>
    <w:rsid w:val="00595339"/>
    <w:rsid w:val="005A2D7A"/>
    <w:rsid w:val="005B220C"/>
    <w:rsid w:val="006F04EB"/>
    <w:rsid w:val="00704445"/>
    <w:rsid w:val="00736965"/>
    <w:rsid w:val="00772DB8"/>
    <w:rsid w:val="007B18E9"/>
    <w:rsid w:val="008661CA"/>
    <w:rsid w:val="008E3C73"/>
    <w:rsid w:val="0094405B"/>
    <w:rsid w:val="00950A5F"/>
    <w:rsid w:val="00962331"/>
    <w:rsid w:val="0096374A"/>
    <w:rsid w:val="00972F7B"/>
    <w:rsid w:val="00974020"/>
    <w:rsid w:val="009E4FA2"/>
    <w:rsid w:val="00A13B94"/>
    <w:rsid w:val="00A23AD9"/>
    <w:rsid w:val="00B33815"/>
    <w:rsid w:val="00B44D7F"/>
    <w:rsid w:val="00C24A36"/>
    <w:rsid w:val="00C614E3"/>
    <w:rsid w:val="00C914D2"/>
    <w:rsid w:val="00D12155"/>
    <w:rsid w:val="00D4774D"/>
    <w:rsid w:val="00D47AF8"/>
    <w:rsid w:val="00D57FF5"/>
    <w:rsid w:val="00D90DB5"/>
    <w:rsid w:val="00D93968"/>
    <w:rsid w:val="00D96FE4"/>
    <w:rsid w:val="00DE1515"/>
    <w:rsid w:val="00E31092"/>
    <w:rsid w:val="00E474FB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282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16</cp:revision>
  <dcterms:created xsi:type="dcterms:W3CDTF">2021-09-03T07:15:00Z</dcterms:created>
  <dcterms:modified xsi:type="dcterms:W3CDTF">2021-11-09T21:29:00Z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