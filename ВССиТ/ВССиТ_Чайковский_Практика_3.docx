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6DB53C8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00450" cy="1126498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2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5F216D2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7B18E9">
        <w:rPr>
          <w:rFonts w:eastAsia="Arial" w:cs="Times New Roman"/>
          <w:b/>
          <w:bCs/>
          <w:szCs w:val="28"/>
          <w:lang w:eastAsia="ru-RU"/>
        </w:rPr>
        <w:t>Вычислительные системы сети и телекоммуникации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5FCB041E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772DB8">
        <w:rPr>
          <w:rFonts w:eastAsia="Arial" w:cs="Times New Roman"/>
          <w:b/>
          <w:bCs/>
          <w:szCs w:val="28"/>
          <w:lang w:eastAsia="ru-RU"/>
        </w:rPr>
        <w:t xml:space="preserve">Практика </w:t>
      </w:r>
      <w:r w:rsidR="008661CA">
        <w:rPr>
          <w:rFonts w:eastAsia="Arial" w:cs="Times New Roman"/>
          <w:b/>
          <w:bCs/>
          <w:szCs w:val="28"/>
          <w:lang w:eastAsia="ru-RU"/>
        </w:rPr>
        <w:t>3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362A258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547D5F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0C5C49A" w:rsidR="003E3E64" w:rsidRPr="003A7D6B" w:rsidRDefault="00772DB8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proofErr w:type="spellStart"/>
      <w:r>
        <w:rPr>
          <w:rFonts w:eastAsia="Arial" w:cs="Times New Roman"/>
          <w:szCs w:val="28"/>
          <w:lang w:eastAsia="ru-RU"/>
        </w:rPr>
        <w:t>Ерпелев</w:t>
      </w:r>
      <w:proofErr w:type="spellEnd"/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А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В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31308E45" w:rsid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AD4B7C2" w14:textId="0A9CEA1C" w:rsidR="00547D5F" w:rsidRDefault="00772DB8" w:rsidP="00772DB8">
      <w:pPr>
        <w:pStyle w:val="11"/>
      </w:pPr>
      <w:r>
        <w:lastRenderedPageBreak/>
        <w:t>Ход работы</w:t>
      </w:r>
    </w:p>
    <w:p w14:paraId="39EBCD8D" w14:textId="4F963856" w:rsidR="008661CA" w:rsidRDefault="008661CA" w:rsidP="00D4774D">
      <w:pPr>
        <w:pStyle w:val="a"/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531A64D" wp14:editId="6D096FED">
            <wp:simplePos x="0" y="0"/>
            <wp:positionH relativeFrom="margin">
              <wp:posOffset>-952500</wp:posOffset>
            </wp:positionH>
            <wp:positionV relativeFrom="page">
              <wp:posOffset>4434205</wp:posOffset>
            </wp:positionV>
            <wp:extent cx="3600450" cy="48006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F13B149" wp14:editId="241C538D">
            <wp:simplePos x="0" y="0"/>
            <wp:positionH relativeFrom="margin">
              <wp:posOffset>2672715</wp:posOffset>
            </wp:positionH>
            <wp:positionV relativeFrom="page">
              <wp:posOffset>1715770</wp:posOffset>
            </wp:positionV>
            <wp:extent cx="3600450" cy="4800728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80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25CAB7C" wp14:editId="30D1C122">
            <wp:simplePos x="0" y="0"/>
            <wp:positionH relativeFrom="margin">
              <wp:posOffset>-952500</wp:posOffset>
            </wp:positionH>
            <wp:positionV relativeFrom="page">
              <wp:posOffset>1724660</wp:posOffset>
            </wp:positionV>
            <wp:extent cx="3600450" cy="2700020"/>
            <wp:effectExtent l="0" t="0" r="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Присутствовал на кружке по </w:t>
      </w:r>
      <w:r>
        <w:rPr>
          <w:lang w:val="en-US"/>
        </w:rPr>
        <w:t>Arduino</w:t>
      </w:r>
      <w:r w:rsidRPr="008661CA">
        <w:t xml:space="preserve">, </w:t>
      </w:r>
      <w:r>
        <w:t xml:space="preserve">один раз вёл его, проходил книжку и выполнял </w:t>
      </w:r>
      <w:r w:rsidR="008E3C73">
        <w:t>задания,</w:t>
      </w:r>
      <w:r>
        <w:t xml:space="preserve"> на которые хватало деталей предоставленных в колледже.</w:t>
      </w:r>
    </w:p>
    <w:p w14:paraId="3148E8FD" w14:textId="665E8931" w:rsidR="008661CA" w:rsidRDefault="008661CA">
      <w:r>
        <w:br w:type="page"/>
      </w:r>
    </w:p>
    <w:p w14:paraId="7323DA7D" w14:textId="0F8FEFB5" w:rsidR="0019669E" w:rsidRPr="00772DB8" w:rsidRDefault="008661CA" w:rsidP="008661CA">
      <w:r>
        <w:rPr>
          <w:noProof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5847C3B3" wp14:editId="6CFB311D">
            <wp:simplePos x="0" y="0"/>
            <wp:positionH relativeFrom="margin">
              <wp:posOffset>2712361</wp:posOffset>
            </wp:positionH>
            <wp:positionV relativeFrom="paragraph">
              <wp:posOffset>4214329</wp:posOffset>
            </wp:positionV>
            <wp:extent cx="3600450" cy="4800600"/>
            <wp:effectExtent l="0" t="0" r="0" b="0"/>
            <wp:wrapTopAndBottom/>
            <wp:docPr id="19" name="Рисунок 19" descr="https://sun1-22.userapi.com/impg/1lLqEF5lygLboGGiidlRtEX3OpIhru3vnQxslg/iKOYKd_EIVE.jpg?size=1440x1920&amp;quality=96&amp;sign=d40e9714c122ad13100d2666ef80a8f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22.userapi.com/impg/1lLqEF5lygLboGGiidlRtEX3OpIhru3vnQxslg/iKOYKd_EIVE.jpg?size=1440x1920&amp;quality=96&amp;sign=d40e9714c122ad13100d2666ef80a8f8&amp;type=albu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376841A8" wp14:editId="34FC19C0">
            <wp:simplePos x="0" y="0"/>
            <wp:positionH relativeFrom="column">
              <wp:posOffset>-1001837</wp:posOffset>
            </wp:positionH>
            <wp:positionV relativeFrom="paragraph">
              <wp:posOffset>2119907</wp:posOffset>
            </wp:positionV>
            <wp:extent cx="3600450" cy="4800600"/>
            <wp:effectExtent l="0" t="0" r="0" b="0"/>
            <wp:wrapTopAndBottom/>
            <wp:docPr id="21" name="Рисунок 21" descr="https://sun9-60.userapi.com/impg/JGvRiL-jlNt4IMipIKmTYJ402pMSRS1iLB4CIw/_CzUAReZfFk.jpg?size=1440x1920&amp;quality=96&amp;sign=5553c383d0927f76275622fd1a93145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0.userapi.com/impg/JGvRiL-jlNt4IMipIKmTYJ402pMSRS1iLB4CIw/_CzUAReZfFk.jpg?size=1440x1920&amp;quality=96&amp;sign=5553c383d0927f76275622fd1a93145b&amp;type=albu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5DB7111" wp14:editId="49A15D40">
            <wp:simplePos x="0" y="0"/>
            <wp:positionH relativeFrom="margin">
              <wp:posOffset>2711450</wp:posOffset>
            </wp:positionH>
            <wp:positionV relativeFrom="margin">
              <wp:posOffset>-645795</wp:posOffset>
            </wp:positionV>
            <wp:extent cx="3600450" cy="4800728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80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E521E47" wp14:editId="193BEE58">
            <wp:simplePos x="0" y="0"/>
            <wp:positionH relativeFrom="margin">
              <wp:posOffset>-1024255</wp:posOffset>
            </wp:positionH>
            <wp:positionV relativeFrom="page">
              <wp:posOffset>59055</wp:posOffset>
            </wp:positionV>
            <wp:extent cx="3600450" cy="2700338"/>
            <wp:effectExtent l="0" t="0" r="0" b="508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70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669E" w:rsidRPr="00772DB8" w:rsidSect="00FE3A44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9946D" w14:textId="77777777" w:rsidR="00704445" w:rsidRDefault="00704445" w:rsidP="00FE3A44">
      <w:pPr>
        <w:spacing w:after="0" w:line="240" w:lineRule="auto"/>
      </w:pPr>
      <w:r>
        <w:separator/>
      </w:r>
    </w:p>
  </w:endnote>
  <w:endnote w:type="continuationSeparator" w:id="0">
    <w:p w14:paraId="2267E248" w14:textId="77777777" w:rsidR="00704445" w:rsidRDefault="00704445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F232C" w14:textId="77777777" w:rsidR="00704445" w:rsidRDefault="00704445" w:rsidP="00FE3A44">
      <w:pPr>
        <w:spacing w:after="0" w:line="240" w:lineRule="auto"/>
      </w:pPr>
      <w:r>
        <w:separator/>
      </w:r>
    </w:p>
  </w:footnote>
  <w:footnote w:type="continuationSeparator" w:id="0">
    <w:p w14:paraId="119440EB" w14:textId="77777777" w:rsidR="00704445" w:rsidRDefault="00704445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81226E"/>
    <w:multiLevelType w:val="hybridMultilevel"/>
    <w:tmpl w:val="922058E8"/>
    <w:lvl w:ilvl="0" w:tplc="41665D90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6A6548"/>
    <w:multiLevelType w:val="hybridMultilevel"/>
    <w:tmpl w:val="6BCE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1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0E3C83"/>
    <w:rsid w:val="0011331A"/>
    <w:rsid w:val="001230CB"/>
    <w:rsid w:val="00125F66"/>
    <w:rsid w:val="00180ED6"/>
    <w:rsid w:val="0019669E"/>
    <w:rsid w:val="001A5C60"/>
    <w:rsid w:val="001C5786"/>
    <w:rsid w:val="00217F7F"/>
    <w:rsid w:val="002C553C"/>
    <w:rsid w:val="00325D3D"/>
    <w:rsid w:val="00327535"/>
    <w:rsid w:val="00391CCF"/>
    <w:rsid w:val="003A09D4"/>
    <w:rsid w:val="003A7D6B"/>
    <w:rsid w:val="003E3E64"/>
    <w:rsid w:val="0043146E"/>
    <w:rsid w:val="004843FE"/>
    <w:rsid w:val="004C548F"/>
    <w:rsid w:val="004F0E2E"/>
    <w:rsid w:val="00547D5F"/>
    <w:rsid w:val="005A2D7A"/>
    <w:rsid w:val="005B220C"/>
    <w:rsid w:val="006F04EB"/>
    <w:rsid w:val="00704445"/>
    <w:rsid w:val="00736965"/>
    <w:rsid w:val="00772DB8"/>
    <w:rsid w:val="007B18E9"/>
    <w:rsid w:val="008661CA"/>
    <w:rsid w:val="008E3C73"/>
    <w:rsid w:val="0094405B"/>
    <w:rsid w:val="00962331"/>
    <w:rsid w:val="0096374A"/>
    <w:rsid w:val="00972F7B"/>
    <w:rsid w:val="00974020"/>
    <w:rsid w:val="009E4FA2"/>
    <w:rsid w:val="00A23AD9"/>
    <w:rsid w:val="00B33815"/>
    <w:rsid w:val="00B44D7F"/>
    <w:rsid w:val="00C614E3"/>
    <w:rsid w:val="00C914D2"/>
    <w:rsid w:val="00D12155"/>
    <w:rsid w:val="00D4774D"/>
    <w:rsid w:val="00D47AF8"/>
    <w:rsid w:val="00D90DB5"/>
    <w:rsid w:val="00D93968"/>
    <w:rsid w:val="00D96FE4"/>
    <w:rsid w:val="00DE1515"/>
    <w:rsid w:val="00E31092"/>
    <w:rsid w:val="00F77AA8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772DB8"/>
    <w:pPr>
      <w:numPr>
        <w:numId w:val="14"/>
      </w:numPr>
    </w:pPr>
  </w:style>
  <w:style w:type="character" w:customStyle="1" w:styleId="a4">
    <w:name w:val="Абзац Знак"/>
    <w:basedOn w:val="a1"/>
    <w:link w:val="a"/>
    <w:rsid w:val="00772DB8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121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12</cp:revision>
  <dcterms:created xsi:type="dcterms:W3CDTF">2021-09-03T07:15:00Z</dcterms:created>
  <dcterms:modified xsi:type="dcterms:W3CDTF">2021-11-09T18:47:00Z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