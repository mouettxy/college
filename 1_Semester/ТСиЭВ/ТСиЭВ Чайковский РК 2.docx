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221C" w14:textId="77777777" w:rsidR="00FE3A44" w:rsidRDefault="00FE3A44" w:rsidP="001926BE">
      <w:pPr>
        <w:pStyle w:val="a3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5DB3ABE" wp14:editId="26697D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75E12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0AD0A079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00A903D3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F045C2A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5509F0A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0F1F15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6CC36A1E" w14:textId="4F55A5D8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DF4750" w:rsidRPr="00DF4750">
        <w:rPr>
          <w:rFonts w:eastAsia="Arial" w:cs="Times New Roman"/>
          <w:b/>
          <w:bCs/>
          <w:szCs w:val="28"/>
          <w:lang w:eastAsia="ru-RU"/>
        </w:rPr>
        <w:t>Технологии самоорганизации и эффективного взаимодействия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1FCAFBDC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492CDD3F" w14:textId="63F03BE9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DF4750">
        <w:rPr>
          <w:b/>
          <w:bCs/>
        </w:rPr>
        <w:t xml:space="preserve">Рубежный контроль к разделу </w:t>
      </w:r>
      <w:r w:rsidR="001926BE">
        <w:rPr>
          <w:b/>
          <w:bCs/>
        </w:rPr>
        <w:t>2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593087D0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5D70CCE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1613174D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75719DFD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22C6FBE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46B9C213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5F573CD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30C64AE4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233E28C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5B86E6E8" w14:textId="757FC04B" w:rsidR="003E3E64" w:rsidRPr="003A7D6B" w:rsidRDefault="00DF4750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Бразуль-Брушковский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Е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Г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1552826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1AF219CA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4D4280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95EF96" w14:textId="527391F5" w:rsidR="001926BE" w:rsidRDefault="001926BE" w:rsidP="001926BE">
      <w:pPr>
        <w:pStyle w:val="11"/>
      </w:pPr>
      <w:r>
        <w:lastRenderedPageBreak/>
        <w:t>Постарайтесь объяснить, что такое осознанность (майндфулнесс). Назовите несколько признаков внимательного осознания (осознанности)</w:t>
      </w:r>
    </w:p>
    <w:p w14:paraId="36B35393" w14:textId="418E60CA" w:rsidR="001926BE" w:rsidRDefault="00AE2FD7" w:rsidP="001926BE">
      <w:pPr>
        <w:pStyle w:val="a3"/>
      </w:pPr>
      <w:r>
        <w:t>Осознанность это осознавание, которое возникает при внимательном отношению к текущей деятельности, при этом сохраняется неосуждающее восприятие к получаемому в конкретный момент опыту. Практика осознанности включает в себя саморегулирование внимания, чтобы оно сохранялось на непосредственном переживании, и определения отношения к своим переживаниям в текущий момент времени.</w:t>
      </w:r>
    </w:p>
    <w:p w14:paraId="734B2618" w14:textId="57EA04A6" w:rsidR="00AE2FD7" w:rsidRPr="00AE2FD7" w:rsidRDefault="00AE2FD7" w:rsidP="001926BE">
      <w:pPr>
        <w:pStyle w:val="a3"/>
      </w:pPr>
      <w:r>
        <w:t>Признаки внимательности включают в себя отсутствие импульсивных реакций на чувства и эмоции</w:t>
      </w:r>
      <w:r w:rsidRPr="00AE2FD7">
        <w:t>;</w:t>
      </w:r>
      <w:r>
        <w:t xml:space="preserve"> наблюдение, отмечание, внимательность по отношению к ощущениям, мыслям, чувствам</w:t>
      </w:r>
      <w:r w:rsidRPr="00AE2FD7">
        <w:t xml:space="preserve">; </w:t>
      </w:r>
      <w:r>
        <w:t>отсутствие автоматизма, сосредоточенностью</w:t>
      </w:r>
      <w:r w:rsidRPr="00AE2FD7">
        <w:t xml:space="preserve">; </w:t>
      </w:r>
      <w:r>
        <w:t>описание текущих чувств и эмоций словами</w:t>
      </w:r>
      <w:r w:rsidRPr="00AE2FD7">
        <w:t>;</w:t>
      </w:r>
      <w:r>
        <w:t xml:space="preserve"> непредвзятое и неосуждающее отношение к переживаемому опыту.</w:t>
      </w:r>
    </w:p>
    <w:p w14:paraId="53151E90" w14:textId="2D8DA92A" w:rsidR="001926BE" w:rsidRDefault="001926BE" w:rsidP="001926BE">
      <w:pPr>
        <w:pStyle w:val="11"/>
      </w:pPr>
      <w:r>
        <w:t xml:space="preserve">Приведите обоснование следующего тезиса: Осознавание (осознанность) ведет к повышению индивидуальной ответственности и одновременно повышению эффективности общения с другими людьми. </w:t>
      </w:r>
    </w:p>
    <w:p w14:paraId="2E9F7950" w14:textId="446BED5A" w:rsidR="001926BE" w:rsidRDefault="00AE2FD7" w:rsidP="001926BE">
      <w:pPr>
        <w:pStyle w:val="a3"/>
      </w:pPr>
      <w:r>
        <w:t>Осознанность, это прежде всего открытость к знани</w:t>
      </w:r>
      <w:r w:rsidR="00DB3318">
        <w:t>ям</w:t>
      </w:r>
      <w:r>
        <w:t xml:space="preserve">, к </w:t>
      </w:r>
      <w:r w:rsidR="00DB3318">
        <w:t>чему-то</w:t>
      </w:r>
      <w:r>
        <w:t xml:space="preserve"> новому, способность различить своё текущее состояние, обосновать его, возможно даже не только себе.</w:t>
      </w:r>
      <w:r w:rsidR="00DB3318">
        <w:t xml:space="preserve"> Так, получается, что общаться с другими людьми становится легче и эффективней, ведь мы можем принимать и смотреть на точки зрения с разных сторон, воспринимать цели и идеи других людей исходя из какого-то определённого контекста.</w:t>
      </w:r>
    </w:p>
    <w:p w14:paraId="7B7D62A5" w14:textId="6D250E30" w:rsidR="00DB3318" w:rsidRPr="001926BE" w:rsidRDefault="00DB3318" w:rsidP="001926BE">
      <w:pPr>
        <w:pStyle w:val="a3"/>
      </w:pPr>
      <w:r>
        <w:t xml:space="preserve">Когда мы говорим про осознанность в контексте повышения индивидуальной ответственности, то это можно объяснить тем, </w:t>
      </w:r>
      <w:proofErr w:type="gramStart"/>
      <w:r>
        <w:t>что</w:t>
      </w:r>
      <w:proofErr w:type="gramEnd"/>
      <w:r>
        <w:t xml:space="preserve"> понимая своё состояние, мы можем различать и состояние других, или хотя бы предсказывать или догадываться о нём, и уже из этих мыслей строить свои дальнейшие действия и понимать, что от нас нужно, или что от нас ожидают в какой то конкретный момент.</w:t>
      </w:r>
    </w:p>
    <w:p w14:paraId="6C4268AE" w14:textId="50FBEBFF" w:rsidR="001926BE" w:rsidRDefault="001926BE" w:rsidP="001926BE">
      <w:pPr>
        <w:pStyle w:val="11"/>
      </w:pPr>
      <w:r>
        <w:lastRenderedPageBreak/>
        <w:t>Как определяется приоритетность задач? Что такое высокоприоритетные задачи?</w:t>
      </w:r>
    </w:p>
    <w:p w14:paraId="6B998654" w14:textId="506E77CC" w:rsidR="00127E43" w:rsidRDefault="00127E43" w:rsidP="00127E43">
      <w:pPr>
        <w:pStyle w:val="a3"/>
      </w:pPr>
      <w:r>
        <w:t>Что бы определить приоритетность задачи необходимо оценить последствия от ее невыполнения</w:t>
      </w:r>
      <w:r w:rsidR="0081511C">
        <w:t xml:space="preserve">, чем страшнее </w:t>
      </w:r>
      <w:r w:rsidR="00362C29">
        <w:t>последствия,</w:t>
      </w:r>
      <w:r w:rsidR="0081511C">
        <w:t xml:space="preserve"> тем приоритетнее задача. </w:t>
      </w:r>
      <w:r w:rsidR="00233592">
        <w:t xml:space="preserve">У неприоритетных задач последствия так же не так страшны. </w:t>
      </w:r>
      <w:r w:rsidR="0081511C">
        <w:t>К тому же необходимо учитывать срочность задачи</w:t>
      </w:r>
      <w:r w:rsidR="00233592">
        <w:t xml:space="preserve">, чем срок задачи </w:t>
      </w:r>
      <w:r w:rsidR="00362C29">
        <w:t>ближе,</w:t>
      </w:r>
      <w:r w:rsidR="00233592">
        <w:t xml:space="preserve"> тем она будет приоритетнее.</w:t>
      </w:r>
    </w:p>
    <w:p w14:paraId="2DA5432E" w14:textId="644A96A4" w:rsidR="0067083E" w:rsidRPr="00127E43" w:rsidRDefault="00362C29" w:rsidP="00127E43">
      <w:pPr>
        <w:pStyle w:val="a3"/>
      </w:pPr>
      <w:r>
        <w:t>Высокоприоритетные задачи — это</w:t>
      </w:r>
      <w:r w:rsidR="0067083E">
        <w:t xml:space="preserve"> такие задачи, которые помогают достичь перспективные задачи или долгосрочные планы.</w:t>
      </w:r>
    </w:p>
    <w:p w14:paraId="4AB6CA67" w14:textId="06BD0689" w:rsidR="001926BE" w:rsidRDefault="001926BE" w:rsidP="001926BE">
      <w:pPr>
        <w:pStyle w:val="11"/>
      </w:pPr>
      <w:r>
        <w:t>В чем разница между текущими, циклическими и перспективными задачами? В условиях нехватки времени выполнение каких задач вы бы отложили на потом, и почему?</w:t>
      </w:r>
    </w:p>
    <w:p w14:paraId="1CB072C3" w14:textId="4B99EDB0" w:rsidR="006D3B6A" w:rsidRDefault="003C6CAA" w:rsidP="006D3B6A">
      <w:pPr>
        <w:pStyle w:val="a3"/>
      </w:pPr>
      <w:r>
        <w:t>Текущие задачи — это</w:t>
      </w:r>
      <w:r w:rsidR="006D3B6A">
        <w:t xml:space="preserve"> те задачи, которые нужно выполнить </w:t>
      </w:r>
      <w:r w:rsidR="0083519A">
        <w:t xml:space="preserve">в ближайшее время, чаще всего это не регулярные задачи, но бывают и регулярные. </w:t>
      </w:r>
      <w:r>
        <w:t xml:space="preserve">Срок таких задач обычно до одного месяца. </w:t>
      </w:r>
      <w:r w:rsidR="00167574">
        <w:t>Например,</w:t>
      </w:r>
      <w:r>
        <w:t xml:space="preserve"> </w:t>
      </w:r>
      <w:r w:rsidR="00A24270">
        <w:t>моей текущей задачей является закончить работу с заданиями по ТСиЭВ и сходить в магазин.</w:t>
      </w:r>
    </w:p>
    <w:p w14:paraId="537B8728" w14:textId="09E712B2" w:rsidR="003C6CAA" w:rsidRDefault="003C6CAA" w:rsidP="006D3B6A">
      <w:pPr>
        <w:pStyle w:val="a3"/>
      </w:pPr>
      <w:r>
        <w:t xml:space="preserve">Циклические задачи, это </w:t>
      </w:r>
      <w:r w:rsidR="00167574">
        <w:t>такие задачи,</w:t>
      </w:r>
      <w:r>
        <w:t xml:space="preserve"> которые нужно</w:t>
      </w:r>
      <w:r w:rsidR="00CC53F6">
        <w:t xml:space="preserve"> выполнять регулярно и с </w:t>
      </w:r>
      <w:r w:rsidR="00A24270">
        <w:t>каким-то</w:t>
      </w:r>
      <w:r w:rsidR="00CC53F6">
        <w:t xml:space="preserve"> циклом. Такие задачи обычно не имеют срока, так как выполняются постоянно. </w:t>
      </w:r>
      <w:r w:rsidR="00A24270">
        <w:t>Например,</w:t>
      </w:r>
      <w:r w:rsidR="00CC53F6">
        <w:t xml:space="preserve"> </w:t>
      </w:r>
      <w:r w:rsidR="00A24270">
        <w:t xml:space="preserve">я каждый день с утра чищу зубы, пью коктейль и заправляю постель, это мои циклические задачи, </w:t>
      </w:r>
      <w:r w:rsidR="00A52EB5">
        <w:t>или, например</w:t>
      </w:r>
      <w:r w:rsidR="00A24270">
        <w:t xml:space="preserve"> я каж</w:t>
      </w:r>
      <w:r w:rsidR="004F105A">
        <w:t>дый год в первый день хорошей погоды открываю сезон катания на роликах, это тоже моя циклическая задача.</w:t>
      </w:r>
    </w:p>
    <w:p w14:paraId="00C4F9F4" w14:textId="0E4F09AF" w:rsidR="008113F3" w:rsidRDefault="008113F3" w:rsidP="006D3B6A">
      <w:pPr>
        <w:pStyle w:val="a3"/>
      </w:pPr>
      <w:r>
        <w:t xml:space="preserve">Перспективные задачи обычно </w:t>
      </w:r>
      <w:r w:rsidR="00DF04B0">
        <w:t>означают реализацию долгосрочных планов. Например, мои перспективные задачи включают</w:t>
      </w:r>
      <w:r w:rsidR="00DF04B0" w:rsidRPr="00DF04B0">
        <w:t>:</w:t>
      </w:r>
      <w:r w:rsidR="00DF04B0">
        <w:t xml:space="preserve"> получения повышения на работе, получение диплома РГСУ.</w:t>
      </w:r>
    </w:p>
    <w:p w14:paraId="19A63B3F" w14:textId="64D3008D" w:rsidR="009329EF" w:rsidRDefault="00DF04B0" w:rsidP="000361BB">
      <w:pPr>
        <w:pStyle w:val="a3"/>
      </w:pPr>
      <w:r>
        <w:t>В условиях нехватки времени я бы отложил текущие не высокоприоритетные и циклические задачи в пользу высокоприоритетных</w:t>
      </w:r>
      <w:r w:rsidR="000361BB">
        <w:t>.</w:t>
      </w:r>
    </w:p>
    <w:p w14:paraId="72E1147F" w14:textId="681423E9" w:rsidR="00DF4750" w:rsidRDefault="001926BE" w:rsidP="001926BE">
      <w:pPr>
        <w:pStyle w:val="11"/>
      </w:pPr>
      <w:r>
        <w:lastRenderedPageBreak/>
        <w:t>Что такое прокрастинация?</w:t>
      </w:r>
    </w:p>
    <w:p w14:paraId="67B282AD" w14:textId="1F021DFD" w:rsidR="006E7C53" w:rsidRDefault="006E7C53" w:rsidP="006E7C53">
      <w:pPr>
        <w:pStyle w:val="a3"/>
      </w:pPr>
      <w:r>
        <w:t xml:space="preserve">Прокрастинация это склонность откладывать дела на потом. Обычно </w:t>
      </w:r>
      <w:r w:rsidR="00AC1A3A">
        <w:t>промежуток времени,</w:t>
      </w:r>
      <w:r>
        <w:t xml:space="preserve"> на который откладываются </w:t>
      </w:r>
      <w:r w:rsidR="00AC1A3A">
        <w:t>какие-либо</w:t>
      </w:r>
      <w:r>
        <w:t xml:space="preserve"> задач</w:t>
      </w:r>
      <w:r w:rsidR="00AC1A3A">
        <w:t>и – неопределён</w:t>
      </w:r>
      <w:r>
        <w:t>.</w:t>
      </w:r>
      <w:r w:rsidR="00AC1A3A">
        <w:t xml:space="preserve"> Если такая черта не отражается существенно на деятельности человека, то прокрастинация не считается серьезным отклонением, и в целом может являться нормой</w:t>
      </w:r>
      <w:r w:rsidR="00F81332">
        <w:t>, и присуща практически всем людям. Но чаще всего прокрастинация является проблемой. Тогда люди не успевают ничего сделать</w:t>
      </w:r>
      <w:r w:rsidR="00900B0A">
        <w:t xml:space="preserve">, </w:t>
      </w:r>
      <w:r w:rsidR="00D53944">
        <w:t xml:space="preserve">планы откладываются на потом, и когда </w:t>
      </w:r>
      <w:r w:rsidR="00D26656">
        <w:t>задачи,</w:t>
      </w:r>
      <w:r w:rsidR="00D53944">
        <w:t xml:space="preserve"> которые </w:t>
      </w:r>
      <w:r w:rsidR="00D26656">
        <w:t>были отложены,</w:t>
      </w:r>
      <w:r w:rsidR="00D53944">
        <w:t xml:space="preserve"> вдруг становятся срочными, такие задачи </w:t>
      </w:r>
      <w:r w:rsidR="00D26656">
        <w:t>приходится выполнять в сжатые сроки. Например, так было у меня с ТСиЭВ.</w:t>
      </w:r>
    </w:p>
    <w:p w14:paraId="02412804" w14:textId="61489E32" w:rsidR="001926BE" w:rsidRPr="001926BE" w:rsidRDefault="00D26656" w:rsidP="00A812CD">
      <w:pPr>
        <w:pStyle w:val="a3"/>
      </w:pPr>
      <w:r>
        <w:t xml:space="preserve">Прокрастинация серьезная проблема, так как она часто несёт за собой другие. Прокрастинация на </w:t>
      </w:r>
      <w:r w:rsidR="00A812CD">
        <w:t>работе, например</w:t>
      </w:r>
      <w:r>
        <w:t xml:space="preserve"> грозит проблемами с </w:t>
      </w:r>
      <w:r w:rsidR="006E4D4F">
        <w:t xml:space="preserve">клиентами и заказчиками или работодателем, а прокрастинация на учебе грозит отчислением и (или) </w:t>
      </w:r>
      <w:r w:rsidR="00A812CD">
        <w:t>большим количеством проблем, чем было бы при условии отсутствия такой черты или её должного контроля.</w:t>
      </w:r>
    </w:p>
    <w:sectPr w:rsidR="001926BE" w:rsidRPr="001926BE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3052" w14:textId="77777777" w:rsidR="00F809B3" w:rsidRDefault="00F809B3" w:rsidP="00FE3A44">
      <w:pPr>
        <w:spacing w:after="0" w:line="240" w:lineRule="auto"/>
      </w:pPr>
      <w:r>
        <w:separator/>
      </w:r>
    </w:p>
  </w:endnote>
  <w:endnote w:type="continuationSeparator" w:id="0">
    <w:p w14:paraId="00AE9346" w14:textId="77777777" w:rsidR="00F809B3" w:rsidRDefault="00F809B3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594E70E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4F258A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F9DF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E973C" w14:textId="77777777" w:rsidR="00F809B3" w:rsidRDefault="00F809B3" w:rsidP="00FE3A44">
      <w:pPr>
        <w:spacing w:after="0" w:line="240" w:lineRule="auto"/>
      </w:pPr>
      <w:r>
        <w:separator/>
      </w:r>
    </w:p>
  </w:footnote>
  <w:footnote w:type="continuationSeparator" w:id="0">
    <w:p w14:paraId="408EE7CC" w14:textId="77777777" w:rsidR="00F809B3" w:rsidRDefault="00F809B3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50"/>
    <w:rsid w:val="00012017"/>
    <w:rsid w:val="000361BB"/>
    <w:rsid w:val="00061C33"/>
    <w:rsid w:val="000A1C76"/>
    <w:rsid w:val="000C5662"/>
    <w:rsid w:val="000E07FE"/>
    <w:rsid w:val="00125F66"/>
    <w:rsid w:val="00127E43"/>
    <w:rsid w:val="00167574"/>
    <w:rsid w:val="001926BE"/>
    <w:rsid w:val="001C2B85"/>
    <w:rsid w:val="001C5786"/>
    <w:rsid w:val="00233592"/>
    <w:rsid w:val="00325D3D"/>
    <w:rsid w:val="00362C29"/>
    <w:rsid w:val="003A7D6B"/>
    <w:rsid w:val="003C6CAA"/>
    <w:rsid w:val="003E3E64"/>
    <w:rsid w:val="0045444A"/>
    <w:rsid w:val="004843FE"/>
    <w:rsid w:val="004C548F"/>
    <w:rsid w:val="004F0E2E"/>
    <w:rsid w:val="004F105A"/>
    <w:rsid w:val="005A2D7A"/>
    <w:rsid w:val="00615F45"/>
    <w:rsid w:val="0067083E"/>
    <w:rsid w:val="006C6DE1"/>
    <w:rsid w:val="006D3B6A"/>
    <w:rsid w:val="006E4D4F"/>
    <w:rsid w:val="006E7C53"/>
    <w:rsid w:val="006F04EB"/>
    <w:rsid w:val="008113F3"/>
    <w:rsid w:val="0081511C"/>
    <w:rsid w:val="0083519A"/>
    <w:rsid w:val="00900B0A"/>
    <w:rsid w:val="009329EF"/>
    <w:rsid w:val="0094405B"/>
    <w:rsid w:val="00962331"/>
    <w:rsid w:val="0096374A"/>
    <w:rsid w:val="00974020"/>
    <w:rsid w:val="00A23AD9"/>
    <w:rsid w:val="00A24270"/>
    <w:rsid w:val="00A52EB5"/>
    <w:rsid w:val="00A812CD"/>
    <w:rsid w:val="00AC1A3A"/>
    <w:rsid w:val="00AE2FD7"/>
    <w:rsid w:val="00B33815"/>
    <w:rsid w:val="00B44D7F"/>
    <w:rsid w:val="00C614E3"/>
    <w:rsid w:val="00C914D2"/>
    <w:rsid w:val="00CC53F6"/>
    <w:rsid w:val="00D12155"/>
    <w:rsid w:val="00D26656"/>
    <w:rsid w:val="00D47AF8"/>
    <w:rsid w:val="00D53944"/>
    <w:rsid w:val="00D95B8B"/>
    <w:rsid w:val="00DB3318"/>
    <w:rsid w:val="00DE1515"/>
    <w:rsid w:val="00DF04B0"/>
    <w:rsid w:val="00DF4750"/>
    <w:rsid w:val="00E11BF2"/>
    <w:rsid w:val="00E31092"/>
    <w:rsid w:val="00E6603E"/>
    <w:rsid w:val="00EB62B3"/>
    <w:rsid w:val="00F809B3"/>
    <w:rsid w:val="00F81332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D557"/>
  <w15:chartTrackingRefBased/>
  <w15:docId w15:val="{E039CCB8-4863-4174-BCAF-A52A669B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615F45"/>
    <w:pPr>
      <w:spacing w:line="360" w:lineRule="auto"/>
      <w:ind w:firstLine="567"/>
      <w:jc w:val="both"/>
    </w:pPr>
  </w:style>
  <w:style w:type="character" w:customStyle="1" w:styleId="a4">
    <w:name w:val="Абзац Знак"/>
    <w:basedOn w:val="a0"/>
    <w:link w:val="a3"/>
    <w:rsid w:val="00615F45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615F45"/>
    <w:pPr>
      <w:spacing w:line="36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615F4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615F45"/>
    <w:pPr>
      <w:spacing w:line="360" w:lineRule="auto"/>
      <w:ind w:firstLine="284"/>
      <w:jc w:val="both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615F4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4</cp:revision>
  <dcterms:created xsi:type="dcterms:W3CDTF">2021-05-11T14:44:00Z</dcterms:created>
  <dcterms:modified xsi:type="dcterms:W3CDTF">2021-05-12T06:13:00Z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