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1B09" w14:textId="77777777" w:rsidR="00FE3A44" w:rsidRDefault="00FE3A44" w:rsidP="00EE6C5D">
      <w:pPr>
        <w:pStyle w:val="a3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3064500" wp14:editId="4291CB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3112B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601683D9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5ACD04E1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6411EE8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0B4B64BB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664011E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0184C340" w14:textId="708AA5A3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20155BB" w14:textId="77777777" w:rsidR="00B116DC" w:rsidRPr="003E3E64" w:rsidRDefault="00B116DC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5D432565" w14:textId="2278935A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B116DC">
        <w:rPr>
          <w:b/>
          <w:bCs/>
        </w:rPr>
        <w:t>Отчёт о практике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3FE87E7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06B0AA06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42775A75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77D60FC5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6A27ED87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18D042B7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089C24D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693D6AEC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743BC96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34A992CA" w14:textId="0A5B6DA9" w:rsidR="003E3E64" w:rsidRPr="003A7D6B" w:rsidRDefault="00B116DC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eastAsia="ru-RU"/>
        </w:rPr>
        <w:t>Ерпелев</w:t>
      </w:r>
      <w:proofErr w:type="spellEnd"/>
      <w:r w:rsidR="00F916BA">
        <w:rPr>
          <w:rFonts w:eastAsia="Arial" w:cs="Times New Roman"/>
          <w:szCs w:val="28"/>
          <w:lang w:eastAsia="ru-RU"/>
        </w:rPr>
        <w:t xml:space="preserve"> А.</w:t>
      </w:r>
      <w:r>
        <w:rPr>
          <w:rFonts w:eastAsia="Arial" w:cs="Times New Roman"/>
          <w:szCs w:val="28"/>
          <w:lang w:eastAsia="ru-RU"/>
        </w:rPr>
        <w:t xml:space="preserve"> 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8710F4B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464AE20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578E176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6E2B8E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1289CF90" w14:textId="726B9B6F" w:rsidR="00FE3A44" w:rsidRDefault="00FE3A44">
      <w:r>
        <w:br w:type="page"/>
      </w:r>
    </w:p>
    <w:p w14:paraId="78313C4C" w14:textId="5D5BD771" w:rsidR="00EE6C5D" w:rsidRDefault="00EE6C5D" w:rsidP="00EE6C5D">
      <w:pPr>
        <w:pStyle w:val="11"/>
      </w:pPr>
      <w:bookmarkStart w:id="0" w:name="_Toc74765704"/>
      <w:r>
        <w:lastRenderedPageBreak/>
        <w:t>Содержание</w:t>
      </w:r>
      <w:bookmarkEnd w:id="0"/>
    </w:p>
    <w:p w14:paraId="298EFFDE" w14:textId="6E033B4E" w:rsidR="00EE6C5D" w:rsidRDefault="00EE6C5D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4765704" w:history="1">
        <w:r w:rsidRPr="00657ACD">
          <w:rPr>
            <w:rStyle w:val="aa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DFAC3BC" w14:textId="5DAFAA40" w:rsidR="00EE6C5D" w:rsidRDefault="00EE6C5D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4765705" w:history="1">
        <w:r w:rsidRPr="00657ACD">
          <w:rPr>
            <w:rStyle w:val="aa"/>
            <w:noProof/>
          </w:rPr>
          <w:t xml:space="preserve">Что такое </w:t>
        </w:r>
        <w:r w:rsidRPr="00657ACD">
          <w:rPr>
            <w:rStyle w:val="aa"/>
            <w:noProof/>
            <w:lang w:val="en-US"/>
          </w:rPr>
          <w:t>WorldSkills</w:t>
        </w:r>
        <w:r w:rsidRPr="00657ACD">
          <w:rPr>
            <w:rStyle w:val="aa"/>
            <w:noProof/>
          </w:rPr>
          <w:t xml:space="preserve"> в России?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833E634" w14:textId="1D96D3CF" w:rsidR="00EE6C5D" w:rsidRDefault="00EE6C5D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4765706" w:history="1">
        <w:r w:rsidRPr="00657ACD">
          <w:rPr>
            <w:rStyle w:val="aa"/>
            <w:noProof/>
          </w:rPr>
          <w:t>История международного движения WorldSkills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A1329BE" w14:textId="158F0376" w:rsidR="00EE6C5D" w:rsidRDefault="00EE6C5D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4765707" w:history="1">
        <w:r w:rsidRPr="00657ACD">
          <w:rPr>
            <w:rStyle w:val="aa"/>
            <w:noProof/>
          </w:rPr>
          <w:t xml:space="preserve">Компетенции </w:t>
        </w:r>
        <w:r w:rsidRPr="00657ACD">
          <w:rPr>
            <w:rStyle w:val="aa"/>
            <w:noProof/>
            <w:lang w:val="en-US"/>
          </w:rPr>
          <w:t>WorldSkills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1C351121" w14:textId="12F986BC" w:rsidR="00EE6C5D" w:rsidRDefault="00EE6C5D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4765708" w:history="1">
        <w:r w:rsidRPr="00657ACD">
          <w:rPr>
            <w:rStyle w:val="aa"/>
            <w:noProof/>
          </w:rPr>
          <w:t>Описание компетенции ИТ-Решения для бизнеса на платформе «1С: Предприятие 8»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ADECDD2" w14:textId="38E834BC" w:rsidR="00EE6C5D" w:rsidRDefault="00EE6C5D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4765709" w:history="1">
        <w:r w:rsidRPr="00657ACD">
          <w:rPr>
            <w:rStyle w:val="aa"/>
            <w:noProof/>
          </w:rPr>
          <w:t>Участие в компетенции ИТ-Решения для бизнеса на платформе «1С: Предприятие 8»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108AB8EC" w14:textId="356AE812" w:rsidR="00EE6C5D" w:rsidRDefault="00EE6C5D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4765710" w:history="1">
        <w:r w:rsidRPr="00657ACD">
          <w:rPr>
            <w:rStyle w:val="aa"/>
            <w:noProof/>
          </w:rPr>
          <w:t>Подготовка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4E50216" w14:textId="41123686" w:rsidR="00EE6C5D" w:rsidRDefault="00EE6C5D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4765711" w:history="1">
        <w:r w:rsidRPr="00657ACD">
          <w:rPr>
            <w:rStyle w:val="aa"/>
            <w:noProof/>
          </w:rPr>
          <w:t>Конкурсное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508DE35A" w14:textId="4510BBA1" w:rsidR="00EE6C5D" w:rsidRDefault="00EE6C5D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4765712" w:history="1">
        <w:r w:rsidRPr="00657ACD">
          <w:rPr>
            <w:rStyle w:val="aa"/>
            <w:noProof/>
          </w:rPr>
          <w:t>Участие в конкурсе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2536D3EF" w14:textId="6E57D9F8" w:rsidR="00EE6C5D" w:rsidRDefault="00EE6C5D">
      <w:r>
        <w:fldChar w:fldCharType="end"/>
      </w:r>
    </w:p>
    <w:p w14:paraId="67FCCBAA" w14:textId="2966357E" w:rsidR="00EE6C5D" w:rsidRDefault="00EE6C5D">
      <w:r>
        <w:br w:type="page"/>
      </w:r>
    </w:p>
    <w:p w14:paraId="4E9AC862" w14:textId="2801514B" w:rsidR="00A23AD9" w:rsidRPr="007F67AF" w:rsidRDefault="007F67AF" w:rsidP="007F67AF">
      <w:pPr>
        <w:pStyle w:val="11"/>
      </w:pPr>
      <w:bookmarkStart w:id="1" w:name="_Toc74765705"/>
      <w:r w:rsidRPr="007F67AF">
        <w:lastRenderedPageBreak/>
        <w:t xml:space="preserve">Что такое </w:t>
      </w:r>
      <w:r w:rsidRPr="007F67AF">
        <w:rPr>
          <w:lang w:val="en-US"/>
        </w:rPr>
        <w:t>WorldSkills</w:t>
      </w:r>
      <w:r>
        <w:t xml:space="preserve"> в России</w:t>
      </w:r>
      <w:r w:rsidRPr="007F67AF">
        <w:t>?</w:t>
      </w:r>
      <w:bookmarkEnd w:id="1"/>
    </w:p>
    <w:p w14:paraId="46A41E9B" w14:textId="62EC8362" w:rsidR="007F67AF" w:rsidRDefault="007F67AF" w:rsidP="007F67AF">
      <w:pPr>
        <w:pStyle w:val="a3"/>
      </w:pPr>
      <w:r>
        <w:t>Союз «Молодые профессионалы (</w:t>
      </w:r>
      <w:proofErr w:type="spellStart"/>
      <w:r>
        <w:t>Ворлдскиллс</w:t>
      </w:r>
      <w:proofErr w:type="spellEnd"/>
      <w:r>
        <w:t xml:space="preserve"> Россия)» – официальный оператор международного некоммерческого движения </w:t>
      </w:r>
      <w:proofErr w:type="spellStart"/>
      <w:r>
        <w:t>WorldSkills</w:t>
      </w:r>
      <w:proofErr w:type="spellEnd"/>
      <w:r>
        <w:t xml:space="preserve"> International, миссия которого – повышение стандартов подготовки кадров. Наш девиз: «Делай мир лучше силой своего мастерства!» («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skills</w:t>
      </w:r>
      <w:proofErr w:type="spellEnd"/>
      <w:r>
        <w:t>!»).</w:t>
      </w:r>
    </w:p>
    <w:p w14:paraId="2136FE32" w14:textId="2E535F51" w:rsidR="007F67AF" w:rsidRPr="007F67AF" w:rsidRDefault="007F67AF" w:rsidP="007F67AF">
      <w:pPr>
        <w:pStyle w:val="a3"/>
      </w:pPr>
      <w:r>
        <w:t xml:space="preserve">Раз в два года одна из 84 стран-участниц движения проводит мировой чемпионат профессионального мастерства. В 2019-м он прошел в </w:t>
      </w:r>
      <w:r>
        <w:t>Казани</w:t>
      </w:r>
      <w:r>
        <w:t>.</w:t>
      </w:r>
      <w:r w:rsidRPr="007F67AF">
        <w:t xml:space="preserve"> </w:t>
      </w:r>
      <w:r>
        <w:t xml:space="preserve">А в 2021-м в Уфе. </w:t>
      </w:r>
    </w:p>
    <w:p w14:paraId="23E158CF" w14:textId="328C862F" w:rsidR="007F67AF" w:rsidRDefault="007F67AF" w:rsidP="007F67AF">
      <w:pPr>
        <w:pStyle w:val="a3"/>
      </w:pPr>
      <w:r>
        <w:t>Всего существует пять направлений по которым проводятся конкурсы.</w:t>
      </w:r>
    </w:p>
    <w:p w14:paraId="66AF2E03" w14:textId="77777777" w:rsidR="007F67AF" w:rsidRDefault="007F67AF" w:rsidP="007F67AF">
      <w:pPr>
        <w:pStyle w:val="a3"/>
        <w:numPr>
          <w:ilvl w:val="0"/>
          <w:numId w:val="12"/>
        </w:numPr>
      </w:pPr>
      <w:r>
        <w:t xml:space="preserve">Конкурсы мастерства между студентами колледжей в возрасте до 22-х лет. После таких соревнований проводится национальный финал, и из победителей формируется расширенный состав для участия в мировом чемпионате </w:t>
      </w:r>
      <w:r>
        <w:rPr>
          <w:lang w:val="en-US"/>
        </w:rPr>
        <w:t>WorldSkills</w:t>
      </w:r>
      <w:r w:rsidRPr="007F67AF">
        <w:t xml:space="preserve"> </w:t>
      </w:r>
      <w:r>
        <w:rPr>
          <w:lang w:val="en-US"/>
        </w:rPr>
        <w:t>Competition</w:t>
      </w:r>
      <w:r>
        <w:t>.</w:t>
      </w:r>
    </w:p>
    <w:p w14:paraId="431F03B3" w14:textId="77777777" w:rsidR="007F67AF" w:rsidRDefault="007F67AF" w:rsidP="007F67AF">
      <w:pPr>
        <w:pStyle w:val="a3"/>
        <w:numPr>
          <w:ilvl w:val="0"/>
          <w:numId w:val="12"/>
        </w:numPr>
      </w:pPr>
      <w:r>
        <w:t xml:space="preserve">Корпоративные чемпионаты, которые проводятся на производственных площадках крупнейших российских компаний. В них принимают участие молодые рабочие в возрасте от 16 до 28 лет. Победители представляют свою корпорацию на ежегодном финале </w:t>
      </w:r>
      <w:proofErr w:type="spellStart"/>
      <w:r>
        <w:t>WorldSkills</w:t>
      </w:r>
      <w:proofErr w:type="spellEnd"/>
      <w:r>
        <w:t xml:space="preserve"> Hi-Tech.</w:t>
      </w:r>
    </w:p>
    <w:p w14:paraId="1663EC50" w14:textId="77777777" w:rsidR="007F67AF" w:rsidRDefault="007F67AF" w:rsidP="007F67AF">
      <w:pPr>
        <w:pStyle w:val="a3"/>
        <w:numPr>
          <w:ilvl w:val="0"/>
          <w:numId w:val="12"/>
        </w:numPr>
      </w:pPr>
      <w:r>
        <w:t xml:space="preserve">Чемпионат в сфере высокотехнологичных профессий IT-сектора – </w:t>
      </w:r>
      <w:proofErr w:type="spellStart"/>
      <w:r>
        <w:t>DigitalSkills</w:t>
      </w:r>
      <w:proofErr w:type="spellEnd"/>
      <w:r>
        <w:t>. Участники – студенты профильных вузов и колледжей, а также специалисты крупнейших компаний, включая «Лабораторию Касперского», «</w:t>
      </w:r>
      <w:proofErr w:type="spellStart"/>
      <w:r>
        <w:t>Кибер</w:t>
      </w:r>
      <w:proofErr w:type="spellEnd"/>
      <w:r>
        <w:t xml:space="preserve"> Россию», «Ростелеком» и «Фирму «1C». Возрастное ограничение – до 28 лет.</w:t>
      </w:r>
    </w:p>
    <w:p w14:paraId="2559C7A9" w14:textId="77777777" w:rsidR="007F67AF" w:rsidRDefault="007F67AF" w:rsidP="007F67AF">
      <w:pPr>
        <w:pStyle w:val="a3"/>
        <w:numPr>
          <w:ilvl w:val="0"/>
          <w:numId w:val="12"/>
        </w:numPr>
      </w:pPr>
      <w:proofErr w:type="spellStart"/>
      <w:r>
        <w:t>AgroSkills</w:t>
      </w:r>
      <w:proofErr w:type="spellEnd"/>
      <w:r>
        <w:t xml:space="preserve"> – отраслевой чемпионат профессионального мастерства среди сотрудников компаний из сектора сельского хозяйства (возраст </w:t>
      </w:r>
      <w:proofErr w:type="gramStart"/>
      <w:r>
        <w:t>18-28</w:t>
      </w:r>
      <w:proofErr w:type="gramEnd"/>
      <w:r>
        <w:t xml:space="preserve"> лет). Соорганизатор – Министерство сельского хозяйства РФ. Проводится по трем компетенциям: «агрономия», «ветеринария», «эксплуатация сельскохозяйственных машин».</w:t>
      </w:r>
    </w:p>
    <w:p w14:paraId="697F7F46" w14:textId="39163E1E" w:rsidR="007F67AF" w:rsidRDefault="007F67AF" w:rsidP="007F67AF">
      <w:pPr>
        <w:pStyle w:val="a3"/>
        <w:numPr>
          <w:ilvl w:val="0"/>
          <w:numId w:val="12"/>
        </w:numPr>
      </w:pPr>
      <w:r>
        <w:t xml:space="preserve">Межвузовский чемпионат по стандартам </w:t>
      </w:r>
      <w:proofErr w:type="spellStart"/>
      <w:r>
        <w:t>WorldSkills</w:t>
      </w:r>
      <w:proofErr w:type="spellEnd"/>
      <w:r>
        <w:t xml:space="preserve"> – конкурс профессионального мастерства между студентами высших учебных заведений. Победители вузовских чемпионатов встречаются в национальном финале.</w:t>
      </w:r>
    </w:p>
    <w:p w14:paraId="362191F2" w14:textId="40E8BED7" w:rsidR="007F67AF" w:rsidRDefault="007F67AF" w:rsidP="007F67AF">
      <w:r>
        <w:br w:type="page"/>
      </w:r>
    </w:p>
    <w:p w14:paraId="20656EBB" w14:textId="3B115E67" w:rsidR="007F67AF" w:rsidRDefault="007F67AF" w:rsidP="007F67AF">
      <w:pPr>
        <w:pStyle w:val="11"/>
      </w:pPr>
      <w:bookmarkStart w:id="2" w:name="_Toc74765706"/>
      <w:r>
        <w:lastRenderedPageBreak/>
        <w:t xml:space="preserve">История международного движения </w:t>
      </w:r>
      <w:proofErr w:type="spellStart"/>
      <w:r>
        <w:t>WorldSkills</w:t>
      </w:r>
      <w:bookmarkEnd w:id="2"/>
      <w:proofErr w:type="spellEnd"/>
    </w:p>
    <w:p w14:paraId="690057C3" w14:textId="245F7AA6" w:rsidR="007F67AF" w:rsidRDefault="007F67AF" w:rsidP="007F67AF">
      <w:pPr>
        <w:pStyle w:val="a3"/>
      </w:pPr>
      <w:r>
        <w:t xml:space="preserve">Движение </w:t>
      </w:r>
      <w:proofErr w:type="spellStart"/>
      <w:r>
        <w:t>WorldSkills</w:t>
      </w:r>
      <w:proofErr w:type="spellEnd"/>
      <w:r>
        <w:t xml:space="preserve"> International (WSI) зародилось в послевоенные годы в Испании (1947 год), когда миру катастрофически не хватало квалифицированных рабочих рук. Первые чемпионаты проводились с целью популяризации рабочих профессий и повышения их престижа. Сегодня это эффективный инструмент подготовки кадров в соответствии с мировыми стандартами и потребностями новых высокотехнологичных производств.</w:t>
      </w:r>
    </w:p>
    <w:p w14:paraId="554C9ED8" w14:textId="7DF0F4FD" w:rsidR="007F67AF" w:rsidRDefault="007F67AF" w:rsidP="007F67AF">
      <w:pPr>
        <w:pStyle w:val="a3"/>
      </w:pPr>
      <w:r>
        <w:t xml:space="preserve">Под эгидой </w:t>
      </w:r>
      <w:proofErr w:type="spellStart"/>
      <w:r>
        <w:t>WorldSkills</w:t>
      </w:r>
      <w:proofErr w:type="spellEnd"/>
      <w:r>
        <w:t xml:space="preserve"> проводятся региональные, национальные и мировые чемпионаты, континентальные первенства. Участники совершенствуют свои навыки, соревнуясь по шести блокам профессий: строительной отрасли, информационных и коммуникационных технологий, творчества и дизайна, промышленного производства, сферы услуг и обслуживания гражданского транспорта.</w:t>
      </w:r>
    </w:p>
    <w:p w14:paraId="283661B8" w14:textId="1FF38114" w:rsidR="007F67AF" w:rsidRDefault="007F67AF" w:rsidP="007F67AF">
      <w:pPr>
        <w:pStyle w:val="a3"/>
      </w:pPr>
      <w:r>
        <w:t xml:space="preserve">За полувековую историю международного движения к </w:t>
      </w:r>
      <w:proofErr w:type="spellStart"/>
      <w:r>
        <w:t>WorldSkills</w:t>
      </w:r>
      <w:proofErr w:type="spellEnd"/>
      <w:r>
        <w:t xml:space="preserve"> присоединились 84 страны. Россия это сделала в 2012 году. За это время были проведены более 500 региональных, корпоративных, вузовских и национальных чемпионатов. В них приняли участие более 100 тысяч участников. Общее число зрителей перевалило за отметку в 2 млн человек.</w:t>
      </w:r>
    </w:p>
    <w:p w14:paraId="14092FA7" w14:textId="77777777" w:rsidR="007F67AF" w:rsidRDefault="007F67AF">
      <w:r>
        <w:br w:type="page"/>
      </w:r>
    </w:p>
    <w:p w14:paraId="7134564F" w14:textId="77777777" w:rsidR="007F67AF" w:rsidRDefault="007F67AF" w:rsidP="007F67AF">
      <w:pPr>
        <w:pStyle w:val="11"/>
        <w:rPr>
          <w:lang w:val="en-US"/>
        </w:rPr>
      </w:pPr>
      <w:bookmarkStart w:id="3" w:name="_Toc74765707"/>
      <w:r>
        <w:lastRenderedPageBreak/>
        <w:t xml:space="preserve">Компетенции </w:t>
      </w:r>
      <w:r>
        <w:rPr>
          <w:lang w:val="en-US"/>
        </w:rPr>
        <w:t>WorldSkills</w:t>
      </w:r>
      <w:bookmarkEnd w:id="3"/>
    </w:p>
    <w:p w14:paraId="7BB13BA2" w14:textId="65ED6FD1" w:rsidR="00AD1449" w:rsidRDefault="007F67AF" w:rsidP="00AD1449">
      <w:pPr>
        <w:pStyle w:val="a3"/>
        <w:numPr>
          <w:ilvl w:val="0"/>
          <w:numId w:val="14"/>
        </w:numPr>
      </w:pPr>
      <w:r w:rsidRPr="007F67AF">
        <w:t>Ресторанный сервис</w:t>
      </w:r>
    </w:p>
    <w:p w14:paraId="66431C28" w14:textId="2B71E301" w:rsidR="00AD1449" w:rsidRDefault="00AD1449" w:rsidP="00AD1449">
      <w:pPr>
        <w:pStyle w:val="a3"/>
        <w:numPr>
          <w:ilvl w:val="0"/>
          <w:numId w:val="14"/>
        </w:numPr>
      </w:pPr>
      <w:r w:rsidRPr="00AD1449">
        <w:t>Малярные и декоративные работы</w:t>
      </w:r>
    </w:p>
    <w:p w14:paraId="0FC2385B" w14:textId="6ED78159" w:rsidR="00AD1449" w:rsidRDefault="00AD1449" w:rsidP="00AD1449">
      <w:pPr>
        <w:pStyle w:val="a3"/>
        <w:numPr>
          <w:ilvl w:val="0"/>
          <w:numId w:val="14"/>
        </w:numPr>
      </w:pPr>
      <w:r w:rsidRPr="00AD1449">
        <w:t>Технологии моды</w:t>
      </w:r>
    </w:p>
    <w:p w14:paraId="0F5AE225" w14:textId="575756A0" w:rsidR="00AD1449" w:rsidRDefault="00AD1449" w:rsidP="00AD1449">
      <w:pPr>
        <w:pStyle w:val="a3"/>
        <w:numPr>
          <w:ilvl w:val="0"/>
          <w:numId w:val="14"/>
        </w:numPr>
      </w:pPr>
      <w:r w:rsidRPr="00AD1449">
        <w:t>Токарные работы на станках с ЧПУ</w:t>
      </w:r>
      <w:r w:rsidR="00BA1F83">
        <w:t xml:space="preserve"> </w:t>
      </w:r>
    </w:p>
    <w:p w14:paraId="4A09E99D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Облицовка плиткой</w:t>
      </w:r>
    </w:p>
    <w:p w14:paraId="6C44EB4B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Ремонт и обслуживание легковых автомобилей</w:t>
      </w:r>
    </w:p>
    <w:p w14:paraId="043132CA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Кондитерское дело</w:t>
      </w:r>
    </w:p>
    <w:p w14:paraId="591055A2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ИТ-решения для бизнеса на платформе «1С: Предприятие 8»</w:t>
      </w:r>
    </w:p>
    <w:p w14:paraId="52061461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Видеопроизводство</w:t>
      </w:r>
    </w:p>
    <w:p w14:paraId="486ED3E9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Изготовление прототипов</w:t>
      </w:r>
    </w:p>
    <w:p w14:paraId="2BEA60E9" w14:textId="77777777" w:rsidR="00AD1449" w:rsidRPr="00AD1449" w:rsidRDefault="00AD1449" w:rsidP="00AD1449">
      <w:pPr>
        <w:pStyle w:val="a3"/>
        <w:numPr>
          <w:ilvl w:val="0"/>
          <w:numId w:val="14"/>
        </w:numPr>
      </w:pPr>
      <w:r w:rsidRPr="00AD1449">
        <w:t>Сантехника и отопление</w:t>
      </w:r>
    </w:p>
    <w:p w14:paraId="541A49C8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Парикмахерское искусство</w:t>
      </w:r>
    </w:p>
    <w:p w14:paraId="0F564355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Лабораторный химический анализ</w:t>
      </w:r>
    </w:p>
    <w:p w14:paraId="7F96EA70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Хлебопечение</w:t>
      </w:r>
    </w:p>
    <w:p w14:paraId="172214E1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Холодильная техника и системы кондиционирования</w:t>
      </w:r>
    </w:p>
    <w:p w14:paraId="0B2C1F51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Столярное дело</w:t>
      </w:r>
    </w:p>
    <w:p w14:paraId="127F56DC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Поварское дело</w:t>
      </w:r>
    </w:p>
    <w:p w14:paraId="6A3E09FA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Медицинский и социальный уход</w:t>
      </w:r>
    </w:p>
    <w:p w14:paraId="6EDCDA71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Электроника</w:t>
      </w:r>
    </w:p>
    <w:p w14:paraId="6119F55B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Промышленный дизайн</w:t>
      </w:r>
    </w:p>
    <w:p w14:paraId="790CF69D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Технологии композитов</w:t>
      </w:r>
    </w:p>
    <w:p w14:paraId="5826A528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Администрирование отеля</w:t>
      </w:r>
    </w:p>
    <w:p w14:paraId="4050D292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Флористика</w:t>
      </w:r>
    </w:p>
    <w:p w14:paraId="5524A641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Геодезия</w:t>
      </w:r>
    </w:p>
    <w:p w14:paraId="1E50094D" w14:textId="77777777" w:rsidR="00AD1449" w:rsidRDefault="00AD1449" w:rsidP="00AD1449">
      <w:pPr>
        <w:pStyle w:val="a3"/>
        <w:numPr>
          <w:ilvl w:val="0"/>
          <w:numId w:val="14"/>
        </w:numPr>
      </w:pPr>
      <w:r w:rsidRPr="00AD1449">
        <w:t>Графический дизайн</w:t>
      </w:r>
    </w:p>
    <w:p w14:paraId="7A530A44" w14:textId="045F8A5F" w:rsidR="008D64FC" w:rsidRDefault="00AD1449" w:rsidP="00AD1449">
      <w:pPr>
        <w:pStyle w:val="a3"/>
        <w:numPr>
          <w:ilvl w:val="0"/>
          <w:numId w:val="14"/>
        </w:numPr>
      </w:pPr>
      <w:r w:rsidRPr="00AD1449">
        <w:t>Электромонтаж</w:t>
      </w:r>
    </w:p>
    <w:p w14:paraId="604C0553" w14:textId="458132C4" w:rsidR="00EE6C5D" w:rsidRDefault="00EE6C5D" w:rsidP="00EE6C5D">
      <w:pPr>
        <w:pStyle w:val="11"/>
      </w:pPr>
      <w:bookmarkStart w:id="4" w:name="_Toc74765708"/>
      <w:r>
        <w:lastRenderedPageBreak/>
        <w:t>Описание компетенции ИТ-Решения для бизнеса на платформе «1С: Предприятие 8»</w:t>
      </w:r>
      <w:bookmarkEnd w:id="4"/>
    </w:p>
    <w:p w14:paraId="4F68B013" w14:textId="77777777" w:rsidR="00EE6C5D" w:rsidRDefault="00EE6C5D" w:rsidP="00EE6C5D">
      <w:pPr>
        <w:pStyle w:val="a3"/>
      </w:pPr>
      <w:r>
        <w:t xml:space="preserve">В современном, </w:t>
      </w:r>
      <w:proofErr w:type="gramStart"/>
      <w:r>
        <w:t>динамично развивающемся</w:t>
      </w:r>
      <w:proofErr w:type="gramEnd"/>
      <w:r>
        <w:t xml:space="preserve"> мире автоматизация управления и учета является важнейшим звеном эффективности ведения бизнеса. Система «1С: Предприятие 8» состоит из технологического ядра (платформа) и гибких прикладных решений (конфигураций). Система обеспечивает высокую производительность и работу в режиме облачного сервиса (включая мобильные устройства).</w:t>
      </w:r>
    </w:p>
    <w:p w14:paraId="7E37B1CC" w14:textId="77777777" w:rsidR="00EE6C5D" w:rsidRDefault="00EE6C5D" w:rsidP="00EE6C5D">
      <w:pPr>
        <w:pStyle w:val="a3"/>
      </w:pPr>
      <w:r>
        <w:t>IT-специалисты, владеющие технологиями 1С, востребованы в качестве программистов, консультантов и аналитиков практически во всех сферах деятельности. В сферу их компетенции входит множество задач – от анализа требований до выбора технологии разработки; от проектирования систем до тестирования готовых решений; от построения эффективных коммуникаций в команде до обучения пользователей.</w:t>
      </w:r>
    </w:p>
    <w:p w14:paraId="39ACEAB4" w14:textId="77777777" w:rsidR="00EE6C5D" w:rsidRDefault="00EE6C5D" w:rsidP="00EE6C5D">
      <w:pPr>
        <w:pStyle w:val="a3"/>
      </w:pPr>
      <w:r>
        <w:t>Разработчики 1С успешно выступают на международных чемпионатах, опережая соперников, использующих для создания бизнес-приложений другие среды разработки.</w:t>
      </w:r>
    </w:p>
    <w:p w14:paraId="08855662" w14:textId="491BFF4D" w:rsidR="00EE6C5D" w:rsidRDefault="00EE6C5D" w:rsidP="00EE6C5D">
      <w:pPr>
        <w:pStyle w:val="a3"/>
      </w:pPr>
      <w:r>
        <w:t>Участникам необходимо разработать проектирование бизнес-приложений современной технологической платформы «1С: Предприятие 8», включая мобильную версию. Тестирование информационных систем, взаимодействие с заказчиком.</w:t>
      </w:r>
    </w:p>
    <w:p w14:paraId="378A20E0" w14:textId="646E3171" w:rsidR="00EE6C5D" w:rsidRPr="00EE6C5D" w:rsidRDefault="00EE6C5D" w:rsidP="00EE6C5D">
      <w:r>
        <w:br w:type="page"/>
      </w:r>
    </w:p>
    <w:p w14:paraId="3015E76A" w14:textId="5C5A0430" w:rsidR="00EE6C5D" w:rsidRDefault="00BA1F83" w:rsidP="00EE6C5D">
      <w:pPr>
        <w:pStyle w:val="11"/>
      </w:pPr>
      <w:bookmarkStart w:id="5" w:name="_Toc74765709"/>
      <w:r>
        <w:lastRenderedPageBreak/>
        <w:t>Участие в компетенции ИТ-Решения для бизнеса на платформе «1С</w:t>
      </w:r>
      <w:r w:rsidRPr="00BA1F83">
        <w:t>:</w:t>
      </w:r>
      <w:r>
        <w:t xml:space="preserve"> Предприятие 8»</w:t>
      </w:r>
      <w:bookmarkEnd w:id="5"/>
    </w:p>
    <w:p w14:paraId="047F25F0" w14:textId="77777777" w:rsidR="00BA1F83" w:rsidRDefault="00BA1F83" w:rsidP="00BA1F83">
      <w:pPr>
        <w:pStyle w:val="21"/>
      </w:pPr>
      <w:bookmarkStart w:id="6" w:name="_Toc74765710"/>
      <w:r>
        <w:t>Подготовка</w:t>
      </w:r>
      <w:bookmarkEnd w:id="6"/>
    </w:p>
    <w:p w14:paraId="57F22E66" w14:textId="75E53CE3" w:rsidR="00ED11EA" w:rsidRDefault="00BA1F83" w:rsidP="00BA1F83">
      <w:pPr>
        <w:pStyle w:val="a3"/>
      </w:pPr>
      <w:r>
        <w:t>На подготовку к компетенции мне выделилось не так уж и много времени.</w:t>
      </w:r>
      <w:r w:rsidR="00ED11EA">
        <w:t xml:space="preserve"> К тому же сроки изначально были </w:t>
      </w:r>
      <w:r w:rsidR="00647452">
        <w:t>размыты</w:t>
      </w:r>
      <w:r w:rsidR="00ED11EA">
        <w:t xml:space="preserve"> и не было возможности эффективно выстроить стратегию подготов</w:t>
      </w:r>
      <w:r w:rsidR="00647452">
        <w:t>к</w:t>
      </w:r>
      <w:r w:rsidR="00ED11EA">
        <w:t>и к соревнованию. К тому же сверху наложилась неприятность в виде грядущего ужаса в виде сессии.</w:t>
      </w:r>
    </w:p>
    <w:p w14:paraId="1EFE2EB2" w14:textId="77777777" w:rsidR="00ED11EA" w:rsidRDefault="00ED11EA" w:rsidP="00BA1F83">
      <w:pPr>
        <w:pStyle w:val="a3"/>
      </w:pPr>
      <w:r>
        <w:t>Но чувство долга не покидало мой разум с самого начала. Ведь мне выпала такая честь защищать свой колледж. Это большая честь. И большая ответственность.</w:t>
      </w:r>
    </w:p>
    <w:p w14:paraId="5BAB96C9" w14:textId="32A85484" w:rsidR="007F67AF" w:rsidRDefault="00ED11EA" w:rsidP="00BA1F83">
      <w:pPr>
        <w:pStyle w:val="a3"/>
      </w:pPr>
      <w:r>
        <w:t xml:space="preserve">С начала необходимо было </w:t>
      </w:r>
      <w:r w:rsidR="00647452">
        <w:t>понять,</w:t>
      </w:r>
      <w:r>
        <w:t xml:space="preserve"> что именно мне необходимо будет повторить и выучить что бы </w:t>
      </w:r>
      <w:r w:rsidR="00647452">
        <w:t>не уронить честь колледжа и свою.</w:t>
      </w:r>
    </w:p>
    <w:p w14:paraId="3770803D" w14:textId="0B87FE24" w:rsidR="00647452" w:rsidRDefault="00647452" w:rsidP="00BA1F83">
      <w:pPr>
        <w:pStyle w:val="a3"/>
      </w:pPr>
      <w:r>
        <w:t xml:space="preserve">Я начал с поиска предыдущих и конкурсных заданий на </w:t>
      </w:r>
      <w:r>
        <w:rPr>
          <w:lang w:val="en-US"/>
        </w:rPr>
        <w:t>WorldSkills</w:t>
      </w:r>
      <w:r w:rsidRPr="00647452">
        <w:t xml:space="preserve">. </w:t>
      </w:r>
      <w:r>
        <w:t>Хочется отметить, забегая наперед, что пред</w:t>
      </w:r>
      <w:r w:rsidR="006440DB">
        <w:t>ы</w:t>
      </w:r>
      <w:r>
        <w:t>дущие задания сильно отличал</w:t>
      </w:r>
      <w:r w:rsidR="006440DB">
        <w:t>ись</w:t>
      </w:r>
      <w:r>
        <w:t xml:space="preserve"> от </w:t>
      </w:r>
      <w:r w:rsidR="006440DB">
        <w:t>того, что было на конкурсе, но вот конкурсное задание, было очень похожим. Наверное, сейчас я могу сказать, что именно конкурсное занятие дало мне больше всего уверенности и мотивации.</w:t>
      </w:r>
    </w:p>
    <w:p w14:paraId="7B2D6871" w14:textId="1DA11EF0" w:rsidR="006440DB" w:rsidRDefault="006440DB" w:rsidP="00BA1F83">
      <w:pPr>
        <w:pStyle w:val="a3"/>
        <w:rPr>
          <w:lang w:val="en-US"/>
        </w:rPr>
      </w:pPr>
      <w:r>
        <w:t xml:space="preserve">После того как у меня был вектор, я начал понимать в чем будет заключаться основная суть заданий на конкурсе. </w:t>
      </w:r>
      <w:r w:rsidR="00DC659B">
        <w:t>Я начал с освоения 1С</w:t>
      </w:r>
      <w:r w:rsidR="00324D8E" w:rsidRPr="00324D8E">
        <w:t xml:space="preserve"> </w:t>
      </w:r>
      <w:r w:rsidR="00324D8E">
        <w:t>по книге «1С</w:t>
      </w:r>
      <w:r w:rsidR="00324D8E" w:rsidRPr="00324D8E">
        <w:t>:</w:t>
      </w:r>
      <w:r w:rsidR="00324D8E">
        <w:t xml:space="preserve"> Предприятие 8.3 Программирования и визуальная разработка на примерах» от автора Сергея Кашаева</w:t>
      </w:r>
      <w:r w:rsidR="00324D8E" w:rsidRPr="00324D8E">
        <w:t>.</w:t>
      </w:r>
      <w:r w:rsidR="00324D8E">
        <w:t xml:space="preserve"> С помощью неё я познакомился с основными возможностями платформы</w:t>
      </w:r>
      <w:r w:rsidR="00324D8E">
        <w:rPr>
          <w:lang w:val="en-US"/>
        </w:rPr>
        <w:t>:</w:t>
      </w:r>
    </w:p>
    <w:p w14:paraId="492CAD36" w14:textId="5E007872" w:rsidR="00324D8E" w:rsidRDefault="00324D8E" w:rsidP="00324D8E">
      <w:pPr>
        <w:pStyle w:val="a3"/>
        <w:numPr>
          <w:ilvl w:val="0"/>
          <w:numId w:val="15"/>
        </w:numPr>
      </w:pPr>
      <w:r>
        <w:t>С архитектурой системы 1С: Предприятие</w:t>
      </w:r>
    </w:p>
    <w:p w14:paraId="1CA2DA25" w14:textId="7DA2CAA7" w:rsidR="00324D8E" w:rsidRDefault="00324D8E" w:rsidP="00324D8E">
      <w:pPr>
        <w:pStyle w:val="a3"/>
        <w:numPr>
          <w:ilvl w:val="0"/>
          <w:numId w:val="15"/>
        </w:numPr>
      </w:pPr>
      <w:r>
        <w:t>Со способами создания информационной базы</w:t>
      </w:r>
    </w:p>
    <w:p w14:paraId="13B4A297" w14:textId="1E7B18B7" w:rsidR="00324D8E" w:rsidRDefault="00324D8E" w:rsidP="00324D8E">
      <w:pPr>
        <w:pStyle w:val="a3"/>
        <w:numPr>
          <w:ilvl w:val="0"/>
          <w:numId w:val="15"/>
        </w:numPr>
      </w:pPr>
      <w:r>
        <w:t>С объектами метаданных</w:t>
      </w:r>
    </w:p>
    <w:p w14:paraId="736FE5BD" w14:textId="55E4B037" w:rsidR="00324D8E" w:rsidRDefault="00324D8E" w:rsidP="00324D8E">
      <w:pPr>
        <w:pStyle w:val="a3"/>
        <w:numPr>
          <w:ilvl w:val="0"/>
          <w:numId w:val="15"/>
        </w:numPr>
      </w:pPr>
      <w:r>
        <w:t>С перечислениями</w:t>
      </w:r>
    </w:p>
    <w:p w14:paraId="41491E26" w14:textId="4E654987" w:rsidR="00324D8E" w:rsidRDefault="00324D8E" w:rsidP="00324D8E">
      <w:pPr>
        <w:pStyle w:val="a3"/>
        <w:numPr>
          <w:ilvl w:val="0"/>
          <w:numId w:val="15"/>
        </w:numPr>
      </w:pPr>
      <w:r>
        <w:t>Со справочниками</w:t>
      </w:r>
    </w:p>
    <w:p w14:paraId="76CDDE70" w14:textId="3E4A973C" w:rsidR="00324D8E" w:rsidRDefault="00324D8E" w:rsidP="00324D8E">
      <w:pPr>
        <w:pStyle w:val="a3"/>
        <w:numPr>
          <w:ilvl w:val="0"/>
          <w:numId w:val="15"/>
        </w:numPr>
      </w:pPr>
      <w:r>
        <w:t>С документами</w:t>
      </w:r>
    </w:p>
    <w:p w14:paraId="4E98B8EE" w14:textId="62244E15" w:rsidR="00D877A5" w:rsidRDefault="00D877A5" w:rsidP="00324D8E">
      <w:pPr>
        <w:pStyle w:val="a3"/>
        <w:numPr>
          <w:ilvl w:val="0"/>
          <w:numId w:val="15"/>
        </w:numPr>
      </w:pPr>
      <w:r>
        <w:t>С подсистемами</w:t>
      </w:r>
    </w:p>
    <w:p w14:paraId="25D461C2" w14:textId="587A1501" w:rsidR="00D877A5" w:rsidRDefault="00D877A5" w:rsidP="00324D8E">
      <w:pPr>
        <w:pStyle w:val="a3"/>
        <w:numPr>
          <w:ilvl w:val="0"/>
          <w:numId w:val="15"/>
        </w:numPr>
      </w:pPr>
      <w:r>
        <w:t>С общим устройством конфигуратора 1С: Предприятие</w:t>
      </w:r>
    </w:p>
    <w:p w14:paraId="6B4490C6" w14:textId="46F05308" w:rsidR="007F67AF" w:rsidRDefault="00D877A5" w:rsidP="007F67AF">
      <w:pPr>
        <w:pStyle w:val="a3"/>
      </w:pPr>
      <w:r>
        <w:t>После я более полно ознакомился с документами и их специальными возможностями:</w:t>
      </w:r>
    </w:p>
    <w:p w14:paraId="0CAE46DB" w14:textId="0CFFD162" w:rsidR="00D877A5" w:rsidRDefault="00D877A5" w:rsidP="00D877A5">
      <w:pPr>
        <w:pStyle w:val="a3"/>
        <w:numPr>
          <w:ilvl w:val="0"/>
          <w:numId w:val="16"/>
        </w:numPr>
      </w:pPr>
      <w:r>
        <w:t>С регистрами накопления</w:t>
      </w:r>
    </w:p>
    <w:p w14:paraId="4D104E81" w14:textId="310D561F" w:rsidR="00D877A5" w:rsidRDefault="00D877A5" w:rsidP="00D877A5">
      <w:pPr>
        <w:pStyle w:val="a3"/>
        <w:numPr>
          <w:ilvl w:val="0"/>
          <w:numId w:val="16"/>
        </w:numPr>
      </w:pPr>
      <w:r>
        <w:lastRenderedPageBreak/>
        <w:t>С созданием конфигурации</w:t>
      </w:r>
    </w:p>
    <w:p w14:paraId="67ADA07A" w14:textId="3E328190" w:rsidR="00D877A5" w:rsidRDefault="00D877A5" w:rsidP="00D877A5">
      <w:pPr>
        <w:pStyle w:val="a3"/>
        <w:numPr>
          <w:ilvl w:val="0"/>
          <w:numId w:val="16"/>
        </w:numPr>
      </w:pPr>
      <w:r>
        <w:t>С регистром накопления остатков</w:t>
      </w:r>
    </w:p>
    <w:p w14:paraId="32A14C20" w14:textId="77048C75" w:rsidR="00D877A5" w:rsidRDefault="00D877A5" w:rsidP="00D877A5">
      <w:pPr>
        <w:pStyle w:val="a3"/>
        <w:numPr>
          <w:ilvl w:val="0"/>
          <w:numId w:val="16"/>
        </w:numPr>
      </w:pPr>
      <w:r>
        <w:t>С оборотными регистрами</w:t>
      </w:r>
    </w:p>
    <w:p w14:paraId="048D580C" w14:textId="3D96F6F0" w:rsidR="00D877A5" w:rsidRDefault="00D877A5" w:rsidP="00D877A5">
      <w:pPr>
        <w:pStyle w:val="a3"/>
      </w:pPr>
      <w:r>
        <w:t xml:space="preserve">После я узнал получше о регистрах сведений, печати, лучше познакомился с формами и созданием интерактивных элементов, а </w:t>
      </w:r>
      <w:r w:rsidR="00FA033D">
        <w:t>также</w:t>
      </w:r>
      <w:r>
        <w:t xml:space="preserve"> по работе с данными.</w:t>
      </w:r>
    </w:p>
    <w:p w14:paraId="288F0431" w14:textId="0F1C2FA3" w:rsidR="00D877A5" w:rsidRDefault="00D877A5" w:rsidP="00D877A5">
      <w:pPr>
        <w:pStyle w:val="a3"/>
      </w:pPr>
      <w:r>
        <w:t>Далее я перешёл к запросам, и познакомился с такими вещами как</w:t>
      </w:r>
      <w:r w:rsidRPr="00D877A5">
        <w:t>:</w:t>
      </w:r>
    </w:p>
    <w:p w14:paraId="475C4BF8" w14:textId="40E20424" w:rsidR="00D877A5" w:rsidRDefault="00FA033D" w:rsidP="00D877A5">
      <w:pPr>
        <w:pStyle w:val="a3"/>
        <w:numPr>
          <w:ilvl w:val="0"/>
          <w:numId w:val="18"/>
        </w:numPr>
      </w:pPr>
      <w:r>
        <w:t xml:space="preserve">Язык запросов 1С (справедливости ради это просто урезанный </w:t>
      </w:r>
      <w:r>
        <w:rPr>
          <w:lang w:val="en-US"/>
        </w:rPr>
        <w:t>SQL</w:t>
      </w:r>
      <w:r w:rsidRPr="00FA033D">
        <w:t xml:space="preserve"> </w:t>
      </w:r>
      <w:r>
        <w:t>на русском языке)</w:t>
      </w:r>
    </w:p>
    <w:p w14:paraId="7C995056" w14:textId="669615FF" w:rsidR="00FA033D" w:rsidRDefault="00FA033D" w:rsidP="00D877A5">
      <w:pPr>
        <w:pStyle w:val="a3"/>
        <w:numPr>
          <w:ilvl w:val="0"/>
          <w:numId w:val="18"/>
        </w:numPr>
      </w:pPr>
      <w:r>
        <w:t>Использование табличных документов для вывода результатов запроса</w:t>
      </w:r>
    </w:p>
    <w:p w14:paraId="26D6B706" w14:textId="2CE88E7A" w:rsidR="00FA033D" w:rsidRDefault="00FA033D" w:rsidP="00D877A5">
      <w:pPr>
        <w:pStyle w:val="a3"/>
        <w:numPr>
          <w:ilvl w:val="0"/>
          <w:numId w:val="18"/>
        </w:numPr>
      </w:pPr>
      <w:r>
        <w:t>Различные ключевые слова, упорядочивание, исключения результатов запроса</w:t>
      </w:r>
    </w:p>
    <w:p w14:paraId="70AEB8FB" w14:textId="2D6E15AC" w:rsidR="00FA033D" w:rsidRDefault="00FA033D" w:rsidP="00D877A5">
      <w:pPr>
        <w:pStyle w:val="a3"/>
        <w:numPr>
          <w:ilvl w:val="0"/>
          <w:numId w:val="18"/>
        </w:numPr>
      </w:pPr>
      <w:r>
        <w:t>Функции подсчёта итогов запросов</w:t>
      </w:r>
    </w:p>
    <w:p w14:paraId="73424105" w14:textId="6EC4CEC1" w:rsidR="00FA033D" w:rsidRDefault="00FA033D" w:rsidP="00D877A5">
      <w:pPr>
        <w:pStyle w:val="a3"/>
        <w:numPr>
          <w:ilvl w:val="0"/>
          <w:numId w:val="18"/>
        </w:numPr>
      </w:pPr>
      <w:r>
        <w:t>Функции объединения результатов запросов</w:t>
      </w:r>
    </w:p>
    <w:p w14:paraId="11DDAF59" w14:textId="42DD83F4" w:rsidR="00FA033D" w:rsidRDefault="00FA033D" w:rsidP="00C111F7">
      <w:pPr>
        <w:pStyle w:val="a3"/>
      </w:pPr>
      <w:r>
        <w:t>Познакомился с отчётами и системой компоновки данных</w:t>
      </w:r>
      <w:r w:rsidR="00C111F7" w:rsidRPr="00C111F7">
        <w:t xml:space="preserve">. </w:t>
      </w:r>
      <w:r w:rsidR="00C111F7">
        <w:t>Составлял и программировал различные отчёты для уже спроектированных в процессе обучения данных.</w:t>
      </w:r>
    </w:p>
    <w:p w14:paraId="471BF1BF" w14:textId="39F7450E" w:rsidR="00C111F7" w:rsidRDefault="00C111F7" w:rsidP="00C111F7">
      <w:pPr>
        <w:pStyle w:val="a3"/>
      </w:pPr>
      <w:r>
        <w:t>После я ознакомился с программированием форм</w:t>
      </w:r>
      <w:r w:rsidRPr="00C111F7">
        <w:t>:</w:t>
      </w:r>
    </w:p>
    <w:p w14:paraId="5E20FA2F" w14:textId="0731C73B" w:rsidR="00C111F7" w:rsidRDefault="00C111F7" w:rsidP="00C111F7">
      <w:pPr>
        <w:pStyle w:val="a3"/>
        <w:numPr>
          <w:ilvl w:val="0"/>
          <w:numId w:val="20"/>
        </w:numPr>
      </w:pPr>
      <w:r>
        <w:t>Узнал о вспомогательных справочниках</w:t>
      </w:r>
    </w:p>
    <w:p w14:paraId="1BB4E951" w14:textId="792D2FD9" w:rsidR="00C111F7" w:rsidRDefault="00C111F7" w:rsidP="00C111F7">
      <w:pPr>
        <w:pStyle w:val="a3"/>
        <w:numPr>
          <w:ilvl w:val="0"/>
          <w:numId w:val="20"/>
        </w:numPr>
      </w:pPr>
      <w:r>
        <w:t>Узнал о процедурах обработки событий на форме объекта метаданных</w:t>
      </w:r>
    </w:p>
    <w:p w14:paraId="55919077" w14:textId="67A8B726" w:rsidR="00C111F7" w:rsidRDefault="00C111F7" w:rsidP="00C111F7">
      <w:pPr>
        <w:pStyle w:val="a3"/>
        <w:numPr>
          <w:ilvl w:val="0"/>
          <w:numId w:val="20"/>
        </w:numPr>
      </w:pPr>
      <w:r>
        <w:t>Попрактиковался в движениях по регистрам и просмотрам их результатов</w:t>
      </w:r>
    </w:p>
    <w:p w14:paraId="4E8725D0" w14:textId="178293FE" w:rsidR="00C111F7" w:rsidRDefault="00C111F7" w:rsidP="00C111F7">
      <w:pPr>
        <w:pStyle w:val="a3"/>
        <w:numPr>
          <w:ilvl w:val="0"/>
          <w:numId w:val="20"/>
        </w:numPr>
      </w:pPr>
      <w:r>
        <w:t>Узнал о программно</w:t>
      </w:r>
      <w:r w:rsidR="00281B6B">
        <w:t>м</w:t>
      </w:r>
      <w:r>
        <w:t xml:space="preserve"> добавлении элементов в справочник</w:t>
      </w:r>
    </w:p>
    <w:p w14:paraId="07A64F4B" w14:textId="5BBB6A40" w:rsidR="00C111F7" w:rsidRDefault="00C111F7" w:rsidP="00C111F7">
      <w:pPr>
        <w:pStyle w:val="a3"/>
        <w:numPr>
          <w:ilvl w:val="0"/>
          <w:numId w:val="20"/>
        </w:numPr>
      </w:pPr>
      <w:r>
        <w:t>Познакомился с конструктором движений по регистрам</w:t>
      </w:r>
    </w:p>
    <w:p w14:paraId="3FE80A78" w14:textId="09369DF2" w:rsidR="008D64FC" w:rsidRDefault="008D64FC" w:rsidP="008D64FC">
      <w:pPr>
        <w:pStyle w:val="a3"/>
      </w:pPr>
      <w:r>
        <w:t>После изучения книги я узнал большинство основных методов и способов создания различных конфигураций на платформе 1С: Предприятие.</w:t>
      </w:r>
    </w:p>
    <w:p w14:paraId="0F5605DD" w14:textId="4B32F421" w:rsidR="007944ED" w:rsidRDefault="007944ED" w:rsidP="007944ED">
      <w:pPr>
        <w:pStyle w:val="21"/>
      </w:pPr>
      <w:bookmarkStart w:id="7" w:name="_Toc74765711"/>
      <w:r>
        <w:t>Конкурсное задание</w:t>
      </w:r>
      <w:bookmarkEnd w:id="7"/>
    </w:p>
    <w:p w14:paraId="6560DD96" w14:textId="3C1333AF" w:rsidR="00C111F7" w:rsidRDefault="008D64FC" w:rsidP="00C111F7">
      <w:pPr>
        <w:pStyle w:val="a3"/>
      </w:pPr>
      <w:r>
        <w:t>Я начал подробнее рассматривать и пробовать реализовывать конкурсное задание</w:t>
      </w:r>
      <w:r w:rsidR="00381F04">
        <w:t xml:space="preserve">. Как оказалось знания платформы </w:t>
      </w:r>
      <w:r w:rsidR="00B71126">
        <w:t>недостаточно</w:t>
      </w:r>
      <w:r w:rsidR="00381F04">
        <w:t xml:space="preserve"> для </w:t>
      </w:r>
      <w:r w:rsidR="00381F04">
        <w:lastRenderedPageBreak/>
        <w:t>качественной реализации</w:t>
      </w:r>
      <w:r w:rsidR="00B71126">
        <w:t xml:space="preserve"> задания, и основной своей целью я поставил выявление своих слабых сторон. Впрочем, на выполнение конкурсного задания дома времени к тому моменту уже не осталось.</w:t>
      </w:r>
    </w:p>
    <w:p w14:paraId="72668AFA" w14:textId="3C67615A" w:rsidR="00B71126" w:rsidRDefault="00B71126" w:rsidP="00C111F7">
      <w:pPr>
        <w:pStyle w:val="a3"/>
      </w:pPr>
      <w:r>
        <w:t xml:space="preserve">Конкурсное задание проходило на базе </w:t>
      </w:r>
      <w:r w:rsidRPr="00B71126">
        <w:t>Федеральн</w:t>
      </w:r>
      <w:r>
        <w:t>ого</w:t>
      </w:r>
      <w:r w:rsidRPr="00B71126">
        <w:t xml:space="preserve"> государственн</w:t>
      </w:r>
      <w:r>
        <w:t xml:space="preserve">ого </w:t>
      </w:r>
      <w:r w:rsidRPr="00B71126">
        <w:t>бюджетно</w:t>
      </w:r>
      <w:r>
        <w:t>го</w:t>
      </w:r>
      <w:r w:rsidRPr="00B71126">
        <w:t xml:space="preserve"> образовательно</w:t>
      </w:r>
      <w:r>
        <w:t>го</w:t>
      </w:r>
      <w:r w:rsidRPr="00B71126">
        <w:t xml:space="preserve"> учреждени</w:t>
      </w:r>
      <w:r>
        <w:t>я Колледжа Российского Государственного Социального Университета. Мы приехали утром в Колледж и нам дали четыре с небольшим часа на реализацию задания.</w:t>
      </w:r>
    </w:p>
    <w:p w14:paraId="055EADE8" w14:textId="77777777" w:rsidR="009B0B92" w:rsidRDefault="00B71126" w:rsidP="00C111F7">
      <w:pPr>
        <w:pStyle w:val="a3"/>
      </w:pPr>
      <w:r>
        <w:t xml:space="preserve">Нам нужно было построить информационную систему </w:t>
      </w:r>
      <w:r w:rsidR="00BE2074">
        <w:t>для компании,</w:t>
      </w:r>
      <w:r>
        <w:t xml:space="preserve"> производящей </w:t>
      </w:r>
      <w:r w:rsidR="00BE2074">
        <w:t xml:space="preserve">различные лодки и корабли. У них могли быть разные цвета, разные материалы, и разные дополнительные аксессуары. Так же должны были создаваться профили различных пользователей системы с различными правами и ролями. </w:t>
      </w:r>
    </w:p>
    <w:p w14:paraId="650E96D4" w14:textId="0E203A06" w:rsidR="00B71126" w:rsidRDefault="00BE2074" w:rsidP="00C111F7">
      <w:pPr>
        <w:pStyle w:val="a3"/>
      </w:pPr>
      <w:r>
        <w:t>Каждая покупка лодки или аксессуара должна была отражаться соответствующим набором документов, каждый набор документов должен был быть напечатан в двух экземплярах, и так же отправлен клиенту на почту.</w:t>
      </w:r>
    </w:p>
    <w:p w14:paraId="365DC198" w14:textId="50043E95" w:rsidR="00BE2074" w:rsidRDefault="00BE2074" w:rsidP="00C111F7">
      <w:pPr>
        <w:pStyle w:val="a3"/>
      </w:pPr>
      <w:r>
        <w:t xml:space="preserve">Забегая наперёд, при реализации конкурсного задания не стояло задачи построения </w:t>
      </w:r>
      <w:r>
        <w:rPr>
          <w:lang w:val="en-US"/>
        </w:rPr>
        <w:t>ER</w:t>
      </w:r>
      <w:r>
        <w:t xml:space="preserve">-диаграммы или </w:t>
      </w:r>
      <w:r>
        <w:rPr>
          <w:lang w:val="en-US"/>
        </w:rPr>
        <w:t>E</w:t>
      </w:r>
      <w:r w:rsidR="00B94EDB">
        <w:rPr>
          <w:lang w:val="en-US"/>
        </w:rPr>
        <w:t>E</w:t>
      </w:r>
      <w:r>
        <w:rPr>
          <w:lang w:val="en-US"/>
        </w:rPr>
        <w:t>R</w:t>
      </w:r>
      <w:r>
        <w:t>-диаграммы информационной системы, так же текущая диаграмма, которая выдавалась вместе с заданием была очень далека от идеала. Но в будущем на чемпионате способность проектировать такие диаграммы была полезна.</w:t>
      </w:r>
    </w:p>
    <w:p w14:paraId="2F526BCB" w14:textId="77777777" w:rsidR="009B0B92" w:rsidRDefault="00BE2074" w:rsidP="00C111F7">
      <w:pPr>
        <w:pStyle w:val="a3"/>
      </w:pPr>
      <w:r>
        <w:t xml:space="preserve">Из вышеперечисленного я создал базовую информационную систему, сформировал справочники с необходимыми полями, настроил загрузку фотографий пользователей (одно из самых сложных на мой взгляд заданий), настроил роли и способности пользователей. </w:t>
      </w:r>
    </w:p>
    <w:p w14:paraId="5D7EF16E" w14:textId="6DB083E4" w:rsidR="00BE2074" w:rsidRDefault="00BE2074" w:rsidP="00C111F7">
      <w:pPr>
        <w:pStyle w:val="a3"/>
      </w:pPr>
      <w:r>
        <w:t>Так же были созданы документы необходимые для функционирования информационной системы, и насколько было возможно за короткое время – удобные формы для управления данными с пользовательской части</w:t>
      </w:r>
      <w:r w:rsidR="009B0B92">
        <w:t>, и макеты для печати документов.</w:t>
      </w:r>
    </w:p>
    <w:p w14:paraId="27C0AA94" w14:textId="175AADF2" w:rsidR="00B9731D" w:rsidRDefault="00B9731D" w:rsidP="00C111F7">
      <w:pPr>
        <w:pStyle w:val="a3"/>
      </w:pPr>
      <w:r>
        <w:t>Так закончился день конкурсного задания</w:t>
      </w:r>
    </w:p>
    <w:p w14:paraId="0CCFC814" w14:textId="537C0B5B" w:rsidR="00B9731D" w:rsidRDefault="00B9731D" w:rsidP="00B9731D">
      <w:pPr>
        <w:pStyle w:val="21"/>
      </w:pPr>
      <w:bookmarkStart w:id="8" w:name="_Toc74765712"/>
      <w:r>
        <w:t>Участие в конкурсе</w:t>
      </w:r>
      <w:bookmarkEnd w:id="8"/>
    </w:p>
    <w:p w14:paraId="4B16882C" w14:textId="77777777" w:rsidR="00B93AB4" w:rsidRDefault="00B9731D" w:rsidP="00B9731D">
      <w:pPr>
        <w:pStyle w:val="a3"/>
        <w:rPr>
          <w:lang w:eastAsia="ru-RU"/>
        </w:rPr>
      </w:pPr>
      <w:r>
        <w:rPr>
          <w:lang w:eastAsia="ru-RU"/>
        </w:rPr>
        <w:t>По приезду всем участникам в том числе и мне было выдано задание. Мы создавали информационную систему для автобусного парка, которая предоставляла удобный интерфей</w:t>
      </w:r>
      <w:r w:rsidR="00B93AB4">
        <w:rPr>
          <w:lang w:eastAsia="ru-RU"/>
        </w:rPr>
        <w:t>с</w:t>
      </w:r>
      <w:r>
        <w:rPr>
          <w:lang w:eastAsia="ru-RU"/>
        </w:rPr>
        <w:t xml:space="preserve"> для</w:t>
      </w:r>
      <w:r w:rsidR="00B93AB4" w:rsidRPr="00B93AB4">
        <w:rPr>
          <w:lang w:eastAsia="ru-RU"/>
        </w:rPr>
        <w:t xml:space="preserve">: </w:t>
      </w:r>
    </w:p>
    <w:p w14:paraId="5B2F0A10" w14:textId="2A0DACF9" w:rsidR="00B93AB4" w:rsidRDefault="00B9731D" w:rsidP="00B93AB4">
      <w:pPr>
        <w:pStyle w:val="a3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менеджеров парка – управление маршрутами, остановками, </w:t>
      </w:r>
      <w:r w:rsidR="00B93AB4">
        <w:rPr>
          <w:lang w:eastAsia="ru-RU"/>
        </w:rPr>
        <w:t>водителями</w:t>
      </w:r>
    </w:p>
    <w:p w14:paraId="5B970F7F" w14:textId="36A1FDFA" w:rsidR="00B9731D" w:rsidRDefault="00B93AB4" w:rsidP="00B93AB4">
      <w:pPr>
        <w:pStyle w:val="a3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дирекции парка – отчёты</w:t>
      </w:r>
    </w:p>
    <w:p w14:paraId="7F992473" w14:textId="115CAC90" w:rsidR="00B93AB4" w:rsidRDefault="00B93AB4" w:rsidP="00B93AB4">
      <w:pPr>
        <w:pStyle w:val="a3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lastRenderedPageBreak/>
        <w:t xml:space="preserve">водителям парка – удобный интерфейс управления посадкой, облегчение проверки билетов с помощью использования </w:t>
      </w:r>
      <w:r>
        <w:rPr>
          <w:lang w:val="en-US" w:eastAsia="ru-RU"/>
        </w:rPr>
        <w:t>QR</w:t>
      </w:r>
      <w:r w:rsidRPr="00B93AB4">
        <w:rPr>
          <w:lang w:eastAsia="ru-RU"/>
        </w:rPr>
        <w:t>-</w:t>
      </w:r>
      <w:r>
        <w:rPr>
          <w:lang w:eastAsia="ru-RU"/>
        </w:rPr>
        <w:t>кодов</w:t>
      </w:r>
    </w:p>
    <w:p w14:paraId="2B54CD61" w14:textId="6930CB79" w:rsidR="00B93AB4" w:rsidRDefault="00B93AB4" w:rsidP="00B93AB4">
      <w:pPr>
        <w:pStyle w:val="a3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и прочие роли, которые в системе реализовывались косвенно, например роль администратора автобусного парка.</w:t>
      </w:r>
    </w:p>
    <w:p w14:paraId="6FD491EA" w14:textId="77777777" w:rsidR="00B94EDB" w:rsidRDefault="00B94EDB" w:rsidP="00B93AB4">
      <w:pPr>
        <w:pStyle w:val="a3"/>
        <w:rPr>
          <w:lang w:eastAsia="ru-RU"/>
        </w:rPr>
      </w:pPr>
      <w:r>
        <w:rPr>
          <w:lang w:eastAsia="ru-RU"/>
        </w:rPr>
        <w:t xml:space="preserve">В первый день, в первой сессии, мы составляли </w:t>
      </w:r>
      <w:r>
        <w:rPr>
          <w:lang w:val="en-US" w:eastAsia="ru-RU"/>
        </w:rPr>
        <w:t>UML</w:t>
      </w:r>
      <w:r w:rsidRPr="00B94EDB">
        <w:rPr>
          <w:lang w:eastAsia="ru-RU"/>
        </w:rPr>
        <w:t xml:space="preserve"> </w:t>
      </w:r>
      <w:r>
        <w:rPr>
          <w:lang w:eastAsia="ru-RU"/>
        </w:rPr>
        <w:t xml:space="preserve">диаграмму информационной системы и данные для тестового заполнения базы данных. Так же эту диаграмму необходимо было воплотить в системе в качестве соответствующих констант, перечислений, справочников и документов. </w:t>
      </w:r>
    </w:p>
    <w:p w14:paraId="7B180D1D" w14:textId="57BDC4F8" w:rsidR="00B94EDB" w:rsidRDefault="00EE6C5D" w:rsidP="00B93AB4">
      <w:pPr>
        <w:pStyle w:val="a3"/>
        <w:rPr>
          <w:lang w:eastAsia="ru-RU"/>
        </w:rPr>
      </w:pPr>
      <w:r>
        <w:rPr>
          <w:lang w:eastAsia="ru-RU"/>
        </w:rPr>
        <w:t>Как мне кажется,</w:t>
      </w:r>
      <w:r w:rsidR="00B94EDB">
        <w:rPr>
          <w:lang w:eastAsia="ru-RU"/>
        </w:rPr>
        <w:t xml:space="preserve"> я создал достаточно неплохую диаграмму системы, пусть та и не была полной, и не </w:t>
      </w:r>
      <w:r>
        <w:rPr>
          <w:lang w:eastAsia="ru-RU"/>
        </w:rPr>
        <w:t>включала, например</w:t>
      </w:r>
      <w:r w:rsidR="00B94EDB">
        <w:rPr>
          <w:lang w:eastAsia="ru-RU"/>
        </w:rPr>
        <w:t xml:space="preserve"> схемы действий пользователя и различные </w:t>
      </w:r>
      <w:r w:rsidR="00B94EDB">
        <w:rPr>
          <w:lang w:val="en-US" w:eastAsia="ru-RU"/>
        </w:rPr>
        <w:t>UX</w:t>
      </w:r>
      <w:r w:rsidR="00B94EDB" w:rsidRPr="00B94EDB">
        <w:rPr>
          <w:lang w:eastAsia="ru-RU"/>
        </w:rPr>
        <w:t xml:space="preserve"> </w:t>
      </w:r>
      <w:r w:rsidR="00B94EDB">
        <w:rPr>
          <w:lang w:eastAsia="ru-RU"/>
        </w:rPr>
        <w:t xml:space="preserve">составляющие системы. Но я не успел выполнить последнюю часть этой задачи, то есть </w:t>
      </w:r>
      <w:r>
        <w:rPr>
          <w:lang w:eastAsia="ru-RU"/>
        </w:rPr>
        <w:t>воплощением диаграммы на платформе 1С: Предприятие.</w:t>
      </w:r>
    </w:p>
    <w:p w14:paraId="20274AF4" w14:textId="15DDD947" w:rsidR="00B93AB4" w:rsidRDefault="00B94EDB" w:rsidP="00B93AB4">
      <w:pPr>
        <w:pStyle w:val="a3"/>
        <w:rPr>
          <w:lang w:eastAsia="ru-RU"/>
        </w:rPr>
      </w:pPr>
      <w:r>
        <w:rPr>
          <w:lang w:eastAsia="ru-RU"/>
        </w:rPr>
        <w:t xml:space="preserve">Во второй сессии я нагнал </w:t>
      </w:r>
      <w:r w:rsidR="00EE6C5D">
        <w:rPr>
          <w:lang w:eastAsia="ru-RU"/>
        </w:rPr>
        <w:t>то,</w:t>
      </w:r>
      <w:r>
        <w:rPr>
          <w:lang w:eastAsia="ru-RU"/>
        </w:rPr>
        <w:t xml:space="preserve"> что не успел сделать в </w:t>
      </w:r>
      <w:r w:rsidR="00EE6C5D">
        <w:rPr>
          <w:lang w:eastAsia="ru-RU"/>
        </w:rPr>
        <w:t>первой, и</w:t>
      </w:r>
      <w:r>
        <w:rPr>
          <w:lang w:eastAsia="ru-RU"/>
        </w:rPr>
        <w:t xml:space="preserve"> занялся выполнением иных задач таких как разделением системы на различные роли и системой заказа билетов, с внедрением </w:t>
      </w:r>
      <w:r>
        <w:rPr>
          <w:lang w:val="en-US" w:eastAsia="ru-RU"/>
        </w:rPr>
        <w:t>QR</w:t>
      </w:r>
      <w:r w:rsidRPr="00B94EDB">
        <w:rPr>
          <w:lang w:eastAsia="ru-RU"/>
        </w:rPr>
        <w:t>-</w:t>
      </w:r>
      <w:r>
        <w:rPr>
          <w:lang w:eastAsia="ru-RU"/>
        </w:rPr>
        <w:t>кодов.</w:t>
      </w:r>
    </w:p>
    <w:p w14:paraId="7AE53DF3" w14:textId="4B93319B" w:rsidR="00EE6C5D" w:rsidRDefault="00EE6C5D" w:rsidP="00B93AB4">
      <w:pPr>
        <w:pStyle w:val="a3"/>
        <w:rPr>
          <w:lang w:eastAsia="ru-RU"/>
        </w:rPr>
      </w:pPr>
      <w:r>
        <w:rPr>
          <w:lang w:eastAsia="ru-RU"/>
        </w:rPr>
        <w:t>Вторая сессия вносила постоянные изменения в существующую диаграмму, сказывались особенности платформы и мой опыт в реализации похожих систем на других технологиях. Они не очень хорошо накладывались друг на друга. Но тем не менее я перенес билеты из объекта метаданных справочник, в объект метаданных документ, для ведения учётов и использования корректных инструментов платформы. Так же была создан базовый макет печати.</w:t>
      </w:r>
    </w:p>
    <w:p w14:paraId="68E2D935" w14:textId="0681A8C9" w:rsidR="00030317" w:rsidRDefault="00030317" w:rsidP="00B93AB4">
      <w:pPr>
        <w:pStyle w:val="a3"/>
        <w:rPr>
          <w:lang w:eastAsia="ru-RU"/>
        </w:rPr>
      </w:pPr>
      <w:r>
        <w:rPr>
          <w:lang w:eastAsia="ru-RU"/>
        </w:rPr>
        <w:t xml:space="preserve">В третьей сессии стояла задача создания </w:t>
      </w:r>
      <w:r w:rsidR="00692FB5">
        <w:rPr>
          <w:lang w:eastAsia="ru-RU"/>
        </w:rPr>
        <w:t>алгоритма рассадки людей в два типа автобусов во время эпидемии в соответствии с необходимыми мерами предосторожности, то есть каждое двойное место мог занимать лишь один человек, а пять мест сзади занимались через одно. Было так же необходимо создать и спроектировать интерфейс и автоматическую рассадку мест, но этого я так же не успел реализовать, посчитав что сам алгоритм рассадки важнее, и я потратил все силы на оттачивание оного.</w:t>
      </w:r>
    </w:p>
    <w:p w14:paraId="3734D04E" w14:textId="00D56B10" w:rsidR="00692FB5" w:rsidRDefault="00692FB5" w:rsidP="00B93AB4">
      <w:pPr>
        <w:pStyle w:val="a3"/>
        <w:rPr>
          <w:lang w:eastAsia="ru-RU"/>
        </w:rPr>
      </w:pPr>
      <w:r>
        <w:rPr>
          <w:lang w:eastAsia="ru-RU"/>
        </w:rPr>
        <w:t xml:space="preserve">В четвертой </w:t>
      </w:r>
      <w:r w:rsidR="004456F7">
        <w:rPr>
          <w:lang w:eastAsia="ru-RU"/>
        </w:rPr>
        <w:t xml:space="preserve">сессии </w:t>
      </w:r>
      <w:r>
        <w:rPr>
          <w:lang w:eastAsia="ru-RU"/>
        </w:rPr>
        <w:t xml:space="preserve">нам было необходимо создать мобильное или веб приложение </w:t>
      </w:r>
      <w:r w:rsidR="004456F7">
        <w:rPr>
          <w:lang w:eastAsia="ru-RU"/>
        </w:rPr>
        <w:t xml:space="preserve">для водителя, которое позволяло бы ему эффективно проверять пассажиров перед поездкой при помощи </w:t>
      </w:r>
      <w:r w:rsidR="004456F7">
        <w:rPr>
          <w:lang w:val="en-US" w:eastAsia="ru-RU"/>
        </w:rPr>
        <w:t>QR</w:t>
      </w:r>
      <w:r w:rsidR="004456F7" w:rsidRPr="004456F7">
        <w:rPr>
          <w:lang w:eastAsia="ru-RU"/>
        </w:rPr>
        <w:t>-</w:t>
      </w:r>
      <w:r w:rsidR="004456F7">
        <w:rPr>
          <w:lang w:eastAsia="ru-RU"/>
        </w:rPr>
        <w:t xml:space="preserve">кода на билете. </w:t>
      </w:r>
      <w:r w:rsidR="00F57FDA">
        <w:rPr>
          <w:lang w:eastAsia="ru-RU"/>
        </w:rPr>
        <w:t xml:space="preserve">А </w:t>
      </w:r>
      <w:proofErr w:type="gramStart"/>
      <w:r w:rsidR="00F57FDA">
        <w:rPr>
          <w:lang w:eastAsia="ru-RU"/>
        </w:rPr>
        <w:t>так же</w:t>
      </w:r>
      <w:proofErr w:type="gramEnd"/>
      <w:r w:rsidR="00F57FDA">
        <w:rPr>
          <w:lang w:eastAsia="ru-RU"/>
        </w:rPr>
        <w:t xml:space="preserve"> представить всю систему заказчику, составить пользовательскую документацию.</w:t>
      </w:r>
    </w:p>
    <w:p w14:paraId="4BBF3CCE" w14:textId="2DE538F0" w:rsidR="004456F7" w:rsidRDefault="00F57FDA" w:rsidP="00B93AB4">
      <w:pPr>
        <w:pStyle w:val="a3"/>
        <w:rPr>
          <w:lang w:eastAsia="ru-RU"/>
        </w:rPr>
      </w:pPr>
      <w:r>
        <w:rPr>
          <w:lang w:eastAsia="ru-RU"/>
        </w:rPr>
        <w:lastRenderedPageBreak/>
        <w:t>Но, наверное,</w:t>
      </w:r>
      <w:r w:rsidR="004456F7">
        <w:rPr>
          <w:lang w:eastAsia="ru-RU"/>
        </w:rPr>
        <w:t xml:space="preserve"> это </w:t>
      </w:r>
      <w:r>
        <w:rPr>
          <w:lang w:eastAsia="ru-RU"/>
        </w:rPr>
        <w:t>та часть конкурса,</w:t>
      </w:r>
      <w:r w:rsidR="004456F7">
        <w:rPr>
          <w:lang w:eastAsia="ru-RU"/>
        </w:rPr>
        <w:t xml:space="preserve"> в которой я сделал меньше всего. Так как я не понимал</w:t>
      </w:r>
      <w:r>
        <w:rPr>
          <w:lang w:eastAsia="ru-RU"/>
        </w:rPr>
        <w:t xml:space="preserve">, и не был обучен интеграции 1С с различными </w:t>
      </w:r>
      <w:r>
        <w:rPr>
          <w:lang w:val="en-US" w:eastAsia="ru-RU"/>
        </w:rPr>
        <w:t>API</w:t>
      </w:r>
      <w:r>
        <w:rPr>
          <w:lang w:eastAsia="ru-RU"/>
        </w:rPr>
        <w:t xml:space="preserve"> и уж тем более с мобильной версией 1С: Предприятие, протестировать которую не было возможности дома из-за отсутствия таковой в учебной версии 1С. Я реализовал всего лишь форму, которая выполняла часть необходимых функций.</w:t>
      </w:r>
    </w:p>
    <w:p w14:paraId="4DC62C19" w14:textId="6B6EB809" w:rsidR="00F57FDA" w:rsidRDefault="00F57FDA" w:rsidP="00F57FDA">
      <w:pPr>
        <w:pStyle w:val="21"/>
      </w:pPr>
      <w:r>
        <w:t>Окончание конкурса</w:t>
      </w:r>
    </w:p>
    <w:p w14:paraId="6FB87C12" w14:textId="4B108A06" w:rsidR="00F57FDA" w:rsidRDefault="00F57FDA" w:rsidP="00F57FDA">
      <w:pPr>
        <w:pStyle w:val="a3"/>
        <w:rPr>
          <w:lang w:eastAsia="ru-RU"/>
        </w:rPr>
      </w:pPr>
      <w:r>
        <w:rPr>
          <w:lang w:eastAsia="ru-RU"/>
        </w:rPr>
        <w:t>Нам выдали атрибутику компании 1С</w:t>
      </w:r>
      <w:r w:rsidR="00533336">
        <w:rPr>
          <w:lang w:eastAsia="ru-RU"/>
        </w:rPr>
        <w:t xml:space="preserve"> (особенно хочется отметить великолепные толстовки), и поздравили с участием в конкурсе. Спустя некоторое время меня, как и всех остальных участников </w:t>
      </w:r>
      <w:r w:rsidR="00533336">
        <w:rPr>
          <w:lang w:val="en-US" w:eastAsia="ru-RU"/>
        </w:rPr>
        <w:t>WorldSkills</w:t>
      </w:r>
      <w:r w:rsidR="00533336" w:rsidRPr="00533336">
        <w:rPr>
          <w:lang w:eastAsia="ru-RU"/>
        </w:rPr>
        <w:t xml:space="preserve"> </w:t>
      </w:r>
      <w:r w:rsidR="00533336">
        <w:rPr>
          <w:lang w:eastAsia="ru-RU"/>
        </w:rPr>
        <w:t>созвали на награждение, и у меня, как у человека, взявшего первое место, взяли интервью, как и у остальных 26 человек участвовавших в иных компетенциях.</w:t>
      </w:r>
    </w:p>
    <w:p w14:paraId="2372CA68" w14:textId="21DAB062" w:rsidR="00533336" w:rsidRDefault="00533336" w:rsidP="00533336">
      <w:pPr>
        <w:pStyle w:val="11"/>
        <w:rPr>
          <w:lang w:eastAsia="ru-RU"/>
        </w:rPr>
      </w:pPr>
      <w:r>
        <w:rPr>
          <w:lang w:eastAsia="ru-RU"/>
        </w:rPr>
        <w:t>Заключение или, быть может, вывод</w:t>
      </w:r>
    </w:p>
    <w:p w14:paraId="6E941CC4" w14:textId="5D767640" w:rsidR="00533336" w:rsidRPr="00533336" w:rsidRDefault="00533336" w:rsidP="00533336">
      <w:pPr>
        <w:pStyle w:val="a3"/>
        <w:rPr>
          <w:lang w:eastAsia="ru-RU"/>
        </w:rPr>
      </w:pPr>
      <w:r>
        <w:rPr>
          <w:lang w:eastAsia="ru-RU"/>
        </w:rPr>
        <w:t>Я очень рад возможности участвовать в таком мероприятии. Это была возможность открыть в себе много новых возможностей, например то, что моих общих знаний в целом достаточно чтобы из ничего, начать хоть что-то понимать в технологии, которая находится от моей профильной очень, и очень далеко.  Я так же узнал много нового, побывал в дружественной и теплой обстановке как на конкурсе, так и на награждении, и так же узнал много хороших людей.</w:t>
      </w:r>
    </w:p>
    <w:p w14:paraId="1197159A" w14:textId="262EE29E" w:rsidR="00F57FDA" w:rsidRPr="00F57FDA" w:rsidRDefault="00F57FDA" w:rsidP="00F57FDA">
      <w:pPr>
        <w:pStyle w:val="a3"/>
        <w:rPr>
          <w:lang w:eastAsia="ru-RU"/>
        </w:rPr>
      </w:pPr>
      <w:r>
        <w:rPr>
          <w:lang w:eastAsia="ru-RU"/>
        </w:rPr>
        <w:t xml:space="preserve"> </w:t>
      </w:r>
    </w:p>
    <w:p w14:paraId="7CD4B070" w14:textId="77777777" w:rsidR="00692FB5" w:rsidRDefault="00692FB5" w:rsidP="00B93AB4">
      <w:pPr>
        <w:pStyle w:val="a3"/>
        <w:rPr>
          <w:lang w:eastAsia="ru-RU"/>
        </w:rPr>
      </w:pPr>
    </w:p>
    <w:p w14:paraId="6E873E31" w14:textId="77777777" w:rsidR="00EE6C5D" w:rsidRPr="00B9731D" w:rsidRDefault="00EE6C5D" w:rsidP="00B93AB4">
      <w:pPr>
        <w:pStyle w:val="a3"/>
        <w:rPr>
          <w:lang w:eastAsia="ru-RU"/>
        </w:rPr>
      </w:pPr>
    </w:p>
    <w:sectPr w:rsidR="00EE6C5D" w:rsidRPr="00B9731D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FE7C" w14:textId="77777777" w:rsidR="00B116DC" w:rsidRDefault="00B116DC" w:rsidP="00FE3A44">
      <w:pPr>
        <w:spacing w:after="0" w:line="240" w:lineRule="auto"/>
      </w:pPr>
      <w:r>
        <w:separator/>
      </w:r>
    </w:p>
  </w:endnote>
  <w:endnote w:type="continuationSeparator" w:id="0">
    <w:p w14:paraId="6B4A34F6" w14:textId="77777777" w:rsidR="00B116DC" w:rsidRDefault="00B116DC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32F463F6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BAB6F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2789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C10F" w14:textId="77777777" w:rsidR="00B116DC" w:rsidRDefault="00B116DC" w:rsidP="00FE3A44">
      <w:pPr>
        <w:spacing w:after="0" w:line="240" w:lineRule="auto"/>
      </w:pPr>
      <w:r>
        <w:separator/>
      </w:r>
    </w:p>
  </w:footnote>
  <w:footnote w:type="continuationSeparator" w:id="0">
    <w:p w14:paraId="76E2B655" w14:textId="77777777" w:rsidR="00B116DC" w:rsidRDefault="00B116DC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662"/>
    <w:multiLevelType w:val="hybridMultilevel"/>
    <w:tmpl w:val="E72290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223B70"/>
    <w:multiLevelType w:val="hybridMultilevel"/>
    <w:tmpl w:val="D64A916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7A1009"/>
    <w:multiLevelType w:val="hybridMultilevel"/>
    <w:tmpl w:val="BE3214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01573"/>
    <w:multiLevelType w:val="hybridMultilevel"/>
    <w:tmpl w:val="22E4D5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22A2CB7"/>
    <w:multiLevelType w:val="hybridMultilevel"/>
    <w:tmpl w:val="46F220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726106"/>
    <w:multiLevelType w:val="hybridMultilevel"/>
    <w:tmpl w:val="EEB67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DA0A02"/>
    <w:multiLevelType w:val="hybridMultilevel"/>
    <w:tmpl w:val="2A8A74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B7210D"/>
    <w:multiLevelType w:val="hybridMultilevel"/>
    <w:tmpl w:val="3DF675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1FD1041"/>
    <w:multiLevelType w:val="hybridMultilevel"/>
    <w:tmpl w:val="63820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034E7B"/>
    <w:multiLevelType w:val="hybridMultilevel"/>
    <w:tmpl w:val="234A24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8"/>
  </w:num>
  <w:num w:numId="5">
    <w:abstractNumId w:val="2"/>
  </w:num>
  <w:num w:numId="6">
    <w:abstractNumId w:val="20"/>
  </w:num>
  <w:num w:numId="7">
    <w:abstractNumId w:val="13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4"/>
  </w:num>
  <w:num w:numId="18">
    <w:abstractNumId w:val="10"/>
  </w:num>
  <w:num w:numId="19">
    <w:abstractNumId w:val="0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DC"/>
    <w:rsid w:val="00012017"/>
    <w:rsid w:val="00030317"/>
    <w:rsid w:val="00061C33"/>
    <w:rsid w:val="000A1C76"/>
    <w:rsid w:val="000C5662"/>
    <w:rsid w:val="00125F66"/>
    <w:rsid w:val="001C5786"/>
    <w:rsid w:val="00281B6B"/>
    <w:rsid w:val="00324D8E"/>
    <w:rsid w:val="00325D3D"/>
    <w:rsid w:val="00381F04"/>
    <w:rsid w:val="003A7D6B"/>
    <w:rsid w:val="003E3E64"/>
    <w:rsid w:val="004456F7"/>
    <w:rsid w:val="004843FE"/>
    <w:rsid w:val="004C548F"/>
    <w:rsid w:val="004F0E2E"/>
    <w:rsid w:val="00533336"/>
    <w:rsid w:val="005A2D7A"/>
    <w:rsid w:val="006440DB"/>
    <w:rsid w:val="00647452"/>
    <w:rsid w:val="00692FB5"/>
    <w:rsid w:val="006F04EB"/>
    <w:rsid w:val="007944ED"/>
    <w:rsid w:val="007C4555"/>
    <w:rsid w:val="007F67AF"/>
    <w:rsid w:val="008D64FC"/>
    <w:rsid w:val="0094405B"/>
    <w:rsid w:val="00962331"/>
    <w:rsid w:val="0096374A"/>
    <w:rsid w:val="00974020"/>
    <w:rsid w:val="009B0B92"/>
    <w:rsid w:val="00A23AD9"/>
    <w:rsid w:val="00AD1449"/>
    <w:rsid w:val="00B116DC"/>
    <w:rsid w:val="00B33815"/>
    <w:rsid w:val="00B44D7F"/>
    <w:rsid w:val="00B71126"/>
    <w:rsid w:val="00B93AB4"/>
    <w:rsid w:val="00B94EDB"/>
    <w:rsid w:val="00B9731D"/>
    <w:rsid w:val="00BA1F83"/>
    <w:rsid w:val="00BB2A91"/>
    <w:rsid w:val="00BE2074"/>
    <w:rsid w:val="00C111F7"/>
    <w:rsid w:val="00C614E3"/>
    <w:rsid w:val="00C914D2"/>
    <w:rsid w:val="00D12155"/>
    <w:rsid w:val="00D47AF8"/>
    <w:rsid w:val="00D877A5"/>
    <w:rsid w:val="00DC659B"/>
    <w:rsid w:val="00DE1515"/>
    <w:rsid w:val="00E31092"/>
    <w:rsid w:val="00ED11EA"/>
    <w:rsid w:val="00EE6C5D"/>
    <w:rsid w:val="00F57FDA"/>
    <w:rsid w:val="00F916BA"/>
    <w:rsid w:val="00FA033D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55B4"/>
  <w15:chartTrackingRefBased/>
  <w15:docId w15:val="{8F416906-CBC9-420A-B5E1-B7117644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9B0B92"/>
    <w:pPr>
      <w:ind w:firstLine="708"/>
      <w:jc w:val="both"/>
    </w:pPr>
  </w:style>
  <w:style w:type="character" w:customStyle="1" w:styleId="a4">
    <w:name w:val="Абзац Знак"/>
    <w:basedOn w:val="a0"/>
    <w:link w:val="a3"/>
    <w:rsid w:val="009B0B92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  <w:style w:type="paragraph" w:styleId="23">
    <w:name w:val="toc 2"/>
    <w:basedOn w:val="a"/>
    <w:next w:val="a"/>
    <w:autoRedefine/>
    <w:uiPriority w:val="39"/>
    <w:unhideWhenUsed/>
    <w:rsid w:val="00EE6C5D"/>
    <w:pPr>
      <w:spacing w:after="100"/>
      <w:ind w:left="280"/>
    </w:pPr>
  </w:style>
  <w:style w:type="paragraph" w:styleId="13">
    <w:name w:val="toc 1"/>
    <w:basedOn w:val="a"/>
    <w:next w:val="a"/>
    <w:autoRedefine/>
    <w:uiPriority w:val="39"/>
    <w:unhideWhenUsed/>
    <w:rsid w:val="00EE6C5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4733477c-36b0-4d10-9d3e-6d235612c030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0</TotalTime>
  <Pages>11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2</cp:revision>
  <dcterms:created xsi:type="dcterms:W3CDTF">2021-06-16T17:49:00Z</dcterms:created>
  <dcterms:modified xsi:type="dcterms:W3CDTF">2021-06-16T17:49:00Z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