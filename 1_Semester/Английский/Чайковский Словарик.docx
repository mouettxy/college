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F05A" w14:textId="77777777" w:rsidR="00FE3A44" w:rsidRDefault="00FE3A44" w:rsidP="00D426E7">
      <w:r>
        <w:rPr>
          <w:noProof/>
        </w:rPr>
        <w:drawing>
          <wp:anchor distT="0" distB="0" distL="114300" distR="114300" simplePos="0" relativeHeight="251668480" behindDoc="0" locked="0" layoutInCell="1" allowOverlap="1" wp14:anchorId="0B4AE8CB" wp14:editId="53D17B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B7BD2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61DA10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05C8A56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D7D13B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426A2407" w14:textId="77777777" w:rsidR="003E3E64" w:rsidRPr="005664BF" w:rsidRDefault="003E3E64" w:rsidP="003E3E64">
      <w:pPr>
        <w:spacing w:after="0" w:line="360" w:lineRule="auto"/>
        <w:rPr>
          <w:rFonts w:eastAsia="Arial" w:cs="Times New Roman"/>
          <w:b/>
          <w:szCs w:val="28"/>
          <w:lang w:val="en-US" w:eastAsia="ru-RU"/>
        </w:rPr>
      </w:pPr>
    </w:p>
    <w:p w14:paraId="7CF5049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EBD41AF" w14:textId="3501EFE7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FA1EA1">
        <w:rPr>
          <w:rFonts w:eastAsia="Arial" w:cs="Times New Roman"/>
          <w:b/>
          <w:bCs/>
          <w:szCs w:val="28"/>
          <w:lang w:eastAsia="ru-RU"/>
        </w:rPr>
        <w:t>Английский язык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1D8DBF1A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61E90AD4" w14:textId="5D5CE9A9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FA1EA1">
        <w:rPr>
          <w:b/>
          <w:bCs/>
        </w:rPr>
        <w:t>Словарь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445164AC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018FE56B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860DF90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076D58CE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08F48C60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28B9FD2E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023295A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69A50CBD" w14:textId="05C51536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7BE68C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56AF07F5" w14:textId="5A2592A9" w:rsidR="003E3E64" w:rsidRPr="003A7D6B" w:rsidRDefault="00DF7542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Романова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М</w:t>
      </w:r>
      <w:r w:rsidR="00F916BA">
        <w:rPr>
          <w:rFonts w:eastAsia="Arial" w:cs="Times New Roman"/>
          <w:szCs w:val="28"/>
          <w:lang w:eastAsia="ru-RU"/>
        </w:rPr>
        <w:t>.</w:t>
      </w:r>
      <w:r>
        <w:rPr>
          <w:rFonts w:eastAsia="Arial" w:cs="Times New Roman"/>
          <w:szCs w:val="28"/>
          <w:lang w:eastAsia="ru-RU"/>
        </w:rPr>
        <w:t xml:space="preserve"> И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72608FFB" w14:textId="7D808F7C" w:rsidR="00FE3A44" w:rsidRPr="00D426E7" w:rsidRDefault="00D426E7">
      <w:pPr>
        <w:rPr>
          <w:rFonts w:eastAsia="Arial" w:cs="Times New Roman"/>
          <w:b/>
          <w:szCs w:val="28"/>
          <w:lang w:eastAsia="ru-RU"/>
        </w:rPr>
      </w:pPr>
      <w:r>
        <w:rPr>
          <w:rFonts w:eastAsia="Arial" w:cs="Times New Roman"/>
          <w:b/>
          <w:szCs w:val="28"/>
          <w:lang w:eastAsia="ru-RU"/>
        </w:rPr>
        <w:br w:type="page"/>
      </w:r>
    </w:p>
    <w:p w14:paraId="37453956" w14:textId="6010CEC7" w:rsidR="00512E20" w:rsidRPr="00512E20" w:rsidRDefault="00512E20" w:rsidP="00512E20">
      <w:pPr>
        <w:pStyle w:val="11"/>
      </w:pPr>
      <w:bookmarkStart w:id="0" w:name="_Toc71997431"/>
      <w:r>
        <w:rPr>
          <w:lang w:val="en-US"/>
        </w:rPr>
        <w:lastRenderedPageBreak/>
        <w:t>Lesson’s</w:t>
      </w:r>
      <w:r w:rsidRPr="00512E20">
        <w:t xml:space="preserve"> </w:t>
      </w:r>
      <w:r>
        <w:rPr>
          <w:lang w:val="en-US"/>
        </w:rPr>
        <w:t>list</w:t>
      </w:r>
      <w:bookmarkEnd w:id="0"/>
    </w:p>
    <w:p w14:paraId="66674A71" w14:textId="40ED59A1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997431" w:history="1">
        <w:r w:rsidRPr="002A1965">
          <w:rPr>
            <w:rStyle w:val="ab"/>
            <w:noProof/>
            <w:lang w:val="en-US"/>
          </w:rPr>
          <w:t>Lesson’s</w:t>
        </w:r>
        <w:r w:rsidRPr="002A1965">
          <w:rPr>
            <w:rStyle w:val="ab"/>
            <w:noProof/>
          </w:rPr>
          <w:t xml:space="preserve"> </w:t>
        </w:r>
        <w:r w:rsidRPr="002A1965">
          <w:rPr>
            <w:rStyle w:val="ab"/>
            <w:noProof/>
            <w:lang w:val="en-US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39FC15F" w14:textId="34487587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2" w:history="1">
        <w:r w:rsidRPr="002A1965">
          <w:rPr>
            <w:rStyle w:val="ab"/>
            <w:noProof/>
          </w:rPr>
          <w:t>22.01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2CA17B4" w14:textId="54689A08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3" w:history="1">
        <w:r w:rsidRPr="002A1965">
          <w:rPr>
            <w:rStyle w:val="ab"/>
            <w:noProof/>
          </w:rPr>
          <w:t>29.01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DFC2516" w14:textId="18FD64BA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4" w:history="1">
        <w:r w:rsidRPr="002A1965">
          <w:rPr>
            <w:rStyle w:val="ab"/>
            <w:noProof/>
            <w:lang w:val="en-US"/>
          </w:rPr>
          <w:t>05.02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D27AEE2" w14:textId="6197CC75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5" w:history="1">
        <w:r w:rsidRPr="002A1965">
          <w:rPr>
            <w:rStyle w:val="ab"/>
            <w:noProof/>
            <w:lang w:val="en-US"/>
          </w:rPr>
          <w:t>12.02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666CF189" w14:textId="74F90AA4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6" w:history="1">
        <w:r w:rsidRPr="002A1965">
          <w:rPr>
            <w:rStyle w:val="ab"/>
            <w:noProof/>
            <w:lang w:val="en-US"/>
          </w:rPr>
          <w:t>19.02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C7B0203" w14:textId="287E8316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7" w:history="1">
        <w:r w:rsidRPr="002A1965">
          <w:rPr>
            <w:rStyle w:val="ab"/>
            <w:noProof/>
            <w:lang w:val="en-US"/>
          </w:rPr>
          <w:t>26.02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60926DA" w14:textId="34B983D9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8" w:history="1">
        <w:r w:rsidRPr="002A1965">
          <w:rPr>
            <w:rStyle w:val="ab"/>
            <w:noProof/>
            <w:lang w:val="en-US"/>
          </w:rPr>
          <w:t>05.03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7824331D" w14:textId="7BE5C5DB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39" w:history="1">
        <w:r w:rsidRPr="002A1965">
          <w:rPr>
            <w:rStyle w:val="ab"/>
            <w:noProof/>
            <w:lang w:val="en-US"/>
          </w:rPr>
          <w:t>12.03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1FC9C909" w14:textId="23E78CB8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0" w:history="1">
        <w:r w:rsidRPr="002A1965">
          <w:rPr>
            <w:rStyle w:val="ab"/>
            <w:noProof/>
            <w:lang w:val="en-US"/>
          </w:rPr>
          <w:t>19.03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1B322E85" w14:textId="5B375A1D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1" w:history="1">
        <w:r w:rsidRPr="002A1965">
          <w:rPr>
            <w:rStyle w:val="ab"/>
            <w:noProof/>
            <w:lang w:val="en-US"/>
          </w:rPr>
          <w:t>26.03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6F2F6C65" w14:textId="45407A71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2" w:history="1">
        <w:r w:rsidRPr="002A1965">
          <w:rPr>
            <w:rStyle w:val="ab"/>
            <w:noProof/>
            <w:lang w:val="en-US"/>
          </w:rPr>
          <w:t>02.04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095E54DB" w14:textId="5DBC1347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3" w:history="1">
        <w:r w:rsidRPr="002A1965">
          <w:rPr>
            <w:rStyle w:val="ab"/>
            <w:noProof/>
            <w:lang w:val="en-US"/>
          </w:rPr>
          <w:t>09.04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02EA1A46" w14:textId="0E9A98BF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4" w:history="1">
        <w:r w:rsidRPr="002A1965">
          <w:rPr>
            <w:rStyle w:val="ab"/>
            <w:noProof/>
            <w:lang w:val="en-US"/>
          </w:rPr>
          <w:t>16.04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69FE9232" w14:textId="75AADCEC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5" w:history="1">
        <w:r w:rsidRPr="002A1965">
          <w:rPr>
            <w:rStyle w:val="ab"/>
            <w:noProof/>
            <w:lang w:val="en-US"/>
          </w:rPr>
          <w:t>23.04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663B6CCB" w14:textId="71C4F508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6" w:history="1">
        <w:r w:rsidRPr="002A1965">
          <w:rPr>
            <w:rStyle w:val="ab"/>
            <w:noProof/>
            <w:lang w:val="en-US"/>
          </w:rPr>
          <w:t>30.04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10C9966B" w14:textId="07CB7DB8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7" w:history="1">
        <w:r w:rsidRPr="002A1965">
          <w:rPr>
            <w:rStyle w:val="ab"/>
            <w:noProof/>
            <w:lang w:val="en-US"/>
          </w:rPr>
          <w:t>07.05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209C4537" w14:textId="1F0D9804" w:rsidR="00512E20" w:rsidRDefault="00512E20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997448" w:history="1">
        <w:r w:rsidRPr="002A1965">
          <w:rPr>
            <w:rStyle w:val="ab"/>
            <w:noProof/>
            <w:lang w:val="en-US"/>
          </w:rPr>
          <w:t>14.05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_Toc71997448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1FA69F02" w14:textId="26180741" w:rsidR="00512E20" w:rsidRDefault="00512E20" w:rsidP="00512E20">
      <w:pPr>
        <w:pStyle w:val="a0"/>
      </w:pPr>
      <w:r>
        <w:fldChar w:fldCharType="end"/>
      </w:r>
    </w:p>
    <w:p w14:paraId="59E8BB6A" w14:textId="2ACB6452" w:rsidR="00512E20" w:rsidRPr="00512E20" w:rsidRDefault="00512E20" w:rsidP="00512E20">
      <w:pPr>
        <w:rPr>
          <w:lang w:val="en-US"/>
        </w:rPr>
      </w:pPr>
      <w:r>
        <w:br w:type="page"/>
      </w:r>
    </w:p>
    <w:p w14:paraId="41031516" w14:textId="2F8BC238" w:rsidR="00FA1EA1" w:rsidRDefault="00FA1EA1" w:rsidP="00FA1EA1">
      <w:pPr>
        <w:pStyle w:val="11"/>
      </w:pPr>
      <w:bookmarkStart w:id="1" w:name="_Toc71997432"/>
      <w:r>
        <w:lastRenderedPageBreak/>
        <w:t>22.01</w:t>
      </w:r>
      <w:bookmarkEnd w:id="1"/>
    </w:p>
    <w:p w14:paraId="6703EFE2" w14:textId="15254E37" w:rsidR="00FA1EA1" w:rsidRPr="00DC258B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Badly-paid</w:t>
      </w:r>
    </w:p>
    <w:p w14:paraId="53365757" w14:textId="16F534DE" w:rsidR="00DC258B" w:rsidRPr="005664BF" w:rsidRDefault="005664BF" w:rsidP="00DC258B">
      <w:pPr>
        <w:pStyle w:val="DictionaryList"/>
        <w:numPr>
          <w:ilvl w:val="1"/>
          <w:numId w:val="25"/>
        </w:numPr>
      </w:pPr>
      <w:r>
        <w:t>badly paid job or work.</w:t>
      </w:r>
    </w:p>
    <w:p w14:paraId="1D169E93" w14:textId="47E8AA23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Full-time</w:t>
      </w:r>
    </w:p>
    <w:p w14:paraId="43D3ED49" w14:textId="7E64B329" w:rsidR="00D426E7" w:rsidRPr="005664BF" w:rsidRDefault="005664BF" w:rsidP="00D426E7">
      <w:pPr>
        <w:pStyle w:val="DictionaryList"/>
        <w:numPr>
          <w:ilvl w:val="1"/>
          <w:numId w:val="25"/>
        </w:numPr>
      </w:pPr>
      <w:r>
        <w:t>f</w:t>
      </w:r>
      <w:r w:rsidRPr="005664BF">
        <w:t xml:space="preserve">or all the hours of the week that people normally work, not just for some of </w:t>
      </w:r>
      <w:r w:rsidRPr="005664BF">
        <w:t>them</w:t>
      </w:r>
      <w:r>
        <w:t>.</w:t>
      </w:r>
    </w:p>
    <w:p w14:paraId="07CE2F58" w14:textId="0B5EE914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Indoor</w:t>
      </w:r>
    </w:p>
    <w:p w14:paraId="532066BA" w14:textId="285FA8A1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 xml:space="preserve">happening, used, or existing inside a </w:t>
      </w:r>
      <w:r w:rsidRPr="005664BF">
        <w:t>building</w:t>
      </w:r>
      <w:r>
        <w:t>.</w:t>
      </w:r>
    </w:p>
    <w:p w14:paraId="0BFAF074" w14:textId="03C4FD32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Outdoor</w:t>
      </w:r>
    </w:p>
    <w:p w14:paraId="373218B1" w14:textId="46DCEBF9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 xml:space="preserve">existing, happening, or done outside, rather than inside a </w:t>
      </w:r>
      <w:r w:rsidRPr="005664BF">
        <w:t>building</w:t>
      </w:r>
      <w:r>
        <w:t>.</w:t>
      </w:r>
    </w:p>
    <w:p w14:paraId="34E74F6F" w14:textId="27644344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Part-time</w:t>
      </w:r>
    </w:p>
    <w:p w14:paraId="4C755E3F" w14:textId="7BBE9A38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work for only some of the day or the week</w:t>
      </w:r>
      <w:r>
        <w:t>.</w:t>
      </w:r>
    </w:p>
    <w:p w14:paraId="28DF1F21" w14:textId="7F8FD6CD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Skilled</w:t>
      </w:r>
    </w:p>
    <w:p w14:paraId="4C307806" w14:textId="28B3A8F9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having the abilities needed to do an activity or job well</w:t>
      </w:r>
      <w:r>
        <w:t>.</w:t>
      </w:r>
    </w:p>
    <w:p w14:paraId="12BA0B9C" w14:textId="31C86ADA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Unskilled</w:t>
      </w:r>
    </w:p>
    <w:p w14:paraId="70B7F4D3" w14:textId="2BBDC0EF" w:rsidR="00D426E7" w:rsidRPr="005664BF" w:rsidRDefault="005664BF" w:rsidP="00D426E7">
      <w:pPr>
        <w:pStyle w:val="DictionaryList"/>
        <w:numPr>
          <w:ilvl w:val="1"/>
          <w:numId w:val="25"/>
        </w:numPr>
      </w:pPr>
      <w:r>
        <w:t>u</w:t>
      </w:r>
      <w:r w:rsidRPr="005664BF">
        <w:t>nskilled people have no particular work skills, and unskilled work does not need any particular skills</w:t>
      </w:r>
      <w:r>
        <w:t>.</w:t>
      </w:r>
    </w:p>
    <w:p w14:paraId="2CD8A3DC" w14:textId="3843A204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Well-</w:t>
      </w:r>
      <w:r>
        <w:t>paid</w:t>
      </w:r>
    </w:p>
    <w:p w14:paraId="15AB4DBF" w14:textId="32951B44" w:rsidR="00D426E7" w:rsidRPr="005664BF" w:rsidRDefault="005664BF" w:rsidP="00D426E7">
      <w:pPr>
        <w:pStyle w:val="DictionaryList"/>
        <w:numPr>
          <w:ilvl w:val="1"/>
          <w:numId w:val="25"/>
        </w:numPr>
      </w:pPr>
      <w:r>
        <w:t>job or work that well paid.</w:t>
      </w:r>
    </w:p>
    <w:p w14:paraId="1039BC72" w14:textId="001528E2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Clinic</w:t>
      </w:r>
    </w:p>
    <w:p w14:paraId="46CE057F" w14:textId="552AB9F3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building, often part of a hospital, to which people can go for medical care or advice relating to a particular condition</w:t>
      </w:r>
      <w:r>
        <w:t>.</w:t>
      </w:r>
    </w:p>
    <w:p w14:paraId="5782655D" w14:textId="48BD4CFF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Factory</w:t>
      </w:r>
    </w:p>
    <w:p w14:paraId="213FBB77" w14:textId="4C435396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building or set of buildings where large amounts of goods are made using machines</w:t>
      </w:r>
      <w:r>
        <w:t>.</w:t>
      </w:r>
    </w:p>
    <w:p w14:paraId="30646445" w14:textId="2CC87F3D" w:rsidR="00FA1EA1" w:rsidRPr="005664BF" w:rsidRDefault="00FA1EA1" w:rsidP="00DC258B">
      <w:pPr>
        <w:pStyle w:val="DictionaryList"/>
        <w:numPr>
          <w:ilvl w:val="0"/>
          <w:numId w:val="25"/>
        </w:numPr>
      </w:pPr>
      <w:r>
        <w:t>Garage</w:t>
      </w:r>
    </w:p>
    <w:p w14:paraId="22C61F0E" w14:textId="3628E4D9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building where a car is kept, built next to or as part of a house</w:t>
      </w:r>
      <w:r>
        <w:t>.</w:t>
      </w:r>
    </w:p>
    <w:p w14:paraId="10A5CB35" w14:textId="22A1B670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Hospital</w:t>
      </w:r>
    </w:p>
    <w:p w14:paraId="30E0BD3B" w14:textId="3CD4E928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place where people who are ill or injured are treated and taken care of by doctors and nurses</w:t>
      </w:r>
      <w:r>
        <w:t>.</w:t>
      </w:r>
    </w:p>
    <w:p w14:paraId="6E802752" w14:textId="5BFFD61A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Office</w:t>
      </w:r>
    </w:p>
    <w:p w14:paraId="00C57EA3" w14:textId="5D4C497F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room or part of a building in which people work, especially sitting at tables with computers, phones, etc., usually as a part of a business or other organization</w:t>
      </w:r>
      <w:r>
        <w:t>.</w:t>
      </w:r>
    </w:p>
    <w:p w14:paraId="39EDA1FA" w14:textId="03385030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Outdoors</w:t>
      </w:r>
    </w:p>
    <w:p w14:paraId="2268F956" w14:textId="4921161F" w:rsidR="00D426E7" w:rsidRPr="00FA1EA1" w:rsidRDefault="005664BF" w:rsidP="00D426E7">
      <w:pPr>
        <w:pStyle w:val="DictionaryList"/>
        <w:numPr>
          <w:ilvl w:val="1"/>
          <w:numId w:val="25"/>
        </w:numPr>
        <w:rPr>
          <w:lang w:val="ru-RU"/>
        </w:rPr>
      </w:pPr>
      <w:r>
        <w:t>outside</w:t>
      </w:r>
    </w:p>
    <w:p w14:paraId="4A48631A" w14:textId="5184235E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Restaurant</w:t>
      </w:r>
    </w:p>
    <w:p w14:paraId="554DA27E" w14:textId="63E146AA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place where meals are prepared and served to customers</w:t>
      </w:r>
      <w:r>
        <w:t>.</w:t>
      </w:r>
    </w:p>
    <w:p w14:paraId="3DED4270" w14:textId="21DFAAD8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School</w:t>
      </w:r>
    </w:p>
    <w:p w14:paraId="1CA9DDB0" w14:textId="53A13482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place where children go to be educated</w:t>
      </w:r>
      <w:r>
        <w:t>.</w:t>
      </w:r>
    </w:p>
    <w:p w14:paraId="0D9D9DED" w14:textId="62A4DDE1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University</w:t>
      </w:r>
    </w:p>
    <w:p w14:paraId="69E0EEF5" w14:textId="35CF14C1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lastRenderedPageBreak/>
        <w:t>a place where people study for an undergraduate (= first) or postgraduate (= higher level) degree</w:t>
      </w:r>
      <w:r>
        <w:t>.</w:t>
      </w:r>
    </w:p>
    <w:p w14:paraId="081314BE" w14:textId="02908078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Shop</w:t>
      </w:r>
    </w:p>
    <w:p w14:paraId="7C9D1AE9" w14:textId="1241FB6D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place where you can buy goods or services</w:t>
      </w:r>
      <w:r>
        <w:t>.</w:t>
      </w:r>
    </w:p>
    <w:p w14:paraId="008B7B0C" w14:textId="1ABDA117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Studio</w:t>
      </w:r>
    </w:p>
    <w:p w14:paraId="77D99DBC" w14:textId="603E758A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room in which an artist works, especially a painter or photographe</w:t>
      </w:r>
      <w:r>
        <w:t>r.</w:t>
      </w:r>
    </w:p>
    <w:p w14:paraId="68603458" w14:textId="20EA44BA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Assistant</w:t>
      </w:r>
    </w:p>
    <w:p w14:paraId="565B5D60" w14:textId="740A6182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someone who helps someone else to do a job</w:t>
      </w:r>
      <w:r>
        <w:t>.</w:t>
      </w:r>
    </w:p>
    <w:p w14:paraId="6919CF96" w14:textId="753B6D3B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Bus driver</w:t>
      </w:r>
    </w:p>
    <w:p w14:paraId="03DA6673" w14:textId="3878F47E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someone whose job is to drive a bus</w:t>
      </w:r>
      <w:r>
        <w:t>.</w:t>
      </w:r>
    </w:p>
    <w:p w14:paraId="295B80F3" w14:textId="37F20FC8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Businessman</w:t>
      </w:r>
    </w:p>
    <w:p w14:paraId="5C544678" w14:textId="046211DE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man who works in business, especially one who has a high position in a company</w:t>
      </w:r>
      <w:r>
        <w:t>.</w:t>
      </w:r>
    </w:p>
    <w:p w14:paraId="17E7FB7D" w14:textId="62EFD53B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Engineer</w:t>
      </w:r>
    </w:p>
    <w:p w14:paraId="25D42D8C" w14:textId="3C409C25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person whose job is to design or build machines, engines, or electrical equipment, or things such as roads, railways, or bridges, using scientific principles</w:t>
      </w:r>
      <w:r>
        <w:t>.</w:t>
      </w:r>
    </w:p>
    <w:p w14:paraId="1ED2F3DA" w14:textId="431769C1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Football</w:t>
      </w:r>
    </w:p>
    <w:p w14:paraId="7440E94D" w14:textId="444F9A09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game played between two teams of eleven people, where each team tries to win by kicking a ball into the other team's goal</w:t>
      </w:r>
      <w:r>
        <w:t>.</w:t>
      </w:r>
    </w:p>
    <w:p w14:paraId="555F382C" w14:textId="055552D9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Hairdresser</w:t>
      </w:r>
    </w:p>
    <w:p w14:paraId="355806E1" w14:textId="1A1DBF6F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 xml:space="preserve">a person who cuts people's hair and puts it into a style, usually working in a special shop, called a </w:t>
      </w:r>
      <w:r w:rsidRPr="005664BF">
        <w:t>hairdresser</w:t>
      </w:r>
      <w:r>
        <w:t>.</w:t>
      </w:r>
    </w:p>
    <w:p w14:paraId="79C54ABC" w14:textId="42980D6F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Journalist</w:t>
      </w:r>
    </w:p>
    <w:p w14:paraId="5E483B61" w14:textId="0A9543BC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person who writes news stories or articles for a newspaper or magazine or broadcasts them on radio or television</w:t>
      </w:r>
      <w:r>
        <w:t>.</w:t>
      </w:r>
    </w:p>
    <w:p w14:paraId="0312EBCF" w14:textId="72F3B645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Mechanic</w:t>
      </w:r>
    </w:p>
    <w:p w14:paraId="0AA465FD" w14:textId="5EADC55F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someone whose job is repairing the engines of vehicles and other machines</w:t>
      </w:r>
      <w:r>
        <w:t>.</w:t>
      </w:r>
    </w:p>
    <w:p w14:paraId="2E79C85D" w14:textId="0CC4B858" w:rsidR="00FA1EA1" w:rsidRPr="00D426E7" w:rsidRDefault="00FA1EA1" w:rsidP="00DC258B">
      <w:pPr>
        <w:pStyle w:val="DictionaryList"/>
        <w:numPr>
          <w:ilvl w:val="0"/>
          <w:numId w:val="25"/>
        </w:numPr>
        <w:rPr>
          <w:lang w:val="ru-RU"/>
        </w:rPr>
      </w:pPr>
      <w:r>
        <w:t>Professor</w:t>
      </w:r>
    </w:p>
    <w:p w14:paraId="71E0AF74" w14:textId="14DF9D33" w:rsidR="00D426E7" w:rsidRPr="005664BF" w:rsidRDefault="005664BF" w:rsidP="00D426E7">
      <w:pPr>
        <w:pStyle w:val="DictionaryList"/>
        <w:numPr>
          <w:ilvl w:val="1"/>
          <w:numId w:val="25"/>
        </w:numPr>
      </w:pPr>
      <w:r w:rsidRPr="005664BF">
        <w:t>a teacher of the highest rank in a department of a British university, or a teacher of high rank in an American university or college</w:t>
      </w:r>
      <w:r>
        <w:t>.</w:t>
      </w:r>
    </w:p>
    <w:p w14:paraId="77A3F685" w14:textId="2D382DF3" w:rsidR="00FA1EA1" w:rsidRDefault="00FA1EA1" w:rsidP="00DC258B">
      <w:pPr>
        <w:pStyle w:val="DictionaryList"/>
        <w:numPr>
          <w:ilvl w:val="0"/>
          <w:numId w:val="25"/>
        </w:numPr>
      </w:pPr>
      <w:r>
        <w:t>Secretary</w:t>
      </w:r>
    </w:p>
    <w:p w14:paraId="5F4797A5" w14:textId="4FEE4463" w:rsidR="00D426E7" w:rsidRPr="00FA1EA1" w:rsidRDefault="005664BF" w:rsidP="00D426E7">
      <w:pPr>
        <w:pStyle w:val="DictionaryList"/>
        <w:numPr>
          <w:ilvl w:val="1"/>
          <w:numId w:val="25"/>
        </w:numPr>
      </w:pPr>
      <w:r w:rsidRPr="005664BF">
        <w:t>someone who works in an office, writing letters, making phone calls, and arranging meetings for a person or for an organization</w:t>
      </w:r>
      <w:r>
        <w:t>.</w:t>
      </w:r>
    </w:p>
    <w:p w14:paraId="2E4CB41A" w14:textId="58E53C41" w:rsidR="00FA1EA1" w:rsidRDefault="00FA1EA1" w:rsidP="00FA1EA1">
      <w:pPr>
        <w:pStyle w:val="11"/>
      </w:pPr>
      <w:bookmarkStart w:id="2" w:name="_Toc71997433"/>
      <w:r>
        <w:t>29.01</w:t>
      </w:r>
      <w:bookmarkEnd w:id="2"/>
    </w:p>
    <w:p w14:paraId="7C5B35DE" w14:textId="1273AC1E" w:rsidR="00282E4A" w:rsidRPr="00282E4A" w:rsidRDefault="00282E4A" w:rsidP="00282E4A">
      <w:pPr>
        <w:pStyle w:val="a0"/>
      </w:pPr>
      <w:r w:rsidRPr="00282E4A">
        <w:t>No words in red border box.</w:t>
      </w:r>
    </w:p>
    <w:p w14:paraId="4FA60B62" w14:textId="0D987A58" w:rsidR="00FA1EA1" w:rsidRDefault="00FA1EA1" w:rsidP="00FA1EA1">
      <w:pPr>
        <w:pStyle w:val="11"/>
        <w:rPr>
          <w:lang w:val="en-US"/>
        </w:rPr>
      </w:pPr>
      <w:bookmarkStart w:id="3" w:name="_Toc71997434"/>
      <w:r w:rsidRPr="00FA1EA1">
        <w:rPr>
          <w:lang w:val="en-US"/>
        </w:rPr>
        <w:t>05.02</w:t>
      </w:r>
      <w:bookmarkEnd w:id="3"/>
    </w:p>
    <w:p w14:paraId="2D9A379E" w14:textId="6E813889" w:rsidR="00282E4A" w:rsidRPr="00282E4A" w:rsidRDefault="00282E4A" w:rsidP="00282E4A">
      <w:pPr>
        <w:pStyle w:val="a0"/>
        <w:ind w:firstLine="567"/>
      </w:pPr>
      <w:r>
        <w:t>No words in red border box.</w:t>
      </w:r>
    </w:p>
    <w:p w14:paraId="300F8273" w14:textId="6E62D10F" w:rsidR="00FA1EA1" w:rsidRDefault="00FA1EA1" w:rsidP="00FA1EA1">
      <w:pPr>
        <w:pStyle w:val="11"/>
        <w:rPr>
          <w:lang w:val="en-US"/>
        </w:rPr>
      </w:pPr>
      <w:bookmarkStart w:id="4" w:name="_Toc71997435"/>
      <w:r w:rsidRPr="00FA1EA1">
        <w:rPr>
          <w:lang w:val="en-US"/>
        </w:rPr>
        <w:lastRenderedPageBreak/>
        <w:t>12.02</w:t>
      </w:r>
      <w:bookmarkEnd w:id="4"/>
    </w:p>
    <w:p w14:paraId="5FFB1EDD" w14:textId="6948EC60" w:rsidR="00282E4A" w:rsidRDefault="00282E4A" w:rsidP="00D426E7">
      <w:pPr>
        <w:pStyle w:val="DictionaryList"/>
        <w:numPr>
          <w:ilvl w:val="0"/>
          <w:numId w:val="26"/>
        </w:numPr>
      </w:pPr>
      <w:r>
        <w:t>Alligator</w:t>
      </w:r>
    </w:p>
    <w:p w14:paraId="2DA100CF" w14:textId="445CF92E" w:rsidR="00D426E7" w:rsidRDefault="005664BF" w:rsidP="00D426E7">
      <w:pPr>
        <w:pStyle w:val="DictionaryList"/>
        <w:numPr>
          <w:ilvl w:val="1"/>
          <w:numId w:val="26"/>
        </w:numPr>
      </w:pPr>
      <w:r w:rsidRPr="005664BF">
        <w:t>a large reptile with a hard skin that lives in and near rivers and lakes in the hot, wet parts of America and China. It has a long nose that is slightly wider and shorter than that of a crocodile.</w:t>
      </w:r>
    </w:p>
    <w:p w14:paraId="75F25375" w14:textId="26F2B556" w:rsidR="00282E4A" w:rsidRDefault="00282E4A" w:rsidP="00D426E7">
      <w:pPr>
        <w:pStyle w:val="DictionaryList"/>
        <w:numPr>
          <w:ilvl w:val="0"/>
          <w:numId w:val="26"/>
        </w:numPr>
      </w:pPr>
      <w:r>
        <w:t>Bear</w:t>
      </w:r>
    </w:p>
    <w:p w14:paraId="48235EFC" w14:textId="7A1B0EF7" w:rsidR="00D426E7" w:rsidRDefault="005664BF" w:rsidP="00D426E7">
      <w:pPr>
        <w:pStyle w:val="DictionaryList"/>
        <w:numPr>
          <w:ilvl w:val="1"/>
          <w:numId w:val="26"/>
        </w:numPr>
      </w:pPr>
      <w:r w:rsidRPr="005664BF">
        <w:t>a large, strong wild mammal with a thick fur coat that lives especially in colder parts of Europe, Asia, and North America</w:t>
      </w:r>
      <w:r>
        <w:t>.</w:t>
      </w:r>
    </w:p>
    <w:p w14:paraId="5469C069" w14:textId="604EA446" w:rsidR="00282E4A" w:rsidRDefault="00282E4A" w:rsidP="00D426E7">
      <w:pPr>
        <w:pStyle w:val="DictionaryList"/>
        <w:numPr>
          <w:ilvl w:val="0"/>
          <w:numId w:val="26"/>
        </w:numPr>
      </w:pPr>
      <w:r>
        <w:t>Bee</w:t>
      </w:r>
    </w:p>
    <w:p w14:paraId="4400E832" w14:textId="13B58D47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yellow and black flying insect that makes honey and can sting you</w:t>
      </w:r>
      <w:r>
        <w:t>.</w:t>
      </w:r>
    </w:p>
    <w:p w14:paraId="45ADC13D" w14:textId="5481B8B8" w:rsidR="00282E4A" w:rsidRDefault="00282E4A" w:rsidP="00D426E7">
      <w:pPr>
        <w:pStyle w:val="DictionaryList"/>
        <w:numPr>
          <w:ilvl w:val="0"/>
          <w:numId w:val="26"/>
        </w:numPr>
      </w:pPr>
      <w:r>
        <w:t>Jellyfish</w:t>
      </w:r>
    </w:p>
    <w:p w14:paraId="0F985745" w14:textId="06FAE759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sea creature with a soft, oval, almost transparent body</w:t>
      </w:r>
      <w:r>
        <w:t>.</w:t>
      </w:r>
    </w:p>
    <w:p w14:paraId="19F70242" w14:textId="60C6DFD0" w:rsidR="00282E4A" w:rsidRDefault="00282E4A" w:rsidP="00D426E7">
      <w:pPr>
        <w:pStyle w:val="DictionaryList"/>
        <w:numPr>
          <w:ilvl w:val="0"/>
          <w:numId w:val="26"/>
        </w:numPr>
      </w:pPr>
      <w:r>
        <w:t>Lizard</w:t>
      </w:r>
    </w:p>
    <w:p w14:paraId="488513A4" w14:textId="176BBF2E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small reptile that has a long body, four short legs, a long tail, and thick skin</w:t>
      </w:r>
      <w:r>
        <w:t>.</w:t>
      </w:r>
    </w:p>
    <w:p w14:paraId="6CA36DD0" w14:textId="7B9D9453" w:rsidR="00282E4A" w:rsidRDefault="00282E4A" w:rsidP="00D426E7">
      <w:pPr>
        <w:pStyle w:val="DictionaryList"/>
        <w:numPr>
          <w:ilvl w:val="0"/>
          <w:numId w:val="26"/>
        </w:numPr>
      </w:pPr>
      <w:r>
        <w:t>Scorpion</w:t>
      </w:r>
    </w:p>
    <w:p w14:paraId="67502178" w14:textId="6B955EB9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small creature similar to an insect that lives in hot, dry areas of the world and has a long body and a curved tail with a poisonous sting</w:t>
      </w:r>
      <w:r>
        <w:t>.</w:t>
      </w:r>
    </w:p>
    <w:p w14:paraId="3D23EB23" w14:textId="5BE31C11" w:rsidR="00282E4A" w:rsidRDefault="00282E4A" w:rsidP="00D426E7">
      <w:pPr>
        <w:pStyle w:val="DictionaryList"/>
        <w:numPr>
          <w:ilvl w:val="0"/>
          <w:numId w:val="26"/>
        </w:numPr>
      </w:pPr>
      <w:r>
        <w:t>Shark</w:t>
      </w:r>
    </w:p>
    <w:p w14:paraId="32B89B02" w14:textId="3184AB76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large fish that has sharp teeth and a pointed fin on its back</w:t>
      </w:r>
      <w:r>
        <w:t>.</w:t>
      </w:r>
    </w:p>
    <w:p w14:paraId="5AF9426C" w14:textId="7E63D95E" w:rsidR="00282E4A" w:rsidRDefault="00282E4A" w:rsidP="00D426E7">
      <w:pPr>
        <w:pStyle w:val="DictionaryList"/>
        <w:numPr>
          <w:ilvl w:val="0"/>
          <w:numId w:val="26"/>
        </w:numPr>
      </w:pPr>
      <w:r>
        <w:t>Snake</w:t>
      </w:r>
    </w:p>
    <w:p w14:paraId="5796ED5F" w14:textId="4A27B9B9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reptile with a long body and no legs</w:t>
      </w:r>
      <w:r>
        <w:t>.</w:t>
      </w:r>
    </w:p>
    <w:p w14:paraId="2BD39EB5" w14:textId="4A20C38A" w:rsidR="00282E4A" w:rsidRDefault="00282E4A" w:rsidP="00D426E7">
      <w:pPr>
        <w:pStyle w:val="DictionaryList"/>
        <w:numPr>
          <w:ilvl w:val="0"/>
          <w:numId w:val="26"/>
        </w:numPr>
      </w:pPr>
      <w:r>
        <w:t>Spider</w:t>
      </w:r>
    </w:p>
    <w:p w14:paraId="65FA6650" w14:textId="0259F8A8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small creature with eight thin legs that catches insects in a web (= a net made from sticky threads)</w:t>
      </w:r>
      <w:r>
        <w:t>.</w:t>
      </w:r>
    </w:p>
    <w:p w14:paraId="2E8E6A47" w14:textId="21485A5C" w:rsidR="00282E4A" w:rsidRDefault="00282E4A" w:rsidP="00D426E7">
      <w:pPr>
        <w:pStyle w:val="DictionaryList"/>
        <w:numPr>
          <w:ilvl w:val="0"/>
          <w:numId w:val="26"/>
        </w:numPr>
      </w:pPr>
      <w:r>
        <w:t>Tiger</w:t>
      </w:r>
    </w:p>
    <w:p w14:paraId="6FBF2DB2" w14:textId="0ED327F7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large wild animal of the cat family with yellowish-orange fur with black lines that lives in parts of Asi</w:t>
      </w:r>
      <w:r>
        <w:t>a.</w:t>
      </w:r>
    </w:p>
    <w:p w14:paraId="282A8AC4" w14:textId="7E53B9D5" w:rsidR="00282E4A" w:rsidRDefault="00282E4A" w:rsidP="00D426E7">
      <w:pPr>
        <w:pStyle w:val="DictionaryList"/>
        <w:numPr>
          <w:ilvl w:val="0"/>
          <w:numId w:val="26"/>
        </w:numPr>
      </w:pPr>
      <w:r>
        <w:t>Wolf</w:t>
      </w:r>
    </w:p>
    <w:p w14:paraId="6D0D28F9" w14:textId="406D4F80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wild animal of the dog family</w:t>
      </w:r>
      <w:r>
        <w:t>.</w:t>
      </w:r>
    </w:p>
    <w:p w14:paraId="3A16A115" w14:textId="2760F81E" w:rsidR="00282E4A" w:rsidRDefault="00282E4A" w:rsidP="00D426E7">
      <w:pPr>
        <w:pStyle w:val="DictionaryList"/>
        <w:numPr>
          <w:ilvl w:val="0"/>
          <w:numId w:val="26"/>
        </w:numPr>
      </w:pPr>
      <w:r>
        <w:t>Field</w:t>
      </w:r>
    </w:p>
    <w:p w14:paraId="4E1B523E" w14:textId="28F2819B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an area of land, used for growing crops or keeping animals, usually surrounded by a fence</w:t>
      </w:r>
      <w:r>
        <w:t>.</w:t>
      </w:r>
    </w:p>
    <w:p w14:paraId="08F6DCEF" w14:textId="566FC10E" w:rsidR="00282E4A" w:rsidRDefault="00282E4A" w:rsidP="00D426E7">
      <w:pPr>
        <w:pStyle w:val="DictionaryList"/>
        <w:numPr>
          <w:ilvl w:val="0"/>
          <w:numId w:val="26"/>
        </w:numPr>
      </w:pPr>
      <w:r>
        <w:t>Flowers</w:t>
      </w:r>
    </w:p>
    <w:p w14:paraId="184E1BD7" w14:textId="3BE7B95A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 xml:space="preserve">the part of a plant that is often brightly </w:t>
      </w:r>
      <w:r w:rsidRPr="000702C0">
        <w:t>colored</w:t>
      </w:r>
      <w:r w:rsidRPr="000702C0">
        <w:t xml:space="preserve"> and has a pleasant smell, or the type of plant that produces these</w:t>
      </w:r>
      <w:r>
        <w:t>.</w:t>
      </w:r>
    </w:p>
    <w:p w14:paraId="2501761C" w14:textId="28EC4D8A" w:rsidR="00282E4A" w:rsidRDefault="00282E4A" w:rsidP="00D426E7">
      <w:pPr>
        <w:pStyle w:val="DictionaryList"/>
        <w:numPr>
          <w:ilvl w:val="0"/>
          <w:numId w:val="26"/>
        </w:numPr>
      </w:pPr>
      <w:r>
        <w:t>Forest</w:t>
      </w:r>
    </w:p>
    <w:p w14:paraId="0C677EF4" w14:textId="66BAED81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 xml:space="preserve">a large area of land covered with trees and plants, usually larger than </w:t>
      </w:r>
      <w:r w:rsidRPr="000702C0">
        <w:t>some</w:t>
      </w:r>
      <w:r w:rsidRPr="000702C0">
        <w:t xml:space="preserve"> wood, or the trees and plants themselves</w:t>
      </w:r>
      <w:r>
        <w:t>.</w:t>
      </w:r>
    </w:p>
    <w:p w14:paraId="5D56EAFF" w14:textId="1B215EAA" w:rsidR="00282E4A" w:rsidRDefault="00282E4A" w:rsidP="00D426E7">
      <w:pPr>
        <w:pStyle w:val="DictionaryList"/>
        <w:numPr>
          <w:ilvl w:val="0"/>
          <w:numId w:val="26"/>
        </w:numPr>
      </w:pPr>
      <w:r>
        <w:t>Grass</w:t>
      </w:r>
    </w:p>
    <w:p w14:paraId="6A39564E" w14:textId="798A0BA3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lastRenderedPageBreak/>
        <w:t>a low, green plant that grows naturally over a lot of the earth's surface, having groups of very thin leaves that grow close together in large numbers</w:t>
      </w:r>
      <w:r>
        <w:t>.</w:t>
      </w:r>
    </w:p>
    <w:p w14:paraId="26CFFD93" w14:textId="04228762" w:rsidR="00282E4A" w:rsidRDefault="00282E4A" w:rsidP="00D426E7">
      <w:pPr>
        <w:pStyle w:val="DictionaryList"/>
        <w:numPr>
          <w:ilvl w:val="0"/>
          <w:numId w:val="26"/>
        </w:numPr>
      </w:pPr>
      <w:r>
        <w:t>Hill</w:t>
      </w:r>
    </w:p>
    <w:p w14:paraId="3BB0623D" w14:textId="33B75444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an area of land that is higher than the surrounding land</w:t>
      </w:r>
      <w:r>
        <w:t>.</w:t>
      </w:r>
    </w:p>
    <w:p w14:paraId="4DCF2132" w14:textId="3C76807F" w:rsidR="00282E4A" w:rsidRDefault="00282E4A" w:rsidP="00D426E7">
      <w:pPr>
        <w:pStyle w:val="DictionaryList"/>
        <w:numPr>
          <w:ilvl w:val="0"/>
          <w:numId w:val="26"/>
        </w:numPr>
      </w:pPr>
      <w:r>
        <w:t>Island</w:t>
      </w:r>
    </w:p>
    <w:p w14:paraId="292C680C" w14:textId="7209EA5C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piece of land completely surrounded by water</w:t>
      </w:r>
      <w:r>
        <w:t>.</w:t>
      </w:r>
    </w:p>
    <w:p w14:paraId="13944508" w14:textId="0DAD6CE0" w:rsidR="00282E4A" w:rsidRDefault="00282E4A" w:rsidP="00D426E7">
      <w:pPr>
        <w:pStyle w:val="DictionaryList"/>
        <w:numPr>
          <w:ilvl w:val="0"/>
          <w:numId w:val="26"/>
        </w:numPr>
      </w:pPr>
      <w:r>
        <w:t>Lake</w:t>
      </w:r>
    </w:p>
    <w:p w14:paraId="5136862C" w14:textId="6B9ED5F4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large area of water surrounded by land and not connected to the sea except by rivers or streams</w:t>
      </w:r>
      <w:r>
        <w:t>.</w:t>
      </w:r>
    </w:p>
    <w:p w14:paraId="67682621" w14:textId="15F9E52F" w:rsidR="00282E4A" w:rsidRDefault="00282E4A" w:rsidP="00D426E7">
      <w:pPr>
        <w:pStyle w:val="DictionaryList"/>
        <w:numPr>
          <w:ilvl w:val="0"/>
          <w:numId w:val="26"/>
        </w:numPr>
      </w:pPr>
      <w:r>
        <w:t>Mountain</w:t>
      </w:r>
    </w:p>
    <w:p w14:paraId="2EDA0881" w14:textId="3D6991A9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raised part of the earth's surface, much larger than a hill, the top of which might be covered in snow</w:t>
      </w:r>
      <w:r>
        <w:t>.</w:t>
      </w:r>
    </w:p>
    <w:p w14:paraId="7B96ED78" w14:textId="71750209" w:rsidR="00282E4A" w:rsidRDefault="00282E4A" w:rsidP="00D426E7">
      <w:pPr>
        <w:pStyle w:val="DictionaryList"/>
        <w:numPr>
          <w:ilvl w:val="0"/>
          <w:numId w:val="26"/>
        </w:numPr>
      </w:pPr>
      <w:r>
        <w:t>River</w:t>
      </w:r>
    </w:p>
    <w:p w14:paraId="30DBFABF" w14:textId="7A1B4FBE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 natural wide flow of fresh water across the land into the sea, a lake, or another river</w:t>
      </w:r>
      <w:r>
        <w:t>.</w:t>
      </w:r>
    </w:p>
    <w:p w14:paraId="22CCDB44" w14:textId="62E5E890" w:rsidR="00282E4A" w:rsidRDefault="00282E4A" w:rsidP="00D426E7">
      <w:pPr>
        <w:pStyle w:val="DictionaryList"/>
        <w:numPr>
          <w:ilvl w:val="0"/>
          <w:numId w:val="26"/>
        </w:numPr>
      </w:pPr>
      <w:r>
        <w:t>Sky</w:t>
      </w:r>
    </w:p>
    <w:p w14:paraId="2917CB6F" w14:textId="6CF409EA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the area above the earth, in which clouds, the sun, etc. can be seen</w:t>
      </w:r>
      <w:r>
        <w:t>.</w:t>
      </w:r>
    </w:p>
    <w:p w14:paraId="4DB00F94" w14:textId="5908748A" w:rsidR="00282E4A" w:rsidRDefault="00282E4A" w:rsidP="00D426E7">
      <w:pPr>
        <w:pStyle w:val="DictionaryList"/>
        <w:numPr>
          <w:ilvl w:val="0"/>
          <w:numId w:val="26"/>
        </w:numPr>
      </w:pPr>
      <w:r>
        <w:t>Valley</w:t>
      </w:r>
    </w:p>
    <w:p w14:paraId="346BADEC" w14:textId="4F29586D" w:rsidR="00D426E7" w:rsidRDefault="000702C0" w:rsidP="00D426E7">
      <w:pPr>
        <w:pStyle w:val="DictionaryList"/>
        <w:numPr>
          <w:ilvl w:val="1"/>
          <w:numId w:val="26"/>
        </w:numPr>
      </w:pPr>
      <w:r w:rsidRPr="000702C0">
        <w:t>an area of low land between hills or mountains, often with a river running through it</w:t>
      </w:r>
      <w:r>
        <w:t>.</w:t>
      </w:r>
    </w:p>
    <w:p w14:paraId="7EB6661D" w14:textId="6DF5D217" w:rsidR="00282E4A" w:rsidRDefault="00282E4A" w:rsidP="00D426E7">
      <w:pPr>
        <w:pStyle w:val="DictionaryList"/>
        <w:numPr>
          <w:ilvl w:val="0"/>
          <w:numId w:val="26"/>
        </w:numPr>
      </w:pPr>
      <w:r>
        <w:t>Waterfall</w:t>
      </w:r>
    </w:p>
    <w:p w14:paraId="0A89A795" w14:textId="44D4A965" w:rsidR="00D426E7" w:rsidRPr="00282E4A" w:rsidRDefault="000702C0" w:rsidP="00D426E7">
      <w:pPr>
        <w:pStyle w:val="DictionaryList"/>
        <w:numPr>
          <w:ilvl w:val="1"/>
          <w:numId w:val="26"/>
        </w:numPr>
      </w:pPr>
      <w:r w:rsidRPr="000702C0">
        <w:t>water, especially from a river or stream, dropping from a higher to a lower point, sometimes from a great height</w:t>
      </w:r>
      <w:r>
        <w:t>.</w:t>
      </w:r>
    </w:p>
    <w:p w14:paraId="5E0C3311" w14:textId="1CFF176B" w:rsidR="00FA1EA1" w:rsidRDefault="00FA1EA1" w:rsidP="00FA1EA1">
      <w:pPr>
        <w:pStyle w:val="11"/>
        <w:rPr>
          <w:lang w:val="en-US"/>
        </w:rPr>
      </w:pPr>
      <w:bookmarkStart w:id="5" w:name="_Toc71997436"/>
      <w:r w:rsidRPr="00FA1EA1">
        <w:rPr>
          <w:lang w:val="en-US"/>
        </w:rPr>
        <w:t>19.02</w:t>
      </w:r>
      <w:bookmarkEnd w:id="5"/>
    </w:p>
    <w:p w14:paraId="013215DA" w14:textId="71249047" w:rsidR="00282E4A" w:rsidRPr="00282E4A" w:rsidRDefault="00282E4A" w:rsidP="00282E4A">
      <w:pPr>
        <w:pStyle w:val="a0"/>
      </w:pPr>
      <w:r>
        <w:t>No words in red border box.</w:t>
      </w:r>
    </w:p>
    <w:p w14:paraId="15100359" w14:textId="22BFF3B3" w:rsidR="00FA1EA1" w:rsidRDefault="00FA1EA1" w:rsidP="00FA1EA1">
      <w:pPr>
        <w:pStyle w:val="11"/>
        <w:rPr>
          <w:lang w:val="en-US"/>
        </w:rPr>
      </w:pPr>
      <w:bookmarkStart w:id="6" w:name="_Toc71997437"/>
      <w:r w:rsidRPr="00FA1EA1">
        <w:rPr>
          <w:lang w:val="en-US"/>
        </w:rPr>
        <w:t>26.02</w:t>
      </w:r>
      <w:bookmarkEnd w:id="6"/>
    </w:p>
    <w:p w14:paraId="38F4CFE7" w14:textId="57AE8F2F" w:rsidR="00282E4A" w:rsidRDefault="00282E4A" w:rsidP="00D426E7">
      <w:pPr>
        <w:pStyle w:val="DictionaryList"/>
        <w:numPr>
          <w:ilvl w:val="0"/>
          <w:numId w:val="27"/>
        </w:numPr>
      </w:pPr>
      <w:r>
        <w:t>Angry</w:t>
      </w:r>
    </w:p>
    <w:p w14:paraId="5EB7D13E" w14:textId="52994091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having a strong feeling against someone who has behaved badly, making you want to shout at them or hurt them</w:t>
      </w:r>
      <w:r>
        <w:t>.</w:t>
      </w:r>
    </w:p>
    <w:p w14:paraId="1EF5CD2A" w14:textId="0F9D6DF8" w:rsidR="00282E4A" w:rsidRDefault="00282E4A" w:rsidP="00D426E7">
      <w:pPr>
        <w:pStyle w:val="DictionaryList"/>
        <w:numPr>
          <w:ilvl w:val="0"/>
          <w:numId w:val="27"/>
        </w:numPr>
      </w:pPr>
      <w:r>
        <w:t>Bored</w:t>
      </w:r>
    </w:p>
    <w:p w14:paraId="2590705B" w14:textId="662E2BC9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feeling unhappy because something is not interesting or because you have nothing to do</w:t>
      </w:r>
      <w:r>
        <w:t>.</w:t>
      </w:r>
    </w:p>
    <w:p w14:paraId="645D4A25" w14:textId="64B26413" w:rsidR="00282E4A" w:rsidRDefault="00282E4A" w:rsidP="00D426E7">
      <w:pPr>
        <w:pStyle w:val="DictionaryList"/>
        <w:numPr>
          <w:ilvl w:val="0"/>
          <w:numId w:val="27"/>
        </w:numPr>
      </w:pPr>
      <w:r>
        <w:t>Confused</w:t>
      </w:r>
    </w:p>
    <w:p w14:paraId="2AB60DDC" w14:textId="23CC3644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unable to think clearly or to understand something</w:t>
      </w:r>
      <w:r>
        <w:t>.</w:t>
      </w:r>
    </w:p>
    <w:p w14:paraId="04522F82" w14:textId="45ED6EE3" w:rsidR="00282E4A" w:rsidRDefault="00282E4A" w:rsidP="00D426E7">
      <w:pPr>
        <w:pStyle w:val="DictionaryList"/>
        <w:numPr>
          <w:ilvl w:val="0"/>
          <w:numId w:val="27"/>
        </w:numPr>
      </w:pPr>
      <w:r>
        <w:t>Disappointed</w:t>
      </w:r>
    </w:p>
    <w:p w14:paraId="40C3C95D" w14:textId="10D67DFA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unhappy because someone or something was not as good as you hoped or expected, or because something did not happen</w:t>
      </w:r>
      <w:r>
        <w:t>.</w:t>
      </w:r>
    </w:p>
    <w:p w14:paraId="71F90796" w14:textId="7342A0DF" w:rsidR="00282E4A" w:rsidRDefault="00282E4A" w:rsidP="00D426E7">
      <w:pPr>
        <w:pStyle w:val="DictionaryList"/>
        <w:numPr>
          <w:ilvl w:val="0"/>
          <w:numId w:val="27"/>
        </w:numPr>
      </w:pPr>
      <w:r>
        <w:t>Excited</w:t>
      </w:r>
    </w:p>
    <w:p w14:paraId="5E228D4F" w14:textId="39DDBF2E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lastRenderedPageBreak/>
        <w:t>feeling very happy and enthusiastic</w:t>
      </w:r>
      <w:r>
        <w:t>.</w:t>
      </w:r>
    </w:p>
    <w:p w14:paraId="41AAB072" w14:textId="46523774" w:rsidR="00282E4A" w:rsidRDefault="00282E4A" w:rsidP="00D426E7">
      <w:pPr>
        <w:pStyle w:val="DictionaryList"/>
        <w:numPr>
          <w:ilvl w:val="0"/>
          <w:numId w:val="27"/>
        </w:numPr>
      </w:pPr>
      <w:r>
        <w:t>Frightened</w:t>
      </w:r>
    </w:p>
    <w:p w14:paraId="5B263841" w14:textId="1CBB4B0E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feeling fear or worry</w:t>
      </w:r>
      <w:r>
        <w:t>.</w:t>
      </w:r>
    </w:p>
    <w:p w14:paraId="38450603" w14:textId="3881A0C9" w:rsidR="00282E4A" w:rsidRDefault="00282E4A" w:rsidP="00D426E7">
      <w:pPr>
        <w:pStyle w:val="DictionaryList"/>
        <w:numPr>
          <w:ilvl w:val="0"/>
          <w:numId w:val="27"/>
        </w:numPr>
      </w:pPr>
      <w:r>
        <w:t>Happy</w:t>
      </w:r>
    </w:p>
    <w:p w14:paraId="60021962" w14:textId="0DACAE6E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feeling, showing, or causing pleasure or satisfaction</w:t>
      </w:r>
      <w:r>
        <w:t>.</w:t>
      </w:r>
    </w:p>
    <w:p w14:paraId="71B7070B" w14:textId="05E25D07" w:rsidR="00282E4A" w:rsidRDefault="00282E4A" w:rsidP="00D426E7">
      <w:pPr>
        <w:pStyle w:val="DictionaryList"/>
        <w:numPr>
          <w:ilvl w:val="0"/>
          <w:numId w:val="27"/>
        </w:numPr>
      </w:pPr>
      <w:r>
        <w:t>Interested</w:t>
      </w:r>
    </w:p>
    <w:p w14:paraId="581776CF" w14:textId="62DA80F7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wanting to give your attention to something and discover more about it</w:t>
      </w:r>
      <w:r>
        <w:t>.</w:t>
      </w:r>
    </w:p>
    <w:p w14:paraId="3B7EB030" w14:textId="6119F85E" w:rsidR="00282E4A" w:rsidRDefault="00282E4A" w:rsidP="00D426E7">
      <w:pPr>
        <w:pStyle w:val="DictionaryList"/>
        <w:numPr>
          <w:ilvl w:val="0"/>
          <w:numId w:val="27"/>
        </w:numPr>
      </w:pPr>
      <w:r>
        <w:t>Relaxed</w:t>
      </w:r>
    </w:p>
    <w:p w14:paraId="3C5A1434" w14:textId="47F0BE37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feeling happy and comfortable because nothing is worrying you</w:t>
      </w:r>
      <w:r>
        <w:t>.</w:t>
      </w:r>
    </w:p>
    <w:p w14:paraId="5B2B7518" w14:textId="1EA5BFFB" w:rsidR="00282E4A" w:rsidRDefault="00282E4A" w:rsidP="00D426E7">
      <w:pPr>
        <w:pStyle w:val="DictionaryList"/>
        <w:numPr>
          <w:ilvl w:val="0"/>
          <w:numId w:val="27"/>
        </w:numPr>
      </w:pPr>
      <w:r>
        <w:t>Sad</w:t>
      </w:r>
    </w:p>
    <w:p w14:paraId="57C2B921" w14:textId="26E9D289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unhappy or sorry</w:t>
      </w:r>
      <w:r>
        <w:t>.</w:t>
      </w:r>
    </w:p>
    <w:p w14:paraId="42F65F2B" w14:textId="439378A2" w:rsidR="00282E4A" w:rsidRDefault="00282E4A" w:rsidP="00D426E7">
      <w:pPr>
        <w:pStyle w:val="DictionaryList"/>
        <w:numPr>
          <w:ilvl w:val="0"/>
          <w:numId w:val="27"/>
        </w:numPr>
      </w:pPr>
      <w:r>
        <w:t>Stressed</w:t>
      </w:r>
    </w:p>
    <w:p w14:paraId="0B87AF07" w14:textId="2EC8D302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worried and nervous</w:t>
      </w:r>
      <w:r>
        <w:t>.</w:t>
      </w:r>
    </w:p>
    <w:p w14:paraId="0AB33958" w14:textId="336A3617" w:rsidR="00282E4A" w:rsidRDefault="00282E4A" w:rsidP="00D426E7">
      <w:pPr>
        <w:pStyle w:val="DictionaryList"/>
        <w:numPr>
          <w:ilvl w:val="0"/>
          <w:numId w:val="27"/>
        </w:numPr>
      </w:pPr>
      <w:r>
        <w:t>Surprised</w:t>
      </w:r>
    </w:p>
    <w:p w14:paraId="0CA9CD5A" w14:textId="4E3D4D59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feeling or showing surprise because something has happened that you did not expect</w:t>
      </w:r>
      <w:r>
        <w:t>.</w:t>
      </w:r>
    </w:p>
    <w:p w14:paraId="698B64E4" w14:textId="5CD7DE50" w:rsidR="00282E4A" w:rsidRDefault="00282E4A" w:rsidP="00D426E7">
      <w:pPr>
        <w:pStyle w:val="DictionaryList"/>
        <w:numPr>
          <w:ilvl w:val="0"/>
          <w:numId w:val="27"/>
        </w:numPr>
      </w:pPr>
      <w:r>
        <w:t>Tired</w:t>
      </w:r>
    </w:p>
    <w:p w14:paraId="60788BBC" w14:textId="628CE7C7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in need of rest or sleep</w:t>
      </w:r>
      <w:r>
        <w:t>.</w:t>
      </w:r>
    </w:p>
    <w:p w14:paraId="6B322913" w14:textId="33BAFA56" w:rsidR="00282E4A" w:rsidRDefault="00282E4A" w:rsidP="00D426E7">
      <w:pPr>
        <w:pStyle w:val="DictionaryList"/>
        <w:numPr>
          <w:ilvl w:val="0"/>
          <w:numId w:val="27"/>
        </w:numPr>
      </w:pPr>
      <w:r>
        <w:t>Worried</w:t>
      </w:r>
    </w:p>
    <w:p w14:paraId="27228963" w14:textId="771FF80C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unhappy because you are thinking about problems or unpleasant things that might happen</w:t>
      </w:r>
      <w:r>
        <w:t>.</w:t>
      </w:r>
    </w:p>
    <w:p w14:paraId="1F00E70F" w14:textId="7E9E72D2" w:rsidR="00282E4A" w:rsidRDefault="00282E4A" w:rsidP="00D426E7">
      <w:pPr>
        <w:pStyle w:val="DictionaryList"/>
        <w:numPr>
          <w:ilvl w:val="0"/>
          <w:numId w:val="27"/>
        </w:numPr>
      </w:pPr>
      <w:r>
        <w:t>Cheerful</w:t>
      </w:r>
    </w:p>
    <w:p w14:paraId="1FA7E0EC" w14:textId="2279A105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happy and positive</w:t>
      </w:r>
      <w:r>
        <w:t>.</w:t>
      </w:r>
    </w:p>
    <w:p w14:paraId="32CAD62D" w14:textId="029F5D5C" w:rsidR="00282E4A" w:rsidRDefault="00282E4A" w:rsidP="00D426E7">
      <w:pPr>
        <w:pStyle w:val="DictionaryList"/>
        <w:numPr>
          <w:ilvl w:val="0"/>
          <w:numId w:val="27"/>
        </w:numPr>
      </w:pPr>
      <w:r>
        <w:t>Hard-working</w:t>
      </w:r>
    </w:p>
    <w:p w14:paraId="36CD491F" w14:textId="135D835E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always doing a lot of work</w:t>
      </w:r>
      <w:r>
        <w:t>.</w:t>
      </w:r>
    </w:p>
    <w:p w14:paraId="3D27BD32" w14:textId="4D06680D" w:rsidR="00282E4A" w:rsidRDefault="00282E4A" w:rsidP="00D426E7">
      <w:pPr>
        <w:pStyle w:val="DictionaryList"/>
        <w:numPr>
          <w:ilvl w:val="0"/>
          <w:numId w:val="27"/>
        </w:numPr>
      </w:pPr>
      <w:r>
        <w:t>Intelligent</w:t>
      </w:r>
    </w:p>
    <w:p w14:paraId="09D298D6" w14:textId="65B5BE0F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showing intelligence, or able to learn and understand things easily</w:t>
      </w:r>
      <w:r>
        <w:t>.</w:t>
      </w:r>
    </w:p>
    <w:p w14:paraId="5AA12C25" w14:textId="1F9AF7EB" w:rsidR="00282E4A" w:rsidRDefault="00282E4A" w:rsidP="00D426E7">
      <w:pPr>
        <w:pStyle w:val="DictionaryList"/>
        <w:numPr>
          <w:ilvl w:val="0"/>
          <w:numId w:val="27"/>
        </w:numPr>
      </w:pPr>
      <w:r>
        <w:t>Kind</w:t>
      </w:r>
    </w:p>
    <w:p w14:paraId="1725B343" w14:textId="591141E2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generous, helpful, and thinking about other people's feelings</w:t>
      </w:r>
      <w:r>
        <w:t>.</w:t>
      </w:r>
    </w:p>
    <w:p w14:paraId="17CDC51E" w14:textId="6300A326" w:rsidR="00282E4A" w:rsidRDefault="00282E4A" w:rsidP="00D426E7">
      <w:pPr>
        <w:pStyle w:val="DictionaryList"/>
        <w:numPr>
          <w:ilvl w:val="0"/>
          <w:numId w:val="27"/>
        </w:numPr>
      </w:pPr>
      <w:r>
        <w:t>Lazy</w:t>
      </w:r>
    </w:p>
    <w:p w14:paraId="2A7FE616" w14:textId="31CC86A6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not willing to work or use any effort</w:t>
      </w:r>
      <w:r>
        <w:t>.</w:t>
      </w:r>
    </w:p>
    <w:p w14:paraId="2B9227AF" w14:textId="7EABF280" w:rsidR="00282E4A" w:rsidRDefault="00282E4A" w:rsidP="00D426E7">
      <w:pPr>
        <w:pStyle w:val="DictionaryList"/>
        <w:numPr>
          <w:ilvl w:val="0"/>
          <w:numId w:val="27"/>
        </w:numPr>
      </w:pPr>
      <w:r>
        <w:t>Quiet</w:t>
      </w:r>
    </w:p>
    <w:p w14:paraId="2583236B" w14:textId="59F694DC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making very little noise</w:t>
      </w:r>
      <w:r>
        <w:t>.</w:t>
      </w:r>
    </w:p>
    <w:p w14:paraId="2C2DAAC5" w14:textId="5A971201" w:rsidR="00282E4A" w:rsidRDefault="00282E4A" w:rsidP="00D426E7">
      <w:pPr>
        <w:pStyle w:val="DictionaryList"/>
        <w:numPr>
          <w:ilvl w:val="0"/>
          <w:numId w:val="27"/>
        </w:numPr>
      </w:pPr>
      <w:r>
        <w:t>Responsible</w:t>
      </w:r>
    </w:p>
    <w:p w14:paraId="709A8DB9" w14:textId="452C7896" w:rsidR="00D426E7" w:rsidRDefault="000702C0" w:rsidP="00D426E7">
      <w:pPr>
        <w:pStyle w:val="DictionaryList"/>
        <w:numPr>
          <w:ilvl w:val="1"/>
          <w:numId w:val="27"/>
        </w:numPr>
      </w:pPr>
      <w:r w:rsidRPr="000702C0">
        <w:t>to have control and authority over something or someone and the duty of taking care of it, him, or her</w:t>
      </w:r>
      <w:r>
        <w:t>.</w:t>
      </w:r>
    </w:p>
    <w:p w14:paraId="451DFAF4" w14:textId="799D19D7" w:rsidR="00282E4A" w:rsidRDefault="00282E4A" w:rsidP="00D426E7">
      <w:pPr>
        <w:pStyle w:val="DictionaryList"/>
        <w:numPr>
          <w:ilvl w:val="0"/>
          <w:numId w:val="27"/>
        </w:numPr>
      </w:pPr>
      <w:r>
        <w:t>Serious</w:t>
      </w:r>
    </w:p>
    <w:p w14:paraId="1AF53628" w14:textId="51A6BBCB" w:rsidR="00D426E7" w:rsidRPr="00282E4A" w:rsidRDefault="000702C0" w:rsidP="00D426E7">
      <w:pPr>
        <w:pStyle w:val="DictionaryList"/>
        <w:numPr>
          <w:ilvl w:val="1"/>
          <w:numId w:val="27"/>
        </w:numPr>
      </w:pPr>
      <w:r>
        <w:t xml:space="preserve">a </w:t>
      </w:r>
      <w:r w:rsidRPr="000702C0">
        <w:t>serious person is quiet, thinks carefully about things, and does not laugh a lot</w:t>
      </w:r>
      <w:r>
        <w:t>.</w:t>
      </w:r>
    </w:p>
    <w:p w14:paraId="225D1D97" w14:textId="2B4D9A2E" w:rsidR="00FA1EA1" w:rsidRDefault="00FA1EA1" w:rsidP="00FA1EA1">
      <w:pPr>
        <w:pStyle w:val="11"/>
        <w:rPr>
          <w:lang w:val="en-US"/>
        </w:rPr>
      </w:pPr>
      <w:bookmarkStart w:id="7" w:name="_Toc71997438"/>
      <w:r w:rsidRPr="00FA1EA1">
        <w:rPr>
          <w:lang w:val="en-US"/>
        </w:rPr>
        <w:lastRenderedPageBreak/>
        <w:t>05.03</w:t>
      </w:r>
      <w:bookmarkEnd w:id="7"/>
    </w:p>
    <w:p w14:paraId="5B208DDB" w14:textId="5354D233" w:rsidR="00A0157A" w:rsidRPr="00A0157A" w:rsidRDefault="00A0157A" w:rsidP="00A0157A">
      <w:pPr>
        <w:pStyle w:val="a0"/>
      </w:pPr>
      <w:r>
        <w:t>No words in red border box.</w:t>
      </w:r>
    </w:p>
    <w:p w14:paraId="6944DC6E" w14:textId="7810D733" w:rsidR="00FA1EA1" w:rsidRDefault="00FA1EA1" w:rsidP="00FA1EA1">
      <w:pPr>
        <w:pStyle w:val="11"/>
        <w:rPr>
          <w:lang w:val="en-US"/>
        </w:rPr>
      </w:pPr>
      <w:bookmarkStart w:id="8" w:name="_Toc71997439"/>
      <w:r w:rsidRPr="00FA1EA1">
        <w:rPr>
          <w:lang w:val="en-US"/>
        </w:rPr>
        <w:t>12.03</w:t>
      </w:r>
      <w:bookmarkEnd w:id="8"/>
    </w:p>
    <w:p w14:paraId="391CB637" w14:textId="1253770F" w:rsidR="00A0157A" w:rsidRPr="00A0157A" w:rsidRDefault="00A0157A" w:rsidP="00A0157A">
      <w:pPr>
        <w:pStyle w:val="a0"/>
      </w:pPr>
      <w:r>
        <w:t>No words in red border box.</w:t>
      </w:r>
    </w:p>
    <w:p w14:paraId="11C9591B" w14:textId="270B27A2" w:rsidR="00FA1EA1" w:rsidRDefault="00FA1EA1" w:rsidP="00FA1EA1">
      <w:pPr>
        <w:pStyle w:val="11"/>
        <w:rPr>
          <w:lang w:val="en-US"/>
        </w:rPr>
      </w:pPr>
      <w:bookmarkStart w:id="9" w:name="_Toc71997440"/>
      <w:r w:rsidRPr="00FA1EA1">
        <w:rPr>
          <w:lang w:val="en-US"/>
        </w:rPr>
        <w:t>19.03</w:t>
      </w:r>
      <w:bookmarkEnd w:id="9"/>
    </w:p>
    <w:p w14:paraId="71FC39A1" w14:textId="7316516A" w:rsidR="00A0157A" w:rsidRPr="00D426E7" w:rsidRDefault="003631EF" w:rsidP="00D426E7">
      <w:pPr>
        <w:pStyle w:val="DictionaryList"/>
        <w:numPr>
          <w:ilvl w:val="0"/>
          <w:numId w:val="28"/>
        </w:numPr>
        <w:rPr>
          <w:lang w:val="ru-RU"/>
        </w:rPr>
      </w:pPr>
      <w:r>
        <w:t>Homelessness</w:t>
      </w:r>
    </w:p>
    <w:p w14:paraId="3A3E46A5" w14:textId="2BC26CD6" w:rsidR="00D426E7" w:rsidRPr="00A2501A" w:rsidRDefault="00A2501A" w:rsidP="00D426E7">
      <w:pPr>
        <w:pStyle w:val="DictionaryList"/>
        <w:numPr>
          <w:ilvl w:val="1"/>
          <w:numId w:val="28"/>
        </w:numPr>
      </w:pPr>
      <w:r w:rsidRPr="00A2501A">
        <w:t>the state of being without a home</w:t>
      </w:r>
      <w:r>
        <w:t>.</w:t>
      </w:r>
    </w:p>
    <w:p w14:paraId="29847107" w14:textId="2576AC7D" w:rsidR="003631EF" w:rsidRPr="00D426E7" w:rsidRDefault="003631EF" w:rsidP="00D426E7">
      <w:pPr>
        <w:pStyle w:val="DictionaryList"/>
        <w:numPr>
          <w:ilvl w:val="0"/>
          <w:numId w:val="28"/>
        </w:numPr>
        <w:rPr>
          <w:lang w:val="ru-RU"/>
        </w:rPr>
      </w:pPr>
      <w:r>
        <w:t>Hunger</w:t>
      </w:r>
    </w:p>
    <w:p w14:paraId="54C3F2C1" w14:textId="40784334" w:rsidR="00D426E7" w:rsidRPr="00A2501A" w:rsidRDefault="00A2501A" w:rsidP="00D426E7">
      <w:pPr>
        <w:pStyle w:val="DictionaryList"/>
        <w:numPr>
          <w:ilvl w:val="1"/>
          <w:numId w:val="28"/>
        </w:numPr>
      </w:pPr>
      <w:r w:rsidRPr="00A2501A">
        <w:t>the feeling you have when you need to eat</w:t>
      </w:r>
      <w:r>
        <w:t>.</w:t>
      </w:r>
    </w:p>
    <w:p w14:paraId="2BA2AB0E" w14:textId="0F0641FD" w:rsidR="003631EF" w:rsidRPr="00D426E7" w:rsidRDefault="003631EF" w:rsidP="00D426E7">
      <w:pPr>
        <w:pStyle w:val="DictionaryList"/>
        <w:numPr>
          <w:ilvl w:val="0"/>
          <w:numId w:val="28"/>
        </w:numPr>
        <w:rPr>
          <w:lang w:val="ru-RU"/>
        </w:rPr>
      </w:pPr>
      <w:r>
        <w:t>Pollution</w:t>
      </w:r>
    </w:p>
    <w:p w14:paraId="7E1E4313" w14:textId="4910F5DE" w:rsidR="00D426E7" w:rsidRPr="00A2501A" w:rsidRDefault="00A2501A" w:rsidP="00D426E7">
      <w:pPr>
        <w:pStyle w:val="DictionaryList"/>
        <w:numPr>
          <w:ilvl w:val="1"/>
          <w:numId w:val="28"/>
        </w:numPr>
      </w:pPr>
      <w:r w:rsidRPr="00A2501A">
        <w:t>damage caused to water, air, etc. by harmful substances or waste</w:t>
      </w:r>
      <w:r>
        <w:t>.</w:t>
      </w:r>
    </w:p>
    <w:p w14:paraId="6B381537" w14:textId="7971A835" w:rsidR="003631EF" w:rsidRPr="00D426E7" w:rsidRDefault="003631EF" w:rsidP="00D426E7">
      <w:pPr>
        <w:pStyle w:val="DictionaryList"/>
        <w:numPr>
          <w:ilvl w:val="0"/>
          <w:numId w:val="28"/>
        </w:numPr>
        <w:rPr>
          <w:lang w:val="ru-RU"/>
        </w:rPr>
      </w:pPr>
      <w:r>
        <w:t>Poverty</w:t>
      </w:r>
    </w:p>
    <w:p w14:paraId="184EEC92" w14:textId="4AFE3856" w:rsidR="00D426E7" w:rsidRPr="00A2501A" w:rsidRDefault="00A2501A" w:rsidP="00D426E7">
      <w:pPr>
        <w:pStyle w:val="DictionaryList"/>
        <w:numPr>
          <w:ilvl w:val="1"/>
          <w:numId w:val="28"/>
        </w:numPr>
      </w:pPr>
      <w:r w:rsidRPr="00A2501A">
        <w:t>the condition of being extremely poor</w:t>
      </w:r>
      <w:r>
        <w:t>.</w:t>
      </w:r>
    </w:p>
    <w:p w14:paraId="35159C5A" w14:textId="021CB5C9" w:rsidR="003631EF" w:rsidRPr="00D426E7" w:rsidRDefault="003631EF" w:rsidP="00D426E7">
      <w:pPr>
        <w:pStyle w:val="DictionaryList"/>
        <w:numPr>
          <w:ilvl w:val="0"/>
          <w:numId w:val="28"/>
        </w:numPr>
        <w:rPr>
          <w:lang w:val="ru-RU"/>
        </w:rPr>
      </w:pPr>
      <w:r>
        <w:t>Unemployment</w:t>
      </w:r>
    </w:p>
    <w:p w14:paraId="22769D03" w14:textId="27117CEF" w:rsidR="00D426E7" w:rsidRPr="00A2501A" w:rsidRDefault="00A2501A" w:rsidP="00D426E7">
      <w:pPr>
        <w:pStyle w:val="DictionaryList"/>
        <w:numPr>
          <w:ilvl w:val="1"/>
          <w:numId w:val="28"/>
        </w:numPr>
      </w:pPr>
      <w:r w:rsidRPr="00A2501A">
        <w:t>the number of people who do not have a job that provides money</w:t>
      </w:r>
      <w:r>
        <w:t>.</w:t>
      </w:r>
    </w:p>
    <w:p w14:paraId="35DD6101" w14:textId="380524F2" w:rsidR="003631EF" w:rsidRPr="00D426E7" w:rsidRDefault="003631EF" w:rsidP="00D426E7">
      <w:pPr>
        <w:pStyle w:val="DictionaryList"/>
        <w:numPr>
          <w:ilvl w:val="0"/>
          <w:numId w:val="28"/>
        </w:numPr>
        <w:rPr>
          <w:lang w:val="ru-RU"/>
        </w:rPr>
      </w:pPr>
      <w:r>
        <w:t>Violence</w:t>
      </w:r>
    </w:p>
    <w:p w14:paraId="3867398C" w14:textId="1AB138F2" w:rsidR="00D426E7" w:rsidRPr="00A2501A" w:rsidRDefault="00A2501A" w:rsidP="00D426E7">
      <w:pPr>
        <w:pStyle w:val="DictionaryList"/>
        <w:numPr>
          <w:ilvl w:val="1"/>
          <w:numId w:val="28"/>
        </w:numPr>
      </w:pPr>
      <w:r w:rsidRPr="00A2501A">
        <w:t>actions or words that are intended to hurt people</w:t>
      </w:r>
      <w:r>
        <w:t>.</w:t>
      </w:r>
    </w:p>
    <w:p w14:paraId="746C1EEC" w14:textId="201FEA81" w:rsidR="00FA1EA1" w:rsidRDefault="00FA1EA1" w:rsidP="00FA1EA1">
      <w:pPr>
        <w:pStyle w:val="11"/>
        <w:rPr>
          <w:lang w:val="en-US"/>
        </w:rPr>
      </w:pPr>
      <w:bookmarkStart w:id="10" w:name="_Toc71997441"/>
      <w:r w:rsidRPr="00FA1EA1">
        <w:rPr>
          <w:lang w:val="en-US"/>
        </w:rPr>
        <w:t>26.03</w:t>
      </w:r>
      <w:bookmarkEnd w:id="10"/>
    </w:p>
    <w:p w14:paraId="03742B9C" w14:textId="004387ED" w:rsidR="003631EF" w:rsidRPr="003631EF" w:rsidRDefault="003631EF" w:rsidP="00D426E7">
      <w:pPr>
        <w:pStyle w:val="a0"/>
      </w:pPr>
      <w:r>
        <w:t>No words in red border box</w:t>
      </w:r>
    </w:p>
    <w:p w14:paraId="72EB33D3" w14:textId="7426A766" w:rsidR="00FA1EA1" w:rsidRDefault="00FA1EA1" w:rsidP="00FA1EA1">
      <w:pPr>
        <w:pStyle w:val="11"/>
        <w:rPr>
          <w:lang w:val="en-US"/>
        </w:rPr>
      </w:pPr>
      <w:bookmarkStart w:id="11" w:name="_Toc71997442"/>
      <w:r w:rsidRPr="00FA1EA1">
        <w:rPr>
          <w:lang w:val="en-US"/>
        </w:rPr>
        <w:t>02.04</w:t>
      </w:r>
      <w:bookmarkEnd w:id="11"/>
    </w:p>
    <w:p w14:paraId="09F0F097" w14:textId="37C5B839" w:rsidR="00DC258B" w:rsidRDefault="00DC258B" w:rsidP="00D426E7">
      <w:pPr>
        <w:pStyle w:val="DictionaryList"/>
        <w:numPr>
          <w:ilvl w:val="0"/>
          <w:numId w:val="29"/>
        </w:numPr>
      </w:pPr>
      <w:r>
        <w:t>Blouse</w:t>
      </w:r>
    </w:p>
    <w:p w14:paraId="37393401" w14:textId="2426237C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shirt for a woman or girl</w:t>
      </w:r>
      <w:r>
        <w:t>.</w:t>
      </w:r>
    </w:p>
    <w:p w14:paraId="16F0B389" w14:textId="7B6E0747" w:rsidR="00DC258B" w:rsidRDefault="00DC258B" w:rsidP="00D426E7">
      <w:pPr>
        <w:pStyle w:val="DictionaryList"/>
        <w:numPr>
          <w:ilvl w:val="0"/>
          <w:numId w:val="29"/>
        </w:numPr>
      </w:pPr>
      <w:r>
        <w:t>Boots</w:t>
      </w:r>
    </w:p>
    <w:p w14:paraId="471A204F" w14:textId="1D93A176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type of shoe that covers the whole foot and the lower part of the leg</w:t>
      </w:r>
      <w:r w:rsidRPr="00A2501A">
        <w:t>.</w:t>
      </w:r>
    </w:p>
    <w:p w14:paraId="40B46E15" w14:textId="33C458C9" w:rsidR="00DC258B" w:rsidRDefault="00DC258B" w:rsidP="00D426E7">
      <w:pPr>
        <w:pStyle w:val="DictionaryList"/>
        <w:numPr>
          <w:ilvl w:val="0"/>
          <w:numId w:val="29"/>
        </w:numPr>
      </w:pPr>
      <w:r>
        <w:t>Coat</w:t>
      </w:r>
    </w:p>
    <w:p w14:paraId="0E8EF3DC" w14:textId="1FCCD03D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an outer piece of clothing with sleeves that is worn over other clothes, usually for warmth</w:t>
      </w:r>
      <w:r w:rsidRPr="00A2501A">
        <w:t>.</w:t>
      </w:r>
    </w:p>
    <w:p w14:paraId="13685B44" w14:textId="3214F4EF" w:rsidR="00DC258B" w:rsidRDefault="00DC258B" w:rsidP="00D426E7">
      <w:pPr>
        <w:pStyle w:val="DictionaryList"/>
        <w:numPr>
          <w:ilvl w:val="0"/>
          <w:numId w:val="29"/>
        </w:numPr>
      </w:pPr>
      <w:r>
        <w:t>Dress</w:t>
      </w:r>
    </w:p>
    <w:p w14:paraId="690553E8" w14:textId="41A08C8F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piece of clothing for women or girls that covers the top half of the body and hangs down over the legs</w:t>
      </w:r>
      <w:r>
        <w:t>.</w:t>
      </w:r>
    </w:p>
    <w:p w14:paraId="07301AC4" w14:textId="6A8CEBD6" w:rsidR="00DC258B" w:rsidRDefault="00DC258B" w:rsidP="00D426E7">
      <w:pPr>
        <w:pStyle w:val="DictionaryList"/>
        <w:numPr>
          <w:ilvl w:val="0"/>
          <w:numId w:val="29"/>
        </w:numPr>
      </w:pPr>
      <w:r>
        <w:t>Jacket</w:t>
      </w:r>
    </w:p>
    <w:p w14:paraId="3B4061A9" w14:textId="571C719C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short coat</w:t>
      </w:r>
      <w:r>
        <w:t>.</w:t>
      </w:r>
    </w:p>
    <w:p w14:paraId="6366BEB7" w14:textId="0FF4EC22" w:rsidR="00DC258B" w:rsidRDefault="00DC258B" w:rsidP="00D426E7">
      <w:pPr>
        <w:pStyle w:val="DictionaryList"/>
        <w:numPr>
          <w:ilvl w:val="0"/>
          <w:numId w:val="29"/>
        </w:numPr>
      </w:pPr>
      <w:r>
        <w:t>Jeans</w:t>
      </w:r>
    </w:p>
    <w:p w14:paraId="42139085" w14:textId="47146ED2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trousers made of denim (= strong blue cotton cloth) that are worn informally</w:t>
      </w:r>
      <w:r>
        <w:t>.</w:t>
      </w:r>
    </w:p>
    <w:p w14:paraId="725E4EA6" w14:textId="559EB56B" w:rsidR="00DC258B" w:rsidRDefault="00DC258B" w:rsidP="00D426E7">
      <w:pPr>
        <w:pStyle w:val="DictionaryList"/>
        <w:numPr>
          <w:ilvl w:val="0"/>
          <w:numId w:val="29"/>
        </w:numPr>
      </w:pPr>
      <w:r>
        <w:t>Jumper</w:t>
      </w:r>
    </w:p>
    <w:p w14:paraId="44A29DDE" w14:textId="7DE18413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lastRenderedPageBreak/>
        <w:t>a piece of clothing with long sleeves that is usually made from wool, is worn on the upper part of the body and does not open at the front</w:t>
      </w:r>
      <w:r>
        <w:t>.</w:t>
      </w:r>
    </w:p>
    <w:p w14:paraId="3F8270FE" w14:textId="44B2C9CB" w:rsidR="00DC258B" w:rsidRDefault="00DC258B" w:rsidP="00D426E7">
      <w:pPr>
        <w:pStyle w:val="DictionaryList"/>
        <w:numPr>
          <w:ilvl w:val="0"/>
          <w:numId w:val="29"/>
        </w:numPr>
      </w:pPr>
      <w:r>
        <w:t>Sweater</w:t>
      </w:r>
    </w:p>
    <w:p w14:paraId="19F458F9" w14:textId="14A7A103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piece of clothing, typically with long sleeves and made from wool, that is worn on the upper part of the body</w:t>
      </w:r>
      <w:r>
        <w:t>.</w:t>
      </w:r>
    </w:p>
    <w:p w14:paraId="28FE292D" w14:textId="5FF157E8" w:rsidR="00DC258B" w:rsidRDefault="00DC258B" w:rsidP="00D426E7">
      <w:pPr>
        <w:pStyle w:val="DictionaryList"/>
        <w:numPr>
          <w:ilvl w:val="0"/>
          <w:numId w:val="29"/>
        </w:numPr>
      </w:pPr>
      <w:r>
        <w:t>Leggings</w:t>
      </w:r>
    </w:p>
    <w:p w14:paraId="48C64E8D" w14:textId="1006B12D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very tight trousers made from a material that stretches easily, usually worn by women</w:t>
      </w:r>
      <w:r>
        <w:t>.</w:t>
      </w:r>
    </w:p>
    <w:p w14:paraId="6CFE26E9" w14:textId="5168C3D6" w:rsidR="00DC258B" w:rsidRDefault="00DC258B" w:rsidP="00D426E7">
      <w:pPr>
        <w:pStyle w:val="DictionaryList"/>
        <w:numPr>
          <w:ilvl w:val="0"/>
          <w:numId w:val="29"/>
        </w:numPr>
      </w:pPr>
      <w:r>
        <w:t>Shirt</w:t>
      </w:r>
    </w:p>
    <w:p w14:paraId="3B2DC8A7" w14:textId="1609168B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piece of clothing worn, especially by men, on the upper part of the body, made of light cloth like cotton and usually having a collar and buttons at the front</w:t>
      </w:r>
      <w:r>
        <w:t>.</w:t>
      </w:r>
    </w:p>
    <w:p w14:paraId="682F534D" w14:textId="403FB05E" w:rsidR="00DC258B" w:rsidRDefault="00DC258B" w:rsidP="00D426E7">
      <w:pPr>
        <w:pStyle w:val="DictionaryList"/>
        <w:numPr>
          <w:ilvl w:val="0"/>
          <w:numId w:val="29"/>
        </w:numPr>
      </w:pPr>
      <w:r>
        <w:t>Shoes</w:t>
      </w:r>
    </w:p>
    <w:p w14:paraId="665DE54E" w14:textId="2DF647A1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one of a pair of coverings for your feet, usually made of a strong material such as leather, with a thick leather or plastic sole (= base) and usually a heel</w:t>
      </w:r>
      <w:r>
        <w:t>.</w:t>
      </w:r>
    </w:p>
    <w:p w14:paraId="4861468F" w14:textId="2214AC96" w:rsidR="00DC258B" w:rsidRDefault="00DC258B" w:rsidP="00D426E7">
      <w:pPr>
        <w:pStyle w:val="DictionaryList"/>
        <w:numPr>
          <w:ilvl w:val="0"/>
          <w:numId w:val="29"/>
        </w:numPr>
      </w:pPr>
      <w:r>
        <w:t>Shorts</w:t>
      </w:r>
    </w:p>
    <w:p w14:paraId="0E2DC2EC" w14:textId="72BCFD50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trousers that end above the knee or reach the knee, often worn in hot weather or when playing a sport</w:t>
      </w:r>
      <w:r w:rsidRPr="00A2501A">
        <w:t>.</w:t>
      </w:r>
    </w:p>
    <w:p w14:paraId="4FD3B040" w14:textId="32097772" w:rsidR="00DC258B" w:rsidRDefault="00DC258B" w:rsidP="00D426E7">
      <w:pPr>
        <w:pStyle w:val="DictionaryList"/>
        <w:numPr>
          <w:ilvl w:val="0"/>
          <w:numId w:val="29"/>
        </w:numPr>
      </w:pPr>
      <w:r>
        <w:t>Skirt</w:t>
      </w:r>
    </w:p>
    <w:p w14:paraId="303814E6" w14:textId="6456E831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piece of clothing for women and girls that hangs from the waist and does not have legs</w:t>
      </w:r>
      <w:r>
        <w:t>.</w:t>
      </w:r>
    </w:p>
    <w:p w14:paraId="475C5579" w14:textId="5FB852D8" w:rsidR="00DC258B" w:rsidRDefault="00DC258B" w:rsidP="00D426E7">
      <w:pPr>
        <w:pStyle w:val="DictionaryList"/>
        <w:numPr>
          <w:ilvl w:val="0"/>
          <w:numId w:val="29"/>
        </w:numPr>
      </w:pPr>
      <w:r>
        <w:t>Socks</w:t>
      </w:r>
    </w:p>
    <w:p w14:paraId="3D4F0C93" w14:textId="38B15C09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piece of clothing made from soft material that covers your foot and the lower part of your leg</w:t>
      </w:r>
      <w:r>
        <w:t>.</w:t>
      </w:r>
    </w:p>
    <w:p w14:paraId="30FCFB26" w14:textId="049EEA54" w:rsidR="00DC258B" w:rsidRDefault="00DC258B" w:rsidP="00D426E7">
      <w:pPr>
        <w:pStyle w:val="DictionaryList"/>
        <w:numPr>
          <w:ilvl w:val="0"/>
          <w:numId w:val="29"/>
        </w:numPr>
      </w:pPr>
      <w:r>
        <w:t>Suit</w:t>
      </w:r>
    </w:p>
    <w:p w14:paraId="5F90471F" w14:textId="2D395542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jacket and trousers</w:t>
      </w:r>
      <w:r w:rsidRPr="00A2501A">
        <w:t xml:space="preserve"> or a jacket and skirt that are made from the same material</w:t>
      </w:r>
      <w:r>
        <w:t>.</w:t>
      </w:r>
    </w:p>
    <w:p w14:paraId="4970DB23" w14:textId="106DDA3D" w:rsidR="00DC258B" w:rsidRDefault="00DC258B" w:rsidP="00D426E7">
      <w:pPr>
        <w:pStyle w:val="DictionaryList"/>
        <w:numPr>
          <w:ilvl w:val="0"/>
          <w:numId w:val="29"/>
        </w:numPr>
      </w:pPr>
      <w:r>
        <w:t>Sweatshirt</w:t>
      </w:r>
    </w:p>
    <w:p w14:paraId="615A0A02" w14:textId="4BC2BD19" w:rsidR="00D426E7" w:rsidRDefault="00A2501A" w:rsidP="00D426E7">
      <w:pPr>
        <w:pStyle w:val="DictionaryList"/>
        <w:numPr>
          <w:ilvl w:val="1"/>
          <w:numId w:val="29"/>
        </w:numPr>
      </w:pPr>
      <w:r w:rsidRPr="00A2501A">
        <w:t>a piece of informal clothing with long sleeves, usually made of thick cotton, worn on the upper part of the body</w:t>
      </w:r>
      <w:r>
        <w:t>.</w:t>
      </w:r>
    </w:p>
    <w:p w14:paraId="0371AC76" w14:textId="7693E370" w:rsidR="00DC258B" w:rsidRDefault="00DC258B" w:rsidP="00D426E7">
      <w:pPr>
        <w:pStyle w:val="DictionaryList"/>
        <w:numPr>
          <w:ilvl w:val="0"/>
          <w:numId w:val="29"/>
        </w:numPr>
      </w:pPr>
      <w:r>
        <w:t>Tie</w:t>
      </w:r>
    </w:p>
    <w:p w14:paraId="228929F0" w14:textId="57D5F755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to fasten together two ends of a piece of string or other long, thin material, or to (cause to) hold together with a long, thin piece of string, material</w:t>
      </w:r>
      <w:r>
        <w:t>.</w:t>
      </w:r>
    </w:p>
    <w:p w14:paraId="72D87A59" w14:textId="25F91E88" w:rsidR="00DC258B" w:rsidRDefault="00DC258B" w:rsidP="00D426E7">
      <w:pPr>
        <w:pStyle w:val="DictionaryList"/>
        <w:numPr>
          <w:ilvl w:val="0"/>
          <w:numId w:val="29"/>
        </w:numPr>
      </w:pPr>
      <w:r>
        <w:t>Tights</w:t>
      </w:r>
    </w:p>
    <w:p w14:paraId="61151A80" w14:textId="5708C8E5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piece of clothing made of thin material that covers the legs and lower part of the body below the waist, worn by women and girls</w:t>
      </w:r>
      <w:r>
        <w:t>.</w:t>
      </w:r>
    </w:p>
    <w:p w14:paraId="3A3B583F" w14:textId="67EF26E8" w:rsidR="00DC258B" w:rsidRDefault="00DC258B" w:rsidP="00D426E7">
      <w:pPr>
        <w:pStyle w:val="DictionaryList"/>
        <w:numPr>
          <w:ilvl w:val="0"/>
          <w:numId w:val="29"/>
        </w:numPr>
      </w:pPr>
      <w:r>
        <w:t>Top</w:t>
      </w:r>
    </w:p>
    <w:p w14:paraId="5CB47C87" w14:textId="17D7829D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the highest place or part</w:t>
      </w:r>
      <w:r>
        <w:t>.</w:t>
      </w:r>
    </w:p>
    <w:p w14:paraId="43DAEADE" w14:textId="7B5AEE28" w:rsidR="00DC258B" w:rsidRDefault="00DC258B" w:rsidP="00D426E7">
      <w:pPr>
        <w:pStyle w:val="DictionaryList"/>
        <w:numPr>
          <w:ilvl w:val="0"/>
          <w:numId w:val="29"/>
        </w:numPr>
      </w:pPr>
      <w:r>
        <w:t>Tracksuit</w:t>
      </w:r>
    </w:p>
    <w:p w14:paraId="6A6F72DC" w14:textId="196FDC24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lastRenderedPageBreak/>
        <w:t>loose top and trousers</w:t>
      </w:r>
      <w:r w:rsidRPr="00697EF5">
        <w:t>, worn either by people who are training for a sport or exercising, or as informal clothin</w:t>
      </w:r>
      <w:r>
        <w:t>g.</w:t>
      </w:r>
    </w:p>
    <w:p w14:paraId="6BA94FE8" w14:textId="4F523D21" w:rsidR="00DC258B" w:rsidRDefault="00DC258B" w:rsidP="00D426E7">
      <w:pPr>
        <w:pStyle w:val="DictionaryList"/>
        <w:numPr>
          <w:ilvl w:val="0"/>
          <w:numId w:val="29"/>
        </w:numPr>
      </w:pPr>
      <w:r>
        <w:t>Trainers</w:t>
      </w:r>
    </w:p>
    <w:p w14:paraId="20FFF08F" w14:textId="640E7A9B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person who teaches skills to people or animals and prepares them for a job, activity, or sport</w:t>
      </w:r>
      <w:r>
        <w:t>.</w:t>
      </w:r>
    </w:p>
    <w:p w14:paraId="15017E09" w14:textId="7F73478C" w:rsidR="00DC258B" w:rsidRDefault="00DC258B" w:rsidP="00D426E7">
      <w:pPr>
        <w:pStyle w:val="DictionaryList"/>
        <w:numPr>
          <w:ilvl w:val="0"/>
          <w:numId w:val="29"/>
        </w:numPr>
      </w:pPr>
      <w:r>
        <w:t>Trousers</w:t>
      </w:r>
    </w:p>
    <w:p w14:paraId="048CB1FC" w14:textId="215C854D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piece of clothing that covers the lower part of the body from the waist to the feet, consisting of two cylinder-shaped parts, one for each leg, that are joined at the top</w:t>
      </w:r>
      <w:r>
        <w:t>.</w:t>
      </w:r>
    </w:p>
    <w:p w14:paraId="21179D15" w14:textId="5F98BE21" w:rsidR="00DC258B" w:rsidRDefault="00DC258B" w:rsidP="00D426E7">
      <w:pPr>
        <w:pStyle w:val="DictionaryList"/>
        <w:numPr>
          <w:ilvl w:val="0"/>
          <w:numId w:val="29"/>
        </w:numPr>
      </w:pPr>
      <w:r>
        <w:t>T-shirt</w:t>
      </w:r>
    </w:p>
    <w:p w14:paraId="01C2E337" w14:textId="606B52D1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simple piece of clothing, usually with short sleeves and no collar, that covers the top part of the body</w:t>
      </w:r>
      <w:r>
        <w:t>.</w:t>
      </w:r>
    </w:p>
    <w:p w14:paraId="224EAC89" w14:textId="37D2C821" w:rsidR="00DC258B" w:rsidRDefault="00DC258B" w:rsidP="00D426E7">
      <w:pPr>
        <w:pStyle w:val="DictionaryList"/>
        <w:numPr>
          <w:ilvl w:val="0"/>
          <w:numId w:val="29"/>
        </w:numPr>
      </w:pPr>
      <w:r>
        <w:t>Bakery</w:t>
      </w:r>
    </w:p>
    <w:p w14:paraId="2C546225" w14:textId="58139672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place where bread and cakes are made and sometimes sold</w:t>
      </w:r>
      <w:r>
        <w:t>.</w:t>
      </w:r>
    </w:p>
    <w:p w14:paraId="65163708" w14:textId="314CAC68" w:rsidR="00DC258B" w:rsidRDefault="00DC258B" w:rsidP="00D426E7">
      <w:pPr>
        <w:pStyle w:val="DictionaryList"/>
        <w:numPr>
          <w:ilvl w:val="0"/>
          <w:numId w:val="29"/>
        </w:numPr>
      </w:pPr>
      <w:r>
        <w:t>Bank</w:t>
      </w:r>
    </w:p>
    <w:p w14:paraId="657ED0F2" w14:textId="517CF4DF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an organization where people and businesses can invest or borrow money, change it to foreign money, etc., or a building where these services are offered</w:t>
      </w:r>
      <w:r>
        <w:t>.</w:t>
      </w:r>
    </w:p>
    <w:p w14:paraId="5AA6D58A" w14:textId="5FC1D082" w:rsidR="00DC258B" w:rsidRDefault="00DC258B" w:rsidP="00D426E7">
      <w:pPr>
        <w:pStyle w:val="DictionaryList"/>
        <w:numPr>
          <w:ilvl w:val="0"/>
          <w:numId w:val="29"/>
        </w:numPr>
      </w:pPr>
      <w:r>
        <w:t>Bookshop</w:t>
      </w:r>
    </w:p>
    <w:p w14:paraId="296903CA" w14:textId="38770AFF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shop or website where books are sold</w:t>
      </w:r>
      <w:r>
        <w:t>.</w:t>
      </w:r>
    </w:p>
    <w:p w14:paraId="29082D5B" w14:textId="282660D7" w:rsidR="00DC258B" w:rsidRDefault="00DC258B" w:rsidP="00D426E7">
      <w:pPr>
        <w:pStyle w:val="DictionaryList"/>
        <w:numPr>
          <w:ilvl w:val="0"/>
          <w:numId w:val="29"/>
        </w:numPr>
      </w:pPr>
      <w:r>
        <w:t>Butcher’s</w:t>
      </w:r>
    </w:p>
    <w:p w14:paraId="635DF2FE" w14:textId="51283EEF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person who sells meat in a shop</w:t>
      </w:r>
      <w:r>
        <w:t>.</w:t>
      </w:r>
    </w:p>
    <w:p w14:paraId="3FAB1817" w14:textId="331C127A" w:rsidR="00DC258B" w:rsidRDefault="00DC258B" w:rsidP="00D426E7">
      <w:pPr>
        <w:pStyle w:val="DictionaryList"/>
        <w:numPr>
          <w:ilvl w:val="0"/>
          <w:numId w:val="29"/>
        </w:numPr>
      </w:pPr>
      <w:r>
        <w:t>Chemist’s</w:t>
      </w:r>
    </w:p>
    <w:p w14:paraId="56FD9ED2" w14:textId="6938F6FC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person who studies chemistry, or a scientist who works with chemicals or studies their reactions</w:t>
      </w:r>
      <w:r>
        <w:t>.</w:t>
      </w:r>
    </w:p>
    <w:p w14:paraId="642DF8E5" w14:textId="466BAD5B" w:rsidR="00DC258B" w:rsidRDefault="00DC258B" w:rsidP="00D426E7">
      <w:pPr>
        <w:pStyle w:val="DictionaryList"/>
        <w:numPr>
          <w:ilvl w:val="0"/>
          <w:numId w:val="29"/>
        </w:numPr>
      </w:pPr>
      <w:r>
        <w:t>Clothes shop</w:t>
      </w:r>
    </w:p>
    <w:p w14:paraId="2BE6608A" w14:textId="669978B1" w:rsidR="00D426E7" w:rsidRDefault="00697EF5" w:rsidP="00D426E7">
      <w:pPr>
        <w:pStyle w:val="DictionaryList"/>
        <w:numPr>
          <w:ilvl w:val="1"/>
          <w:numId w:val="29"/>
        </w:numPr>
      </w:pPr>
      <w:r>
        <w:t>shop where clothes are sold.</w:t>
      </w:r>
    </w:p>
    <w:p w14:paraId="7EEFE19C" w14:textId="19BB7FA7" w:rsidR="00DC258B" w:rsidRDefault="00DC258B" w:rsidP="00D426E7">
      <w:pPr>
        <w:pStyle w:val="DictionaryList"/>
        <w:numPr>
          <w:ilvl w:val="0"/>
          <w:numId w:val="29"/>
        </w:numPr>
      </w:pPr>
      <w:r>
        <w:t>Department store</w:t>
      </w:r>
    </w:p>
    <w:p w14:paraId="491CE1A4" w14:textId="58E95E94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large shop divided into several different parts, each of which sells different things</w:t>
      </w:r>
      <w:r>
        <w:t>.</w:t>
      </w:r>
    </w:p>
    <w:p w14:paraId="66C927E3" w14:textId="3F1ED71C" w:rsidR="00DC258B" w:rsidRDefault="00DC258B" w:rsidP="00D426E7">
      <w:pPr>
        <w:pStyle w:val="DictionaryList"/>
        <w:numPr>
          <w:ilvl w:val="0"/>
          <w:numId w:val="29"/>
        </w:numPr>
      </w:pPr>
      <w:r>
        <w:t>Electrical goods shop</w:t>
      </w:r>
    </w:p>
    <w:p w14:paraId="1D2F1089" w14:textId="30973C5B" w:rsidR="00D426E7" w:rsidRDefault="00697EF5" w:rsidP="00D426E7">
      <w:pPr>
        <w:pStyle w:val="DictionaryList"/>
        <w:numPr>
          <w:ilvl w:val="1"/>
          <w:numId w:val="29"/>
        </w:numPr>
      </w:pPr>
      <w:r>
        <w:t>shop where electric things like wires and others are sold.</w:t>
      </w:r>
    </w:p>
    <w:p w14:paraId="57D6156B" w14:textId="71DCDED9" w:rsidR="00DC258B" w:rsidRDefault="00DC258B" w:rsidP="00D426E7">
      <w:pPr>
        <w:pStyle w:val="DictionaryList"/>
        <w:numPr>
          <w:ilvl w:val="0"/>
          <w:numId w:val="29"/>
        </w:numPr>
      </w:pPr>
      <w:r>
        <w:t>Greengrocer’s</w:t>
      </w:r>
    </w:p>
    <w:p w14:paraId="415E1934" w14:textId="7BB842CB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person who owns or works in a shop that sells fresh vegetables and fruit</w:t>
      </w:r>
      <w:r>
        <w:t>.</w:t>
      </w:r>
    </w:p>
    <w:p w14:paraId="0585F947" w14:textId="7624B55E" w:rsidR="00DC258B" w:rsidRDefault="00D426E7" w:rsidP="00D426E7">
      <w:pPr>
        <w:pStyle w:val="DictionaryList"/>
        <w:numPr>
          <w:ilvl w:val="0"/>
          <w:numId w:val="29"/>
        </w:numPr>
      </w:pPr>
      <w:r>
        <w:t>Jeweler’s</w:t>
      </w:r>
    </w:p>
    <w:p w14:paraId="07AF63FA" w14:textId="3A3210FE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person who sells and sometimes repairs jewelry and watches</w:t>
      </w:r>
      <w:r>
        <w:t>.</w:t>
      </w:r>
    </w:p>
    <w:p w14:paraId="167EEC43" w14:textId="794ECAC2" w:rsidR="00DC258B" w:rsidRDefault="00DC258B" w:rsidP="00D426E7">
      <w:pPr>
        <w:pStyle w:val="DictionaryList"/>
        <w:numPr>
          <w:ilvl w:val="0"/>
          <w:numId w:val="29"/>
        </w:numPr>
      </w:pPr>
      <w:r>
        <w:t>Newsagent’s</w:t>
      </w:r>
    </w:p>
    <w:p w14:paraId="5EC57F2B" w14:textId="31293AF3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t>a shop that sells newspapers and magazines, as well as some foods and things that people often buy such as cigarettes</w:t>
      </w:r>
      <w:r>
        <w:t>.</w:t>
      </w:r>
    </w:p>
    <w:p w14:paraId="3B071DD7" w14:textId="36AA305D" w:rsidR="00DC258B" w:rsidRDefault="00DC258B" w:rsidP="00D426E7">
      <w:pPr>
        <w:pStyle w:val="DictionaryList"/>
        <w:numPr>
          <w:ilvl w:val="0"/>
          <w:numId w:val="29"/>
        </w:numPr>
      </w:pPr>
      <w:r>
        <w:t>Post office</w:t>
      </w:r>
    </w:p>
    <w:p w14:paraId="3A0E3CC6" w14:textId="47911D9E" w:rsidR="00D426E7" w:rsidRDefault="00697EF5" w:rsidP="00D426E7">
      <w:pPr>
        <w:pStyle w:val="DictionaryList"/>
        <w:numPr>
          <w:ilvl w:val="1"/>
          <w:numId w:val="29"/>
        </w:numPr>
      </w:pPr>
      <w:r w:rsidRPr="00697EF5">
        <w:lastRenderedPageBreak/>
        <w:t>a place where stamps are sold and from where letters and parcels are sen</w:t>
      </w:r>
      <w:r>
        <w:t>t.</w:t>
      </w:r>
    </w:p>
    <w:p w14:paraId="17524940" w14:textId="3A5FC833" w:rsidR="00DC258B" w:rsidRDefault="00DC258B" w:rsidP="00D426E7">
      <w:pPr>
        <w:pStyle w:val="DictionaryList"/>
        <w:numPr>
          <w:ilvl w:val="0"/>
          <w:numId w:val="29"/>
        </w:numPr>
      </w:pPr>
      <w:r>
        <w:t>Shoe shop</w:t>
      </w:r>
    </w:p>
    <w:p w14:paraId="07902F5D" w14:textId="05674019" w:rsidR="00D426E7" w:rsidRDefault="00697EF5" w:rsidP="00D426E7">
      <w:pPr>
        <w:pStyle w:val="DictionaryList"/>
        <w:numPr>
          <w:ilvl w:val="1"/>
          <w:numId w:val="29"/>
        </w:numPr>
      </w:pPr>
      <w:r>
        <w:t>a shop where shoes or boots are sold.</w:t>
      </w:r>
    </w:p>
    <w:p w14:paraId="206C5A57" w14:textId="1BCFDECE" w:rsidR="00DC258B" w:rsidRDefault="00DC258B" w:rsidP="00D426E7">
      <w:pPr>
        <w:pStyle w:val="DictionaryList"/>
        <w:numPr>
          <w:ilvl w:val="0"/>
          <w:numId w:val="29"/>
        </w:numPr>
      </w:pPr>
      <w:r>
        <w:t>Sports shop</w:t>
      </w:r>
    </w:p>
    <w:p w14:paraId="10A339F7" w14:textId="4F43BFE7" w:rsidR="00D426E7" w:rsidRDefault="00697EF5" w:rsidP="00D426E7">
      <w:pPr>
        <w:pStyle w:val="DictionaryList"/>
        <w:numPr>
          <w:ilvl w:val="1"/>
          <w:numId w:val="29"/>
        </w:numPr>
      </w:pPr>
      <w:r>
        <w:t>a shop where clothes or equipment used in sport are sold.</w:t>
      </w:r>
    </w:p>
    <w:p w14:paraId="718AFFA5" w14:textId="710156BF" w:rsidR="00DC258B" w:rsidRDefault="00DC258B" w:rsidP="00D426E7">
      <w:pPr>
        <w:pStyle w:val="DictionaryList"/>
        <w:numPr>
          <w:ilvl w:val="0"/>
          <w:numId w:val="29"/>
        </w:numPr>
      </w:pPr>
      <w:r>
        <w:t>Stationery shop</w:t>
      </w:r>
    </w:p>
    <w:p w14:paraId="5B69DF3C" w14:textId="48675DF9" w:rsidR="00D426E7" w:rsidRDefault="00697EF5" w:rsidP="00D426E7">
      <w:pPr>
        <w:pStyle w:val="DictionaryList"/>
        <w:numPr>
          <w:ilvl w:val="1"/>
          <w:numId w:val="29"/>
        </w:numPr>
      </w:pPr>
      <w:r>
        <w:t>a shop where things needed for writing, such as paper, pens, pencils are sold.</w:t>
      </w:r>
    </w:p>
    <w:p w14:paraId="3DE7FDA5" w14:textId="7025951B" w:rsidR="00DC258B" w:rsidRDefault="00DC258B" w:rsidP="00D426E7">
      <w:pPr>
        <w:pStyle w:val="DictionaryList"/>
        <w:numPr>
          <w:ilvl w:val="0"/>
          <w:numId w:val="29"/>
        </w:numPr>
      </w:pPr>
      <w:r>
        <w:t>Supermarket</w:t>
      </w:r>
    </w:p>
    <w:p w14:paraId="6CD6224B" w14:textId="453960D9" w:rsidR="00D426E7" w:rsidRPr="00DC258B" w:rsidRDefault="00697EF5" w:rsidP="00D426E7">
      <w:pPr>
        <w:pStyle w:val="DictionaryList"/>
        <w:numPr>
          <w:ilvl w:val="1"/>
          <w:numId w:val="29"/>
        </w:numPr>
      </w:pPr>
      <w:r w:rsidRPr="00697EF5">
        <w:t>a large shop which sells most types of food and other goods needed in the home</w:t>
      </w:r>
      <w:r>
        <w:t>.</w:t>
      </w:r>
    </w:p>
    <w:p w14:paraId="44301BAA" w14:textId="6582F8D9" w:rsidR="00FA1EA1" w:rsidRDefault="00FA1EA1" w:rsidP="00FA1EA1">
      <w:pPr>
        <w:pStyle w:val="11"/>
        <w:rPr>
          <w:lang w:val="en-US"/>
        </w:rPr>
      </w:pPr>
      <w:bookmarkStart w:id="12" w:name="_Toc71997443"/>
      <w:r w:rsidRPr="00FA1EA1">
        <w:rPr>
          <w:lang w:val="en-US"/>
        </w:rPr>
        <w:t>09.04</w:t>
      </w:r>
      <w:bookmarkEnd w:id="12"/>
    </w:p>
    <w:p w14:paraId="6C919BE8" w14:textId="4A3D0A6E" w:rsidR="00DC258B" w:rsidRPr="00DC258B" w:rsidRDefault="00DC258B" w:rsidP="00DC258B">
      <w:pPr>
        <w:pStyle w:val="a0"/>
      </w:pPr>
      <w:r>
        <w:t>No words in red border box.</w:t>
      </w:r>
    </w:p>
    <w:p w14:paraId="04A225E6" w14:textId="22C600A5" w:rsidR="00FA1EA1" w:rsidRDefault="00FA1EA1" w:rsidP="00FA1EA1">
      <w:pPr>
        <w:pStyle w:val="11"/>
        <w:rPr>
          <w:lang w:val="en-US"/>
        </w:rPr>
      </w:pPr>
      <w:bookmarkStart w:id="13" w:name="_Toc71997444"/>
      <w:r w:rsidRPr="00FA1EA1">
        <w:rPr>
          <w:lang w:val="en-US"/>
        </w:rPr>
        <w:t>16.04</w:t>
      </w:r>
      <w:bookmarkEnd w:id="13"/>
    </w:p>
    <w:p w14:paraId="211375E3" w14:textId="0BEBE684" w:rsidR="00DC258B" w:rsidRPr="00DC258B" w:rsidRDefault="00DC258B" w:rsidP="00DC258B">
      <w:pPr>
        <w:pStyle w:val="a0"/>
      </w:pPr>
      <w:r>
        <w:t>No words in red border box.</w:t>
      </w:r>
    </w:p>
    <w:p w14:paraId="5B949390" w14:textId="73F71770" w:rsidR="00FA1EA1" w:rsidRDefault="00FA1EA1" w:rsidP="00FA1EA1">
      <w:pPr>
        <w:pStyle w:val="11"/>
        <w:rPr>
          <w:lang w:val="en-US"/>
        </w:rPr>
      </w:pPr>
      <w:bookmarkStart w:id="14" w:name="_Toc71997445"/>
      <w:r w:rsidRPr="00FA1EA1">
        <w:rPr>
          <w:lang w:val="en-US"/>
        </w:rPr>
        <w:t>23.04</w:t>
      </w:r>
      <w:bookmarkEnd w:id="14"/>
    </w:p>
    <w:p w14:paraId="694B1A72" w14:textId="7278B9B8" w:rsidR="00DC258B" w:rsidRPr="00DC258B" w:rsidRDefault="00DC258B" w:rsidP="00DC258B">
      <w:pPr>
        <w:pStyle w:val="a0"/>
      </w:pPr>
      <w:r>
        <w:t>No words in red border box.</w:t>
      </w:r>
    </w:p>
    <w:p w14:paraId="6DEDDF30" w14:textId="1C79BE75" w:rsidR="00FA1EA1" w:rsidRDefault="00FA1EA1" w:rsidP="00FA1EA1">
      <w:pPr>
        <w:pStyle w:val="11"/>
        <w:rPr>
          <w:lang w:val="en-US"/>
        </w:rPr>
      </w:pPr>
      <w:bookmarkStart w:id="15" w:name="_Toc71997446"/>
      <w:r w:rsidRPr="00FA1EA1">
        <w:rPr>
          <w:lang w:val="en-US"/>
        </w:rPr>
        <w:t>30.04</w:t>
      </w:r>
      <w:bookmarkEnd w:id="15"/>
    </w:p>
    <w:p w14:paraId="058C56AA" w14:textId="2B8A287E" w:rsidR="00DC258B" w:rsidRPr="00DC258B" w:rsidRDefault="00DC258B" w:rsidP="00DC258B">
      <w:pPr>
        <w:pStyle w:val="a0"/>
      </w:pPr>
      <w:r>
        <w:t>No words in red border box.</w:t>
      </w:r>
    </w:p>
    <w:p w14:paraId="59983982" w14:textId="4E2B9EEB" w:rsidR="00FA1EA1" w:rsidRDefault="00FA1EA1" w:rsidP="00FA1EA1">
      <w:pPr>
        <w:pStyle w:val="11"/>
        <w:rPr>
          <w:lang w:val="en-US"/>
        </w:rPr>
      </w:pPr>
      <w:bookmarkStart w:id="16" w:name="_Toc71997447"/>
      <w:r w:rsidRPr="00FA1EA1">
        <w:rPr>
          <w:lang w:val="en-US"/>
        </w:rPr>
        <w:t>07.05</w:t>
      </w:r>
      <w:bookmarkEnd w:id="16"/>
    </w:p>
    <w:p w14:paraId="2F6692A0" w14:textId="030ACB0D" w:rsidR="00DC258B" w:rsidRPr="00DC258B" w:rsidRDefault="00DC258B" w:rsidP="00DC258B">
      <w:pPr>
        <w:pStyle w:val="a0"/>
        <w:ind w:firstLine="567"/>
      </w:pPr>
      <w:r>
        <w:t>No words in red border box.</w:t>
      </w:r>
    </w:p>
    <w:p w14:paraId="3FE320D8" w14:textId="501C64C0" w:rsidR="00FA1EA1" w:rsidRDefault="00FA1EA1" w:rsidP="00FA1EA1">
      <w:pPr>
        <w:pStyle w:val="11"/>
        <w:rPr>
          <w:lang w:val="en-US"/>
        </w:rPr>
      </w:pPr>
      <w:bookmarkStart w:id="17" w:name="_Toc71997448"/>
      <w:r w:rsidRPr="00FA1EA1">
        <w:rPr>
          <w:lang w:val="en-US"/>
        </w:rPr>
        <w:t>14.05</w:t>
      </w:r>
      <w:bookmarkEnd w:id="17"/>
    </w:p>
    <w:p w14:paraId="6C51E7FA" w14:textId="527CA4D3" w:rsidR="00DC258B" w:rsidRPr="00DC258B" w:rsidRDefault="00DC258B" w:rsidP="00DC258B">
      <w:pPr>
        <w:pStyle w:val="a0"/>
        <w:ind w:firstLine="567"/>
      </w:pPr>
      <w:r>
        <w:t>No words in red border box.</w:t>
      </w:r>
    </w:p>
    <w:p w14:paraId="1D20B84B" w14:textId="77777777" w:rsidR="00A23AD9" w:rsidRPr="00FA1EA1" w:rsidRDefault="00A23AD9" w:rsidP="00FA1EA1">
      <w:pPr>
        <w:pStyle w:val="a0"/>
        <w:ind w:firstLine="0"/>
      </w:pPr>
    </w:p>
    <w:sectPr w:rsidR="00A23AD9" w:rsidRPr="00FA1EA1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F08B" w14:textId="77777777" w:rsidR="00B71893" w:rsidRDefault="00B71893" w:rsidP="00FE3A44">
      <w:pPr>
        <w:spacing w:after="0" w:line="240" w:lineRule="auto"/>
      </w:pPr>
      <w:r>
        <w:separator/>
      </w:r>
    </w:p>
  </w:endnote>
  <w:endnote w:type="continuationSeparator" w:id="0">
    <w:p w14:paraId="00494D69" w14:textId="77777777" w:rsidR="00B71893" w:rsidRDefault="00B7189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71880857" w14:textId="77777777" w:rsidR="00FE3A44" w:rsidRDefault="00FE3A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4F4E2" w14:textId="77777777" w:rsidR="00FE3A44" w:rsidRDefault="00FE3A4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30EA" w14:textId="77777777" w:rsidR="00FE3A44" w:rsidRPr="00FE3A44" w:rsidRDefault="00FE3A44" w:rsidP="00FE3A44">
    <w:pPr>
      <w:pStyle w:val="a9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9800" w14:textId="77777777" w:rsidR="00B71893" w:rsidRDefault="00B71893" w:rsidP="00FE3A44">
      <w:pPr>
        <w:spacing w:after="0" w:line="240" w:lineRule="auto"/>
      </w:pPr>
      <w:r>
        <w:separator/>
      </w:r>
    </w:p>
  </w:footnote>
  <w:footnote w:type="continuationSeparator" w:id="0">
    <w:p w14:paraId="5A53615D" w14:textId="77777777" w:rsidR="00B71893" w:rsidRDefault="00B7189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A3AF9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D5ED5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FB5BF6"/>
    <w:multiLevelType w:val="hybridMultilevel"/>
    <w:tmpl w:val="8D22F8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1209C8"/>
    <w:multiLevelType w:val="hybridMultilevel"/>
    <w:tmpl w:val="3AAA0472"/>
    <w:lvl w:ilvl="0" w:tplc="FAD0933C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0541565"/>
    <w:multiLevelType w:val="hybridMultilevel"/>
    <w:tmpl w:val="F1167C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AB9639A"/>
    <w:multiLevelType w:val="hybridMultilevel"/>
    <w:tmpl w:val="C3287F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D86ACD"/>
    <w:multiLevelType w:val="hybridMultilevel"/>
    <w:tmpl w:val="14BCF7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9C5C66"/>
    <w:multiLevelType w:val="multilevel"/>
    <w:tmpl w:val="B6682C84"/>
    <w:numStyleLink w:val="Dictionary"/>
  </w:abstractNum>
  <w:abstractNum w:abstractNumId="12" w15:restartNumberingAfterBreak="0">
    <w:nsid w:val="372A727B"/>
    <w:multiLevelType w:val="multilevel"/>
    <w:tmpl w:val="B6682C84"/>
    <w:numStyleLink w:val="Dictionary"/>
  </w:abstractNum>
  <w:abstractNum w:abstractNumId="13" w15:restartNumberingAfterBreak="0">
    <w:nsid w:val="382B1853"/>
    <w:multiLevelType w:val="hybridMultilevel"/>
    <w:tmpl w:val="0F5A38F4"/>
    <w:lvl w:ilvl="0" w:tplc="FC3ACB04">
      <w:start w:val="1"/>
      <w:numFmt w:val="decimal"/>
      <w:pStyle w:val="DictionaryList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8DB49ED"/>
    <w:multiLevelType w:val="multilevel"/>
    <w:tmpl w:val="B6682C84"/>
    <w:numStyleLink w:val="Dictionary"/>
  </w:abstractNum>
  <w:abstractNum w:abstractNumId="18" w15:restartNumberingAfterBreak="0">
    <w:nsid w:val="48F93059"/>
    <w:multiLevelType w:val="multilevel"/>
    <w:tmpl w:val="B6682C84"/>
    <w:styleLink w:val="Dictionary"/>
    <w:lvl w:ilvl="0">
      <w:start w:val="1"/>
      <w:numFmt w:val="decimal"/>
      <w:lvlText w:val="%1."/>
      <w:lvlJc w:val="left"/>
      <w:pPr>
        <w:ind w:left="680" w:hanging="396"/>
      </w:pPr>
      <w:rPr>
        <w:rFonts w:ascii="Roboto Condensed" w:hAnsi="Roboto Condensed" w:hint="default"/>
        <w:sz w:val="28"/>
      </w:rPr>
    </w:lvl>
    <w:lvl w:ilvl="1">
      <w:start w:val="1"/>
      <w:numFmt w:val="none"/>
      <w:lvlText w:val="Definition:"/>
      <w:lvlJc w:val="left"/>
      <w:pPr>
        <w:tabs>
          <w:tab w:val="num" w:pos="1077"/>
        </w:tabs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47" w:firstLine="73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E3601D"/>
    <w:multiLevelType w:val="hybridMultilevel"/>
    <w:tmpl w:val="20444F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DAF5DC0"/>
    <w:multiLevelType w:val="multilevel"/>
    <w:tmpl w:val="B6682C84"/>
    <w:numStyleLink w:val="Dictionary"/>
  </w:abstractNum>
  <w:abstractNum w:abstractNumId="22" w15:restartNumberingAfterBreak="0">
    <w:nsid w:val="5DB00415"/>
    <w:multiLevelType w:val="multilevel"/>
    <w:tmpl w:val="B6682C84"/>
    <w:numStyleLink w:val="Dictionary"/>
  </w:abstractNum>
  <w:abstractNum w:abstractNumId="23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50A6193"/>
    <w:multiLevelType w:val="hybridMultilevel"/>
    <w:tmpl w:val="101C7D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9B3110C"/>
    <w:multiLevelType w:val="hybridMultilevel"/>
    <w:tmpl w:val="29D417B2"/>
    <w:lvl w:ilvl="0" w:tplc="902C59CC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B497421"/>
    <w:multiLevelType w:val="hybridMultilevel"/>
    <w:tmpl w:val="D81896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23"/>
  </w:num>
  <w:num w:numId="5">
    <w:abstractNumId w:val="3"/>
  </w:num>
  <w:num w:numId="6">
    <w:abstractNumId w:val="26"/>
  </w:num>
  <w:num w:numId="7">
    <w:abstractNumId w:val="15"/>
  </w:num>
  <w:num w:numId="8">
    <w:abstractNumId w:val="8"/>
  </w:num>
  <w:num w:numId="9">
    <w:abstractNumId w:val="14"/>
  </w:num>
  <w:num w:numId="10">
    <w:abstractNumId w:val="10"/>
  </w:num>
  <w:num w:numId="11">
    <w:abstractNumId w:val="4"/>
  </w:num>
  <w:num w:numId="12">
    <w:abstractNumId w:val="27"/>
  </w:num>
  <w:num w:numId="13">
    <w:abstractNumId w:val="5"/>
  </w:num>
  <w:num w:numId="14">
    <w:abstractNumId w:val="25"/>
  </w:num>
  <w:num w:numId="15">
    <w:abstractNumId w:val="6"/>
  </w:num>
  <w:num w:numId="16">
    <w:abstractNumId w:val="2"/>
  </w:num>
  <w:num w:numId="17">
    <w:abstractNumId w:val="9"/>
  </w:num>
  <w:num w:numId="18">
    <w:abstractNumId w:val="19"/>
  </w:num>
  <w:num w:numId="19">
    <w:abstractNumId w:val="7"/>
  </w:num>
  <w:num w:numId="20">
    <w:abstractNumId w:val="28"/>
  </w:num>
  <w:num w:numId="21">
    <w:abstractNumId w:val="13"/>
  </w:num>
  <w:num w:numId="22">
    <w:abstractNumId w:val="1"/>
  </w:num>
  <w:num w:numId="23">
    <w:abstractNumId w:val="0"/>
  </w:num>
  <w:num w:numId="24">
    <w:abstractNumId w:val="18"/>
  </w:num>
  <w:num w:numId="25">
    <w:abstractNumId w:val="22"/>
  </w:num>
  <w:num w:numId="26">
    <w:abstractNumId w:val="21"/>
  </w:num>
  <w:num w:numId="27">
    <w:abstractNumId w:val="17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A1"/>
    <w:rsid w:val="00012017"/>
    <w:rsid w:val="00061C33"/>
    <w:rsid w:val="000702C0"/>
    <w:rsid w:val="000A1C76"/>
    <w:rsid w:val="000C5662"/>
    <w:rsid w:val="00125F66"/>
    <w:rsid w:val="00175883"/>
    <w:rsid w:val="001C5786"/>
    <w:rsid w:val="00282E4A"/>
    <w:rsid w:val="00325D3D"/>
    <w:rsid w:val="003631EF"/>
    <w:rsid w:val="003A7D6B"/>
    <w:rsid w:val="003E3E64"/>
    <w:rsid w:val="004843FE"/>
    <w:rsid w:val="004C548F"/>
    <w:rsid w:val="004F0E2E"/>
    <w:rsid w:val="00512E20"/>
    <w:rsid w:val="005664BF"/>
    <w:rsid w:val="005A2D7A"/>
    <w:rsid w:val="00697EF5"/>
    <w:rsid w:val="006F04EB"/>
    <w:rsid w:val="0094405B"/>
    <w:rsid w:val="00962331"/>
    <w:rsid w:val="0096374A"/>
    <w:rsid w:val="00974020"/>
    <w:rsid w:val="00A0157A"/>
    <w:rsid w:val="00A23AD9"/>
    <w:rsid w:val="00A2501A"/>
    <w:rsid w:val="00B33815"/>
    <w:rsid w:val="00B44D7F"/>
    <w:rsid w:val="00B71893"/>
    <w:rsid w:val="00C614E3"/>
    <w:rsid w:val="00C914D2"/>
    <w:rsid w:val="00D12155"/>
    <w:rsid w:val="00D426E7"/>
    <w:rsid w:val="00D47AF8"/>
    <w:rsid w:val="00DC258B"/>
    <w:rsid w:val="00DE1515"/>
    <w:rsid w:val="00DF7542"/>
    <w:rsid w:val="00E31092"/>
    <w:rsid w:val="00F916BA"/>
    <w:rsid w:val="00FA1EA1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E58D"/>
  <w15:chartTrackingRefBased/>
  <w15:docId w15:val="{3CAAA976-F741-4B0E-8E21-B566C6AF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26E7"/>
    <w:rPr>
      <w:rFonts w:ascii="Roboto Condensed" w:hAnsi="Roboto Condensed"/>
      <w:sz w:val="28"/>
    </w:rPr>
  </w:style>
  <w:style w:type="paragraph" w:styleId="1">
    <w:name w:val="heading 1"/>
    <w:basedOn w:val="a1"/>
    <w:next w:val="a1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Абзац"/>
    <w:basedOn w:val="a1"/>
    <w:link w:val="a5"/>
    <w:autoRedefine/>
    <w:qFormat/>
    <w:rsid w:val="00D426E7"/>
    <w:pPr>
      <w:ind w:firstLine="340"/>
    </w:pPr>
    <w:rPr>
      <w:lang w:val="en-US"/>
    </w:rPr>
  </w:style>
  <w:style w:type="character" w:customStyle="1" w:styleId="a5">
    <w:name w:val="Абзац Знак"/>
    <w:basedOn w:val="a2"/>
    <w:link w:val="a0"/>
    <w:rsid w:val="00D426E7"/>
    <w:rPr>
      <w:rFonts w:ascii="Times New Roman" w:hAnsi="Times New Roman"/>
      <w:sz w:val="28"/>
      <w:lang w:val="en-US"/>
    </w:rPr>
  </w:style>
  <w:style w:type="paragraph" w:customStyle="1" w:styleId="11">
    <w:name w:val="Заголовок1"/>
    <w:basedOn w:val="1"/>
    <w:next w:val="a0"/>
    <w:link w:val="12"/>
    <w:autoRedefine/>
    <w:qFormat/>
    <w:rsid w:val="00D426E7"/>
    <w:rPr>
      <w:rFonts w:ascii="Roboto Condensed" w:hAnsi="Roboto Condensed"/>
      <w:b/>
      <w:color w:val="000000" w:themeColor="text1"/>
      <w:sz w:val="28"/>
    </w:rPr>
  </w:style>
  <w:style w:type="character" w:customStyle="1" w:styleId="12">
    <w:name w:val="Заголовок1 Знак"/>
    <w:basedOn w:val="a2"/>
    <w:link w:val="11"/>
    <w:rsid w:val="00D426E7"/>
    <w:rPr>
      <w:rFonts w:ascii="Roboto Condensed" w:eastAsiaTheme="majorEastAsia" w:hAnsi="Roboto Condensed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2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1"/>
    <w:uiPriority w:val="34"/>
    <w:qFormat/>
    <w:rsid w:val="00125F66"/>
    <w:pPr>
      <w:ind w:left="720"/>
      <w:contextualSpacing/>
    </w:pPr>
  </w:style>
  <w:style w:type="paragraph" w:styleId="a7">
    <w:name w:val="header"/>
    <w:basedOn w:val="a1"/>
    <w:link w:val="a8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FE3A44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0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2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Hyperlink"/>
    <w:basedOn w:val="a2"/>
    <w:uiPriority w:val="99"/>
    <w:unhideWhenUsed/>
    <w:rsid w:val="00A23AD9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A23AD9"/>
    <w:rPr>
      <w:color w:val="605E5C"/>
      <w:shd w:val="clear" w:color="auto" w:fill="E1DFDD"/>
    </w:rPr>
  </w:style>
  <w:style w:type="paragraph" w:customStyle="1" w:styleId="DictionaryList">
    <w:name w:val="DictionaryList"/>
    <w:basedOn w:val="a"/>
    <w:link w:val="DictionaryList0"/>
    <w:qFormat/>
    <w:rsid w:val="00D426E7"/>
    <w:pPr>
      <w:numPr>
        <w:numId w:val="21"/>
      </w:numPr>
      <w:spacing w:line="240" w:lineRule="auto"/>
    </w:pPr>
    <w:rPr>
      <w:lang w:val="en-US"/>
    </w:rPr>
  </w:style>
  <w:style w:type="numbering" w:customStyle="1" w:styleId="Dictionary">
    <w:name w:val="Dictionary"/>
    <w:uiPriority w:val="99"/>
    <w:rsid w:val="00D426E7"/>
    <w:pPr>
      <w:numPr>
        <w:numId w:val="24"/>
      </w:numPr>
    </w:pPr>
  </w:style>
  <w:style w:type="character" w:customStyle="1" w:styleId="DictionaryList0">
    <w:name w:val="DictionaryList Знак"/>
    <w:basedOn w:val="a5"/>
    <w:link w:val="DictionaryList"/>
    <w:rsid w:val="00DC258B"/>
    <w:rPr>
      <w:rFonts w:ascii="Roboto Condensed" w:hAnsi="Roboto Condensed"/>
      <w:sz w:val="28"/>
      <w:lang w:val="en-US"/>
    </w:rPr>
  </w:style>
  <w:style w:type="paragraph" w:styleId="a">
    <w:name w:val="List Number"/>
    <w:basedOn w:val="a1"/>
    <w:uiPriority w:val="99"/>
    <w:semiHidden/>
    <w:unhideWhenUsed/>
    <w:rsid w:val="00DC258B"/>
    <w:pPr>
      <w:numPr>
        <w:numId w:val="22"/>
      </w:numPr>
      <w:contextualSpacing/>
    </w:pPr>
  </w:style>
  <w:style w:type="paragraph" w:styleId="13">
    <w:name w:val="toc 1"/>
    <w:basedOn w:val="a1"/>
    <w:next w:val="a1"/>
    <w:autoRedefine/>
    <w:uiPriority w:val="39"/>
    <w:unhideWhenUsed/>
    <w:rsid w:val="00512E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160</TotalTime>
  <Pages>11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5</cp:revision>
  <dcterms:created xsi:type="dcterms:W3CDTF">2021-05-15T13:17:00Z</dcterms:created>
  <dcterms:modified xsi:type="dcterms:W3CDTF">2021-05-15T15:57:00Z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