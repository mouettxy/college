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A5043" w14:textId="77777777" w:rsidR="00FE3A44" w:rsidRDefault="00FE3A44" w:rsidP="00DE1515">
      <w:pPr>
        <w:pStyle w:val="21"/>
      </w:pPr>
      <w:bookmarkStart w:id="0" w:name="_Toc71248047"/>
      <w:r>
        <w:rPr>
          <w:noProof/>
        </w:rPr>
        <w:drawing>
          <wp:anchor distT="0" distB="0" distL="114300" distR="114300" simplePos="0" relativeHeight="251668480" behindDoc="0" locked="0" layoutInCell="1" allowOverlap="1" wp14:anchorId="45BC0E90" wp14:editId="5A877DB5">
            <wp:simplePos x="0" y="0"/>
            <wp:positionH relativeFrom="margin">
              <wp:align>center</wp:align>
            </wp:positionH>
            <wp:positionV relativeFrom="paragraph">
              <wp:posOffset>0</wp:posOffset>
            </wp:positionV>
            <wp:extent cx="4314825" cy="1350010"/>
            <wp:effectExtent l="0" t="0" r="9525" b="254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4825"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7B660629" w14:textId="77777777" w:rsidR="00FE3A44" w:rsidRDefault="00FE3A44" w:rsidP="003E3E64">
      <w:pPr>
        <w:spacing w:after="0" w:line="360" w:lineRule="auto"/>
        <w:jc w:val="center"/>
        <w:rPr>
          <w:rFonts w:eastAsia="Arial" w:cs="Times New Roman"/>
          <w:b/>
          <w:szCs w:val="28"/>
          <w:lang w:eastAsia="ru-RU"/>
        </w:rPr>
      </w:pPr>
    </w:p>
    <w:p w14:paraId="14073B6C" w14:textId="77777777" w:rsidR="00FE3A44" w:rsidRDefault="00FE3A44" w:rsidP="003E3E64">
      <w:pPr>
        <w:spacing w:after="0" w:line="360" w:lineRule="auto"/>
        <w:jc w:val="center"/>
        <w:rPr>
          <w:rFonts w:eastAsia="Arial" w:cs="Times New Roman"/>
          <w:b/>
          <w:szCs w:val="28"/>
          <w:lang w:eastAsia="ru-RU"/>
        </w:rPr>
      </w:pPr>
    </w:p>
    <w:p w14:paraId="747F60B1"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Федеральное государственное бюджетное образовательное учреждение высшего образования</w:t>
      </w:r>
    </w:p>
    <w:p w14:paraId="55AD6AEC"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«Российский Государственный Социальный Университет»</w:t>
      </w:r>
    </w:p>
    <w:p w14:paraId="78EBCD0D" w14:textId="77777777" w:rsidR="003E3E64" w:rsidRPr="003E3E64" w:rsidRDefault="003E3E64" w:rsidP="003E3E64">
      <w:pPr>
        <w:spacing w:after="0" w:line="360" w:lineRule="auto"/>
        <w:rPr>
          <w:rFonts w:eastAsia="Arial" w:cs="Times New Roman"/>
          <w:b/>
          <w:szCs w:val="28"/>
          <w:lang w:eastAsia="ru-RU"/>
        </w:rPr>
      </w:pPr>
    </w:p>
    <w:p w14:paraId="09266C74"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Специальность – Информационные системы (по отраслям)</w:t>
      </w:r>
    </w:p>
    <w:p w14:paraId="221B5404" w14:textId="43582054" w:rsidR="003E3E64" w:rsidRPr="003E3E64" w:rsidRDefault="00FE3A44" w:rsidP="003E3E64">
      <w:pPr>
        <w:spacing w:after="0" w:line="360" w:lineRule="auto"/>
        <w:ind w:right="-425"/>
        <w:jc w:val="center"/>
        <w:rPr>
          <w:rFonts w:eastAsia="Arial" w:cs="Times New Roman"/>
          <w:szCs w:val="28"/>
          <w:lang w:eastAsia="ru-RU"/>
        </w:rPr>
      </w:pPr>
      <w:r>
        <w:rPr>
          <w:rFonts w:eastAsia="Arial" w:cs="Times New Roman"/>
          <w:szCs w:val="28"/>
          <w:lang w:eastAsia="ru-RU"/>
        </w:rPr>
        <w:t>Дисциплина</w:t>
      </w:r>
      <w:r w:rsidR="003E3E64" w:rsidRPr="003E3E64">
        <w:rPr>
          <w:rFonts w:eastAsia="Arial" w:cs="Times New Roman"/>
          <w:szCs w:val="28"/>
          <w:lang w:eastAsia="ru-RU"/>
        </w:rPr>
        <w:t xml:space="preserve"> «</w:t>
      </w:r>
      <w:r w:rsidR="00393EF3">
        <w:rPr>
          <w:rFonts w:eastAsia="Arial" w:cs="Times New Roman"/>
          <w:b/>
          <w:bCs/>
          <w:szCs w:val="28"/>
          <w:lang w:eastAsia="ru-RU"/>
        </w:rPr>
        <w:t>Физическая культура</w:t>
      </w:r>
      <w:r w:rsidR="003E3E64" w:rsidRPr="003E3E64">
        <w:rPr>
          <w:rFonts w:eastAsia="Arial" w:cs="Times New Roman"/>
          <w:szCs w:val="28"/>
          <w:lang w:eastAsia="ru-RU"/>
        </w:rPr>
        <w:t>»</w:t>
      </w:r>
    </w:p>
    <w:p w14:paraId="0D72E7EF" w14:textId="77777777" w:rsidR="003E3E64" w:rsidRPr="003E3E64" w:rsidRDefault="003E3E64" w:rsidP="003E3E64">
      <w:pPr>
        <w:spacing w:after="0" w:line="360" w:lineRule="auto"/>
        <w:ind w:right="-425"/>
        <w:jc w:val="center"/>
        <w:rPr>
          <w:rFonts w:eastAsia="Arial" w:cs="Times New Roman"/>
          <w:szCs w:val="28"/>
          <w:lang w:eastAsia="ru-RU"/>
        </w:rPr>
      </w:pPr>
    </w:p>
    <w:p w14:paraId="0C38846F" w14:textId="2032C675" w:rsidR="003E3E64" w:rsidRDefault="003E3E64" w:rsidP="003E3E64">
      <w:pPr>
        <w:spacing w:after="0" w:line="360" w:lineRule="auto"/>
        <w:ind w:right="-425"/>
        <w:jc w:val="center"/>
        <w:rPr>
          <w:rFonts w:eastAsia="Arial" w:cs="Times New Roman"/>
          <w:szCs w:val="28"/>
          <w:lang w:eastAsia="ru-RU"/>
        </w:rPr>
      </w:pPr>
      <w:r w:rsidRPr="003E3E64">
        <w:rPr>
          <w:rFonts w:eastAsia="Arial" w:cs="Times New Roman"/>
          <w:szCs w:val="28"/>
          <w:lang w:eastAsia="ru-RU"/>
        </w:rPr>
        <w:t>«</w:t>
      </w:r>
      <w:r w:rsidR="00393EF3" w:rsidRPr="00393EF3">
        <w:rPr>
          <w:b/>
          <w:bCs/>
        </w:rPr>
        <w:t>Марадона</w:t>
      </w:r>
      <w:r w:rsidR="00393EF3">
        <w:rPr>
          <w:b/>
          <w:bCs/>
        </w:rPr>
        <w:t xml:space="preserve"> - </w:t>
      </w:r>
      <w:r w:rsidR="00393EF3" w:rsidRPr="00393EF3">
        <w:rPr>
          <w:b/>
          <w:bCs/>
        </w:rPr>
        <w:t>Легенда № 10</w:t>
      </w:r>
      <w:r w:rsidRPr="003E3E64">
        <w:rPr>
          <w:rFonts w:eastAsia="Arial" w:cs="Times New Roman"/>
          <w:szCs w:val="28"/>
          <w:lang w:eastAsia="ru-RU"/>
        </w:rPr>
        <w:t>»</w:t>
      </w:r>
    </w:p>
    <w:p w14:paraId="6F3D4A2C" w14:textId="77777777" w:rsidR="00FE3A44" w:rsidRPr="003E3E64" w:rsidRDefault="00FE3A44" w:rsidP="003E3E64">
      <w:pPr>
        <w:spacing w:after="0" w:line="360" w:lineRule="auto"/>
        <w:ind w:right="-425"/>
        <w:jc w:val="center"/>
        <w:rPr>
          <w:rFonts w:eastAsia="Arial" w:cs="Times New Roman"/>
          <w:szCs w:val="28"/>
          <w:lang w:eastAsia="ru-RU"/>
        </w:rPr>
      </w:pPr>
    </w:p>
    <w:p w14:paraId="1D536E80" w14:textId="77777777" w:rsidR="003E3E64" w:rsidRPr="00DE1515" w:rsidRDefault="003E3E64" w:rsidP="003E3E64">
      <w:pPr>
        <w:spacing w:after="0" w:line="360" w:lineRule="auto"/>
        <w:jc w:val="center"/>
        <w:rPr>
          <w:rFonts w:eastAsia="Arial" w:cs="Times New Roman"/>
          <w:szCs w:val="28"/>
          <w:lang w:eastAsia="ru-RU"/>
        </w:rPr>
      </w:pPr>
    </w:p>
    <w:p w14:paraId="24C2E95C"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Выполнил:</w:t>
      </w:r>
    </w:p>
    <w:p w14:paraId="647F457D"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студент 1 курса</w:t>
      </w:r>
    </w:p>
    <w:p w14:paraId="0199A8CD"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группы ИН-К-0-Д-2020-2-11,</w:t>
      </w:r>
    </w:p>
    <w:p w14:paraId="7EED7285"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Чайковский Н. О.</w:t>
      </w:r>
    </w:p>
    <w:p w14:paraId="764F6568"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 xml:space="preserve">                                                               </w:t>
      </w:r>
    </w:p>
    <w:p w14:paraId="5EF22D5B"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Проверил:</w:t>
      </w:r>
    </w:p>
    <w:p w14:paraId="0BC2EF87"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преподаватель</w:t>
      </w:r>
    </w:p>
    <w:p w14:paraId="506BBDFF" w14:textId="37440EBD" w:rsidR="003E3E64" w:rsidRPr="003A7D6B" w:rsidRDefault="00393EF3" w:rsidP="003E3E64">
      <w:pPr>
        <w:spacing w:after="0" w:line="360" w:lineRule="auto"/>
        <w:ind w:firstLine="5670"/>
        <w:rPr>
          <w:rFonts w:eastAsia="Arial" w:cs="Times New Roman"/>
          <w:szCs w:val="28"/>
          <w:lang w:eastAsia="ru-RU"/>
        </w:rPr>
      </w:pPr>
      <w:r>
        <w:rPr>
          <w:rFonts w:eastAsia="Arial" w:cs="Times New Roman"/>
          <w:szCs w:val="28"/>
          <w:lang w:eastAsia="ru-RU"/>
        </w:rPr>
        <w:t>Горбачёв</w:t>
      </w:r>
      <w:r w:rsidR="00F916BA">
        <w:rPr>
          <w:rFonts w:eastAsia="Arial" w:cs="Times New Roman"/>
          <w:szCs w:val="28"/>
          <w:lang w:eastAsia="ru-RU"/>
        </w:rPr>
        <w:t xml:space="preserve"> </w:t>
      </w:r>
      <w:r>
        <w:rPr>
          <w:rFonts w:eastAsia="Arial" w:cs="Times New Roman"/>
          <w:szCs w:val="28"/>
          <w:lang w:eastAsia="ru-RU"/>
        </w:rPr>
        <w:t>М</w:t>
      </w:r>
      <w:r w:rsidR="00F916BA">
        <w:rPr>
          <w:rFonts w:eastAsia="Arial" w:cs="Times New Roman"/>
          <w:szCs w:val="28"/>
          <w:lang w:eastAsia="ru-RU"/>
        </w:rPr>
        <w:t xml:space="preserve">. </w:t>
      </w:r>
      <w:r>
        <w:rPr>
          <w:rFonts w:eastAsia="Arial" w:cs="Times New Roman"/>
          <w:szCs w:val="28"/>
          <w:lang w:eastAsia="ru-RU"/>
        </w:rPr>
        <w:t>Б</w:t>
      </w:r>
      <w:r w:rsidR="00F916BA">
        <w:rPr>
          <w:rFonts w:eastAsia="Arial" w:cs="Times New Roman"/>
          <w:szCs w:val="28"/>
          <w:lang w:eastAsia="ru-RU"/>
        </w:rPr>
        <w:t>.</w:t>
      </w:r>
    </w:p>
    <w:p w14:paraId="5064C311" w14:textId="77777777" w:rsidR="003E3E64" w:rsidRPr="003E3E64" w:rsidRDefault="003E3E64" w:rsidP="003E3E64">
      <w:pPr>
        <w:spacing w:after="0" w:line="360" w:lineRule="auto"/>
        <w:rPr>
          <w:rFonts w:eastAsia="Arial" w:cs="Times New Roman"/>
          <w:b/>
          <w:szCs w:val="28"/>
          <w:lang w:eastAsia="ru-RU"/>
        </w:rPr>
      </w:pPr>
    </w:p>
    <w:p w14:paraId="449C3E70" w14:textId="77777777" w:rsidR="003E3E64" w:rsidRPr="003E3E64" w:rsidRDefault="003E3E64" w:rsidP="003E3E64">
      <w:pPr>
        <w:spacing w:after="0" w:line="360" w:lineRule="auto"/>
        <w:rPr>
          <w:rFonts w:eastAsia="Arial" w:cs="Times New Roman"/>
          <w:b/>
          <w:szCs w:val="28"/>
          <w:lang w:eastAsia="ru-RU"/>
        </w:rPr>
      </w:pPr>
    </w:p>
    <w:p w14:paraId="391431AB" w14:textId="77777777" w:rsidR="003E3E64" w:rsidRPr="003E3E64" w:rsidRDefault="003E3E64" w:rsidP="003E3E64">
      <w:pPr>
        <w:spacing w:after="0" w:line="360" w:lineRule="auto"/>
        <w:rPr>
          <w:rFonts w:eastAsia="Arial" w:cs="Times New Roman"/>
          <w:b/>
          <w:szCs w:val="28"/>
          <w:lang w:eastAsia="ru-RU"/>
        </w:rPr>
      </w:pPr>
    </w:p>
    <w:p w14:paraId="56C244F0" w14:textId="77777777" w:rsidR="003E3E64" w:rsidRPr="003E3E64" w:rsidRDefault="003E3E64" w:rsidP="003E3E64">
      <w:pPr>
        <w:spacing w:after="0" w:line="360" w:lineRule="auto"/>
        <w:rPr>
          <w:rFonts w:eastAsia="Arial" w:cs="Times New Roman"/>
          <w:b/>
          <w:szCs w:val="28"/>
          <w:lang w:eastAsia="ru-RU"/>
        </w:rPr>
      </w:pPr>
    </w:p>
    <w:p w14:paraId="75DB8087" w14:textId="77777777" w:rsidR="00FE3A44" w:rsidRDefault="00FE3A44">
      <w:r>
        <w:br w:type="page"/>
      </w:r>
    </w:p>
    <w:sdt>
      <w:sdtPr>
        <w:id w:val="-329827310"/>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14:paraId="7C9761FA" w14:textId="15F4D53F" w:rsidR="00393EF3" w:rsidRPr="00393EF3" w:rsidRDefault="00393EF3">
          <w:pPr>
            <w:pStyle w:val="ac"/>
            <w:rPr>
              <w:rStyle w:val="12"/>
            </w:rPr>
          </w:pPr>
          <w:r w:rsidRPr="00393EF3">
            <w:rPr>
              <w:rStyle w:val="12"/>
            </w:rPr>
            <w:t>Оглавление</w:t>
          </w:r>
        </w:p>
        <w:p w14:paraId="7746247F" w14:textId="16F27269" w:rsidR="00393EF3" w:rsidRDefault="00393EF3">
          <w:pPr>
            <w:pStyle w:val="23"/>
            <w:tabs>
              <w:tab w:val="right" w:leader="dot" w:pos="9345"/>
            </w:tabs>
            <w:rPr>
              <w:noProof/>
            </w:rPr>
          </w:pPr>
          <w:r>
            <w:fldChar w:fldCharType="begin"/>
          </w:r>
          <w:r>
            <w:instrText xml:space="preserve"> TOC \o "1-3" \h \z \u </w:instrText>
          </w:r>
          <w:r>
            <w:fldChar w:fldCharType="separate"/>
          </w:r>
          <w:hyperlink w:anchor="_Toc71248047" w:history="1">
            <w:r>
              <w:rPr>
                <w:noProof/>
                <w:webHidden/>
              </w:rPr>
              <w:tab/>
            </w:r>
            <w:r>
              <w:rPr>
                <w:noProof/>
                <w:webHidden/>
              </w:rPr>
              <w:fldChar w:fldCharType="begin"/>
            </w:r>
            <w:r>
              <w:rPr>
                <w:noProof/>
                <w:webHidden/>
              </w:rPr>
              <w:instrText xml:space="preserve"> PAGEREF _Toc71248047 \h </w:instrText>
            </w:r>
            <w:r>
              <w:rPr>
                <w:noProof/>
                <w:webHidden/>
              </w:rPr>
            </w:r>
            <w:r>
              <w:rPr>
                <w:noProof/>
                <w:webHidden/>
              </w:rPr>
              <w:fldChar w:fldCharType="separate"/>
            </w:r>
            <w:r>
              <w:rPr>
                <w:noProof/>
                <w:webHidden/>
              </w:rPr>
              <w:t>- 0 -</w:t>
            </w:r>
            <w:r>
              <w:rPr>
                <w:noProof/>
                <w:webHidden/>
              </w:rPr>
              <w:fldChar w:fldCharType="end"/>
            </w:r>
          </w:hyperlink>
        </w:p>
        <w:p w14:paraId="58F313B9" w14:textId="4072382A" w:rsidR="00393EF3" w:rsidRDefault="00393EF3">
          <w:pPr>
            <w:pStyle w:val="13"/>
            <w:tabs>
              <w:tab w:val="right" w:leader="dot" w:pos="9345"/>
            </w:tabs>
            <w:rPr>
              <w:noProof/>
            </w:rPr>
          </w:pPr>
          <w:hyperlink w:anchor="_Toc71248048" w:history="1">
            <w:r w:rsidRPr="00442899">
              <w:rPr>
                <w:rStyle w:val="aa"/>
                <w:noProof/>
              </w:rPr>
              <w:t>Введение</w:t>
            </w:r>
            <w:r>
              <w:rPr>
                <w:noProof/>
                <w:webHidden/>
              </w:rPr>
              <w:tab/>
            </w:r>
            <w:r>
              <w:rPr>
                <w:noProof/>
                <w:webHidden/>
              </w:rPr>
              <w:fldChar w:fldCharType="begin"/>
            </w:r>
            <w:r>
              <w:rPr>
                <w:noProof/>
                <w:webHidden/>
              </w:rPr>
              <w:instrText xml:space="preserve"> PAGEREF _Toc71248048 \h </w:instrText>
            </w:r>
            <w:r>
              <w:rPr>
                <w:noProof/>
                <w:webHidden/>
              </w:rPr>
            </w:r>
            <w:r>
              <w:rPr>
                <w:noProof/>
                <w:webHidden/>
              </w:rPr>
              <w:fldChar w:fldCharType="separate"/>
            </w:r>
            <w:r>
              <w:rPr>
                <w:noProof/>
                <w:webHidden/>
              </w:rPr>
              <w:t>- 2 -</w:t>
            </w:r>
            <w:r>
              <w:rPr>
                <w:noProof/>
                <w:webHidden/>
              </w:rPr>
              <w:fldChar w:fldCharType="end"/>
            </w:r>
          </w:hyperlink>
        </w:p>
        <w:p w14:paraId="00487627" w14:textId="7ACB994E" w:rsidR="00393EF3" w:rsidRDefault="00393EF3">
          <w:pPr>
            <w:pStyle w:val="13"/>
            <w:tabs>
              <w:tab w:val="right" w:leader="dot" w:pos="9345"/>
            </w:tabs>
            <w:rPr>
              <w:noProof/>
            </w:rPr>
          </w:pPr>
          <w:hyperlink w:anchor="_Toc71248049" w:history="1">
            <w:r w:rsidRPr="00442899">
              <w:rPr>
                <w:rStyle w:val="aa"/>
                <w:noProof/>
              </w:rPr>
              <w:t>1. Детство Марадоны</w:t>
            </w:r>
            <w:r>
              <w:rPr>
                <w:noProof/>
                <w:webHidden/>
              </w:rPr>
              <w:tab/>
            </w:r>
            <w:r>
              <w:rPr>
                <w:noProof/>
                <w:webHidden/>
              </w:rPr>
              <w:fldChar w:fldCharType="begin"/>
            </w:r>
            <w:r>
              <w:rPr>
                <w:noProof/>
                <w:webHidden/>
              </w:rPr>
              <w:instrText xml:space="preserve"> PAGEREF _Toc71248049 \h </w:instrText>
            </w:r>
            <w:r>
              <w:rPr>
                <w:noProof/>
                <w:webHidden/>
              </w:rPr>
            </w:r>
            <w:r>
              <w:rPr>
                <w:noProof/>
                <w:webHidden/>
              </w:rPr>
              <w:fldChar w:fldCharType="separate"/>
            </w:r>
            <w:r>
              <w:rPr>
                <w:noProof/>
                <w:webHidden/>
              </w:rPr>
              <w:t>- 4 -</w:t>
            </w:r>
            <w:r>
              <w:rPr>
                <w:noProof/>
                <w:webHidden/>
              </w:rPr>
              <w:fldChar w:fldCharType="end"/>
            </w:r>
          </w:hyperlink>
        </w:p>
        <w:p w14:paraId="76E976C1" w14:textId="7F34836D" w:rsidR="00393EF3" w:rsidRDefault="00393EF3">
          <w:pPr>
            <w:pStyle w:val="23"/>
            <w:tabs>
              <w:tab w:val="right" w:leader="dot" w:pos="9345"/>
            </w:tabs>
            <w:rPr>
              <w:noProof/>
            </w:rPr>
          </w:pPr>
          <w:hyperlink w:anchor="_Toc71248050" w:history="1">
            <w:r w:rsidRPr="00442899">
              <w:rPr>
                <w:rStyle w:val="aa"/>
                <w:noProof/>
              </w:rPr>
              <w:t>1.1. Юные годы</w:t>
            </w:r>
            <w:r>
              <w:rPr>
                <w:noProof/>
                <w:webHidden/>
              </w:rPr>
              <w:tab/>
            </w:r>
            <w:r>
              <w:rPr>
                <w:noProof/>
                <w:webHidden/>
              </w:rPr>
              <w:fldChar w:fldCharType="begin"/>
            </w:r>
            <w:r>
              <w:rPr>
                <w:noProof/>
                <w:webHidden/>
              </w:rPr>
              <w:instrText xml:space="preserve"> PAGEREF _Toc71248050 \h </w:instrText>
            </w:r>
            <w:r>
              <w:rPr>
                <w:noProof/>
                <w:webHidden/>
              </w:rPr>
            </w:r>
            <w:r>
              <w:rPr>
                <w:noProof/>
                <w:webHidden/>
              </w:rPr>
              <w:fldChar w:fldCharType="separate"/>
            </w:r>
            <w:r>
              <w:rPr>
                <w:noProof/>
                <w:webHidden/>
              </w:rPr>
              <w:t>- 4 -</w:t>
            </w:r>
            <w:r>
              <w:rPr>
                <w:noProof/>
                <w:webHidden/>
              </w:rPr>
              <w:fldChar w:fldCharType="end"/>
            </w:r>
          </w:hyperlink>
        </w:p>
        <w:p w14:paraId="757DB9FB" w14:textId="31634638" w:rsidR="00393EF3" w:rsidRDefault="00393EF3">
          <w:pPr>
            <w:pStyle w:val="23"/>
            <w:tabs>
              <w:tab w:val="right" w:leader="dot" w:pos="9345"/>
            </w:tabs>
            <w:rPr>
              <w:noProof/>
            </w:rPr>
          </w:pPr>
          <w:hyperlink w:anchor="_Toc71248051" w:history="1">
            <w:r w:rsidRPr="00442899">
              <w:rPr>
                <w:rStyle w:val="aa"/>
                <w:noProof/>
              </w:rPr>
              <w:t>1.2. «Луковички»</w:t>
            </w:r>
            <w:r>
              <w:rPr>
                <w:noProof/>
                <w:webHidden/>
              </w:rPr>
              <w:tab/>
            </w:r>
            <w:r>
              <w:rPr>
                <w:noProof/>
                <w:webHidden/>
              </w:rPr>
              <w:fldChar w:fldCharType="begin"/>
            </w:r>
            <w:r>
              <w:rPr>
                <w:noProof/>
                <w:webHidden/>
              </w:rPr>
              <w:instrText xml:space="preserve"> PAGEREF _Toc71248051 \h </w:instrText>
            </w:r>
            <w:r>
              <w:rPr>
                <w:noProof/>
                <w:webHidden/>
              </w:rPr>
            </w:r>
            <w:r>
              <w:rPr>
                <w:noProof/>
                <w:webHidden/>
              </w:rPr>
              <w:fldChar w:fldCharType="separate"/>
            </w:r>
            <w:r>
              <w:rPr>
                <w:noProof/>
                <w:webHidden/>
              </w:rPr>
              <w:t>- 5 -</w:t>
            </w:r>
            <w:r>
              <w:rPr>
                <w:noProof/>
                <w:webHidden/>
              </w:rPr>
              <w:fldChar w:fldCharType="end"/>
            </w:r>
          </w:hyperlink>
        </w:p>
        <w:p w14:paraId="7354C1C0" w14:textId="65996D7E" w:rsidR="00393EF3" w:rsidRDefault="00393EF3">
          <w:pPr>
            <w:pStyle w:val="13"/>
            <w:tabs>
              <w:tab w:val="right" w:leader="dot" w:pos="9345"/>
            </w:tabs>
            <w:rPr>
              <w:noProof/>
            </w:rPr>
          </w:pPr>
          <w:hyperlink w:anchor="_Toc71248052" w:history="1">
            <w:r w:rsidRPr="00442899">
              <w:rPr>
                <w:rStyle w:val="aa"/>
                <w:noProof/>
              </w:rPr>
              <w:t>2. Стиль игры</w:t>
            </w:r>
            <w:r>
              <w:rPr>
                <w:noProof/>
                <w:webHidden/>
              </w:rPr>
              <w:tab/>
            </w:r>
            <w:r>
              <w:rPr>
                <w:noProof/>
                <w:webHidden/>
              </w:rPr>
              <w:fldChar w:fldCharType="begin"/>
            </w:r>
            <w:r>
              <w:rPr>
                <w:noProof/>
                <w:webHidden/>
              </w:rPr>
              <w:instrText xml:space="preserve"> PAGEREF _Toc71248052 \h </w:instrText>
            </w:r>
            <w:r>
              <w:rPr>
                <w:noProof/>
                <w:webHidden/>
              </w:rPr>
            </w:r>
            <w:r>
              <w:rPr>
                <w:noProof/>
                <w:webHidden/>
              </w:rPr>
              <w:fldChar w:fldCharType="separate"/>
            </w:r>
            <w:r>
              <w:rPr>
                <w:noProof/>
                <w:webHidden/>
              </w:rPr>
              <w:t>- 7 -</w:t>
            </w:r>
            <w:r>
              <w:rPr>
                <w:noProof/>
                <w:webHidden/>
              </w:rPr>
              <w:fldChar w:fldCharType="end"/>
            </w:r>
          </w:hyperlink>
        </w:p>
        <w:p w14:paraId="1599CE6D" w14:textId="0D0E922A" w:rsidR="00393EF3" w:rsidRDefault="00393EF3">
          <w:pPr>
            <w:pStyle w:val="13"/>
            <w:tabs>
              <w:tab w:val="right" w:leader="dot" w:pos="9345"/>
            </w:tabs>
            <w:rPr>
              <w:noProof/>
            </w:rPr>
          </w:pPr>
          <w:hyperlink w:anchor="_Toc71248053" w:history="1">
            <w:r w:rsidRPr="00442899">
              <w:rPr>
                <w:rStyle w:val="aa"/>
                <w:noProof/>
              </w:rPr>
              <w:t>3. Жизнь и деятельность (1998—2008)</w:t>
            </w:r>
            <w:r>
              <w:rPr>
                <w:noProof/>
                <w:webHidden/>
              </w:rPr>
              <w:tab/>
            </w:r>
            <w:r>
              <w:rPr>
                <w:noProof/>
                <w:webHidden/>
              </w:rPr>
              <w:fldChar w:fldCharType="begin"/>
            </w:r>
            <w:r>
              <w:rPr>
                <w:noProof/>
                <w:webHidden/>
              </w:rPr>
              <w:instrText xml:space="preserve"> PAGEREF _Toc71248053 \h </w:instrText>
            </w:r>
            <w:r>
              <w:rPr>
                <w:noProof/>
                <w:webHidden/>
              </w:rPr>
            </w:r>
            <w:r>
              <w:rPr>
                <w:noProof/>
                <w:webHidden/>
              </w:rPr>
              <w:fldChar w:fldCharType="separate"/>
            </w:r>
            <w:r>
              <w:rPr>
                <w:noProof/>
                <w:webHidden/>
              </w:rPr>
              <w:t>- 7 -</w:t>
            </w:r>
            <w:r>
              <w:rPr>
                <w:noProof/>
                <w:webHidden/>
              </w:rPr>
              <w:fldChar w:fldCharType="end"/>
            </w:r>
          </w:hyperlink>
        </w:p>
        <w:p w14:paraId="4890DFD3" w14:textId="30F59D61" w:rsidR="00393EF3" w:rsidRDefault="00393EF3">
          <w:pPr>
            <w:pStyle w:val="23"/>
            <w:tabs>
              <w:tab w:val="right" w:leader="dot" w:pos="9345"/>
            </w:tabs>
            <w:rPr>
              <w:noProof/>
            </w:rPr>
          </w:pPr>
          <w:hyperlink w:anchor="_Toc71248054" w:history="1">
            <w:r w:rsidRPr="00442899">
              <w:rPr>
                <w:rStyle w:val="aa"/>
                <w:noProof/>
              </w:rPr>
              <w:t>Марадона на чемпионате мира 2006</w:t>
            </w:r>
            <w:r>
              <w:rPr>
                <w:noProof/>
                <w:webHidden/>
              </w:rPr>
              <w:tab/>
            </w:r>
            <w:r>
              <w:rPr>
                <w:noProof/>
                <w:webHidden/>
              </w:rPr>
              <w:fldChar w:fldCharType="begin"/>
            </w:r>
            <w:r>
              <w:rPr>
                <w:noProof/>
                <w:webHidden/>
              </w:rPr>
              <w:instrText xml:space="preserve"> PAGEREF _Toc71248054 \h </w:instrText>
            </w:r>
            <w:r>
              <w:rPr>
                <w:noProof/>
                <w:webHidden/>
              </w:rPr>
            </w:r>
            <w:r>
              <w:rPr>
                <w:noProof/>
                <w:webHidden/>
              </w:rPr>
              <w:fldChar w:fldCharType="separate"/>
            </w:r>
            <w:r>
              <w:rPr>
                <w:noProof/>
                <w:webHidden/>
              </w:rPr>
              <w:t>- 7 -</w:t>
            </w:r>
            <w:r>
              <w:rPr>
                <w:noProof/>
                <w:webHidden/>
              </w:rPr>
              <w:fldChar w:fldCharType="end"/>
            </w:r>
          </w:hyperlink>
        </w:p>
        <w:p w14:paraId="78E76C47" w14:textId="6A31A992" w:rsidR="00393EF3" w:rsidRDefault="00393EF3">
          <w:pPr>
            <w:pStyle w:val="13"/>
            <w:tabs>
              <w:tab w:val="right" w:leader="dot" w:pos="9345"/>
            </w:tabs>
            <w:rPr>
              <w:noProof/>
            </w:rPr>
          </w:pPr>
          <w:hyperlink w:anchor="_Toc71248055" w:history="1">
            <w:r w:rsidRPr="00442899">
              <w:rPr>
                <w:rStyle w:val="aa"/>
                <w:noProof/>
              </w:rPr>
              <w:t>4. Сборная Аргентины</w:t>
            </w:r>
            <w:r>
              <w:rPr>
                <w:noProof/>
                <w:webHidden/>
              </w:rPr>
              <w:tab/>
            </w:r>
            <w:r>
              <w:rPr>
                <w:noProof/>
                <w:webHidden/>
              </w:rPr>
              <w:fldChar w:fldCharType="begin"/>
            </w:r>
            <w:r>
              <w:rPr>
                <w:noProof/>
                <w:webHidden/>
              </w:rPr>
              <w:instrText xml:space="preserve"> PAGEREF _Toc71248055 \h </w:instrText>
            </w:r>
            <w:r>
              <w:rPr>
                <w:noProof/>
                <w:webHidden/>
              </w:rPr>
            </w:r>
            <w:r>
              <w:rPr>
                <w:noProof/>
                <w:webHidden/>
              </w:rPr>
              <w:fldChar w:fldCharType="separate"/>
            </w:r>
            <w:r>
              <w:rPr>
                <w:noProof/>
                <w:webHidden/>
              </w:rPr>
              <w:t>- 11 -</w:t>
            </w:r>
            <w:r>
              <w:rPr>
                <w:noProof/>
                <w:webHidden/>
              </w:rPr>
              <w:fldChar w:fldCharType="end"/>
            </w:r>
          </w:hyperlink>
        </w:p>
        <w:p w14:paraId="6131DCB2" w14:textId="45FBC96B" w:rsidR="00393EF3" w:rsidRDefault="00393EF3">
          <w:pPr>
            <w:pStyle w:val="23"/>
            <w:tabs>
              <w:tab w:val="right" w:leader="dot" w:pos="9345"/>
            </w:tabs>
            <w:rPr>
              <w:noProof/>
            </w:rPr>
          </w:pPr>
          <w:hyperlink w:anchor="_Toc71248056" w:history="1">
            <w:r w:rsidRPr="00442899">
              <w:rPr>
                <w:rStyle w:val="aa"/>
                <w:noProof/>
              </w:rPr>
              <w:t>Марадона после матча со сборной России 12 августа 2009 года</w:t>
            </w:r>
            <w:r>
              <w:rPr>
                <w:noProof/>
                <w:webHidden/>
              </w:rPr>
              <w:tab/>
            </w:r>
            <w:r>
              <w:rPr>
                <w:noProof/>
                <w:webHidden/>
              </w:rPr>
              <w:fldChar w:fldCharType="begin"/>
            </w:r>
            <w:r>
              <w:rPr>
                <w:noProof/>
                <w:webHidden/>
              </w:rPr>
              <w:instrText xml:space="preserve"> PAGEREF _Toc71248056 \h </w:instrText>
            </w:r>
            <w:r>
              <w:rPr>
                <w:noProof/>
                <w:webHidden/>
              </w:rPr>
            </w:r>
            <w:r>
              <w:rPr>
                <w:noProof/>
                <w:webHidden/>
              </w:rPr>
              <w:fldChar w:fldCharType="separate"/>
            </w:r>
            <w:r>
              <w:rPr>
                <w:noProof/>
                <w:webHidden/>
              </w:rPr>
              <w:t>- 11 -</w:t>
            </w:r>
            <w:r>
              <w:rPr>
                <w:noProof/>
                <w:webHidden/>
              </w:rPr>
              <w:fldChar w:fldCharType="end"/>
            </w:r>
          </w:hyperlink>
        </w:p>
        <w:p w14:paraId="50EC9113" w14:textId="0D41EC08" w:rsidR="00393EF3" w:rsidRDefault="00393EF3">
          <w:pPr>
            <w:pStyle w:val="23"/>
            <w:tabs>
              <w:tab w:val="right" w:leader="dot" w:pos="9345"/>
            </w:tabs>
            <w:rPr>
              <w:noProof/>
            </w:rPr>
          </w:pPr>
          <w:hyperlink w:anchor="_Toc71248057" w:history="1">
            <w:r w:rsidRPr="00442899">
              <w:rPr>
                <w:rStyle w:val="aa"/>
                <w:noProof/>
              </w:rPr>
              <w:t>Марадона во время матча со сборной России 12 августа 2009 года</w:t>
            </w:r>
            <w:r>
              <w:rPr>
                <w:noProof/>
                <w:webHidden/>
              </w:rPr>
              <w:tab/>
            </w:r>
            <w:r>
              <w:rPr>
                <w:noProof/>
                <w:webHidden/>
              </w:rPr>
              <w:fldChar w:fldCharType="begin"/>
            </w:r>
            <w:r>
              <w:rPr>
                <w:noProof/>
                <w:webHidden/>
              </w:rPr>
              <w:instrText xml:space="preserve"> PAGEREF _Toc71248057 \h </w:instrText>
            </w:r>
            <w:r>
              <w:rPr>
                <w:noProof/>
                <w:webHidden/>
              </w:rPr>
            </w:r>
            <w:r>
              <w:rPr>
                <w:noProof/>
                <w:webHidden/>
              </w:rPr>
              <w:fldChar w:fldCharType="separate"/>
            </w:r>
            <w:r>
              <w:rPr>
                <w:noProof/>
                <w:webHidden/>
              </w:rPr>
              <w:t>- 11 -</w:t>
            </w:r>
            <w:r>
              <w:rPr>
                <w:noProof/>
                <w:webHidden/>
              </w:rPr>
              <w:fldChar w:fldCharType="end"/>
            </w:r>
          </w:hyperlink>
        </w:p>
        <w:p w14:paraId="1E865BC6" w14:textId="27C315D8" w:rsidR="00393EF3" w:rsidRDefault="00393EF3">
          <w:pPr>
            <w:pStyle w:val="23"/>
            <w:tabs>
              <w:tab w:val="right" w:leader="dot" w:pos="9345"/>
            </w:tabs>
            <w:rPr>
              <w:noProof/>
            </w:rPr>
          </w:pPr>
          <w:hyperlink w:anchor="_Toc71248058" w:history="1">
            <w:r w:rsidRPr="00442899">
              <w:rPr>
                <w:rStyle w:val="aa"/>
                <w:noProof/>
              </w:rPr>
              <w:t>Марадона на тренерской скамье сборной Аргентины</w:t>
            </w:r>
            <w:r>
              <w:rPr>
                <w:noProof/>
                <w:webHidden/>
              </w:rPr>
              <w:tab/>
            </w:r>
            <w:r>
              <w:rPr>
                <w:noProof/>
                <w:webHidden/>
              </w:rPr>
              <w:fldChar w:fldCharType="begin"/>
            </w:r>
            <w:r>
              <w:rPr>
                <w:noProof/>
                <w:webHidden/>
              </w:rPr>
              <w:instrText xml:space="preserve"> PAGEREF _Toc71248058 \h </w:instrText>
            </w:r>
            <w:r>
              <w:rPr>
                <w:noProof/>
                <w:webHidden/>
              </w:rPr>
            </w:r>
            <w:r>
              <w:rPr>
                <w:noProof/>
                <w:webHidden/>
              </w:rPr>
              <w:fldChar w:fldCharType="separate"/>
            </w:r>
            <w:r>
              <w:rPr>
                <w:noProof/>
                <w:webHidden/>
              </w:rPr>
              <w:t>- 12 -</w:t>
            </w:r>
            <w:r>
              <w:rPr>
                <w:noProof/>
                <w:webHidden/>
              </w:rPr>
              <w:fldChar w:fldCharType="end"/>
            </w:r>
          </w:hyperlink>
        </w:p>
        <w:p w14:paraId="237B748D" w14:textId="17802008" w:rsidR="00393EF3" w:rsidRDefault="00393EF3">
          <w:pPr>
            <w:pStyle w:val="23"/>
            <w:tabs>
              <w:tab w:val="right" w:leader="dot" w:pos="9345"/>
            </w:tabs>
            <w:rPr>
              <w:noProof/>
            </w:rPr>
          </w:pPr>
          <w:hyperlink w:anchor="_Toc71248059" w:history="1">
            <w:r w:rsidRPr="00442899">
              <w:rPr>
                <w:rStyle w:val="aa"/>
                <w:noProof/>
              </w:rPr>
              <w:t>4.1. Чемпионат мира 2010</w:t>
            </w:r>
            <w:r>
              <w:rPr>
                <w:noProof/>
                <w:webHidden/>
              </w:rPr>
              <w:tab/>
            </w:r>
            <w:r>
              <w:rPr>
                <w:noProof/>
                <w:webHidden/>
              </w:rPr>
              <w:fldChar w:fldCharType="begin"/>
            </w:r>
            <w:r>
              <w:rPr>
                <w:noProof/>
                <w:webHidden/>
              </w:rPr>
              <w:instrText xml:space="preserve"> PAGEREF _Toc71248059 \h </w:instrText>
            </w:r>
            <w:r>
              <w:rPr>
                <w:noProof/>
                <w:webHidden/>
              </w:rPr>
            </w:r>
            <w:r>
              <w:rPr>
                <w:noProof/>
                <w:webHidden/>
              </w:rPr>
              <w:fldChar w:fldCharType="separate"/>
            </w:r>
            <w:r>
              <w:rPr>
                <w:noProof/>
                <w:webHidden/>
              </w:rPr>
              <w:t>- 12 -</w:t>
            </w:r>
            <w:r>
              <w:rPr>
                <w:noProof/>
                <w:webHidden/>
              </w:rPr>
              <w:fldChar w:fldCharType="end"/>
            </w:r>
          </w:hyperlink>
        </w:p>
        <w:p w14:paraId="523312D9" w14:textId="6EFD52CD" w:rsidR="00393EF3" w:rsidRDefault="00393EF3">
          <w:pPr>
            <w:pStyle w:val="13"/>
            <w:tabs>
              <w:tab w:val="right" w:leader="dot" w:pos="9345"/>
            </w:tabs>
            <w:rPr>
              <w:noProof/>
            </w:rPr>
          </w:pPr>
          <w:hyperlink w:anchor="_Toc71248060" w:history="1">
            <w:r w:rsidRPr="00442899">
              <w:rPr>
                <w:rStyle w:val="aa"/>
                <w:noProof/>
              </w:rPr>
              <w:t>5. Жизнь и деятельность (с 2010)</w:t>
            </w:r>
            <w:r>
              <w:rPr>
                <w:noProof/>
                <w:webHidden/>
              </w:rPr>
              <w:tab/>
            </w:r>
            <w:r>
              <w:rPr>
                <w:noProof/>
                <w:webHidden/>
              </w:rPr>
              <w:fldChar w:fldCharType="begin"/>
            </w:r>
            <w:r>
              <w:rPr>
                <w:noProof/>
                <w:webHidden/>
              </w:rPr>
              <w:instrText xml:space="preserve"> PAGEREF _Toc71248060 \h </w:instrText>
            </w:r>
            <w:r>
              <w:rPr>
                <w:noProof/>
                <w:webHidden/>
              </w:rPr>
            </w:r>
            <w:r>
              <w:rPr>
                <w:noProof/>
                <w:webHidden/>
              </w:rPr>
              <w:fldChar w:fldCharType="separate"/>
            </w:r>
            <w:r>
              <w:rPr>
                <w:noProof/>
                <w:webHidden/>
              </w:rPr>
              <w:t>- 15 -</w:t>
            </w:r>
            <w:r>
              <w:rPr>
                <w:noProof/>
                <w:webHidden/>
              </w:rPr>
              <w:fldChar w:fldCharType="end"/>
            </w:r>
          </w:hyperlink>
        </w:p>
        <w:p w14:paraId="0C66EF91" w14:textId="4FC518CC" w:rsidR="00393EF3" w:rsidRDefault="00393EF3">
          <w:pPr>
            <w:pStyle w:val="13"/>
            <w:tabs>
              <w:tab w:val="right" w:leader="dot" w:pos="9345"/>
            </w:tabs>
            <w:rPr>
              <w:noProof/>
            </w:rPr>
          </w:pPr>
          <w:hyperlink w:anchor="_Toc71248061" w:history="1">
            <w:r w:rsidRPr="00442899">
              <w:rPr>
                <w:rStyle w:val="aa"/>
                <w:noProof/>
              </w:rPr>
              <w:t>6. Личная жизнь</w:t>
            </w:r>
            <w:r>
              <w:rPr>
                <w:noProof/>
                <w:webHidden/>
              </w:rPr>
              <w:tab/>
            </w:r>
            <w:r>
              <w:rPr>
                <w:noProof/>
                <w:webHidden/>
              </w:rPr>
              <w:fldChar w:fldCharType="begin"/>
            </w:r>
            <w:r>
              <w:rPr>
                <w:noProof/>
                <w:webHidden/>
              </w:rPr>
              <w:instrText xml:space="preserve"> PAGEREF _Toc71248061 \h </w:instrText>
            </w:r>
            <w:r>
              <w:rPr>
                <w:noProof/>
                <w:webHidden/>
              </w:rPr>
            </w:r>
            <w:r>
              <w:rPr>
                <w:noProof/>
                <w:webHidden/>
              </w:rPr>
              <w:fldChar w:fldCharType="separate"/>
            </w:r>
            <w:r>
              <w:rPr>
                <w:noProof/>
                <w:webHidden/>
              </w:rPr>
              <w:t>- 16 -</w:t>
            </w:r>
            <w:r>
              <w:rPr>
                <w:noProof/>
                <w:webHidden/>
              </w:rPr>
              <w:fldChar w:fldCharType="end"/>
            </w:r>
          </w:hyperlink>
        </w:p>
        <w:p w14:paraId="64015442" w14:textId="7AF4748E" w:rsidR="00393EF3" w:rsidRDefault="00393EF3">
          <w:pPr>
            <w:pStyle w:val="23"/>
            <w:tabs>
              <w:tab w:val="right" w:leader="dot" w:pos="9345"/>
            </w:tabs>
            <w:rPr>
              <w:noProof/>
            </w:rPr>
          </w:pPr>
          <w:hyperlink w:anchor="_Toc71248062" w:history="1">
            <w:r w:rsidRPr="00442899">
              <w:rPr>
                <w:rStyle w:val="aa"/>
                <w:noProof/>
              </w:rPr>
              <w:t>6.1. Личная жизнь в Неаполе</w:t>
            </w:r>
            <w:r>
              <w:rPr>
                <w:noProof/>
                <w:webHidden/>
              </w:rPr>
              <w:tab/>
            </w:r>
            <w:r>
              <w:rPr>
                <w:noProof/>
                <w:webHidden/>
              </w:rPr>
              <w:fldChar w:fldCharType="begin"/>
            </w:r>
            <w:r>
              <w:rPr>
                <w:noProof/>
                <w:webHidden/>
              </w:rPr>
              <w:instrText xml:space="preserve"> PAGEREF _Toc71248062 \h </w:instrText>
            </w:r>
            <w:r>
              <w:rPr>
                <w:noProof/>
                <w:webHidden/>
              </w:rPr>
            </w:r>
            <w:r>
              <w:rPr>
                <w:noProof/>
                <w:webHidden/>
              </w:rPr>
              <w:fldChar w:fldCharType="separate"/>
            </w:r>
            <w:r>
              <w:rPr>
                <w:noProof/>
                <w:webHidden/>
              </w:rPr>
              <w:t>- 18 -</w:t>
            </w:r>
            <w:r>
              <w:rPr>
                <w:noProof/>
                <w:webHidden/>
              </w:rPr>
              <w:fldChar w:fldCharType="end"/>
            </w:r>
          </w:hyperlink>
        </w:p>
        <w:p w14:paraId="220A45DD" w14:textId="1B436700" w:rsidR="00393EF3" w:rsidRDefault="00393EF3">
          <w:pPr>
            <w:pStyle w:val="23"/>
            <w:tabs>
              <w:tab w:val="right" w:leader="dot" w:pos="9345"/>
            </w:tabs>
            <w:rPr>
              <w:noProof/>
            </w:rPr>
          </w:pPr>
          <w:hyperlink w:anchor="_Toc71248063" w:history="1">
            <w:r w:rsidRPr="00442899">
              <w:rPr>
                <w:rStyle w:val="aa"/>
                <w:noProof/>
              </w:rPr>
              <w:t>6.2. Наркотики</w:t>
            </w:r>
            <w:r>
              <w:rPr>
                <w:noProof/>
                <w:webHidden/>
              </w:rPr>
              <w:tab/>
            </w:r>
            <w:r>
              <w:rPr>
                <w:noProof/>
                <w:webHidden/>
              </w:rPr>
              <w:fldChar w:fldCharType="begin"/>
            </w:r>
            <w:r>
              <w:rPr>
                <w:noProof/>
                <w:webHidden/>
              </w:rPr>
              <w:instrText xml:space="preserve"> PAGEREF _Toc71248063 \h </w:instrText>
            </w:r>
            <w:r>
              <w:rPr>
                <w:noProof/>
                <w:webHidden/>
              </w:rPr>
            </w:r>
            <w:r>
              <w:rPr>
                <w:noProof/>
                <w:webHidden/>
              </w:rPr>
              <w:fldChar w:fldCharType="separate"/>
            </w:r>
            <w:r>
              <w:rPr>
                <w:noProof/>
                <w:webHidden/>
              </w:rPr>
              <w:t>- 18 -</w:t>
            </w:r>
            <w:r>
              <w:rPr>
                <w:noProof/>
                <w:webHidden/>
              </w:rPr>
              <w:fldChar w:fldCharType="end"/>
            </w:r>
          </w:hyperlink>
        </w:p>
        <w:p w14:paraId="7F26F99C" w14:textId="559E1BFB" w:rsidR="00393EF3" w:rsidRDefault="00393EF3">
          <w:pPr>
            <w:pStyle w:val="23"/>
            <w:tabs>
              <w:tab w:val="right" w:leader="dot" w:pos="9345"/>
            </w:tabs>
            <w:rPr>
              <w:noProof/>
            </w:rPr>
          </w:pPr>
          <w:hyperlink w:anchor="_Toc71248064" w:history="1">
            <w:r w:rsidRPr="00442899">
              <w:rPr>
                <w:rStyle w:val="aa"/>
                <w:noProof/>
              </w:rPr>
              <w:t>6.3. Окружение Марадоны</w:t>
            </w:r>
            <w:r>
              <w:rPr>
                <w:noProof/>
                <w:webHidden/>
              </w:rPr>
              <w:tab/>
            </w:r>
            <w:r>
              <w:rPr>
                <w:noProof/>
                <w:webHidden/>
              </w:rPr>
              <w:fldChar w:fldCharType="begin"/>
            </w:r>
            <w:r>
              <w:rPr>
                <w:noProof/>
                <w:webHidden/>
              </w:rPr>
              <w:instrText xml:space="preserve"> PAGEREF _Toc71248064 \h </w:instrText>
            </w:r>
            <w:r>
              <w:rPr>
                <w:noProof/>
                <w:webHidden/>
              </w:rPr>
            </w:r>
            <w:r>
              <w:rPr>
                <w:noProof/>
                <w:webHidden/>
              </w:rPr>
              <w:fldChar w:fldCharType="separate"/>
            </w:r>
            <w:r>
              <w:rPr>
                <w:noProof/>
                <w:webHidden/>
              </w:rPr>
              <w:t>- 19 -</w:t>
            </w:r>
            <w:r>
              <w:rPr>
                <w:noProof/>
                <w:webHidden/>
              </w:rPr>
              <w:fldChar w:fldCharType="end"/>
            </w:r>
          </w:hyperlink>
        </w:p>
        <w:p w14:paraId="1542DD12" w14:textId="15E7DA46" w:rsidR="00393EF3" w:rsidRDefault="00393EF3">
          <w:pPr>
            <w:pStyle w:val="13"/>
            <w:tabs>
              <w:tab w:val="right" w:leader="dot" w:pos="9345"/>
            </w:tabs>
            <w:rPr>
              <w:noProof/>
            </w:rPr>
          </w:pPr>
          <w:hyperlink w:anchor="_Toc71248065" w:history="1">
            <w:r w:rsidRPr="00442899">
              <w:rPr>
                <w:rStyle w:val="aa"/>
                <w:noProof/>
              </w:rPr>
              <w:t>7. Достижения</w:t>
            </w:r>
            <w:r>
              <w:rPr>
                <w:noProof/>
                <w:webHidden/>
              </w:rPr>
              <w:tab/>
            </w:r>
            <w:r>
              <w:rPr>
                <w:noProof/>
                <w:webHidden/>
              </w:rPr>
              <w:fldChar w:fldCharType="begin"/>
            </w:r>
            <w:r>
              <w:rPr>
                <w:noProof/>
                <w:webHidden/>
              </w:rPr>
              <w:instrText xml:space="preserve"> PAGEREF _Toc71248065 \h </w:instrText>
            </w:r>
            <w:r>
              <w:rPr>
                <w:noProof/>
                <w:webHidden/>
              </w:rPr>
            </w:r>
            <w:r>
              <w:rPr>
                <w:noProof/>
                <w:webHidden/>
              </w:rPr>
              <w:fldChar w:fldCharType="separate"/>
            </w:r>
            <w:r>
              <w:rPr>
                <w:noProof/>
                <w:webHidden/>
              </w:rPr>
              <w:t>- 20 -</w:t>
            </w:r>
            <w:r>
              <w:rPr>
                <w:noProof/>
                <w:webHidden/>
              </w:rPr>
              <w:fldChar w:fldCharType="end"/>
            </w:r>
          </w:hyperlink>
        </w:p>
        <w:p w14:paraId="4127B7B5" w14:textId="677EDE0C" w:rsidR="00393EF3" w:rsidRDefault="00393EF3">
          <w:pPr>
            <w:pStyle w:val="23"/>
            <w:tabs>
              <w:tab w:val="right" w:leader="dot" w:pos="9345"/>
            </w:tabs>
            <w:rPr>
              <w:noProof/>
            </w:rPr>
          </w:pPr>
          <w:hyperlink w:anchor="_Toc71248066" w:history="1">
            <w:r w:rsidRPr="00442899">
              <w:rPr>
                <w:rStyle w:val="aa"/>
                <w:noProof/>
              </w:rPr>
              <w:t>7.1. Командные</w:t>
            </w:r>
            <w:r>
              <w:rPr>
                <w:noProof/>
                <w:webHidden/>
              </w:rPr>
              <w:tab/>
            </w:r>
            <w:r>
              <w:rPr>
                <w:noProof/>
                <w:webHidden/>
              </w:rPr>
              <w:fldChar w:fldCharType="begin"/>
            </w:r>
            <w:r>
              <w:rPr>
                <w:noProof/>
                <w:webHidden/>
              </w:rPr>
              <w:instrText xml:space="preserve"> PAGEREF _Toc71248066 \h </w:instrText>
            </w:r>
            <w:r>
              <w:rPr>
                <w:noProof/>
                <w:webHidden/>
              </w:rPr>
            </w:r>
            <w:r>
              <w:rPr>
                <w:noProof/>
                <w:webHidden/>
              </w:rPr>
              <w:fldChar w:fldCharType="separate"/>
            </w:r>
            <w:r>
              <w:rPr>
                <w:noProof/>
                <w:webHidden/>
              </w:rPr>
              <w:t>- 20 -</w:t>
            </w:r>
            <w:r>
              <w:rPr>
                <w:noProof/>
                <w:webHidden/>
              </w:rPr>
              <w:fldChar w:fldCharType="end"/>
            </w:r>
          </w:hyperlink>
        </w:p>
        <w:p w14:paraId="2BBF6F20" w14:textId="2E9223E7" w:rsidR="00393EF3" w:rsidRDefault="00393EF3">
          <w:pPr>
            <w:pStyle w:val="23"/>
            <w:tabs>
              <w:tab w:val="right" w:leader="dot" w:pos="9345"/>
            </w:tabs>
            <w:rPr>
              <w:noProof/>
            </w:rPr>
          </w:pPr>
          <w:hyperlink w:anchor="_Toc71248067" w:history="1">
            <w:r w:rsidRPr="00442899">
              <w:rPr>
                <w:rStyle w:val="aa"/>
                <w:noProof/>
              </w:rPr>
              <w:t>7.2. Личные</w:t>
            </w:r>
            <w:r>
              <w:rPr>
                <w:noProof/>
                <w:webHidden/>
              </w:rPr>
              <w:tab/>
            </w:r>
            <w:r>
              <w:rPr>
                <w:noProof/>
                <w:webHidden/>
              </w:rPr>
              <w:fldChar w:fldCharType="begin"/>
            </w:r>
            <w:r>
              <w:rPr>
                <w:noProof/>
                <w:webHidden/>
              </w:rPr>
              <w:instrText xml:space="preserve"> PAGEREF _Toc71248067 \h </w:instrText>
            </w:r>
            <w:r>
              <w:rPr>
                <w:noProof/>
                <w:webHidden/>
              </w:rPr>
            </w:r>
            <w:r>
              <w:rPr>
                <w:noProof/>
                <w:webHidden/>
              </w:rPr>
              <w:fldChar w:fldCharType="separate"/>
            </w:r>
            <w:r>
              <w:rPr>
                <w:noProof/>
                <w:webHidden/>
              </w:rPr>
              <w:t>- 20 -</w:t>
            </w:r>
            <w:r>
              <w:rPr>
                <w:noProof/>
                <w:webHidden/>
              </w:rPr>
              <w:fldChar w:fldCharType="end"/>
            </w:r>
          </w:hyperlink>
        </w:p>
        <w:p w14:paraId="6A16E654" w14:textId="15F4B931" w:rsidR="00393EF3" w:rsidRDefault="00393EF3">
          <w:pPr>
            <w:pStyle w:val="13"/>
            <w:tabs>
              <w:tab w:val="right" w:leader="dot" w:pos="9345"/>
            </w:tabs>
            <w:rPr>
              <w:noProof/>
            </w:rPr>
          </w:pPr>
          <w:hyperlink w:anchor="_Toc71248068" w:history="1">
            <w:r w:rsidRPr="00442899">
              <w:rPr>
                <w:rStyle w:val="aa"/>
                <w:noProof/>
              </w:rPr>
              <w:t>Литература</w:t>
            </w:r>
            <w:r>
              <w:rPr>
                <w:noProof/>
                <w:webHidden/>
              </w:rPr>
              <w:tab/>
            </w:r>
            <w:r>
              <w:rPr>
                <w:noProof/>
                <w:webHidden/>
              </w:rPr>
              <w:fldChar w:fldCharType="begin"/>
            </w:r>
            <w:r>
              <w:rPr>
                <w:noProof/>
                <w:webHidden/>
              </w:rPr>
              <w:instrText xml:space="preserve"> PAGEREF _Toc71248068 \h </w:instrText>
            </w:r>
            <w:r>
              <w:rPr>
                <w:noProof/>
                <w:webHidden/>
              </w:rPr>
            </w:r>
            <w:r>
              <w:rPr>
                <w:noProof/>
                <w:webHidden/>
              </w:rPr>
              <w:fldChar w:fldCharType="separate"/>
            </w:r>
            <w:r>
              <w:rPr>
                <w:noProof/>
                <w:webHidden/>
              </w:rPr>
              <w:t>- 22 -</w:t>
            </w:r>
            <w:r>
              <w:rPr>
                <w:noProof/>
                <w:webHidden/>
              </w:rPr>
              <w:fldChar w:fldCharType="end"/>
            </w:r>
          </w:hyperlink>
        </w:p>
        <w:p w14:paraId="5696A8C8" w14:textId="7F3456DA" w:rsidR="00393EF3" w:rsidRDefault="00393EF3">
          <w:r>
            <w:rPr>
              <w:b/>
              <w:bCs/>
            </w:rPr>
            <w:fldChar w:fldCharType="end"/>
          </w:r>
        </w:p>
      </w:sdtContent>
    </w:sdt>
    <w:p w14:paraId="388E4DA2" w14:textId="464512A6" w:rsidR="00393EF3" w:rsidRPr="00393EF3" w:rsidRDefault="00393EF3" w:rsidP="00393EF3">
      <w:r>
        <w:br w:type="page"/>
      </w:r>
    </w:p>
    <w:p w14:paraId="00DEB6FB" w14:textId="520143B6" w:rsidR="003E3E64" w:rsidRDefault="00DE1515" w:rsidP="00DE1515">
      <w:pPr>
        <w:pStyle w:val="11"/>
      </w:pPr>
      <w:bookmarkStart w:id="1" w:name="_Toc71248048"/>
      <w:r>
        <w:lastRenderedPageBreak/>
        <w:t>Введение</w:t>
      </w:r>
      <w:bookmarkEnd w:id="1"/>
    </w:p>
    <w:p w14:paraId="3002752B" w14:textId="77777777" w:rsidR="008C1DF1" w:rsidRPr="00342BC5" w:rsidRDefault="008C1DF1" w:rsidP="008C1DF1">
      <w:pPr>
        <w:spacing w:after="0" w:line="360" w:lineRule="auto"/>
        <w:ind w:firstLine="709"/>
        <w:rPr>
          <w:rFonts w:eastAsia="Times New Roman" w:cs="Times New Roman"/>
          <w:color w:val="000000"/>
          <w:szCs w:val="28"/>
          <w:lang w:eastAsia="ru-RU"/>
        </w:rPr>
      </w:pPr>
      <w:proofErr w:type="spellStart"/>
      <w:r w:rsidRPr="00342BC5">
        <w:rPr>
          <w:rFonts w:eastAsia="Times New Roman" w:cs="Times New Roman"/>
          <w:b/>
          <w:bCs/>
          <w:color w:val="000000"/>
          <w:szCs w:val="28"/>
          <w:lang w:eastAsia="ru-RU"/>
        </w:rPr>
        <w:t>Дие́го</w:t>
      </w:r>
      <w:proofErr w:type="spellEnd"/>
      <w:r w:rsidRPr="00342BC5">
        <w:rPr>
          <w:rFonts w:eastAsia="Times New Roman" w:cs="Times New Roman"/>
          <w:b/>
          <w:bCs/>
          <w:color w:val="000000"/>
          <w:szCs w:val="28"/>
          <w:lang w:eastAsia="ru-RU"/>
        </w:rPr>
        <w:t xml:space="preserve"> </w:t>
      </w:r>
      <w:proofErr w:type="spellStart"/>
      <w:r w:rsidRPr="00342BC5">
        <w:rPr>
          <w:rFonts w:eastAsia="Times New Roman" w:cs="Times New Roman"/>
          <w:b/>
          <w:bCs/>
          <w:color w:val="000000"/>
          <w:szCs w:val="28"/>
          <w:lang w:eastAsia="ru-RU"/>
        </w:rPr>
        <w:t>Арма́ндо</w:t>
      </w:r>
      <w:proofErr w:type="spellEnd"/>
      <w:r w:rsidRPr="00342BC5">
        <w:rPr>
          <w:rFonts w:eastAsia="Times New Roman" w:cs="Times New Roman"/>
          <w:b/>
          <w:bCs/>
          <w:color w:val="000000"/>
          <w:szCs w:val="28"/>
          <w:lang w:eastAsia="ru-RU"/>
        </w:rPr>
        <w:t xml:space="preserve"> </w:t>
      </w:r>
      <w:proofErr w:type="spellStart"/>
      <w:r w:rsidRPr="00342BC5">
        <w:rPr>
          <w:rFonts w:eastAsia="Times New Roman" w:cs="Times New Roman"/>
          <w:b/>
          <w:bCs/>
          <w:color w:val="000000"/>
          <w:szCs w:val="28"/>
          <w:lang w:eastAsia="ru-RU"/>
        </w:rPr>
        <w:t>Марадо́на</w:t>
      </w:r>
      <w:proofErr w:type="spellEnd"/>
      <w:r w:rsidRPr="00342BC5">
        <w:rPr>
          <w:rFonts w:eastAsia="Times New Roman" w:cs="Times New Roman"/>
          <w:color w:val="000000"/>
          <w:szCs w:val="28"/>
          <w:lang w:eastAsia="ru-RU"/>
        </w:rPr>
        <w:t> (исп. </w:t>
      </w:r>
      <w:r w:rsidRPr="00342BC5">
        <w:rPr>
          <w:rFonts w:eastAsia="Times New Roman" w:cs="Times New Roman"/>
          <w:i/>
          <w:iCs/>
          <w:color w:val="000000"/>
          <w:szCs w:val="28"/>
          <w:lang w:val="es-ES" w:eastAsia="ru-RU"/>
        </w:rPr>
        <w:t>Diego Armando Maradona</w:t>
      </w:r>
      <w:r w:rsidRPr="00342BC5">
        <w:rPr>
          <w:rFonts w:eastAsia="Times New Roman" w:cs="Times New Roman"/>
          <w:color w:val="000000"/>
          <w:szCs w:val="28"/>
          <w:lang w:eastAsia="ru-RU"/>
        </w:rPr>
        <w:t xml:space="preserve">; 30 октября 1960, </w:t>
      </w:r>
      <w:proofErr w:type="spellStart"/>
      <w:r w:rsidRPr="00342BC5">
        <w:rPr>
          <w:rFonts w:eastAsia="Times New Roman" w:cs="Times New Roman"/>
          <w:color w:val="000000"/>
          <w:szCs w:val="28"/>
          <w:lang w:eastAsia="ru-RU"/>
        </w:rPr>
        <w:t>Ланус</w:t>
      </w:r>
      <w:proofErr w:type="spellEnd"/>
      <w:r w:rsidRPr="00342BC5">
        <w:rPr>
          <w:rFonts w:eastAsia="Times New Roman" w:cs="Times New Roman"/>
          <w:color w:val="000000"/>
          <w:szCs w:val="28"/>
          <w:lang w:eastAsia="ru-RU"/>
        </w:rPr>
        <w:t>, провинция Буэнос-Айрес) — аргентинский футболист, завершивший игровую карьеру, выступал на позициях атакующего полузащитника и нападающего. Играл за клубы «</w:t>
      </w:r>
      <w:proofErr w:type="spellStart"/>
      <w:r w:rsidRPr="00342BC5">
        <w:rPr>
          <w:rFonts w:eastAsia="Times New Roman" w:cs="Times New Roman"/>
          <w:color w:val="000000"/>
          <w:szCs w:val="28"/>
          <w:lang w:eastAsia="ru-RU"/>
        </w:rPr>
        <w:t>Архентинос</w:t>
      </w:r>
      <w:proofErr w:type="spellEnd"/>
      <w:r w:rsidRPr="00342BC5">
        <w:rPr>
          <w:rFonts w:eastAsia="Times New Roman" w:cs="Times New Roman"/>
          <w:color w:val="000000"/>
          <w:szCs w:val="28"/>
          <w:lang w:eastAsia="ru-RU"/>
        </w:rPr>
        <w:t xml:space="preserve"> </w:t>
      </w:r>
      <w:proofErr w:type="spellStart"/>
      <w:r w:rsidRPr="00342BC5">
        <w:rPr>
          <w:rFonts w:eastAsia="Times New Roman" w:cs="Times New Roman"/>
          <w:color w:val="000000"/>
          <w:szCs w:val="28"/>
          <w:lang w:eastAsia="ru-RU"/>
        </w:rPr>
        <w:t>Хуниорс</w:t>
      </w:r>
      <w:proofErr w:type="spellEnd"/>
      <w:r w:rsidRPr="00342BC5">
        <w:rPr>
          <w:rFonts w:eastAsia="Times New Roman" w:cs="Times New Roman"/>
          <w:color w:val="000000"/>
          <w:szCs w:val="28"/>
          <w:lang w:eastAsia="ru-RU"/>
        </w:rPr>
        <w:t xml:space="preserve">», «Бока </w:t>
      </w:r>
      <w:proofErr w:type="spellStart"/>
      <w:r w:rsidRPr="00342BC5">
        <w:rPr>
          <w:rFonts w:eastAsia="Times New Roman" w:cs="Times New Roman"/>
          <w:color w:val="000000"/>
          <w:szCs w:val="28"/>
          <w:lang w:eastAsia="ru-RU"/>
        </w:rPr>
        <w:t>Хуниорс</w:t>
      </w:r>
      <w:proofErr w:type="spellEnd"/>
      <w:r w:rsidRPr="00342BC5">
        <w:rPr>
          <w:rFonts w:eastAsia="Times New Roman" w:cs="Times New Roman"/>
          <w:color w:val="000000"/>
          <w:szCs w:val="28"/>
          <w:lang w:eastAsia="ru-RU"/>
        </w:rPr>
        <w:t>», «Барселона», «Наполи», «Севилья» и «</w:t>
      </w:r>
      <w:proofErr w:type="spellStart"/>
      <w:r w:rsidRPr="00342BC5">
        <w:rPr>
          <w:rFonts w:eastAsia="Times New Roman" w:cs="Times New Roman"/>
          <w:color w:val="000000"/>
          <w:szCs w:val="28"/>
          <w:lang w:eastAsia="ru-RU"/>
        </w:rPr>
        <w:t>Ньюэллс</w:t>
      </w:r>
      <w:proofErr w:type="spellEnd"/>
      <w:r w:rsidRPr="00342BC5">
        <w:rPr>
          <w:rFonts w:eastAsia="Times New Roman" w:cs="Times New Roman"/>
          <w:color w:val="000000"/>
          <w:szCs w:val="28"/>
          <w:lang w:eastAsia="ru-RU"/>
        </w:rPr>
        <w:t xml:space="preserve"> Олд </w:t>
      </w:r>
      <w:proofErr w:type="spellStart"/>
      <w:r w:rsidRPr="00342BC5">
        <w:rPr>
          <w:rFonts w:eastAsia="Times New Roman" w:cs="Times New Roman"/>
          <w:color w:val="000000"/>
          <w:szCs w:val="28"/>
          <w:lang w:eastAsia="ru-RU"/>
        </w:rPr>
        <w:t>Бойз</w:t>
      </w:r>
      <w:proofErr w:type="spellEnd"/>
      <w:r w:rsidRPr="00342BC5">
        <w:rPr>
          <w:rFonts w:eastAsia="Times New Roman" w:cs="Times New Roman"/>
          <w:color w:val="000000"/>
          <w:szCs w:val="28"/>
          <w:lang w:eastAsia="ru-RU"/>
        </w:rPr>
        <w:t>». Провёл 91 матч и забил 34 гола в составе сборной Аргентины.</w:t>
      </w:r>
    </w:p>
    <w:p w14:paraId="6955C471" w14:textId="49D63AAB" w:rsidR="008C1DF1" w:rsidRPr="00342BC5" w:rsidRDefault="008C1DF1" w:rsidP="008C1DF1">
      <w:pPr>
        <w:spacing w:after="0" w:line="360" w:lineRule="auto"/>
        <w:ind w:firstLine="709"/>
        <w:rPr>
          <w:rFonts w:eastAsia="Times New Roman" w:cs="Times New Roman"/>
          <w:color w:val="000000"/>
          <w:szCs w:val="28"/>
          <w:lang w:eastAsia="ru-RU"/>
        </w:rPr>
      </w:pPr>
      <w:r w:rsidRPr="00342BC5">
        <w:rPr>
          <w:rFonts w:eastAsia="Times New Roman" w:cs="Times New Roman"/>
          <w:color w:val="000000"/>
          <w:szCs w:val="28"/>
          <w:lang w:eastAsia="ru-RU"/>
        </w:rPr>
        <w:t xml:space="preserve">Чемпион мира 1986 года. Вице-чемпион мира 1990 года. Участник четырёх чемпионатов мира. Чемпион мира среди молодёжных команд 1979 года. Лучший игрок чемпионата мира 1986 года. Футболист года в Южной Америке 1979 и 1980 годов. Дважды член символических сборных чемпионатов мира. Чемпион Аргентины в составе клуба «Бока </w:t>
      </w:r>
      <w:proofErr w:type="spellStart"/>
      <w:r w:rsidRPr="00342BC5">
        <w:rPr>
          <w:rFonts w:eastAsia="Times New Roman" w:cs="Times New Roman"/>
          <w:color w:val="000000"/>
          <w:szCs w:val="28"/>
          <w:lang w:eastAsia="ru-RU"/>
        </w:rPr>
        <w:t>Хуниорс</w:t>
      </w:r>
      <w:proofErr w:type="spellEnd"/>
      <w:r w:rsidRPr="00342BC5">
        <w:rPr>
          <w:rFonts w:eastAsia="Times New Roman" w:cs="Times New Roman"/>
          <w:color w:val="000000"/>
          <w:szCs w:val="28"/>
          <w:lang w:eastAsia="ru-RU"/>
        </w:rPr>
        <w:t>». Двукратный чемпион Италии в составе клуба «Наполи».</w:t>
      </w:r>
    </w:p>
    <w:p w14:paraId="1A5E0A61" w14:textId="5BCE6AE0" w:rsidR="008C1DF1" w:rsidRPr="00342BC5" w:rsidRDefault="008C1DF1" w:rsidP="008C1DF1">
      <w:pPr>
        <w:spacing w:after="0" w:line="360" w:lineRule="auto"/>
        <w:ind w:firstLine="709"/>
        <w:rPr>
          <w:rFonts w:eastAsia="Times New Roman" w:cs="Times New Roman"/>
          <w:color w:val="000000"/>
          <w:szCs w:val="28"/>
          <w:lang w:eastAsia="ru-RU"/>
        </w:rPr>
      </w:pPr>
      <w:r w:rsidRPr="00342BC5">
        <w:rPr>
          <w:rFonts w:eastAsia="Times New Roman" w:cs="Times New Roman"/>
          <w:color w:val="000000"/>
          <w:szCs w:val="28"/>
          <w:lang w:eastAsia="ru-RU"/>
        </w:rPr>
        <w:t xml:space="preserve">Лучший футболист XX века по голосованию на официальном сайте ФИФА, где он набрал 53,6 % голосов; по версии футбольной Комиссии ФИФА, Марадона — 3-й футболист в XX веке. По опросу МФФИИС занимает 5-е место среди лучших футболистов мира XX века. Занимает 2-е место среди лучших игроков XX века по версии журнала </w:t>
      </w:r>
      <w:proofErr w:type="spellStart"/>
      <w:r w:rsidRPr="00342BC5">
        <w:rPr>
          <w:rFonts w:eastAsia="Times New Roman" w:cs="Times New Roman"/>
          <w:color w:val="000000"/>
          <w:szCs w:val="28"/>
          <w:lang w:eastAsia="ru-RU"/>
        </w:rPr>
        <w:t>World</w:t>
      </w:r>
      <w:proofErr w:type="spellEnd"/>
      <w:r w:rsidRPr="00342BC5">
        <w:rPr>
          <w:rFonts w:eastAsia="Times New Roman" w:cs="Times New Roman"/>
          <w:color w:val="000000"/>
          <w:szCs w:val="28"/>
          <w:lang w:eastAsia="ru-RU"/>
        </w:rPr>
        <w:t xml:space="preserve"> </w:t>
      </w:r>
      <w:proofErr w:type="spellStart"/>
      <w:r w:rsidRPr="00342BC5">
        <w:rPr>
          <w:rFonts w:eastAsia="Times New Roman" w:cs="Times New Roman"/>
          <w:color w:val="000000"/>
          <w:szCs w:val="28"/>
          <w:lang w:eastAsia="ru-RU"/>
        </w:rPr>
        <w:t>Soccer</w:t>
      </w:r>
      <w:proofErr w:type="spellEnd"/>
      <w:r w:rsidRPr="00342BC5">
        <w:rPr>
          <w:rFonts w:eastAsia="Times New Roman" w:cs="Times New Roman"/>
          <w:color w:val="000000"/>
          <w:szCs w:val="28"/>
          <w:lang w:eastAsia="ru-RU"/>
        </w:rPr>
        <w:t xml:space="preserve">. Занимает второе место среди лучших игроков XX века по версии журнала </w:t>
      </w:r>
      <w:proofErr w:type="spellStart"/>
      <w:r w:rsidRPr="00342BC5">
        <w:rPr>
          <w:rFonts w:eastAsia="Times New Roman" w:cs="Times New Roman"/>
          <w:color w:val="000000"/>
          <w:szCs w:val="28"/>
          <w:lang w:eastAsia="ru-RU"/>
        </w:rPr>
        <w:t>France</w:t>
      </w:r>
      <w:proofErr w:type="spellEnd"/>
      <w:r w:rsidRPr="00342BC5">
        <w:rPr>
          <w:rFonts w:eastAsia="Times New Roman" w:cs="Times New Roman"/>
          <w:color w:val="000000"/>
          <w:szCs w:val="28"/>
          <w:lang w:eastAsia="ru-RU"/>
        </w:rPr>
        <w:t xml:space="preserve"> </w:t>
      </w:r>
      <w:proofErr w:type="spellStart"/>
      <w:r w:rsidRPr="00342BC5">
        <w:rPr>
          <w:rFonts w:eastAsia="Times New Roman" w:cs="Times New Roman"/>
          <w:color w:val="000000"/>
          <w:szCs w:val="28"/>
          <w:lang w:eastAsia="ru-RU"/>
        </w:rPr>
        <w:t>Football</w:t>
      </w:r>
      <w:proofErr w:type="spellEnd"/>
      <w:r w:rsidRPr="00342BC5">
        <w:rPr>
          <w:rFonts w:eastAsia="Times New Roman" w:cs="Times New Roman"/>
          <w:color w:val="000000"/>
          <w:szCs w:val="28"/>
          <w:lang w:eastAsia="ru-RU"/>
        </w:rPr>
        <w:t xml:space="preserve">. Занимает 2-е место среди лучших игроков XX века по версии </w:t>
      </w:r>
      <w:proofErr w:type="spellStart"/>
      <w:r w:rsidRPr="00342BC5">
        <w:rPr>
          <w:rFonts w:eastAsia="Times New Roman" w:cs="Times New Roman"/>
          <w:color w:val="000000"/>
          <w:szCs w:val="28"/>
          <w:lang w:eastAsia="ru-RU"/>
        </w:rPr>
        <w:t>Guerin</w:t>
      </w:r>
      <w:proofErr w:type="spellEnd"/>
      <w:r w:rsidRPr="00342BC5">
        <w:rPr>
          <w:rFonts w:eastAsia="Times New Roman" w:cs="Times New Roman"/>
          <w:color w:val="000000"/>
          <w:szCs w:val="28"/>
          <w:lang w:eastAsia="ru-RU"/>
        </w:rPr>
        <w:t xml:space="preserve"> </w:t>
      </w:r>
      <w:proofErr w:type="spellStart"/>
      <w:r w:rsidRPr="00342BC5">
        <w:rPr>
          <w:rFonts w:eastAsia="Times New Roman" w:cs="Times New Roman"/>
          <w:color w:val="000000"/>
          <w:szCs w:val="28"/>
          <w:lang w:eastAsia="ru-RU"/>
        </w:rPr>
        <w:t>Sportivo</w:t>
      </w:r>
      <w:proofErr w:type="spellEnd"/>
      <w:r w:rsidRPr="00342BC5">
        <w:rPr>
          <w:rFonts w:eastAsia="Times New Roman" w:cs="Times New Roman"/>
          <w:color w:val="000000"/>
          <w:szCs w:val="28"/>
          <w:lang w:eastAsia="ru-RU"/>
        </w:rPr>
        <w:t xml:space="preserve">. Занимает 2-е место среди лучших игроков за всю историю футбола по версии журнала </w:t>
      </w:r>
      <w:proofErr w:type="spellStart"/>
      <w:r w:rsidRPr="00342BC5">
        <w:rPr>
          <w:rFonts w:eastAsia="Times New Roman" w:cs="Times New Roman"/>
          <w:color w:val="000000"/>
          <w:szCs w:val="28"/>
          <w:lang w:eastAsia="ru-RU"/>
        </w:rPr>
        <w:t>Placar</w:t>
      </w:r>
      <w:proofErr w:type="spellEnd"/>
      <w:r w:rsidRPr="00342BC5">
        <w:rPr>
          <w:rFonts w:eastAsia="Times New Roman" w:cs="Times New Roman"/>
          <w:color w:val="000000"/>
          <w:szCs w:val="28"/>
          <w:lang w:eastAsia="ru-RU"/>
        </w:rPr>
        <w:t xml:space="preserve">. Является лучшим футболистом в истории чемпионатов мира по версии газеты </w:t>
      </w:r>
      <w:proofErr w:type="spellStart"/>
      <w:r w:rsidRPr="00342BC5">
        <w:rPr>
          <w:rFonts w:eastAsia="Times New Roman" w:cs="Times New Roman"/>
          <w:color w:val="000000"/>
          <w:szCs w:val="28"/>
          <w:lang w:eastAsia="ru-RU"/>
        </w:rPr>
        <w:t>The</w:t>
      </w:r>
      <w:proofErr w:type="spellEnd"/>
      <w:r w:rsidRPr="00342BC5">
        <w:rPr>
          <w:rFonts w:eastAsia="Times New Roman" w:cs="Times New Roman"/>
          <w:color w:val="000000"/>
          <w:szCs w:val="28"/>
          <w:lang w:eastAsia="ru-RU"/>
        </w:rPr>
        <w:t xml:space="preserve"> </w:t>
      </w:r>
      <w:proofErr w:type="spellStart"/>
      <w:r w:rsidRPr="00342BC5">
        <w:rPr>
          <w:rFonts w:eastAsia="Times New Roman" w:cs="Times New Roman"/>
          <w:color w:val="000000"/>
          <w:szCs w:val="28"/>
          <w:lang w:eastAsia="ru-RU"/>
        </w:rPr>
        <w:t>Times</w:t>
      </w:r>
      <w:proofErr w:type="spellEnd"/>
      <w:r w:rsidRPr="00342BC5">
        <w:rPr>
          <w:rFonts w:eastAsia="Times New Roman" w:cs="Times New Roman"/>
          <w:color w:val="000000"/>
          <w:szCs w:val="28"/>
          <w:lang w:eastAsia="ru-RU"/>
        </w:rPr>
        <w:t>. Входит в ФИФА 100.</w:t>
      </w:r>
    </w:p>
    <w:p w14:paraId="24C0F139" w14:textId="05C6B525" w:rsidR="008C1DF1" w:rsidRPr="00342BC5" w:rsidRDefault="008C1DF1" w:rsidP="008C1DF1">
      <w:pPr>
        <w:spacing w:after="0" w:line="360" w:lineRule="auto"/>
        <w:ind w:firstLine="709"/>
        <w:rPr>
          <w:rFonts w:eastAsia="Times New Roman" w:cs="Times New Roman"/>
          <w:color w:val="000000"/>
          <w:szCs w:val="28"/>
          <w:lang w:eastAsia="ru-RU"/>
        </w:rPr>
      </w:pPr>
      <w:r w:rsidRPr="00342BC5">
        <w:rPr>
          <w:rFonts w:eastAsia="Times New Roman" w:cs="Times New Roman"/>
          <w:color w:val="000000"/>
          <w:szCs w:val="28"/>
          <w:lang w:eastAsia="ru-RU"/>
        </w:rPr>
        <w:t>Член символической сборной лучших игроков на всех чемпионатах мира по версии ФИФА. Член символической сборной лучших игроков в истории Южной Америки. В 1999 году Марадона был признан лучшим спортсменом XX века в Аргентине. Автор гола в ворота сборной Англии, получившего название «Гол столетия», и признанного лучшим голом в истории чемпионатов мира; в той же игре забил мяч рукой, этот случай известен как «Рука Бога».</w:t>
      </w:r>
    </w:p>
    <w:p w14:paraId="18F2E436" w14:textId="45A0507A" w:rsidR="008C1DF1" w:rsidRPr="00342BC5" w:rsidRDefault="008C1DF1" w:rsidP="008C1DF1">
      <w:pPr>
        <w:spacing w:after="0" w:line="360" w:lineRule="auto"/>
        <w:ind w:firstLine="709"/>
        <w:rPr>
          <w:rFonts w:eastAsia="Times New Roman" w:cs="Times New Roman"/>
          <w:color w:val="000000"/>
          <w:szCs w:val="28"/>
          <w:lang w:eastAsia="ru-RU"/>
        </w:rPr>
      </w:pPr>
      <w:r w:rsidRPr="00342BC5">
        <w:rPr>
          <w:rFonts w:eastAsia="Times New Roman" w:cs="Times New Roman"/>
          <w:color w:val="000000"/>
          <w:szCs w:val="28"/>
          <w:lang w:eastAsia="ru-RU"/>
        </w:rPr>
        <w:lastRenderedPageBreak/>
        <w:t>Марадона является почётным гражданином Буэнос-Айреса. Именем Диего назван стадион клуба «</w:t>
      </w:r>
      <w:proofErr w:type="spellStart"/>
      <w:r w:rsidRPr="00342BC5">
        <w:rPr>
          <w:rFonts w:eastAsia="Times New Roman" w:cs="Times New Roman"/>
          <w:color w:val="000000"/>
          <w:szCs w:val="28"/>
          <w:lang w:eastAsia="ru-RU"/>
        </w:rPr>
        <w:t>Архентинос</w:t>
      </w:r>
      <w:proofErr w:type="spellEnd"/>
      <w:r w:rsidRPr="00342BC5">
        <w:rPr>
          <w:rFonts w:eastAsia="Times New Roman" w:cs="Times New Roman"/>
          <w:color w:val="000000"/>
          <w:szCs w:val="28"/>
          <w:lang w:eastAsia="ru-RU"/>
        </w:rPr>
        <w:t xml:space="preserve"> </w:t>
      </w:r>
      <w:proofErr w:type="spellStart"/>
      <w:r w:rsidRPr="00342BC5">
        <w:rPr>
          <w:rFonts w:eastAsia="Times New Roman" w:cs="Times New Roman"/>
          <w:color w:val="000000"/>
          <w:szCs w:val="28"/>
          <w:lang w:eastAsia="ru-RU"/>
        </w:rPr>
        <w:t>Хуниорс</w:t>
      </w:r>
      <w:proofErr w:type="spellEnd"/>
      <w:r w:rsidRPr="00342BC5">
        <w:rPr>
          <w:rFonts w:eastAsia="Times New Roman" w:cs="Times New Roman"/>
          <w:color w:val="000000"/>
          <w:szCs w:val="28"/>
          <w:lang w:eastAsia="ru-RU"/>
        </w:rPr>
        <w:t xml:space="preserve">», открытый 26 декабря 2003 года в день его дебюта в составе команды. В июне 2005 года Марадона получил премию </w:t>
      </w:r>
      <w:proofErr w:type="spellStart"/>
      <w:r w:rsidRPr="00342BC5">
        <w:rPr>
          <w:rFonts w:eastAsia="Times New Roman" w:cs="Times New Roman"/>
          <w:color w:val="000000"/>
          <w:szCs w:val="28"/>
          <w:lang w:eastAsia="ru-RU"/>
        </w:rPr>
        <w:t>Фаустино</w:t>
      </w:r>
      <w:proofErr w:type="spellEnd"/>
      <w:r w:rsidRPr="00342BC5">
        <w:rPr>
          <w:rFonts w:eastAsia="Times New Roman" w:cs="Times New Roman"/>
          <w:color w:val="000000"/>
          <w:szCs w:val="28"/>
          <w:lang w:eastAsia="ru-RU"/>
        </w:rPr>
        <w:t xml:space="preserve"> </w:t>
      </w:r>
      <w:proofErr w:type="spellStart"/>
      <w:r w:rsidRPr="00342BC5">
        <w:rPr>
          <w:rFonts w:eastAsia="Times New Roman" w:cs="Times New Roman"/>
          <w:color w:val="000000"/>
          <w:szCs w:val="28"/>
          <w:lang w:eastAsia="ru-RU"/>
        </w:rPr>
        <w:t>Сармиэнто</w:t>
      </w:r>
      <w:proofErr w:type="spellEnd"/>
      <w:r w:rsidRPr="00342BC5">
        <w:rPr>
          <w:rFonts w:eastAsia="Times New Roman" w:cs="Times New Roman"/>
          <w:color w:val="000000"/>
          <w:szCs w:val="28"/>
          <w:lang w:eastAsia="ru-RU"/>
        </w:rPr>
        <w:t xml:space="preserve"> от аргентинского </w:t>
      </w:r>
      <w:r w:rsidRPr="00342BC5">
        <w:rPr>
          <w:rFonts w:eastAsia="Times New Roman" w:cs="Times New Roman"/>
          <w:color w:val="000000"/>
          <w:szCs w:val="28"/>
          <w:lang w:eastAsia="ru-RU"/>
        </w:rPr>
        <w:t>сената</w:t>
      </w:r>
      <w:r w:rsidRPr="00342BC5">
        <w:rPr>
          <w:rFonts w:eastAsia="Times New Roman" w:cs="Times New Roman"/>
          <w:color w:val="000000"/>
          <w:szCs w:val="28"/>
          <w:lang w:eastAsia="ru-RU"/>
        </w:rPr>
        <w:t>.</w:t>
      </w:r>
    </w:p>
    <w:p w14:paraId="3929B08D" w14:textId="1B166679" w:rsidR="008C1DF1" w:rsidRPr="00342BC5" w:rsidRDefault="008C1DF1" w:rsidP="008C1DF1">
      <w:pPr>
        <w:spacing w:after="0" w:line="360" w:lineRule="auto"/>
        <w:ind w:firstLine="709"/>
        <w:rPr>
          <w:rFonts w:eastAsia="Times New Roman" w:cs="Times New Roman"/>
          <w:color w:val="000000"/>
          <w:szCs w:val="28"/>
          <w:lang w:eastAsia="ru-RU"/>
        </w:rPr>
      </w:pPr>
      <w:r w:rsidRPr="00342BC5">
        <w:rPr>
          <w:rFonts w:eastAsia="Times New Roman" w:cs="Times New Roman"/>
          <w:color w:val="000000"/>
          <w:szCs w:val="28"/>
          <w:lang w:eastAsia="ru-RU"/>
        </w:rPr>
        <w:t xml:space="preserve">Спортивная карьера Марадоны оказалась сокращённой из-за наркотической зависимости, вследствие которой он был вынужден на некоторое время покидать футбол из-за дисквалификации и лечения. </w:t>
      </w:r>
      <w:r w:rsidRPr="00342BC5">
        <w:rPr>
          <w:rFonts w:eastAsia="Times New Roman" w:cs="Times New Roman"/>
          <w:color w:val="000000"/>
          <w:szCs w:val="28"/>
          <w:lang w:eastAsia="ru-RU"/>
        </w:rPr>
        <w:t>Кроме этого,</w:t>
      </w:r>
      <w:r w:rsidRPr="00342BC5">
        <w:rPr>
          <w:rFonts w:eastAsia="Times New Roman" w:cs="Times New Roman"/>
          <w:color w:val="000000"/>
          <w:szCs w:val="28"/>
          <w:lang w:eastAsia="ru-RU"/>
        </w:rPr>
        <w:t xml:space="preserve"> Марадона был замешан в нескольких судебных разбирательствах, включая арест в апреле 1991 года за хранение кокаина и двухлетний условный срок, полученный им в 1999 году за стрельбу из пневматической винтовки по журналистам летом 1994 года.</w:t>
      </w:r>
    </w:p>
    <w:p w14:paraId="0F66EF43" w14:textId="77777777" w:rsidR="008C1DF1" w:rsidRPr="00342BC5" w:rsidRDefault="008C1DF1" w:rsidP="008C1DF1">
      <w:pPr>
        <w:spacing w:after="0" w:line="360" w:lineRule="auto"/>
        <w:ind w:firstLine="709"/>
        <w:rPr>
          <w:rFonts w:eastAsia="Times New Roman" w:cs="Times New Roman"/>
          <w:color w:val="000000"/>
          <w:szCs w:val="28"/>
          <w:lang w:eastAsia="ru-RU"/>
        </w:rPr>
      </w:pPr>
      <w:r w:rsidRPr="00342BC5">
        <w:rPr>
          <w:rFonts w:eastAsia="Times New Roman" w:cs="Times New Roman"/>
          <w:color w:val="000000"/>
          <w:szCs w:val="28"/>
          <w:lang w:eastAsia="ru-RU"/>
        </w:rPr>
        <w:t xml:space="preserve">После завершения карьеры игрока Марадона работал телекомментатором на каналах Аргентины и Италии. С июня 2005 по август 2006 года являлся вице-президентом футбольной комиссии клуба «Бока </w:t>
      </w:r>
      <w:proofErr w:type="spellStart"/>
      <w:r w:rsidRPr="00342BC5">
        <w:rPr>
          <w:rFonts w:eastAsia="Times New Roman" w:cs="Times New Roman"/>
          <w:color w:val="000000"/>
          <w:szCs w:val="28"/>
          <w:lang w:eastAsia="ru-RU"/>
        </w:rPr>
        <w:t>Хуниорс</w:t>
      </w:r>
      <w:proofErr w:type="spellEnd"/>
      <w:r w:rsidRPr="00342BC5">
        <w:rPr>
          <w:rFonts w:eastAsia="Times New Roman" w:cs="Times New Roman"/>
          <w:color w:val="000000"/>
          <w:szCs w:val="28"/>
          <w:lang w:eastAsia="ru-RU"/>
        </w:rPr>
        <w:t>». Снялся в нескольких фильмах.</w:t>
      </w:r>
    </w:p>
    <w:p w14:paraId="7AF58F3D" w14:textId="77777777" w:rsidR="008C1DF1" w:rsidRPr="00342BC5" w:rsidRDefault="008C1DF1" w:rsidP="008C1DF1">
      <w:pPr>
        <w:spacing w:after="0" w:line="360" w:lineRule="auto"/>
        <w:ind w:firstLine="709"/>
        <w:rPr>
          <w:rFonts w:eastAsia="Times New Roman" w:cs="Times New Roman"/>
          <w:color w:val="000000"/>
          <w:szCs w:val="28"/>
          <w:lang w:eastAsia="ru-RU"/>
        </w:rPr>
      </w:pPr>
      <w:r w:rsidRPr="00342BC5">
        <w:rPr>
          <w:rFonts w:eastAsia="Times New Roman" w:cs="Times New Roman"/>
          <w:color w:val="000000"/>
          <w:szCs w:val="28"/>
          <w:lang w:eastAsia="ru-RU"/>
        </w:rPr>
        <w:t>С октября 2008 года по июль 2010 года Марадона работал главным тренером сборной Аргентины, с которой дошёл до четвертьфинала чемпионата мира 2010.</w:t>
      </w:r>
    </w:p>
    <w:p w14:paraId="4DC85F78" w14:textId="1B0355BD" w:rsidR="008C1DF1" w:rsidRPr="008C1DF1" w:rsidRDefault="008C1DF1" w:rsidP="008C1DF1">
      <w:r>
        <w:br w:type="page"/>
      </w:r>
    </w:p>
    <w:p w14:paraId="4D85C685" w14:textId="77777777" w:rsidR="00393EF3" w:rsidRPr="00393EF3" w:rsidRDefault="00393EF3" w:rsidP="00393EF3">
      <w:pPr>
        <w:pStyle w:val="11"/>
      </w:pPr>
      <w:bookmarkStart w:id="2" w:name="_Toc71248049"/>
      <w:r w:rsidRPr="00393EF3">
        <w:lastRenderedPageBreak/>
        <w:t>1. Детство Марадоны</w:t>
      </w:r>
      <w:bookmarkEnd w:id="2"/>
    </w:p>
    <w:p w14:paraId="201DCCC9" w14:textId="77777777" w:rsidR="00393EF3" w:rsidRPr="00393EF3" w:rsidRDefault="00393EF3" w:rsidP="00393EF3">
      <w:pPr>
        <w:pStyle w:val="21"/>
      </w:pPr>
      <w:bookmarkStart w:id="3" w:name="_Toc71248050"/>
      <w:r w:rsidRPr="00393EF3">
        <w:t>1.1. Юные годы</w:t>
      </w:r>
      <w:bookmarkEnd w:id="3"/>
    </w:p>
    <w:p w14:paraId="32460726" w14:textId="77777777" w:rsidR="00393EF3" w:rsidRPr="00393EF3" w:rsidRDefault="00393EF3" w:rsidP="00393EF3">
      <w:pPr>
        <w:pStyle w:val="a3"/>
      </w:pPr>
      <w:r w:rsidRPr="00393EF3">
        <w:t xml:space="preserve">Диего </w:t>
      </w:r>
      <w:proofErr w:type="spellStart"/>
      <w:r w:rsidRPr="00393EF3">
        <w:t>Армандо</w:t>
      </w:r>
      <w:proofErr w:type="spellEnd"/>
      <w:r w:rsidRPr="00393EF3">
        <w:t xml:space="preserve"> Марадона родился в 5 утра в воскресенье 30 октября 1960 года в поликлинике Эвита в городе </w:t>
      </w:r>
      <w:proofErr w:type="spellStart"/>
      <w:r w:rsidRPr="00393EF3">
        <w:t>Ланус</w:t>
      </w:r>
      <w:proofErr w:type="spellEnd"/>
      <w:r w:rsidRPr="00393EF3">
        <w:t xml:space="preserve">, который находится в провинции Буэнос-Айрес. Он родился в семье дона Диего, потомственного рабочего, трудившегося на мельнице </w:t>
      </w:r>
      <w:proofErr w:type="spellStart"/>
      <w:r w:rsidRPr="00393EF3">
        <w:t>Тритумоль</w:t>
      </w:r>
      <w:proofErr w:type="spellEnd"/>
      <w:r w:rsidRPr="00393EF3">
        <w:t xml:space="preserve">, и его жены, домохозяйки </w:t>
      </w:r>
      <w:proofErr w:type="spellStart"/>
      <w:r w:rsidRPr="00393EF3">
        <w:t>Дальмы</w:t>
      </w:r>
      <w:proofErr w:type="spellEnd"/>
      <w:r w:rsidRPr="00393EF3">
        <w:t xml:space="preserve"> </w:t>
      </w:r>
      <w:proofErr w:type="spellStart"/>
      <w:r w:rsidRPr="00393EF3">
        <w:t>Сальвадоры</w:t>
      </w:r>
      <w:proofErr w:type="spellEnd"/>
      <w:r w:rsidRPr="00393EF3">
        <w:t xml:space="preserve"> Франко. Марадона был пятым ребёнком в семействе, но первым мальчиком: до него были рождены четыре сестры — Рита, Ана, Эльза и Мария. Позже </w:t>
      </w:r>
      <w:proofErr w:type="spellStart"/>
      <w:r w:rsidRPr="00393EF3">
        <w:t>Дальма</w:t>
      </w:r>
      <w:proofErr w:type="spellEnd"/>
      <w:r w:rsidRPr="00393EF3">
        <w:t xml:space="preserve"> Сальвадора говорила: «Он мне дался легче других. В субботу я весь день прекрасно себя чувствовала, а ночью меня увезли в клинику. Он очень быстро появился на свет. В тот момент я молилась только об одном: чтобы родился здоровым и стал хорошим человеком. Все это, к счастью, кажется, сбылось, и даже я бы сказала, с лихвой».</w:t>
      </w:r>
    </w:p>
    <w:p w14:paraId="438D0543" w14:textId="77777777" w:rsidR="00393EF3" w:rsidRPr="00393EF3" w:rsidRDefault="00393EF3" w:rsidP="00393EF3">
      <w:pPr>
        <w:pStyle w:val="a3"/>
      </w:pPr>
      <w:r w:rsidRPr="00393EF3">
        <w:t xml:space="preserve">Корни семьи Марадоны происходили из Италии, в частности, он является потомком Марко Поло. Также Диего имеет хорватские корни: бабушка </w:t>
      </w:r>
      <w:proofErr w:type="spellStart"/>
      <w:r w:rsidRPr="00393EF3">
        <w:t>Сальвадоры</w:t>
      </w:r>
      <w:proofErr w:type="spellEnd"/>
      <w:r w:rsidRPr="00393EF3">
        <w:t xml:space="preserve"> в девичестве носила фамилию </w:t>
      </w:r>
      <w:proofErr w:type="spellStart"/>
      <w:r w:rsidRPr="00393EF3">
        <w:t>Кариолич</w:t>
      </w:r>
      <w:proofErr w:type="spellEnd"/>
      <w:r w:rsidRPr="00393EF3">
        <w:t xml:space="preserve">, а её отец был выходцем с острова </w:t>
      </w:r>
      <w:proofErr w:type="spellStart"/>
      <w:r w:rsidRPr="00393EF3">
        <w:t>Корчула</w:t>
      </w:r>
      <w:proofErr w:type="spellEnd"/>
      <w:r w:rsidRPr="00393EF3">
        <w:t>.</w:t>
      </w:r>
    </w:p>
    <w:p w14:paraId="140FA79F" w14:textId="77777777" w:rsidR="00393EF3" w:rsidRPr="00393EF3" w:rsidRDefault="00393EF3" w:rsidP="00393EF3">
      <w:pPr>
        <w:pStyle w:val="a3"/>
      </w:pPr>
      <w:r w:rsidRPr="00393EF3">
        <w:t>В возрасте 10 месяцев Диего научился ходить. Как и большинство детей в Аргентине, Марадона с малых лет начал гонять мяч. То, во что играли дети, было трудно назвать футболом, малыши просто бегали и били по мячу.</w:t>
      </w:r>
    </w:p>
    <w:p w14:paraId="379E2ECB" w14:textId="77777777" w:rsidR="00393EF3" w:rsidRPr="00393EF3" w:rsidRDefault="00393EF3" w:rsidP="00393EF3">
      <w:pPr>
        <w:pStyle w:val="a3"/>
      </w:pPr>
      <w:r w:rsidRPr="00393EF3">
        <w:t xml:space="preserve">Когда Марадоне было 7 лет, его двоюродный брат </w:t>
      </w:r>
      <w:proofErr w:type="spellStart"/>
      <w:r w:rsidRPr="00393EF3">
        <w:t>Бето</w:t>
      </w:r>
      <w:proofErr w:type="spellEnd"/>
      <w:r w:rsidRPr="00393EF3">
        <w:t xml:space="preserve">, сын тёти </w:t>
      </w:r>
      <w:proofErr w:type="spellStart"/>
      <w:r w:rsidRPr="00393EF3">
        <w:t>Нены</w:t>
      </w:r>
      <w:proofErr w:type="spellEnd"/>
      <w:r w:rsidRPr="00393EF3">
        <w:t>, подарил ему самый первый в жизни мяч. Диего так обрадовался подарку, что заснул с ним в обнимку в первую же ночь. Затем Диего вынес мяч на улицу, чтобы похвастаться им перед двором, но, решив не давать мяч никому, унёс его домой. Всю зиму мяч пролежал в комнате Диего, лишь изредка он гонял его по дому со своими сёстрами. Весной Диего всё же решился вынести его во двор: отец показал ему, как надо бить, а сын долго тренировался у стены, просто нанося удары левой ногой.</w:t>
      </w:r>
    </w:p>
    <w:p w14:paraId="4A75E5C8" w14:textId="77777777" w:rsidR="00393EF3" w:rsidRPr="00393EF3" w:rsidRDefault="00393EF3" w:rsidP="00393EF3">
      <w:pPr>
        <w:pStyle w:val="a3"/>
      </w:pPr>
      <w:r w:rsidRPr="00393EF3">
        <w:t xml:space="preserve">Когда Диего после тренировок научился хорошо бить по мячу, он начал играть со старшими ребятами в полноценный футбол. В игре маленький Диего не преуспел, более взрослые игроки проскакивали мимо или обводили его, а обиженный Марадона хватал мяч руками и прижимал к себе. Постепенно Марадона привыкал к футболу и стал играть, как и все на поле. Он мог играть часами на пустыре, называемом «Семь Полян», где проходили дворовые матчи. Диего предпочитал выступать на позиции либеро, лишь в более позднем возрасте он перешёл в нападение. Постепенно Марадона стал одним из самых техничных футболистов двора, и команды школьников всегда хотели, чтобы Диего играл за них. После того, как Марадона пошёл в </w:t>
      </w:r>
      <w:r w:rsidRPr="00393EF3">
        <w:lastRenderedPageBreak/>
        <w:t>школу «</w:t>
      </w:r>
      <w:proofErr w:type="spellStart"/>
      <w:r w:rsidRPr="00393EF3">
        <w:t>Ремедиос</w:t>
      </w:r>
      <w:proofErr w:type="spellEnd"/>
      <w:r w:rsidRPr="00393EF3">
        <w:t xml:space="preserve"> де Эскалада Сан-Мартин», он почти сразу был включён в футбольную команду Эскалады, где играли младшеклассники. В 1999 году в своей книге Диего написал: «Я всегда говорю, что стал профессионалом, начиная с самого маленького возраста: я играл за команду, которая приглашала меня первой, иногда меня не отпускали из дома, и тогда я ревел как сумасшедший. И все-таки за пять минут до начала нашего матча </w:t>
      </w:r>
      <w:proofErr w:type="spellStart"/>
      <w:r w:rsidRPr="00393EF3">
        <w:t>Тота</w:t>
      </w:r>
      <w:proofErr w:type="spellEnd"/>
      <w:r w:rsidRPr="00393EF3">
        <w:t xml:space="preserve"> всегда давала мне разрешение. Ну а для того, чтобы убедить дона Диего, моего отца, усилий требовалось значительно больше. Я понимал своего старика, и как было не понять, если он буквально выбивался из сил, для того чтобы мы могли есть и учиться? И он очень хотел, чтобы я учился».</w:t>
      </w:r>
    </w:p>
    <w:p w14:paraId="1BEB2A87" w14:textId="1C972C88" w:rsidR="00393EF3" w:rsidRPr="00393EF3" w:rsidRDefault="00393EF3" w:rsidP="00393EF3">
      <w:pPr>
        <w:pStyle w:val="a3"/>
      </w:pPr>
      <w:r w:rsidRPr="00393EF3">
        <w:t xml:space="preserve">Семья Диего проживала в районе Вилья </w:t>
      </w:r>
      <w:proofErr w:type="spellStart"/>
      <w:r w:rsidRPr="00393EF3">
        <w:t>Фиорито</w:t>
      </w:r>
      <w:proofErr w:type="spellEnd"/>
      <w:r w:rsidRPr="00393EF3">
        <w:t xml:space="preserve"> на пересечении улиц </w:t>
      </w:r>
      <w:proofErr w:type="spellStart"/>
      <w:r w:rsidRPr="00393EF3">
        <w:t>Асамор</w:t>
      </w:r>
      <w:proofErr w:type="spellEnd"/>
      <w:r w:rsidRPr="00393EF3">
        <w:t xml:space="preserve"> и Марио Браво в трёхкомнатном доме, который находился на южной окраине Буэнос-Айреса и был одним из беднейших в городе. Бедствовала и семья Марадоны, а потому дети, чтобы помочь родителям, лепили глиняные кувшинчики для цветов, продавали их на местном рынке и отдавали все заработанные деньги матери. Занимался этим и Диего. Позже он сказал: «Если мои родители попросят у меня луну, я сделаю всё, чтобы её достать. Но это был бы пустяк по сравнению с тем, что они сделали для меня».</w:t>
      </w:r>
    </w:p>
    <w:p w14:paraId="27CB3DC8" w14:textId="77777777" w:rsidR="00393EF3" w:rsidRPr="00393EF3" w:rsidRDefault="00393EF3" w:rsidP="00393EF3">
      <w:pPr>
        <w:pStyle w:val="21"/>
      </w:pPr>
      <w:bookmarkStart w:id="4" w:name="_Toc71248051"/>
      <w:r w:rsidRPr="00393EF3">
        <w:t>1.2. «Луковички»</w:t>
      </w:r>
      <w:bookmarkEnd w:id="4"/>
    </w:p>
    <w:p w14:paraId="3B0DF919" w14:textId="77777777" w:rsidR="00393EF3" w:rsidRPr="00393EF3" w:rsidRDefault="00393EF3" w:rsidP="00393EF3">
      <w:pPr>
        <w:pStyle w:val="a3"/>
      </w:pPr>
      <w:r w:rsidRPr="00393EF3">
        <w:t xml:space="preserve">Когда Марадоне было 8 лет, он познакомился с </w:t>
      </w:r>
      <w:proofErr w:type="spellStart"/>
      <w:r w:rsidRPr="00393EF3">
        <w:t>Гойо</w:t>
      </w:r>
      <w:proofErr w:type="spellEnd"/>
      <w:r w:rsidRPr="00393EF3">
        <w:t xml:space="preserve"> </w:t>
      </w:r>
      <w:proofErr w:type="spellStart"/>
      <w:r w:rsidRPr="00393EF3">
        <w:t>Каррисо</w:t>
      </w:r>
      <w:proofErr w:type="spellEnd"/>
      <w:r w:rsidRPr="00393EF3">
        <w:t>, 10-летним мальчиком, игравшим в детской команде клуба «</w:t>
      </w:r>
      <w:proofErr w:type="spellStart"/>
      <w:r w:rsidRPr="00393EF3">
        <w:t>Архентинос</w:t>
      </w:r>
      <w:proofErr w:type="spellEnd"/>
      <w:r w:rsidRPr="00393EF3">
        <w:t xml:space="preserve"> </w:t>
      </w:r>
      <w:proofErr w:type="spellStart"/>
      <w:r w:rsidRPr="00393EF3">
        <w:t>Хуниорс</w:t>
      </w:r>
      <w:proofErr w:type="spellEnd"/>
      <w:r w:rsidRPr="00393EF3">
        <w:t xml:space="preserve">». </w:t>
      </w:r>
      <w:proofErr w:type="spellStart"/>
      <w:r w:rsidRPr="00393EF3">
        <w:t>Каррисо</w:t>
      </w:r>
      <w:proofErr w:type="spellEnd"/>
      <w:r w:rsidRPr="00393EF3">
        <w:t xml:space="preserve"> очень сильно увлекался футболом, на этой почве ребята и сдружились — более опытный </w:t>
      </w:r>
      <w:proofErr w:type="spellStart"/>
      <w:r w:rsidRPr="00393EF3">
        <w:t>Каррисо</w:t>
      </w:r>
      <w:proofErr w:type="spellEnd"/>
      <w:r w:rsidRPr="00393EF3">
        <w:t xml:space="preserve"> рассказывал Марадоне о великих футболистах прошлого, которыми Марадона интересовался.</w:t>
      </w:r>
    </w:p>
    <w:p w14:paraId="221A0CF3" w14:textId="77777777" w:rsidR="00393EF3" w:rsidRPr="00393EF3" w:rsidRDefault="00393EF3" w:rsidP="00393EF3">
      <w:pPr>
        <w:pStyle w:val="a3"/>
      </w:pPr>
      <w:proofErr w:type="spellStart"/>
      <w:r w:rsidRPr="00393EF3">
        <w:t>Каррисо</w:t>
      </w:r>
      <w:proofErr w:type="spellEnd"/>
      <w:r w:rsidRPr="00393EF3">
        <w:t xml:space="preserve">, в середине 1969 года, познакомил Марадону с Франсиско </w:t>
      </w:r>
      <w:proofErr w:type="spellStart"/>
      <w:r w:rsidRPr="00393EF3">
        <w:t>Корнехо</w:t>
      </w:r>
      <w:proofErr w:type="spellEnd"/>
      <w:r w:rsidRPr="00393EF3">
        <w:t>, скаутом «</w:t>
      </w:r>
      <w:proofErr w:type="spellStart"/>
      <w:r w:rsidRPr="00393EF3">
        <w:t>Архентинос</w:t>
      </w:r>
      <w:proofErr w:type="spellEnd"/>
      <w:r w:rsidRPr="00393EF3">
        <w:t xml:space="preserve"> </w:t>
      </w:r>
      <w:proofErr w:type="spellStart"/>
      <w:r w:rsidRPr="00393EF3">
        <w:t>Хуниорс</w:t>
      </w:r>
      <w:proofErr w:type="spellEnd"/>
      <w:r w:rsidRPr="00393EF3">
        <w:t xml:space="preserve">» и тренером команды в возрасте до </w:t>
      </w:r>
      <w:proofErr w:type="gramStart"/>
      <w:r w:rsidRPr="00393EF3">
        <w:t>14-ти</w:t>
      </w:r>
      <w:proofErr w:type="gramEnd"/>
      <w:r w:rsidRPr="00393EF3">
        <w:t xml:space="preserve"> лет. На первом просмотре в команду Диего играл так хорошо, что </w:t>
      </w:r>
      <w:proofErr w:type="spellStart"/>
      <w:r w:rsidRPr="00393EF3">
        <w:t>Конехо</w:t>
      </w:r>
      <w:proofErr w:type="spellEnd"/>
      <w:r w:rsidRPr="00393EF3">
        <w:t xml:space="preserve"> не поверил в возраст Марадоны, решив, что тот является карликом. </w:t>
      </w:r>
      <w:proofErr w:type="spellStart"/>
      <w:r w:rsidRPr="00393EF3">
        <w:t>Корнехо</w:t>
      </w:r>
      <w:proofErr w:type="spellEnd"/>
      <w:r w:rsidRPr="00393EF3">
        <w:t xml:space="preserve"> пригласил Марадону посещать тренировки взрослой команды клуба, где Диего, как и другие юные игроки, подавал мячи футболистам. Из этих ребят </w:t>
      </w:r>
      <w:proofErr w:type="spellStart"/>
      <w:r w:rsidRPr="00393EF3">
        <w:t>Корнехо</w:t>
      </w:r>
      <w:proofErr w:type="spellEnd"/>
      <w:r w:rsidRPr="00393EF3">
        <w:t xml:space="preserve"> создал команду «</w:t>
      </w:r>
      <w:proofErr w:type="spellStart"/>
      <w:r w:rsidRPr="00393EF3">
        <w:t>Лос</w:t>
      </w:r>
      <w:proofErr w:type="spellEnd"/>
      <w:r w:rsidRPr="00393EF3">
        <w:t xml:space="preserve"> </w:t>
      </w:r>
      <w:proofErr w:type="spellStart"/>
      <w:r w:rsidRPr="00393EF3">
        <w:t>Себольитас</w:t>
      </w:r>
      <w:proofErr w:type="spellEnd"/>
      <w:r w:rsidRPr="00393EF3">
        <w:t>» («Луковички»), являвшейся молодёжной командой «</w:t>
      </w:r>
      <w:proofErr w:type="spellStart"/>
      <w:r w:rsidRPr="00393EF3">
        <w:t>Архентинос</w:t>
      </w:r>
      <w:proofErr w:type="spellEnd"/>
      <w:r w:rsidRPr="00393EF3">
        <w:t xml:space="preserve"> </w:t>
      </w:r>
      <w:proofErr w:type="spellStart"/>
      <w:r w:rsidRPr="00393EF3">
        <w:t>Хуниорс</w:t>
      </w:r>
      <w:proofErr w:type="spellEnd"/>
      <w:r w:rsidRPr="00393EF3">
        <w:t xml:space="preserve">». Он обеспечил их формой и полем, где регулярно проводились тренировки. Команда подобралась довольно сильная: молодые футболисты обыгрывали все местные юношеские команды. Лидером «Луковичек» был Марадона, обладавший отличной техникой, умением принимать правильные решения на поле и прекрасной физической формой, благодаря которой он мог бегать оба тайма почти не уставая. Ещё одним ценным качеством Диего было то, что после ударов по ногам он не падал. Франсиско </w:t>
      </w:r>
      <w:proofErr w:type="spellStart"/>
      <w:r w:rsidRPr="00393EF3">
        <w:t>Корнехо</w:t>
      </w:r>
      <w:proofErr w:type="spellEnd"/>
      <w:r w:rsidRPr="00393EF3">
        <w:t xml:space="preserve"> говорил: «Уже тогда Диего Марадона </w:t>
      </w:r>
      <w:r w:rsidRPr="00393EF3">
        <w:lastRenderedPageBreak/>
        <w:t xml:space="preserve">умел делать с мячом почти всё. Он был похож на деревянную куклу-неваляшку: сколько его ни толкай, он всегда остается на ногах». </w:t>
      </w:r>
      <w:proofErr w:type="gramStart"/>
      <w:r w:rsidRPr="00393EF3">
        <w:t>При этом,</w:t>
      </w:r>
      <w:proofErr w:type="gramEnd"/>
      <w:r w:rsidRPr="00393EF3">
        <w:t xml:space="preserve"> Диего был младше остальных игроков команды на три года.</w:t>
      </w:r>
    </w:p>
    <w:p w14:paraId="5C6F8A16" w14:textId="77777777" w:rsidR="00393EF3" w:rsidRPr="00393EF3" w:rsidRDefault="00393EF3" w:rsidP="00393EF3">
      <w:pPr>
        <w:pStyle w:val="a3"/>
      </w:pPr>
      <w:r w:rsidRPr="00393EF3">
        <w:t xml:space="preserve">С каждым матчем «Луковички» прогрессировали, регулярными стали победы с двузначным счётом. Апофеозом их игры стал матч, прошедший 28 сентября 1971 года, в котором команда Марадоны одержала победу над молодёжным составом «Ривер </w:t>
      </w:r>
      <w:proofErr w:type="spellStart"/>
      <w:r w:rsidRPr="00393EF3">
        <w:t>Плейта</w:t>
      </w:r>
      <w:proofErr w:type="spellEnd"/>
      <w:r w:rsidRPr="00393EF3">
        <w:t>» со счётом 7:1. В этой игре Диего, которому на тот момент было всего 10 лет, забил 5 голов. При этом, до начала игры он пообещал своему травмированному партнёру по команде, что забьёт 2 гола за себя и три за него: «На поле мы напоминали машину. Обыгрывали всех даже со счетом 20:0. Мы мечтали сыграть против знаменитых юниоров из „Ривер-</w:t>
      </w:r>
      <w:proofErr w:type="spellStart"/>
      <w:r w:rsidRPr="00393EF3">
        <w:t>Плейта</w:t>
      </w:r>
      <w:proofErr w:type="spellEnd"/>
      <w:r w:rsidRPr="00393EF3">
        <w:t xml:space="preserve">“, которые были чемпионами Аргентины. Наконец этот матч состоялся. Мы выиграли 7:1, и мне удался потрясающий гол, а всего я их забил, как и обещал, пять. Надо было видеть, как противник злился и гонял за мной по всему полю». С того матча о Марадоне стали говорить как о будущей звезде аргентинского футбола, а газета </w:t>
      </w:r>
      <w:proofErr w:type="spellStart"/>
      <w:r w:rsidRPr="00393EF3">
        <w:rPr>
          <w:lang w:val="en-US"/>
        </w:rPr>
        <w:t>Clar</w:t>
      </w:r>
      <w:proofErr w:type="spellEnd"/>
      <w:r w:rsidRPr="00393EF3">
        <w:t>í</w:t>
      </w:r>
      <w:r w:rsidRPr="00393EF3">
        <w:rPr>
          <w:lang w:val="en-US"/>
        </w:rPr>
        <w:t>n</w:t>
      </w:r>
      <w:r w:rsidRPr="00393EF3">
        <w:t xml:space="preserve"> написала о Диего заметку, в которой ошибочно назвала его </w:t>
      </w:r>
      <w:proofErr w:type="spellStart"/>
      <w:r w:rsidRPr="00393EF3">
        <w:t>Карадоной</w:t>
      </w:r>
      <w:proofErr w:type="spellEnd"/>
      <w:r w:rsidRPr="00393EF3">
        <w:t>. Команда играла настолько сильно, что достигла показателя в 136 игр подряд без поражений. Перед игрой с молодёжной командой «</w:t>
      </w:r>
      <w:proofErr w:type="spellStart"/>
      <w:r w:rsidRPr="00393EF3">
        <w:t>Банфилда</w:t>
      </w:r>
      <w:proofErr w:type="spellEnd"/>
      <w:r w:rsidRPr="00393EF3">
        <w:t xml:space="preserve">» Диего серьёзно поранил руку, ему было наложено семь швов, </w:t>
      </w:r>
      <w:proofErr w:type="spellStart"/>
      <w:r w:rsidRPr="00393EF3">
        <w:t>Корнехо</w:t>
      </w:r>
      <w:proofErr w:type="spellEnd"/>
      <w:r w:rsidRPr="00393EF3">
        <w:t xml:space="preserve"> не хотел выпускать его на поле, но Марадона уговорил тренера и смог сыграть в матче, где забил 5 голов, а его клуб победил 7:1. Вместе с выступлениями во внутренних соревнованиях, команда участвовала в турнирах в Перу и в Уругвае. Помимо игры за «Луковичек» Марадона выступал в перерывах матчей «</w:t>
      </w:r>
      <w:proofErr w:type="spellStart"/>
      <w:r w:rsidRPr="00393EF3">
        <w:t>Архентинос</w:t>
      </w:r>
      <w:proofErr w:type="spellEnd"/>
      <w:r w:rsidRPr="00393EF3">
        <w:t xml:space="preserve"> </w:t>
      </w:r>
      <w:proofErr w:type="spellStart"/>
      <w:r w:rsidRPr="00393EF3">
        <w:t>Хуниорс</w:t>
      </w:r>
      <w:proofErr w:type="spellEnd"/>
      <w:r w:rsidRPr="00393EF3">
        <w:t>», чеканя мяч. За это умение он был вызван на телевидение в телепрограмму «</w:t>
      </w:r>
      <w:proofErr w:type="spellStart"/>
      <w:r w:rsidRPr="00393EF3">
        <w:rPr>
          <w:lang w:val="en-US"/>
        </w:rPr>
        <w:t>Sabados</w:t>
      </w:r>
      <w:proofErr w:type="spellEnd"/>
      <w:r w:rsidRPr="00393EF3">
        <w:t xml:space="preserve"> </w:t>
      </w:r>
      <w:r w:rsidRPr="00393EF3">
        <w:rPr>
          <w:lang w:val="en-US"/>
        </w:rPr>
        <w:t>Circulares</w:t>
      </w:r>
      <w:r w:rsidRPr="00393EF3">
        <w:t>».</w:t>
      </w:r>
    </w:p>
    <w:p w14:paraId="3E115698" w14:textId="77777777" w:rsidR="00393EF3" w:rsidRPr="00393EF3" w:rsidRDefault="00393EF3" w:rsidP="00393EF3">
      <w:pPr>
        <w:pStyle w:val="a3"/>
      </w:pPr>
      <w:r w:rsidRPr="00393EF3">
        <w:t>С 12 лет Марадона играл за молодёжный состав «</w:t>
      </w:r>
      <w:proofErr w:type="spellStart"/>
      <w:r w:rsidRPr="00393EF3">
        <w:t>Архентинос</w:t>
      </w:r>
      <w:proofErr w:type="spellEnd"/>
      <w:r w:rsidRPr="00393EF3">
        <w:t xml:space="preserve"> </w:t>
      </w:r>
      <w:proofErr w:type="spellStart"/>
      <w:r w:rsidRPr="00393EF3">
        <w:t>Хуниорс</w:t>
      </w:r>
      <w:proofErr w:type="spellEnd"/>
      <w:r w:rsidRPr="00393EF3">
        <w:t>». Для того, чтобы Диего мог выступать за «</w:t>
      </w:r>
      <w:proofErr w:type="spellStart"/>
      <w:r w:rsidRPr="00393EF3">
        <w:t>Хуниорс</w:t>
      </w:r>
      <w:proofErr w:type="spellEnd"/>
      <w:r w:rsidRPr="00393EF3">
        <w:t>», главный тренер команды был вынужден скрывать возраст Диего, который был ниже минимально допустимого. Поэтому Марадона выступал за «Красных жуков» под чужим именем. В 1973 году молодёжная команда «</w:t>
      </w:r>
      <w:proofErr w:type="spellStart"/>
      <w:r w:rsidRPr="00393EF3">
        <w:t>Архентинос</w:t>
      </w:r>
      <w:proofErr w:type="spellEnd"/>
      <w:r w:rsidRPr="00393EF3">
        <w:t xml:space="preserve">» победила в финале Кубка Эвиты «Ривер </w:t>
      </w:r>
      <w:proofErr w:type="spellStart"/>
      <w:r w:rsidRPr="00393EF3">
        <w:t>Плейт</w:t>
      </w:r>
      <w:proofErr w:type="spellEnd"/>
      <w:r w:rsidRPr="00393EF3">
        <w:t xml:space="preserve">» со счётом 5:4, в этой игре Марадона забил гол, обыграв семь человек. Спустя неделю после игры, Уильям Кейт, являвшийся президентом «Ривер </w:t>
      </w:r>
      <w:proofErr w:type="spellStart"/>
      <w:r w:rsidRPr="00393EF3">
        <w:t>Плейта</w:t>
      </w:r>
      <w:proofErr w:type="spellEnd"/>
      <w:r w:rsidRPr="00393EF3">
        <w:t>», предложил отцу Диего купить Марадону, но тот отказал. На следующий год команда выиграла чемпионат девятой лиги Аргентины, выйдя в восьмую лигу. В 1975 году клуб добился отрыва от ближайшего преследователя в чемпионате в 10 очков, и Диего был отправлен в седьмую команду «</w:t>
      </w:r>
      <w:proofErr w:type="spellStart"/>
      <w:r w:rsidRPr="00393EF3">
        <w:t>Архентинос</w:t>
      </w:r>
      <w:proofErr w:type="spellEnd"/>
      <w:r w:rsidRPr="00393EF3">
        <w:t xml:space="preserve">». В седьмой команде он сыграл только две игры, и его сразу перевели в пятую команду. В пятой команде Марадона сыграл 4 матча и был переведён в третью команду. В третьей команде Диего </w:t>
      </w:r>
      <w:r w:rsidRPr="00393EF3">
        <w:lastRenderedPageBreak/>
        <w:t>провёл три игры. После этого Марадону перевели в основной состав «</w:t>
      </w:r>
      <w:proofErr w:type="spellStart"/>
      <w:r w:rsidRPr="00393EF3">
        <w:t>Архентинос</w:t>
      </w:r>
      <w:proofErr w:type="spellEnd"/>
      <w:r w:rsidRPr="00393EF3">
        <w:t xml:space="preserve"> </w:t>
      </w:r>
      <w:proofErr w:type="spellStart"/>
      <w:r w:rsidRPr="00393EF3">
        <w:t>Хуниорс</w:t>
      </w:r>
      <w:proofErr w:type="spellEnd"/>
      <w:r w:rsidRPr="00393EF3">
        <w:t>».</w:t>
      </w:r>
    </w:p>
    <w:p w14:paraId="373C625C" w14:textId="1C30F0EB" w:rsidR="00393EF3" w:rsidRPr="00393EF3" w:rsidRDefault="00393EF3" w:rsidP="00393EF3">
      <w:pPr>
        <w:pStyle w:val="a3"/>
      </w:pPr>
      <w:r w:rsidRPr="00393EF3">
        <w:t>Несмотря на эти достижения, семья Марадоны по-прежнему бедствовала. У Диего родились братья Рауль и Уго, а затем сестра Клаудия. Отец поощрял увлечение сына, каждый день после работы отводя его в клуб на тренировку, надеясь, что он сможет стать знаменитым футболистом и вывести семью из нищеты: «Отец продолжал работать на мельнице. Он всегда приходил с работы усталый. Работал в две смены — утром и вечером. Зерно привозилось почти круглые сутки, и свежий помол тут же возвращался хозяину. Однако днём, пообедав, он брал меня за руку и отводил в клуб…».</w:t>
      </w:r>
    </w:p>
    <w:p w14:paraId="22963DA3" w14:textId="77777777" w:rsidR="00393EF3" w:rsidRPr="00393EF3" w:rsidRDefault="00393EF3" w:rsidP="00393EF3">
      <w:pPr>
        <w:pStyle w:val="11"/>
      </w:pPr>
      <w:bookmarkStart w:id="5" w:name="_Toc71248052"/>
      <w:r w:rsidRPr="00393EF3">
        <w:t>2. Стиль игры</w:t>
      </w:r>
      <w:bookmarkEnd w:id="5"/>
    </w:p>
    <w:p w14:paraId="78C7645D" w14:textId="77777777" w:rsidR="00393EF3" w:rsidRPr="00393EF3" w:rsidRDefault="00393EF3" w:rsidP="00393EF3">
      <w:pPr>
        <w:pStyle w:val="a3"/>
      </w:pPr>
      <w:r w:rsidRPr="00393EF3">
        <w:t xml:space="preserve">Марадона обладал отличной техникой, пользовался различными </w:t>
      </w:r>
      <w:proofErr w:type="spellStart"/>
      <w:r w:rsidRPr="00393EF3">
        <w:t>нефутбольными</w:t>
      </w:r>
      <w:proofErr w:type="spellEnd"/>
      <w:r w:rsidRPr="00393EF3">
        <w:t xml:space="preserve"> приёмами: подкидываниями, перебрасываниями, катаниями мяча, что он делал на очень высокой скорости, благодаря чему обводил многих соперников. Также Диего обладал очень точным пасом и отличным ударом с левой ноги с игры и со штрафных, который он тренировал с детства. При этом Диего мог бить с любых положений и забивать голы на любой вкус.</w:t>
      </w:r>
    </w:p>
    <w:p w14:paraId="14622EF0" w14:textId="77777777" w:rsidR="00393EF3" w:rsidRPr="00393EF3" w:rsidRDefault="00393EF3" w:rsidP="00393EF3">
      <w:pPr>
        <w:pStyle w:val="a3"/>
      </w:pPr>
      <w:r w:rsidRPr="00393EF3">
        <w:t>У Марадоны было очень хорошее видение поля, благодаря чему он мог делать голевые пасы на нападающих в клубе и сборной. Он выделялся своей направленностью на борьбу: даже при потере мяча он «опекал» соперника, пока мяч не вернётся к его команде.</w:t>
      </w:r>
    </w:p>
    <w:p w14:paraId="15AF5713" w14:textId="77777777" w:rsidR="00393EF3" w:rsidRPr="00393EF3" w:rsidRDefault="00393EF3" w:rsidP="00393EF3">
      <w:pPr>
        <w:pStyle w:val="a3"/>
      </w:pPr>
      <w:r w:rsidRPr="00393EF3">
        <w:t>Также Диего отличался чрезвычайной устойчивостью на поле и хорошо развитыми мышцами ноги, что позволяло ему удерживаться в стоячем положении после ударов по ногам. Отличала Диего и координированность тела.</w:t>
      </w:r>
    </w:p>
    <w:p w14:paraId="02AC3BFD" w14:textId="77777777" w:rsidR="00393EF3" w:rsidRPr="00393EF3" w:rsidRDefault="00393EF3" w:rsidP="00393EF3">
      <w:pPr>
        <w:pStyle w:val="a3"/>
      </w:pPr>
      <w:r w:rsidRPr="00393EF3">
        <w:t xml:space="preserve">Техника Марадоны стала прообразом для дриблинга </w:t>
      </w:r>
      <w:proofErr w:type="spellStart"/>
      <w:r w:rsidRPr="00393EF3">
        <w:t>Роналдиньо</w:t>
      </w:r>
      <w:proofErr w:type="spellEnd"/>
      <w:r w:rsidRPr="00393EF3">
        <w:t>, который был «без ума от всего, что он делал».</w:t>
      </w:r>
    </w:p>
    <w:p w14:paraId="24860259" w14:textId="77777777" w:rsidR="00393EF3" w:rsidRPr="00393EF3" w:rsidRDefault="00393EF3" w:rsidP="00393EF3">
      <w:pPr>
        <w:pStyle w:val="a3"/>
      </w:pPr>
    </w:p>
    <w:p w14:paraId="4414D4F8" w14:textId="77777777" w:rsidR="00393EF3" w:rsidRPr="00393EF3" w:rsidRDefault="00393EF3" w:rsidP="00393EF3">
      <w:pPr>
        <w:pStyle w:val="a3"/>
      </w:pPr>
    </w:p>
    <w:p w14:paraId="69924EA8" w14:textId="437FE80A" w:rsidR="00393EF3" w:rsidRPr="00393EF3" w:rsidRDefault="00393EF3" w:rsidP="00393EF3">
      <w:pPr>
        <w:pStyle w:val="11"/>
      </w:pPr>
      <w:bookmarkStart w:id="6" w:name="_Toc71248053"/>
      <w:r w:rsidRPr="00393EF3">
        <w:t>3. Жизнь и деятельность (1998—2008)</w:t>
      </w:r>
      <w:bookmarkEnd w:id="6"/>
    </w:p>
    <w:p w14:paraId="2CE08196" w14:textId="77777777" w:rsidR="00393EF3" w:rsidRPr="00393EF3" w:rsidRDefault="00393EF3" w:rsidP="00393EF3">
      <w:pPr>
        <w:pStyle w:val="21"/>
      </w:pPr>
      <w:bookmarkStart w:id="7" w:name="_Toc71248054"/>
      <w:r w:rsidRPr="00393EF3">
        <w:t>Марадона на чемпионате мира 2006</w:t>
      </w:r>
      <w:bookmarkEnd w:id="7"/>
    </w:p>
    <w:p w14:paraId="3BD82951" w14:textId="77777777" w:rsidR="00393EF3" w:rsidRPr="00393EF3" w:rsidRDefault="00393EF3" w:rsidP="00393EF3">
      <w:pPr>
        <w:pStyle w:val="a3"/>
      </w:pPr>
      <w:r w:rsidRPr="00393EF3">
        <w:t>В феврале 1998 года Марадона участвовал в выставочном матче клуба «</w:t>
      </w:r>
      <w:proofErr w:type="spellStart"/>
      <w:r w:rsidRPr="00393EF3">
        <w:t>Карека</w:t>
      </w:r>
      <w:proofErr w:type="spellEnd"/>
      <w:r w:rsidRPr="00393EF3">
        <w:t>», который создал его бывший партнёр по «Наполи». В марте 1998 года, уже завершив футбольную карьеру, Марадона получил предложение подписать контракт с клубом «</w:t>
      </w:r>
      <w:proofErr w:type="spellStart"/>
      <w:r w:rsidRPr="00393EF3">
        <w:t>Ньюэллс</w:t>
      </w:r>
      <w:proofErr w:type="spellEnd"/>
      <w:r w:rsidRPr="00393EF3">
        <w:t xml:space="preserve"> Олд </w:t>
      </w:r>
      <w:proofErr w:type="spellStart"/>
      <w:r w:rsidRPr="00393EF3">
        <w:t>Бойз</w:t>
      </w:r>
      <w:proofErr w:type="spellEnd"/>
      <w:r w:rsidRPr="00393EF3">
        <w:t xml:space="preserve">», который тренировал его </w:t>
      </w:r>
      <w:r w:rsidRPr="00393EF3">
        <w:lastRenderedPageBreak/>
        <w:t xml:space="preserve">друг </w:t>
      </w:r>
      <w:proofErr w:type="spellStart"/>
      <w:r w:rsidRPr="00393EF3">
        <w:t>Серхио</w:t>
      </w:r>
      <w:proofErr w:type="spellEnd"/>
      <w:r w:rsidRPr="00393EF3">
        <w:t xml:space="preserve"> Батиста. Однако Диего отказался из-за финансовых проблем с внебрачным сыном. Также надеялась получить в свой состав Марадону парагвайская «Олимпия». Окончательно завершив карьеру игрока, Марадона занялся другой деятельностью, работая спортивным комментатором, в частности комментировал матчи чемпионата мира 1998 для канала </w:t>
      </w:r>
      <w:r w:rsidRPr="00393EF3">
        <w:rPr>
          <w:lang w:val="en-US"/>
        </w:rPr>
        <w:t>Tele</w:t>
      </w:r>
      <w:r w:rsidRPr="00393EF3">
        <w:t xml:space="preserve"> </w:t>
      </w:r>
      <w:r w:rsidRPr="00393EF3">
        <w:rPr>
          <w:lang w:val="en-US"/>
        </w:rPr>
        <w:t>America</w:t>
      </w:r>
      <w:r w:rsidRPr="00393EF3">
        <w:t xml:space="preserve">, вице-президентом Комиссии клуба «Бока </w:t>
      </w:r>
      <w:proofErr w:type="spellStart"/>
      <w:r w:rsidRPr="00393EF3">
        <w:t>Хуниорс</w:t>
      </w:r>
      <w:proofErr w:type="spellEnd"/>
      <w:r w:rsidRPr="00393EF3">
        <w:t>» и экспертом в спортивных программах. Этот этап его жизни был омрачён проблемами со здоровьем, связанными с употреблением наркотиков. При этом Диего стремился к излечению от наркотической зависимости, посещая клиники в Аргентине и на Кубе.</w:t>
      </w:r>
    </w:p>
    <w:p w14:paraId="6EB5C963" w14:textId="77777777" w:rsidR="00393EF3" w:rsidRPr="00393EF3" w:rsidRDefault="00393EF3" w:rsidP="00393EF3">
      <w:pPr>
        <w:pStyle w:val="a3"/>
      </w:pPr>
      <w:r w:rsidRPr="00393EF3">
        <w:t>Летом 1998 года Марадона провёл переговоры с английским клубом «</w:t>
      </w:r>
      <w:proofErr w:type="spellStart"/>
      <w:r w:rsidRPr="00393EF3">
        <w:t>Кристал</w:t>
      </w:r>
      <w:proofErr w:type="spellEnd"/>
      <w:r w:rsidRPr="00393EF3">
        <w:t xml:space="preserve"> </w:t>
      </w:r>
      <w:proofErr w:type="spellStart"/>
      <w:r w:rsidRPr="00393EF3">
        <w:t>Пэлас</w:t>
      </w:r>
      <w:proofErr w:type="spellEnd"/>
      <w:r w:rsidRPr="00393EF3">
        <w:t>», претендуя на пост тренера команды. В том же году он провёл переговоры с испанским клубом «</w:t>
      </w:r>
      <w:proofErr w:type="spellStart"/>
      <w:r w:rsidRPr="00393EF3">
        <w:t>Бадахос</w:t>
      </w:r>
      <w:proofErr w:type="spellEnd"/>
      <w:r w:rsidRPr="00393EF3">
        <w:t>».</w:t>
      </w:r>
    </w:p>
    <w:p w14:paraId="4EFBC750" w14:textId="77777777" w:rsidR="00393EF3" w:rsidRPr="00393EF3" w:rsidRDefault="00393EF3" w:rsidP="00393EF3">
      <w:pPr>
        <w:pStyle w:val="a3"/>
      </w:pPr>
      <w:r w:rsidRPr="00393EF3">
        <w:t xml:space="preserve">В феврале 1999 года Марадона пообещал Диего </w:t>
      </w:r>
      <w:proofErr w:type="spellStart"/>
      <w:r w:rsidRPr="00393EF3">
        <w:t>Латорре</w:t>
      </w:r>
      <w:proofErr w:type="spellEnd"/>
      <w:r w:rsidRPr="00393EF3">
        <w:t xml:space="preserve">, что изобьёт </w:t>
      </w:r>
      <w:proofErr w:type="gramStart"/>
      <w:r w:rsidRPr="00393EF3">
        <w:t>его, после того, как</w:t>
      </w:r>
      <w:proofErr w:type="gramEnd"/>
      <w:r w:rsidRPr="00393EF3">
        <w:t xml:space="preserve"> футболист показал неприличный жест поклонникам «Боки </w:t>
      </w:r>
      <w:proofErr w:type="spellStart"/>
      <w:r w:rsidRPr="00393EF3">
        <w:t>Хуниорс</w:t>
      </w:r>
      <w:proofErr w:type="spellEnd"/>
      <w:r w:rsidRPr="00393EF3">
        <w:t>», за который он играл. В декабре 1999 года Марадона стал советником сборной Ливии, отказавшись единолично возглавить команду. В сентябре 2000 года Марадона напечатал книгу «</w:t>
      </w:r>
      <w:proofErr w:type="spellStart"/>
      <w:r w:rsidRPr="00393EF3">
        <w:rPr>
          <w:lang w:val="en-US"/>
        </w:rPr>
        <w:t>Yo</w:t>
      </w:r>
      <w:proofErr w:type="spellEnd"/>
      <w:r w:rsidRPr="00393EF3">
        <w:t xml:space="preserve"> </w:t>
      </w:r>
      <w:r w:rsidRPr="00393EF3">
        <w:rPr>
          <w:lang w:val="en-US"/>
        </w:rPr>
        <w:t>soy</w:t>
      </w:r>
      <w:r w:rsidRPr="00393EF3">
        <w:t xml:space="preserve"> </w:t>
      </w:r>
      <w:r w:rsidRPr="00393EF3">
        <w:rPr>
          <w:lang w:val="en-US"/>
        </w:rPr>
        <w:t>el</w:t>
      </w:r>
      <w:r w:rsidRPr="00393EF3">
        <w:t xml:space="preserve"> </w:t>
      </w:r>
      <w:r w:rsidRPr="00393EF3">
        <w:rPr>
          <w:lang w:val="en-US"/>
        </w:rPr>
        <w:t>Diego</w:t>
      </w:r>
      <w:r w:rsidRPr="00393EF3">
        <w:t>» («Я Диего»), в которой рассмотрел всю свою биографию и карьеру, а также признался в истоках его наркотической зависимости.</w:t>
      </w:r>
    </w:p>
    <w:p w14:paraId="2C1A14B7" w14:textId="77777777" w:rsidR="00393EF3" w:rsidRPr="00393EF3" w:rsidRDefault="00393EF3" w:rsidP="00393EF3">
      <w:pPr>
        <w:pStyle w:val="a3"/>
      </w:pPr>
      <w:r w:rsidRPr="00393EF3">
        <w:t xml:space="preserve">В январе 2000 года Марадона был помещён в санаторий </w:t>
      </w:r>
      <w:proofErr w:type="spellStart"/>
      <w:r w:rsidRPr="00393EF3">
        <w:t>Кантегриль</w:t>
      </w:r>
      <w:proofErr w:type="spellEnd"/>
      <w:r w:rsidRPr="00393EF3">
        <w:t xml:space="preserve"> во время нахождения в уругвайском городе Пунте дель Эсте, где он проводил вечеринку в компании торговца наркотиками. Он поступил в больницу с гипертоническим кризом и сердечной аритмией. Его представитель, Гильермо Коппола заявил, что это было связано не с наркотиками, а из-за нервного перенапряжения. Однако в его крови и моче были обнаружены следы кокаина, за что Диего предстал перед уругвайским правосудием. Так как наркотиков лично у него найдено не было, то обвинение не было предъявлено. После выхода из клиники 18 января, Диего уехал на Кубу, поселившись в закрытой клинике Эль-</w:t>
      </w:r>
      <w:proofErr w:type="spellStart"/>
      <w:r w:rsidRPr="00393EF3">
        <w:t>Кинке</w:t>
      </w:r>
      <w:proofErr w:type="spellEnd"/>
      <w:r w:rsidRPr="00393EF3">
        <w:t xml:space="preserve"> в 700 км от Гаваны, где провёл курс лечения и реабилитации.</w:t>
      </w:r>
    </w:p>
    <w:p w14:paraId="7F998359" w14:textId="77777777" w:rsidR="00393EF3" w:rsidRPr="00393EF3" w:rsidRDefault="00393EF3" w:rsidP="00393EF3">
      <w:pPr>
        <w:pStyle w:val="a3"/>
      </w:pPr>
      <w:r w:rsidRPr="00393EF3">
        <w:t xml:space="preserve">10 ноября 2001 года Марадона, впервые после долгого перерыва вышел на поле участвуя в матче сборной Аргентины и сборной мира, в составе которой выступали Энцо </w:t>
      </w:r>
      <w:proofErr w:type="spellStart"/>
      <w:r w:rsidRPr="00393EF3">
        <w:t>Франческоли</w:t>
      </w:r>
      <w:proofErr w:type="spellEnd"/>
      <w:r w:rsidRPr="00393EF3">
        <w:t xml:space="preserve">, Эрик Кантона, </w:t>
      </w:r>
      <w:proofErr w:type="spellStart"/>
      <w:r w:rsidRPr="00393EF3">
        <w:t>Давор</w:t>
      </w:r>
      <w:proofErr w:type="spellEnd"/>
      <w:r w:rsidRPr="00393EF3">
        <w:t xml:space="preserve"> </w:t>
      </w:r>
      <w:proofErr w:type="spellStart"/>
      <w:r w:rsidRPr="00393EF3">
        <w:t>Шукер</w:t>
      </w:r>
      <w:proofErr w:type="spellEnd"/>
      <w:r w:rsidRPr="00393EF3">
        <w:t xml:space="preserve">, Хуан Роман </w:t>
      </w:r>
      <w:proofErr w:type="spellStart"/>
      <w:r w:rsidRPr="00393EF3">
        <w:t>Рикельме</w:t>
      </w:r>
      <w:proofErr w:type="spellEnd"/>
      <w:r w:rsidRPr="00393EF3">
        <w:t xml:space="preserve">, Карлос </w:t>
      </w:r>
      <w:proofErr w:type="spellStart"/>
      <w:r w:rsidRPr="00393EF3">
        <w:t>Вальдеррама</w:t>
      </w:r>
      <w:proofErr w:type="spellEnd"/>
      <w:r w:rsidRPr="00393EF3">
        <w:t xml:space="preserve">, Рене </w:t>
      </w:r>
      <w:proofErr w:type="spellStart"/>
      <w:r w:rsidRPr="00393EF3">
        <w:t>Игита</w:t>
      </w:r>
      <w:proofErr w:type="spellEnd"/>
      <w:r w:rsidRPr="00393EF3">
        <w:t xml:space="preserve"> и другие игроки. Этот матч стал прощальным для Диего, который 1 тайм провёл за сборную страны, а второй за сборную мира. Игра завершилась в пользу Аргентины 6:3, а Марадона забил 2 гола. После игры он произнёс одну из самых своих известных фраз: «Я ошибся и заплатил за ошибку. Но мяч пачкать нельзя!». </w:t>
      </w:r>
      <w:r w:rsidRPr="00393EF3">
        <w:lastRenderedPageBreak/>
        <w:t>В честь Диего из ротации номеров сборной навечно был изъят номер 10. Позже ФИФА изменила это решение. В том же году он подписал контракт на участие в выставочной игре ветеранов и артистов в Москве, но нарушил условия договора и не приехал на игру.</w:t>
      </w:r>
    </w:p>
    <w:p w14:paraId="3F50E97D" w14:textId="77777777" w:rsidR="00393EF3" w:rsidRPr="00393EF3" w:rsidRDefault="00393EF3" w:rsidP="00393EF3">
      <w:pPr>
        <w:pStyle w:val="a3"/>
      </w:pPr>
      <w:r w:rsidRPr="00393EF3">
        <w:t xml:space="preserve">В 2002 году Диего вновь комментировал матчи чемпионата мира для мексиканского канала </w:t>
      </w:r>
      <w:proofErr w:type="spellStart"/>
      <w:r w:rsidRPr="00393EF3">
        <w:rPr>
          <w:lang w:val="en-US"/>
        </w:rPr>
        <w:t>Televisia</w:t>
      </w:r>
      <w:proofErr w:type="spellEnd"/>
      <w:r w:rsidRPr="00393EF3">
        <w:t xml:space="preserve"> и транснационального </w:t>
      </w:r>
      <w:r w:rsidRPr="00393EF3">
        <w:rPr>
          <w:lang w:val="en-US"/>
        </w:rPr>
        <w:t>Direct</w:t>
      </w:r>
      <w:r w:rsidRPr="00393EF3">
        <w:t xml:space="preserve"> </w:t>
      </w:r>
      <w:r w:rsidRPr="00393EF3">
        <w:rPr>
          <w:lang w:val="en-US"/>
        </w:rPr>
        <w:t>TV</w:t>
      </w:r>
      <w:r w:rsidRPr="00393EF3">
        <w:t xml:space="preserve">. Руководство Японии даже сняло запрет на въезд Диего. Летом 2002 года Диего выпустил диск, главный хит на котором назывался «Рука Бога», все доходы от которого пошли в больницу для обездоленных детей Педро </w:t>
      </w:r>
      <w:proofErr w:type="spellStart"/>
      <w:r w:rsidRPr="00393EF3">
        <w:t>Элисальде</w:t>
      </w:r>
      <w:proofErr w:type="spellEnd"/>
      <w:r w:rsidRPr="00393EF3">
        <w:t>.</w:t>
      </w:r>
    </w:p>
    <w:p w14:paraId="1E1A3981" w14:textId="77777777" w:rsidR="00393EF3" w:rsidRPr="00393EF3" w:rsidRDefault="00393EF3" w:rsidP="00393EF3">
      <w:pPr>
        <w:pStyle w:val="a3"/>
      </w:pPr>
      <w:r w:rsidRPr="00393EF3">
        <w:t xml:space="preserve">В апреле 2004 года Марадона вновь был помещён в больницу с диагнозом: сердечный приступ. Проблемы с сердцем были усугублены его повысившимся весом и наркозависимостью, из-за чего, после выписки из больницы, он, 9 мая, был помещён в клинику, где прошёл курс </w:t>
      </w:r>
      <w:proofErr w:type="spellStart"/>
      <w:r w:rsidRPr="00393EF3">
        <w:t>дезинтоксикации</w:t>
      </w:r>
      <w:proofErr w:type="spellEnd"/>
      <w:r w:rsidRPr="00393EF3">
        <w:t xml:space="preserve">. Вылечившись Диего сказал: «Я помню, в одном фильме — „Небеса могут подождать“ — человек умирает, оказывается в каком-то тоннеле, но там начинает протестовать, считая, что его смертный час еще не пришёл. Вот в таком тоннеле побывал и я. И увидел в нем болельщиков „Ривер </w:t>
      </w:r>
      <w:proofErr w:type="spellStart"/>
      <w:r w:rsidRPr="00393EF3">
        <w:t>Плейт</w:t>
      </w:r>
      <w:proofErr w:type="spellEnd"/>
      <w:r w:rsidRPr="00393EF3">
        <w:t>“, „Сан-</w:t>
      </w:r>
      <w:proofErr w:type="spellStart"/>
      <w:r w:rsidRPr="00393EF3">
        <w:t>Лоренсо</w:t>
      </w:r>
      <w:proofErr w:type="spellEnd"/>
      <w:r w:rsidRPr="00393EF3">
        <w:t>“, „</w:t>
      </w:r>
      <w:proofErr w:type="spellStart"/>
      <w:r w:rsidRPr="00393EF3">
        <w:t>Расинга</w:t>
      </w:r>
      <w:proofErr w:type="spellEnd"/>
      <w:r w:rsidRPr="00393EF3">
        <w:t>“, „</w:t>
      </w:r>
      <w:proofErr w:type="spellStart"/>
      <w:r w:rsidRPr="00393EF3">
        <w:t>Уракана</w:t>
      </w:r>
      <w:proofErr w:type="spellEnd"/>
      <w:r w:rsidRPr="00393EF3">
        <w:t>“, „</w:t>
      </w:r>
      <w:proofErr w:type="spellStart"/>
      <w:r w:rsidRPr="00393EF3">
        <w:t>Индепендьенте</w:t>
      </w:r>
      <w:proofErr w:type="spellEnd"/>
      <w:r w:rsidRPr="00393EF3">
        <w:t xml:space="preserve">“…». </w:t>
      </w:r>
      <w:proofErr w:type="gramStart"/>
      <w:r w:rsidRPr="00393EF3">
        <w:t>Через 3 месяца,</w:t>
      </w:r>
      <w:proofErr w:type="gramEnd"/>
      <w:r w:rsidRPr="00393EF3">
        <w:t xml:space="preserve"> Марадона попросил через суд, дать ему возможность переехать на Кубу. Это было связано с тем, что Диего не мог оставить больницу без согласия семьи, осуществлявшей опеку над ним, согласно решению суда. Кроме этого, Элена </w:t>
      </w:r>
      <w:proofErr w:type="spellStart"/>
      <w:r w:rsidRPr="00393EF3">
        <w:t>Бортири</w:t>
      </w:r>
      <w:proofErr w:type="spellEnd"/>
      <w:r w:rsidRPr="00393EF3">
        <w:t xml:space="preserve">, адвокат семьи Марадоны, воспользовалась статьёй 152 Гражданского кодекса Аргентины, и частично лишила Диего правоспособности из-за его наркомании; согласно этой статье, семья должна была стать опекуном больного наркоманией и заботиться о человеке. Диего был вынужден обратиться к президенту страны, Нестору </w:t>
      </w:r>
      <w:proofErr w:type="spellStart"/>
      <w:r w:rsidRPr="00393EF3">
        <w:t>Киршнеру</w:t>
      </w:r>
      <w:proofErr w:type="spellEnd"/>
      <w:r w:rsidRPr="00393EF3">
        <w:t xml:space="preserve">, чтобы тот помог ему вылететь на Кубу. Ввиду того, что его просьба не была выполнена, Марадона продолжил курс лечения на родине. В декабре 2004 года Марадона, опоздавший на самолёт, устроил вместе с друзьями погром в зале для </w:t>
      </w:r>
      <w:proofErr w:type="gramStart"/>
      <w:r w:rsidRPr="00393EF3">
        <w:rPr>
          <w:lang w:val="en-US"/>
        </w:rPr>
        <w:t>VIP</w:t>
      </w:r>
      <w:r w:rsidRPr="00393EF3">
        <w:t xml:space="preserve">-персон </w:t>
      </w:r>
      <w:proofErr w:type="gramEnd"/>
      <w:r w:rsidRPr="00393EF3">
        <w:t>аэропорта Рио-де-Жанейро.</w:t>
      </w:r>
    </w:p>
    <w:p w14:paraId="6F1CBC36" w14:textId="77777777" w:rsidR="00393EF3" w:rsidRPr="00393EF3" w:rsidRDefault="00393EF3" w:rsidP="00393EF3">
      <w:pPr>
        <w:pStyle w:val="a3"/>
      </w:pPr>
      <w:r w:rsidRPr="00393EF3">
        <w:t>Из-за долгого нахождения в больнице Марадона сильно набрал вес: к февралю 2005 года он весил около 120 кг. В марте того же года, в клинике города Картахена ему была поставлена скоба, уменьшающая пропускную способность желудка и устраняющая из процесса пищеварения часть тонкого кишечника. Благодаря операции и строгой диете Марадона за несколько месяцев сбросил более 50 кг.</w:t>
      </w:r>
    </w:p>
    <w:p w14:paraId="3C6D6638" w14:textId="77777777" w:rsidR="00393EF3" w:rsidRPr="00393EF3" w:rsidRDefault="00393EF3" w:rsidP="00393EF3">
      <w:pPr>
        <w:pStyle w:val="a3"/>
      </w:pPr>
      <w:r w:rsidRPr="00393EF3">
        <w:t xml:space="preserve">Летом 2005 года Марадоне было предложено вести ток-шоу «Ночь десяти» на Канале 13. Диего провёл в роли ведущего первый эфир 15 августа. На эту программу Марадона пригласил Пеле. Также в программе было </w:t>
      </w:r>
      <w:r w:rsidRPr="00393EF3">
        <w:lastRenderedPageBreak/>
        <w:t xml:space="preserve">показано несколько интервью, включая кубинского лидера Фиделя Кастро, и чемпиона мира по шахматам Анатолия Карпова, сыгравшего с Диего «живыми шахматами». 7 ноября была проведена последняя программа; её участником был боксёр Майк Тайсон. Телепрограмма получила премии </w:t>
      </w:r>
      <w:proofErr w:type="spellStart"/>
      <w:r w:rsidRPr="00393EF3">
        <w:rPr>
          <w:lang w:val="en-US"/>
        </w:rPr>
        <w:t>Clar</w:t>
      </w:r>
      <w:proofErr w:type="spellEnd"/>
      <w:r w:rsidRPr="00393EF3">
        <w:t>í</w:t>
      </w:r>
      <w:r w:rsidRPr="00393EF3">
        <w:rPr>
          <w:lang w:val="en-US"/>
        </w:rPr>
        <w:t>n</w:t>
      </w:r>
      <w:r w:rsidRPr="00393EF3">
        <w:t xml:space="preserve"> </w:t>
      </w:r>
      <w:proofErr w:type="spellStart"/>
      <w:r w:rsidRPr="00393EF3">
        <w:rPr>
          <w:lang w:val="en-US"/>
        </w:rPr>
        <w:t>Espect</w:t>
      </w:r>
      <w:proofErr w:type="spellEnd"/>
      <w:r w:rsidRPr="00393EF3">
        <w:t>á</w:t>
      </w:r>
      <w:proofErr w:type="spellStart"/>
      <w:r w:rsidRPr="00393EF3">
        <w:rPr>
          <w:lang w:val="en-US"/>
        </w:rPr>
        <w:t>culos</w:t>
      </w:r>
      <w:proofErr w:type="spellEnd"/>
      <w:r w:rsidRPr="00393EF3">
        <w:t xml:space="preserve"> 2005, как «Лучшая развлекательная программа»; Диего получил приз как «Персона года». </w:t>
      </w:r>
      <w:proofErr w:type="gramStart"/>
      <w:r w:rsidRPr="00393EF3">
        <w:t>Кроме этого</w:t>
      </w:r>
      <w:proofErr w:type="gramEnd"/>
      <w:r w:rsidRPr="00393EF3">
        <w:t xml:space="preserve"> Марадона участвовал в танцевальной программе для итальянского канала </w:t>
      </w:r>
      <w:r w:rsidRPr="00393EF3">
        <w:rPr>
          <w:lang w:val="en-US"/>
        </w:rPr>
        <w:t>RAI</w:t>
      </w:r>
      <w:r w:rsidRPr="00393EF3">
        <w:t>, от которой отказался из-за давних проблем с итальянским законодательством и необходимости дважды в неделю летать в Италию.</w:t>
      </w:r>
    </w:p>
    <w:p w14:paraId="4BF73CE6" w14:textId="77777777" w:rsidR="00393EF3" w:rsidRPr="00393EF3" w:rsidRDefault="00393EF3" w:rsidP="00393EF3">
      <w:pPr>
        <w:pStyle w:val="a3"/>
      </w:pPr>
      <w:r w:rsidRPr="00393EF3">
        <w:t xml:space="preserve">С 22 июня 2005 года по 26 августа 2006 года Марадона занимал пост вице-президента совета клуба «Бока </w:t>
      </w:r>
      <w:proofErr w:type="spellStart"/>
      <w:r w:rsidRPr="00393EF3">
        <w:t>Хуниорс</w:t>
      </w:r>
      <w:proofErr w:type="spellEnd"/>
      <w:r w:rsidRPr="00393EF3">
        <w:t xml:space="preserve">». Одним из его действий стало лоббирование на пост главного тренера команды </w:t>
      </w:r>
      <w:proofErr w:type="spellStart"/>
      <w:r w:rsidRPr="00393EF3">
        <w:t>Альфио</w:t>
      </w:r>
      <w:proofErr w:type="spellEnd"/>
      <w:r w:rsidRPr="00393EF3">
        <w:t xml:space="preserve"> </w:t>
      </w:r>
      <w:proofErr w:type="spellStart"/>
      <w:r w:rsidRPr="00393EF3">
        <w:t>Басиле</w:t>
      </w:r>
      <w:proofErr w:type="spellEnd"/>
      <w:r w:rsidRPr="00393EF3">
        <w:t xml:space="preserve">. Также Марадона играл в команде ветеранов «Боки» и благотворительных матчах </w:t>
      </w:r>
      <w:r w:rsidRPr="00393EF3">
        <w:rPr>
          <w:lang w:val="en-US"/>
        </w:rPr>
        <w:t>Soccer</w:t>
      </w:r>
      <w:r w:rsidRPr="00393EF3">
        <w:t xml:space="preserve"> </w:t>
      </w:r>
      <w:r w:rsidRPr="00393EF3">
        <w:rPr>
          <w:lang w:val="en-US"/>
        </w:rPr>
        <w:t>Aid</w:t>
      </w:r>
      <w:r w:rsidRPr="00393EF3">
        <w:t xml:space="preserve">, являвшихся турниром по вариации мини-футбола </w:t>
      </w:r>
      <w:proofErr w:type="spellStart"/>
      <w:r w:rsidRPr="00393EF3">
        <w:rPr>
          <w:lang w:val="en-US"/>
        </w:rPr>
        <w:t>Showbol</w:t>
      </w:r>
      <w:proofErr w:type="spellEnd"/>
      <w:r w:rsidRPr="00393EF3">
        <w:t xml:space="preserve">. Летом 2006 года Марадона вновь, как и за 4 года до этого, работал телекомментатором, комментируя на матчах чемпионата мира, работая для канала </w:t>
      </w:r>
      <w:proofErr w:type="spellStart"/>
      <w:r w:rsidRPr="00393EF3">
        <w:rPr>
          <w:lang w:val="en-US"/>
        </w:rPr>
        <w:t>Telefe</w:t>
      </w:r>
      <w:proofErr w:type="spellEnd"/>
      <w:r w:rsidRPr="00393EF3">
        <w:t>.</w:t>
      </w:r>
    </w:p>
    <w:p w14:paraId="66E81320" w14:textId="77777777" w:rsidR="00393EF3" w:rsidRPr="00393EF3" w:rsidRDefault="00393EF3" w:rsidP="00393EF3">
      <w:pPr>
        <w:pStyle w:val="a3"/>
      </w:pPr>
      <w:r w:rsidRPr="00393EF3">
        <w:t>17 марта 2007 года многие аргентинские СМИ сообщили о смерти Марадоны, якобы погибшего в автокатастрофе, но информация не подтвердилась.</w:t>
      </w:r>
    </w:p>
    <w:p w14:paraId="7032AF14" w14:textId="77777777" w:rsidR="00393EF3" w:rsidRPr="00393EF3" w:rsidRDefault="00393EF3" w:rsidP="00393EF3">
      <w:pPr>
        <w:pStyle w:val="a3"/>
      </w:pPr>
      <w:r w:rsidRPr="00393EF3">
        <w:t xml:space="preserve">28 марта 2007 года Марадона был помещён в клинику </w:t>
      </w:r>
      <w:proofErr w:type="spellStart"/>
      <w:r w:rsidRPr="00393EF3">
        <w:t>Гюэмес</w:t>
      </w:r>
      <w:proofErr w:type="spellEnd"/>
      <w:r w:rsidRPr="00393EF3">
        <w:t xml:space="preserve">, из-за чрезмерного употребления алкогольных напитков. Ему был поставлен диагноз — сильная интоксикация организма. Он находился в клинике до 11 апреля. По другой версии, Диего лечился от гепатита, вызванного употреблением алкоголя. Через два дня после выписки, у Диего случился рецидив, и он был госпитализирован в больницу Матери Терезы де </w:t>
      </w:r>
      <w:proofErr w:type="spellStart"/>
      <w:r w:rsidRPr="00393EF3">
        <w:t>Калькута</w:t>
      </w:r>
      <w:proofErr w:type="spellEnd"/>
      <w:r w:rsidRPr="00393EF3">
        <w:t xml:space="preserve"> в провинции </w:t>
      </w:r>
      <w:proofErr w:type="spellStart"/>
      <w:r w:rsidRPr="00393EF3">
        <w:t>Эсейса</w:t>
      </w:r>
      <w:proofErr w:type="spellEnd"/>
      <w:r w:rsidRPr="00393EF3">
        <w:t xml:space="preserve"> с очень низким артериальным давлением и болями в области живота. Позже он был перевезён в Санаторий де </w:t>
      </w:r>
      <w:proofErr w:type="spellStart"/>
      <w:r w:rsidRPr="00393EF3">
        <w:t>лос</w:t>
      </w:r>
      <w:proofErr w:type="spellEnd"/>
      <w:r w:rsidRPr="00393EF3">
        <w:t xml:space="preserve"> </w:t>
      </w:r>
      <w:proofErr w:type="spellStart"/>
      <w:r w:rsidRPr="00393EF3">
        <w:t>Аркос</w:t>
      </w:r>
      <w:proofErr w:type="spellEnd"/>
      <w:r w:rsidRPr="00393EF3">
        <w:t xml:space="preserve"> в Буэнос-Айресе, где ему поставили диагноз — цирроз печени. Там Диего пребывал до 21 апреля, пока не принял решение лечь в психиатрическую клинику </w:t>
      </w:r>
      <w:proofErr w:type="spellStart"/>
      <w:r w:rsidRPr="00393EF3">
        <w:t>Авриль</w:t>
      </w:r>
      <w:proofErr w:type="spellEnd"/>
      <w:r w:rsidRPr="00393EF3">
        <w:t xml:space="preserve">. После двух недель нахождения в клинике, 6 мая он вышел из больницы. При этом, пока Диего находился в </w:t>
      </w:r>
      <w:proofErr w:type="spellStart"/>
      <w:r w:rsidRPr="00393EF3">
        <w:t>Авриле</w:t>
      </w:r>
      <w:proofErr w:type="spellEnd"/>
      <w:r w:rsidRPr="00393EF3">
        <w:t>, начали распространяться слухи о его смерти.</w:t>
      </w:r>
    </w:p>
    <w:p w14:paraId="52B4AF9A" w14:textId="2985EAAD" w:rsidR="00393EF3" w:rsidRPr="00393EF3" w:rsidRDefault="00393EF3" w:rsidP="00393EF3">
      <w:pPr>
        <w:pStyle w:val="a3"/>
      </w:pPr>
      <w:r w:rsidRPr="00393EF3">
        <w:t>В сентябре 2008 года Марадоне был предложен пост представителя миланского «Интера» в Южной Америке, однако до реального контракта дело не дошло.</w:t>
      </w:r>
    </w:p>
    <w:p w14:paraId="78C18953" w14:textId="77777777" w:rsidR="00393EF3" w:rsidRPr="00393EF3" w:rsidRDefault="00393EF3" w:rsidP="00393EF3">
      <w:pPr>
        <w:pStyle w:val="11"/>
      </w:pPr>
      <w:bookmarkStart w:id="8" w:name="_Toc71248055"/>
      <w:r w:rsidRPr="00393EF3">
        <w:lastRenderedPageBreak/>
        <w:t>4. Сборная Аргентины</w:t>
      </w:r>
      <w:bookmarkEnd w:id="8"/>
    </w:p>
    <w:p w14:paraId="2029373A" w14:textId="03CB97AE" w:rsidR="00393EF3" w:rsidRPr="00393EF3" w:rsidRDefault="00393EF3" w:rsidP="00393EF3">
      <w:pPr>
        <w:pStyle w:val="a3"/>
      </w:pPr>
      <w:r w:rsidRPr="00393EF3">
        <w:t>Своё желание возглавить сборную Аргентины Марадона высказывал ещё в 1998 году. В 2002 году он вновь повторил свою просьбу, при этом согласившись работать бесплатно, но ему вновь было отказано.</w:t>
      </w:r>
    </w:p>
    <w:p w14:paraId="68387EA4" w14:textId="77777777" w:rsidR="00393EF3" w:rsidRPr="00393EF3" w:rsidRDefault="00393EF3" w:rsidP="00393EF3">
      <w:pPr>
        <w:pStyle w:val="21"/>
      </w:pPr>
      <w:bookmarkStart w:id="9" w:name="_Toc71248056"/>
      <w:r w:rsidRPr="00393EF3">
        <w:t>Марадона после матча со сборной России 12 августа 2009 года</w:t>
      </w:r>
      <w:bookmarkEnd w:id="9"/>
    </w:p>
    <w:p w14:paraId="123B966D" w14:textId="036ED443" w:rsidR="00393EF3" w:rsidRPr="00393EF3" w:rsidRDefault="00393EF3" w:rsidP="00393EF3">
      <w:pPr>
        <w:pStyle w:val="a3"/>
      </w:pPr>
      <w:r w:rsidRPr="00393EF3">
        <w:t xml:space="preserve">17 октября 2008 года, после того как </w:t>
      </w:r>
      <w:proofErr w:type="spellStart"/>
      <w:r w:rsidRPr="00393EF3">
        <w:t>Альфио</w:t>
      </w:r>
      <w:proofErr w:type="spellEnd"/>
      <w:r w:rsidRPr="00393EF3">
        <w:t xml:space="preserve"> </w:t>
      </w:r>
      <w:proofErr w:type="spellStart"/>
      <w:r w:rsidRPr="00393EF3">
        <w:t>Басиле</w:t>
      </w:r>
      <w:proofErr w:type="spellEnd"/>
      <w:r w:rsidRPr="00393EF3">
        <w:t xml:space="preserve"> подал в отставку по личным мотивам, Марадона вновь высказался о своём желание возглавить сборную Аргентины. 28 октября он встретился с Хулио </w:t>
      </w:r>
      <w:proofErr w:type="spellStart"/>
      <w:r w:rsidRPr="00393EF3">
        <w:t>Грондоной</w:t>
      </w:r>
      <w:proofErr w:type="spellEnd"/>
      <w:r w:rsidRPr="00393EF3">
        <w:t xml:space="preserve">, президентом аргентинской футбольной ассоциации, где ему предложили возглавить национальную команду. 4 ноября Марадона официально стал тренером сборной. Его помощниками стали Карлос </w:t>
      </w:r>
      <w:proofErr w:type="spellStart"/>
      <w:r w:rsidRPr="00393EF3">
        <w:t>Билардо</w:t>
      </w:r>
      <w:proofErr w:type="spellEnd"/>
      <w:r w:rsidRPr="00393EF3">
        <w:t xml:space="preserve">, официально занимавший пост технического директора, Педро </w:t>
      </w:r>
      <w:proofErr w:type="spellStart"/>
      <w:r w:rsidRPr="00393EF3">
        <w:t>Трольо</w:t>
      </w:r>
      <w:proofErr w:type="spellEnd"/>
      <w:r w:rsidRPr="00393EF3">
        <w:t xml:space="preserve">, </w:t>
      </w:r>
      <w:proofErr w:type="spellStart"/>
      <w:r w:rsidRPr="00393EF3">
        <w:t>Серхио</w:t>
      </w:r>
      <w:proofErr w:type="spellEnd"/>
      <w:r w:rsidRPr="00393EF3">
        <w:t xml:space="preserve"> Батиста и Алехандро </w:t>
      </w:r>
      <w:proofErr w:type="spellStart"/>
      <w:r w:rsidRPr="00393EF3">
        <w:t>Манкусо</w:t>
      </w:r>
      <w:proofErr w:type="spellEnd"/>
      <w:r w:rsidRPr="00393EF3">
        <w:t xml:space="preserve">, занимавшиеся непосредственно тренировками команды, а также Фернандо </w:t>
      </w:r>
      <w:proofErr w:type="spellStart"/>
      <w:r w:rsidRPr="00393EF3">
        <w:t>Синьорини</w:t>
      </w:r>
      <w:proofErr w:type="spellEnd"/>
      <w:r w:rsidRPr="00393EF3">
        <w:t xml:space="preserve">, занимавшейся физической подготовкой сборной на чемпионатах мира 1986 и 1990 годов. Тактику на матчи разрабатывали сам Марадона и </w:t>
      </w:r>
      <w:proofErr w:type="spellStart"/>
      <w:r w:rsidRPr="00393EF3">
        <w:t>Эктор</w:t>
      </w:r>
      <w:proofErr w:type="spellEnd"/>
      <w:r w:rsidRPr="00393EF3">
        <w:t xml:space="preserve"> Энрике, партнёр Диего в сборной 1986 года. Первым решением Марадоны на посту тренера национальной команды стало назначение на пост капитана Хавьера </w:t>
      </w:r>
      <w:proofErr w:type="spellStart"/>
      <w:r w:rsidRPr="00393EF3">
        <w:t>Маскерано</w:t>
      </w:r>
      <w:proofErr w:type="spellEnd"/>
      <w:r w:rsidRPr="00393EF3">
        <w:t>.</w:t>
      </w:r>
    </w:p>
    <w:p w14:paraId="13067D7C" w14:textId="77777777" w:rsidR="00393EF3" w:rsidRPr="00393EF3" w:rsidRDefault="00393EF3" w:rsidP="00393EF3">
      <w:pPr>
        <w:pStyle w:val="21"/>
      </w:pPr>
      <w:bookmarkStart w:id="10" w:name="_Toc71248057"/>
      <w:r w:rsidRPr="00393EF3">
        <w:t>Марадона во время матча со сборной России 12 августа 2009 года</w:t>
      </w:r>
      <w:bookmarkEnd w:id="10"/>
    </w:p>
    <w:p w14:paraId="7B08C620" w14:textId="77777777" w:rsidR="00393EF3" w:rsidRPr="00393EF3" w:rsidRDefault="00393EF3" w:rsidP="00393EF3">
      <w:pPr>
        <w:pStyle w:val="a3"/>
      </w:pPr>
      <w:r w:rsidRPr="00393EF3">
        <w:t xml:space="preserve">Сын </w:t>
      </w:r>
      <w:proofErr w:type="spellStart"/>
      <w:r w:rsidRPr="00393EF3">
        <w:t>Альфио</w:t>
      </w:r>
      <w:proofErr w:type="spellEnd"/>
      <w:r w:rsidRPr="00393EF3">
        <w:t xml:space="preserve"> </w:t>
      </w:r>
      <w:proofErr w:type="spellStart"/>
      <w:r w:rsidRPr="00393EF3">
        <w:t>Басиле</w:t>
      </w:r>
      <w:proofErr w:type="spellEnd"/>
      <w:r w:rsidRPr="00393EF3">
        <w:t xml:space="preserve">, </w:t>
      </w:r>
      <w:proofErr w:type="spellStart"/>
      <w:r w:rsidRPr="00393EF3">
        <w:t>Альфито</w:t>
      </w:r>
      <w:proofErr w:type="spellEnd"/>
      <w:r w:rsidRPr="00393EF3">
        <w:t xml:space="preserve">, высказался, что Диего организовал заговор против его отца, чтобы сместить его с поста тренера национальной команды. По его словам, Марадона встречался с игроками сборной Аргентины, обещая им место в составе сборной в случае его назначения: «Эти встречи происходили почти перед каждым матчем сборной. Этот сеньор встречался с игроками национальной команды и говорил им, что именно он будет их следующим тренером. Поэтому он является заговорщиком». Марадона все обвинения отверг: «Всё, сказанное </w:t>
      </w:r>
      <w:proofErr w:type="spellStart"/>
      <w:r w:rsidRPr="00393EF3">
        <w:t>Альфито</w:t>
      </w:r>
      <w:proofErr w:type="spellEnd"/>
      <w:r w:rsidRPr="00393EF3">
        <w:t xml:space="preserve"> далеко от реальности. Это не в моём стиле. Моё одобрение и моя критика сборной всегда была публичной. И я всегда хотел, чтобы сборная играла хорошо. Я знаю </w:t>
      </w:r>
      <w:proofErr w:type="spellStart"/>
      <w:r w:rsidRPr="00393EF3">
        <w:t>Альфито</w:t>
      </w:r>
      <w:proofErr w:type="spellEnd"/>
      <w:r w:rsidRPr="00393EF3">
        <w:t xml:space="preserve">, мы перекликались пару раз, и я могу понять, что он сказал все эти вещи, потому что он очень расстроился из-за того, что его отец потерял своё место. Место, которое для всех нас, кто любит футбол в Аргентине, является очень важным. Но я никоим образом не могу принять то, о чём он говорит. Он разочаровал меня, опечалил меня. И это больно, очень больно для меня». Капитан национальной команды, Хавьер </w:t>
      </w:r>
      <w:proofErr w:type="spellStart"/>
      <w:r w:rsidRPr="00393EF3">
        <w:t>Маскерано</w:t>
      </w:r>
      <w:proofErr w:type="spellEnd"/>
      <w:r w:rsidRPr="00393EF3">
        <w:t xml:space="preserve">, сказал, что не видел заговора против </w:t>
      </w:r>
      <w:proofErr w:type="spellStart"/>
      <w:r w:rsidRPr="00393EF3">
        <w:t>Басиле</w:t>
      </w:r>
      <w:proofErr w:type="spellEnd"/>
      <w:r w:rsidRPr="00393EF3">
        <w:t>.</w:t>
      </w:r>
    </w:p>
    <w:p w14:paraId="61559D17" w14:textId="217F134A" w:rsidR="00393EF3" w:rsidRPr="00393EF3" w:rsidRDefault="00393EF3" w:rsidP="00393EF3">
      <w:pPr>
        <w:pStyle w:val="a3"/>
      </w:pPr>
      <w:r w:rsidRPr="00393EF3">
        <w:t xml:space="preserve">Первый матч под руководством Диего Аргентина провела 19 ноября против Шотландии, выиграв его 1:0. 12 февраля 2009 года Аргентина сыграла со сборной Франции, вице-чемпионом мира, и победила 2:0. 28 </w:t>
      </w:r>
      <w:r w:rsidRPr="00393EF3">
        <w:lastRenderedPageBreak/>
        <w:t>марта «</w:t>
      </w:r>
      <w:proofErr w:type="spellStart"/>
      <w:r w:rsidRPr="00393EF3">
        <w:t>Альбиселеста</w:t>
      </w:r>
      <w:proofErr w:type="spellEnd"/>
      <w:r w:rsidRPr="00393EF3">
        <w:t xml:space="preserve">» провела первый официальный матч под руководством Марадоны, в нём аргентинцы победили Венесуэлу со счётом 4:0. 1 апреля Аргентина со счётом 1:6 проиграла Боливии; после игры Диего сказал: «Каждый гол боливийцев — заноза в моем сердце. До игры никогда бы не подумал, что такое поражение возможно». В нескольких последующих матчах команда выглядела не очень хорошо, Диего объяснял это отсутствием мотивации. </w:t>
      </w:r>
      <w:proofErr w:type="gramStart"/>
      <w:r w:rsidRPr="00393EF3">
        <w:t>После этих игр,</w:t>
      </w:r>
      <w:proofErr w:type="gramEnd"/>
      <w:r w:rsidRPr="00393EF3">
        <w:t xml:space="preserve"> Марадона принял решение изменить состав национальной команды.</w:t>
      </w:r>
    </w:p>
    <w:p w14:paraId="2C786ADA" w14:textId="77777777" w:rsidR="00393EF3" w:rsidRPr="00393EF3" w:rsidRDefault="00393EF3" w:rsidP="00393EF3">
      <w:pPr>
        <w:pStyle w:val="21"/>
      </w:pPr>
      <w:bookmarkStart w:id="11" w:name="_Toc71248058"/>
      <w:r w:rsidRPr="00393EF3">
        <w:t>Марадона на тренерской скамье сборной Аргентины</w:t>
      </w:r>
      <w:bookmarkEnd w:id="11"/>
    </w:p>
    <w:p w14:paraId="22A7EB76" w14:textId="77777777" w:rsidR="00393EF3" w:rsidRPr="00393EF3" w:rsidRDefault="00393EF3" w:rsidP="00393EF3">
      <w:pPr>
        <w:pStyle w:val="a3"/>
      </w:pPr>
      <w:r w:rsidRPr="00393EF3">
        <w:t>26 июня 2009 года Диего заключил контракт со сборной до 2011 года, до этого он работал бесплатно, по нему он получает 139 000 евро в месяц (по другим данным 110 000 долларов в месяц). 6 сентября Аргентина уступила Бразилии со счётом 1:3, а затем проиграла Парагваю. 15 октября, после победы над Уругваем, Аргентина вышла в финальную часть чемпионата мира. После игры Диего сказал:</w:t>
      </w:r>
    </w:p>
    <w:p w14:paraId="1F00E589" w14:textId="77777777" w:rsidR="00393EF3" w:rsidRPr="00393EF3" w:rsidRDefault="00393EF3" w:rsidP="00393EF3">
      <w:pPr>
        <w:pStyle w:val="a3"/>
      </w:pPr>
      <w:r w:rsidRPr="00393EF3">
        <w:t>Я хорошо помню, что были такие, кто не верил в нашу команду. Много таких, кто не верил в нас. Извиняюсь перед присутствующими дамами, но эти недоброжелатели сосали и будут сосать. Чёрный я или белый — серым не буду никогда в жизни. Сосите — это я обращаюсь к ним так, как они обращались ко мне.</w:t>
      </w:r>
    </w:p>
    <w:p w14:paraId="0072802E" w14:textId="77777777" w:rsidR="00393EF3" w:rsidRPr="00393EF3" w:rsidRDefault="00393EF3" w:rsidP="00393EF3">
      <w:pPr>
        <w:pStyle w:val="a3"/>
      </w:pPr>
      <w:r w:rsidRPr="00393EF3">
        <w:t>По факту этого высказывания комиссия ФИФА провела расследование, после окончания которого Диего был дисквалифицирован на 2 месяца и оштрафован на 25 тыс. швейцарских франков. Из-за своих слов Диего пропустил церемонию жеребьёвки финальной стадии чемпионата мира, так как дисквалификация распространялась на официальные мероприятия ФИФА.</w:t>
      </w:r>
    </w:p>
    <w:p w14:paraId="3CC11442" w14:textId="3486916E" w:rsidR="00393EF3" w:rsidRPr="00393EF3" w:rsidRDefault="00393EF3" w:rsidP="00393EF3">
      <w:pPr>
        <w:pStyle w:val="a3"/>
      </w:pPr>
      <w:r w:rsidRPr="00393EF3">
        <w:t xml:space="preserve">В мае 2010 года Марадона раскритиковал аргентинскую футбольную ассоциацию и её президента, Хулио </w:t>
      </w:r>
      <w:proofErr w:type="spellStart"/>
      <w:r w:rsidRPr="00393EF3">
        <w:t>Грондону</w:t>
      </w:r>
      <w:proofErr w:type="spellEnd"/>
      <w:r w:rsidRPr="00393EF3">
        <w:t xml:space="preserve">, за отмену товарищеского матча со сборной ОАЭ. На это обвинение сын </w:t>
      </w:r>
      <w:proofErr w:type="spellStart"/>
      <w:r w:rsidRPr="00393EF3">
        <w:t>Грондоны</w:t>
      </w:r>
      <w:proofErr w:type="spellEnd"/>
      <w:r w:rsidRPr="00393EF3">
        <w:t>, Умберто, сказал, что за отца он «готов растоптать кого угодно».</w:t>
      </w:r>
    </w:p>
    <w:p w14:paraId="5632F23B" w14:textId="77777777" w:rsidR="00393EF3" w:rsidRPr="00393EF3" w:rsidRDefault="00393EF3" w:rsidP="00393EF3">
      <w:pPr>
        <w:pStyle w:val="21"/>
      </w:pPr>
      <w:bookmarkStart w:id="12" w:name="_Toc71248059"/>
      <w:r w:rsidRPr="00393EF3">
        <w:t>4.1. Чемпионат мира 2010</w:t>
      </w:r>
      <w:bookmarkEnd w:id="12"/>
    </w:p>
    <w:p w14:paraId="7B839B7E" w14:textId="77777777" w:rsidR="00393EF3" w:rsidRPr="00393EF3" w:rsidRDefault="00393EF3" w:rsidP="00393EF3">
      <w:pPr>
        <w:pStyle w:val="a3"/>
      </w:pPr>
      <w:r w:rsidRPr="00393EF3">
        <w:t>12 мая 2010 года Марадона назвал предварительный состав сборной, которая примет участие на чемпионате мира. В список команды не попали игроки, регулярно вызывавшиеся в состав «</w:t>
      </w:r>
      <w:proofErr w:type="spellStart"/>
      <w:r w:rsidRPr="00393EF3">
        <w:t>Альбиселесты</w:t>
      </w:r>
      <w:proofErr w:type="spellEnd"/>
      <w:r w:rsidRPr="00393EF3">
        <w:t xml:space="preserve">» у предыдущих тренеров национальной команды: Эстебан </w:t>
      </w:r>
      <w:proofErr w:type="spellStart"/>
      <w:r w:rsidRPr="00393EF3">
        <w:t>Камбьяссо</w:t>
      </w:r>
      <w:proofErr w:type="spellEnd"/>
      <w:r w:rsidRPr="00393EF3">
        <w:t xml:space="preserve"> и Хавьер </w:t>
      </w:r>
      <w:proofErr w:type="spellStart"/>
      <w:r w:rsidRPr="00393EF3">
        <w:t>Санетти</w:t>
      </w:r>
      <w:proofErr w:type="spellEnd"/>
      <w:r w:rsidRPr="00393EF3">
        <w:t xml:space="preserve">, сказав, что они «старая история для сборной, а команде нужна новая». Диего отметил, </w:t>
      </w:r>
      <w:proofErr w:type="gramStart"/>
      <w:r w:rsidRPr="00393EF3">
        <w:t>что</w:t>
      </w:r>
      <w:proofErr w:type="gramEnd"/>
      <w:r w:rsidRPr="00393EF3">
        <w:t xml:space="preserve"> составляя список игроков, которые поехали на мундиаль, он был предельно объективен. 19 мая Марадона огласил окончательный список </w:t>
      </w:r>
      <w:r w:rsidRPr="00393EF3">
        <w:lastRenderedPageBreak/>
        <w:t xml:space="preserve">футболистов, которые примут участие в чемпионате мира. Причиной </w:t>
      </w:r>
      <w:proofErr w:type="spellStart"/>
      <w:r w:rsidRPr="00393EF3">
        <w:t>невызова</w:t>
      </w:r>
      <w:proofErr w:type="spellEnd"/>
      <w:r w:rsidRPr="00393EF3">
        <w:t xml:space="preserve"> этих футболистов называлось то, что они разлагали атмосферу товарищества в национальной команде, имея большое влияние на коллектив сборной.</w:t>
      </w:r>
    </w:p>
    <w:p w14:paraId="02F13DB8" w14:textId="77777777" w:rsidR="00393EF3" w:rsidRPr="00393EF3" w:rsidRDefault="00393EF3" w:rsidP="00393EF3">
      <w:pPr>
        <w:pStyle w:val="a3"/>
      </w:pPr>
      <w:r w:rsidRPr="00393EF3">
        <w:t xml:space="preserve">Бывший партнёр Марадоны по сборной, </w:t>
      </w:r>
      <w:proofErr w:type="spellStart"/>
      <w:r w:rsidRPr="00393EF3">
        <w:t>Освальдо</w:t>
      </w:r>
      <w:proofErr w:type="spellEnd"/>
      <w:r w:rsidRPr="00393EF3">
        <w:t xml:space="preserve"> </w:t>
      </w:r>
      <w:proofErr w:type="spellStart"/>
      <w:r w:rsidRPr="00393EF3">
        <w:t>Ардилес</w:t>
      </w:r>
      <w:proofErr w:type="spellEnd"/>
      <w:r w:rsidRPr="00393EF3">
        <w:t xml:space="preserve">, подверг Диего критике из-за того, что в состав сборной на турнире не попали </w:t>
      </w:r>
      <w:proofErr w:type="spellStart"/>
      <w:r w:rsidRPr="00393EF3">
        <w:t>Камбьяссо</w:t>
      </w:r>
      <w:proofErr w:type="spellEnd"/>
      <w:r w:rsidRPr="00393EF3">
        <w:t xml:space="preserve">, </w:t>
      </w:r>
      <w:proofErr w:type="spellStart"/>
      <w:r w:rsidRPr="00393EF3">
        <w:t>Санетти</w:t>
      </w:r>
      <w:proofErr w:type="spellEnd"/>
      <w:r w:rsidRPr="00393EF3">
        <w:t xml:space="preserve"> и </w:t>
      </w:r>
      <w:proofErr w:type="spellStart"/>
      <w:r w:rsidRPr="00393EF3">
        <w:t>Рикельме</w:t>
      </w:r>
      <w:proofErr w:type="spellEnd"/>
      <w:r w:rsidRPr="00393EF3">
        <w:t xml:space="preserve"> и из-за того, что сборная поехала на турнир, не имея номинального правого защитника. Он сказал, что Марадона и его ассистент в национальной команде, Карлос </w:t>
      </w:r>
      <w:proofErr w:type="spellStart"/>
      <w:r w:rsidRPr="00393EF3">
        <w:t>Билардо</w:t>
      </w:r>
      <w:proofErr w:type="spellEnd"/>
      <w:r w:rsidRPr="00393EF3">
        <w:t xml:space="preserve">, находятся в состоянии конфликта, стремясь избавиться друг от друга. Также </w:t>
      </w:r>
      <w:proofErr w:type="spellStart"/>
      <w:r w:rsidRPr="00393EF3">
        <w:t>Ардилес</w:t>
      </w:r>
      <w:proofErr w:type="spellEnd"/>
      <w:r w:rsidRPr="00393EF3">
        <w:t xml:space="preserve"> высказал мнение, что Марадона в принятии решений по поводу состава и тактики на игру руководствуется исключительно внутренним голосом.</w:t>
      </w:r>
    </w:p>
    <w:p w14:paraId="7BD96294" w14:textId="77777777" w:rsidR="00393EF3" w:rsidRPr="00393EF3" w:rsidRDefault="00393EF3" w:rsidP="00393EF3">
      <w:pPr>
        <w:pStyle w:val="a3"/>
      </w:pPr>
      <w:r w:rsidRPr="00393EF3">
        <w:t xml:space="preserve">Перед началом турнира Марадона сказал, что верит в эту команду </w:t>
      </w:r>
      <w:proofErr w:type="gramStart"/>
      <w:r w:rsidRPr="00393EF3">
        <w:t>больше</w:t>
      </w:r>
      <w:proofErr w:type="gramEnd"/>
      <w:r w:rsidRPr="00393EF3">
        <w:t xml:space="preserve"> чем в ту, что победила на чемпионате мира в 1986 году и выразил уверенность, что игроки, как и сам Диего, «готовы умереть на поле ради футболки сборной Аргентины». Также Марадона пообещал, в случае победы сборной, пробежать голым вокруг Обелиска в Буэнос-Айресе. </w:t>
      </w:r>
      <w:proofErr w:type="gramStart"/>
      <w:r w:rsidRPr="00393EF3">
        <w:t>Во время турнира,</w:t>
      </w:r>
      <w:proofErr w:type="gramEnd"/>
      <w:r w:rsidRPr="00393EF3">
        <w:t xml:space="preserve"> Марадона разрешил игрокам сборной заниматься сексом и выпивать бокал вина в день.</w:t>
      </w:r>
    </w:p>
    <w:p w14:paraId="5DA7C472" w14:textId="77777777" w:rsidR="00393EF3" w:rsidRPr="00393EF3" w:rsidRDefault="00393EF3" w:rsidP="00393EF3">
      <w:pPr>
        <w:pStyle w:val="a3"/>
      </w:pPr>
      <w:r w:rsidRPr="00393EF3">
        <w:t xml:space="preserve">На первом этапе финальной части чемпионата мира Аргентина попала в группу </w:t>
      </w:r>
      <w:r w:rsidRPr="00393EF3">
        <w:rPr>
          <w:lang w:val="en-US"/>
        </w:rPr>
        <w:t>B</w:t>
      </w:r>
      <w:r w:rsidRPr="00393EF3">
        <w:t xml:space="preserve">, вместе с командами Нигерии, Южной Кореи и Греции. В первом матче, с Нигерией, Аргентина добилась победы со счётом 1:0, продемонстрировав хорошую игру в атаке и проблемы в обороне команды. После игры Диего сказал: «Я хотел бы, чтобы у меня был хрустальный шар, и тогда бы я мог быть волшебником, но я не волшебник, а всего лишь тренер. Предстоит многое улучшить в нашей игре, чтобы сыграть семь матчей. Безусловно, победа в первом матче на чемпионате мира успокаивает вас, и вы спокойно продолжаете готовиться к следующему матчу. В футболе нет места страху. Если Вы чего-то боитесь, то сидите дома». Во втором матче на турнире Аргентина обыграла сборную Южной Кореи со счётом 4:1; форвард Гонсало </w:t>
      </w:r>
      <w:proofErr w:type="spellStart"/>
      <w:r w:rsidRPr="00393EF3">
        <w:t>Игуаин</w:t>
      </w:r>
      <w:proofErr w:type="spellEnd"/>
      <w:r w:rsidRPr="00393EF3">
        <w:t xml:space="preserve"> забил в игре три мяча, став третьим игроком в истории национальной команды, сделавший </w:t>
      </w:r>
      <w:proofErr w:type="spellStart"/>
      <w:r w:rsidRPr="00393EF3">
        <w:t>хет-трик</w:t>
      </w:r>
      <w:proofErr w:type="spellEnd"/>
      <w:r w:rsidRPr="00393EF3">
        <w:t xml:space="preserve"> на чемпионатах мира. В третьей игре Аргентина победила Грецию со счётом 2:0, выйдя в 1/8 финала турнира с первого места.</w:t>
      </w:r>
    </w:p>
    <w:p w14:paraId="082843ED" w14:textId="77777777" w:rsidR="00393EF3" w:rsidRPr="00393EF3" w:rsidRDefault="00393EF3" w:rsidP="00393EF3">
      <w:pPr>
        <w:pStyle w:val="a3"/>
      </w:pPr>
      <w:r w:rsidRPr="00393EF3">
        <w:t xml:space="preserve">В 1/8 финала Аргентина победила сборную Мексики со счётом 3:1, при этом первый гол в матче аргентинцы забили из очевидного офсайда. Сам Диего сказал, что его команда победила заслуженно. Одним из нововведений в этом матче в игре аргентинцев стало включение в стартовый состав Николаса </w:t>
      </w:r>
      <w:proofErr w:type="spellStart"/>
      <w:r w:rsidRPr="00393EF3">
        <w:t>Отаменди</w:t>
      </w:r>
      <w:proofErr w:type="spellEnd"/>
      <w:r w:rsidRPr="00393EF3">
        <w:t xml:space="preserve">, заменившего на месте правого защитника </w:t>
      </w:r>
      <w:proofErr w:type="spellStart"/>
      <w:r w:rsidRPr="00393EF3">
        <w:t>Хонаса</w:t>
      </w:r>
      <w:proofErr w:type="spellEnd"/>
      <w:r w:rsidRPr="00393EF3">
        <w:t xml:space="preserve"> </w:t>
      </w:r>
      <w:r w:rsidRPr="00393EF3">
        <w:lastRenderedPageBreak/>
        <w:t xml:space="preserve">Гутьерреса, который до этого играл во всех предыдущих матчах сборной на турнире и действовал неудачно, из-за слабой игре в оборонительных действиях. После матча </w:t>
      </w:r>
      <w:proofErr w:type="spellStart"/>
      <w:r w:rsidRPr="00393EF3">
        <w:rPr>
          <w:lang w:val="en-US"/>
        </w:rPr>
        <w:t>Clarin</w:t>
      </w:r>
      <w:proofErr w:type="spellEnd"/>
      <w:r w:rsidRPr="00393EF3">
        <w:t xml:space="preserve"> сообщила, что несколько игроков сборной недовольны тем, что им предоставляют мало игрового времени, однако Марадона ответил, что отношения в сборной по-прежнему великолепные. 30 июня Марадона сказал: «Чувствую себя так, словно сам надеваю майку сборной и выхожу на поле. Это прекрасно — тренировать такую группу футболистов. Я горжусь тем, что делю эти мгновения с ними. Обо мне говорили, что у меня нет представления о том, как тренировать. Неожиданно оказалось, что я выигрываю матчи и при этом остался прежним».</w:t>
      </w:r>
    </w:p>
    <w:p w14:paraId="0BC28DE7" w14:textId="77777777" w:rsidR="00393EF3" w:rsidRPr="00393EF3" w:rsidRDefault="00393EF3" w:rsidP="00393EF3">
      <w:pPr>
        <w:pStyle w:val="a3"/>
      </w:pPr>
      <w:r w:rsidRPr="00393EF3">
        <w:t>Накануне 1/4 финала, в которой Аргентина встречалась с Германией, Диего пообещал: «За минуту до начала четвертьфинального матча я скажу игрокам, что они должны оставить на поле свои жизни. Что за ними — целая страна, которая заслужила счастливые минуты. Что от них зависит, проснется ли вся Аргентина на следующее утро с улыбкой на устах — или будет плакать. У нас в стране люди зависимы от футбола. Наши победы способны помочь этим людям преодолеть самые тяжелые моменты в жизни», также Марадона сообщил, что у него нет сомнений в исходе матча его команды с Германией. В самой игре аргентинцы потерпели поражение со счётом 0:4 и выбыли из розыгрыша турнира. Это поражение стало самым крупным для сборной Аргентины на чемпионатах мира за 36 лет. После матча Марадона сказал: «Если завтра уйду в отставку, хочу, чтобы эти футболисты продолжали играть в том же стиле. Я горжусь своими игроками. Кто бы ни пришел на этот пост, ему придется следовать по моему пути. Я заметил, что людям нравится такой футбол, эта команда всегда стремится играть и быть впереди соперников. Что касается возможного ухода, я должен подумать об этом. Нужно поговорить на эту тему с семьей, игроками, федерацией. Есть много нюансов. Результат матча с Германией не отражает того, что происходило на поле. Немцы использовали свои моменты, а мы — нет. Мы отдали мяч немцам, и они хорошо воспользовались своими шансами. Мы же сыграли хорошо, но нам не хватало свежести для рывка». Также Марадона сказал, что не собирается пересматривать матч с Германией, стремясь оценить выступления сборной по итогам всего турнира, а не одной единственной игры.</w:t>
      </w:r>
    </w:p>
    <w:p w14:paraId="41CA903D" w14:textId="77777777" w:rsidR="00393EF3" w:rsidRPr="00393EF3" w:rsidRDefault="00393EF3" w:rsidP="00393EF3">
      <w:pPr>
        <w:pStyle w:val="a3"/>
      </w:pPr>
      <w:r w:rsidRPr="00393EF3">
        <w:t xml:space="preserve">После вылета сборной из турнира Марадона сказал: «Я разочарован. Трудно возвращаться на родину после такого. Мы должны всё обсудить с ребятами. Соперник забил, а мы не смогли, хотя имели моменты. Мы не могли позволить себе проиграть с таким крупным счётом. Я пережил наш вылет в полуфинале в 1982 году, но тогда я был молод. Теперь мне почти 50 лет, и это самое трудное время в моей жизни. Это как удар в лицо. У меня нет </w:t>
      </w:r>
      <w:r w:rsidRPr="00393EF3">
        <w:lastRenderedPageBreak/>
        <w:t xml:space="preserve">сил, чтобы делать что-то дальше». Несмотря на это заявление, Хулио </w:t>
      </w:r>
      <w:proofErr w:type="spellStart"/>
      <w:r w:rsidRPr="00393EF3">
        <w:t>Грондона</w:t>
      </w:r>
      <w:proofErr w:type="spellEnd"/>
      <w:r w:rsidRPr="00393EF3">
        <w:t xml:space="preserve"> попросил Марадону остаться главным тренером национальной команды до 11 августа. По прилёте команды в Буэнос-Айрес, встречающие их болельщики наградили игроков аплодисментами, а Диего просьбами остаться в сборной. 5 июля Диего сказал: «Да, моё время в этой сборной завершено. Я дал ей всё что мог». 26 июля Марадона заявил, что останется в сборной, только если весь его тренерский штаб также сохранит свои посты. 27 июля Марадона покинул пост главного тренера национальной команды. Причиной этому стал отказ руководства федерации футбола Аргентины в возможности помощников Диего сохранить свои должности, </w:t>
      </w:r>
      <w:proofErr w:type="gramStart"/>
      <w:r w:rsidRPr="00393EF3">
        <w:t>в частности,</w:t>
      </w:r>
      <w:proofErr w:type="gramEnd"/>
      <w:r w:rsidRPr="00393EF3">
        <w:t xml:space="preserve"> президент федерации, Хулио </w:t>
      </w:r>
      <w:proofErr w:type="spellStart"/>
      <w:r w:rsidRPr="00393EF3">
        <w:t>Грондона</w:t>
      </w:r>
      <w:proofErr w:type="spellEnd"/>
      <w:r w:rsidRPr="00393EF3">
        <w:t xml:space="preserve"> требовал уволить Алехандро </w:t>
      </w:r>
      <w:proofErr w:type="spellStart"/>
      <w:r w:rsidRPr="00393EF3">
        <w:t>Манкусо</w:t>
      </w:r>
      <w:proofErr w:type="spellEnd"/>
      <w:r w:rsidRPr="00393EF3">
        <w:t xml:space="preserve">; при этом руководство футбола Аргентины хотело сохранить Марадону в качестве главного тренера сборной, предлагая ему контракт на 4 года. </w:t>
      </w:r>
      <w:proofErr w:type="spellStart"/>
      <w:r w:rsidRPr="00393EF3">
        <w:t>Грондона</w:t>
      </w:r>
      <w:proofErr w:type="spellEnd"/>
      <w:r w:rsidRPr="00393EF3">
        <w:t xml:space="preserve"> сказал, что они с Диего «не смогли прийти к общему знаменателю».</w:t>
      </w:r>
    </w:p>
    <w:p w14:paraId="130C4C47" w14:textId="77777777" w:rsidR="00393EF3" w:rsidRPr="00393EF3" w:rsidRDefault="00393EF3" w:rsidP="00393EF3">
      <w:pPr>
        <w:pStyle w:val="a3"/>
      </w:pPr>
      <w:r w:rsidRPr="00393EF3">
        <w:t>После ухода из сборной Диего сказал:</w:t>
      </w:r>
    </w:p>
    <w:p w14:paraId="59D70AA5" w14:textId="77777777" w:rsidR="00393EF3" w:rsidRPr="00393EF3" w:rsidRDefault="00393EF3" w:rsidP="00393EF3">
      <w:pPr>
        <w:pStyle w:val="a3"/>
      </w:pPr>
      <w:proofErr w:type="spellStart"/>
      <w:r w:rsidRPr="00393EF3">
        <w:t>Грондона</w:t>
      </w:r>
      <w:proofErr w:type="spellEnd"/>
      <w:r w:rsidRPr="00393EF3">
        <w:t xml:space="preserve"> меня обманул, а </w:t>
      </w:r>
      <w:proofErr w:type="spellStart"/>
      <w:r w:rsidRPr="00393EF3">
        <w:t>Билардо</w:t>
      </w:r>
      <w:proofErr w:type="spellEnd"/>
      <w:r w:rsidRPr="00393EF3">
        <w:t xml:space="preserve"> предал. В ЮАР у нас состоялась встреча с </w:t>
      </w:r>
      <w:proofErr w:type="spellStart"/>
      <w:r w:rsidRPr="00393EF3">
        <w:t>Грондоной</w:t>
      </w:r>
      <w:proofErr w:type="spellEnd"/>
      <w:r w:rsidRPr="00393EF3">
        <w:t xml:space="preserve">, несколькими игроками и другими людьми. </w:t>
      </w:r>
      <w:proofErr w:type="spellStart"/>
      <w:r w:rsidRPr="00393EF3">
        <w:t>Грондона</w:t>
      </w:r>
      <w:proofErr w:type="spellEnd"/>
      <w:r w:rsidRPr="00393EF3">
        <w:t xml:space="preserve"> мне тогда сказал, что доволен моей работой и хочет, чтобы я оставался на своем посту. Затем он встретился со мной в Аргентине и сказал, что семеро людей из моего штаба должны покинуть свои посты. Но это было равнозначно тому, если бы он попросил уйти меня самого. Они хотели уволить моих людей, однако этот вопрос я даже обсуждать не стал. У меня есть свой кодекс чести, которому научил меня мой отец. Я не собираюсь предавать.</w:t>
      </w:r>
    </w:p>
    <w:p w14:paraId="484EA336" w14:textId="4AEB1B2D" w:rsidR="00393EF3" w:rsidRPr="00393EF3" w:rsidRDefault="00393EF3" w:rsidP="00393EF3">
      <w:pPr>
        <w:pStyle w:val="a3"/>
      </w:pPr>
      <w:r w:rsidRPr="00393EF3">
        <w:t xml:space="preserve">На эти обвинения </w:t>
      </w:r>
      <w:proofErr w:type="spellStart"/>
      <w:r w:rsidRPr="00393EF3">
        <w:t>Грондона</w:t>
      </w:r>
      <w:proofErr w:type="spellEnd"/>
      <w:r w:rsidRPr="00393EF3">
        <w:t xml:space="preserve"> ответил, что Марадона неправильно интерпретировал его слова.</w:t>
      </w:r>
    </w:p>
    <w:p w14:paraId="0BD82829" w14:textId="77777777" w:rsidR="00393EF3" w:rsidRPr="00393EF3" w:rsidRDefault="00393EF3" w:rsidP="00393EF3">
      <w:pPr>
        <w:pStyle w:val="11"/>
      </w:pPr>
      <w:bookmarkStart w:id="13" w:name="_Toc71248060"/>
      <w:r w:rsidRPr="00393EF3">
        <w:t>5. Жизнь и деятельность (с 2010)</w:t>
      </w:r>
      <w:bookmarkEnd w:id="13"/>
    </w:p>
    <w:p w14:paraId="7E8962B1" w14:textId="77777777" w:rsidR="00393EF3" w:rsidRPr="00393EF3" w:rsidRDefault="00393EF3" w:rsidP="00393EF3">
      <w:pPr>
        <w:pStyle w:val="a3"/>
      </w:pPr>
      <w:r w:rsidRPr="00393EF3">
        <w:t>После ухода из сборной Аргентины Марадона хотел продолжить тренерскую карьеру. Он рассчитывал занять пост главного тренера сборной Португалии или английского клуба Астон Вилла. В сентябре 2010 года Диего пожелал вернуться на пост главного тренера сборной, согласившись даже уволить своих помощников. По опросу журналов «</w:t>
      </w:r>
      <w:proofErr w:type="spellStart"/>
      <w:r w:rsidRPr="00393EF3">
        <w:rPr>
          <w:lang w:val="en-US"/>
        </w:rPr>
        <w:t>Clarin</w:t>
      </w:r>
      <w:proofErr w:type="spellEnd"/>
      <w:r w:rsidRPr="00393EF3">
        <w:t>» и «</w:t>
      </w:r>
      <w:r w:rsidRPr="00393EF3">
        <w:rPr>
          <w:lang w:val="en-US"/>
        </w:rPr>
        <w:t>La</w:t>
      </w:r>
      <w:r w:rsidRPr="00393EF3">
        <w:t xml:space="preserve"> </w:t>
      </w:r>
      <w:proofErr w:type="spellStart"/>
      <w:r w:rsidRPr="00393EF3">
        <w:rPr>
          <w:lang w:val="en-US"/>
        </w:rPr>
        <w:t>Nacion</w:t>
      </w:r>
      <w:proofErr w:type="spellEnd"/>
      <w:r w:rsidRPr="00393EF3">
        <w:t>» более 90 % опрошенных респондентов высказались против возвращения Диего на пост главного тренера национальной команды.</w:t>
      </w:r>
    </w:p>
    <w:p w14:paraId="779C0A2C" w14:textId="77777777" w:rsidR="00393EF3" w:rsidRPr="00393EF3" w:rsidRDefault="00393EF3" w:rsidP="00393EF3">
      <w:pPr>
        <w:pStyle w:val="a3"/>
      </w:pPr>
      <w:r w:rsidRPr="00393EF3">
        <w:t xml:space="preserve">Также Диего регулярно участвовал в благотворительных мероприятиях. 29 сентября 2010 года он посетил Москву представлял часы марки </w:t>
      </w:r>
      <w:r w:rsidRPr="00393EF3">
        <w:rPr>
          <w:lang w:val="en-US"/>
        </w:rPr>
        <w:t>Hublot</w:t>
      </w:r>
      <w:r w:rsidRPr="00393EF3">
        <w:t xml:space="preserve">; там же он участвовал в конкурсе, все призовые от которого, 500 тыс. </w:t>
      </w:r>
      <w:r w:rsidRPr="00393EF3">
        <w:lastRenderedPageBreak/>
        <w:t xml:space="preserve">долларов, ушли на создание первого в России регистра доноров костного мозга для помощи детям, страдающим от онкологических заболеваний, создающегося </w:t>
      </w:r>
      <w:proofErr w:type="spellStart"/>
      <w:r w:rsidRPr="00393EF3">
        <w:t>иститутом</w:t>
      </w:r>
      <w:proofErr w:type="spellEnd"/>
      <w:r w:rsidRPr="00393EF3">
        <w:t xml:space="preserve"> детской гематологии и трансплантологии имени Раисы Горбачёвой: «Я с удовольствием принял приглашение. Я очень хотел выиграть побольше денег, потому что понимаю, насколько больные дети в них нуждаются. Я сам дедушка, и понимаю, что дети наше будущее, мне очень хотелось им помочь, надеюсь, что-то мне удалось». 16 октября Диего организовал благотворительный матч между сборными ветеранов Уругвая и Аргентины, все сборы от которого пошли на лечение бывшего игрока сборной Аргентины, Фернандо </w:t>
      </w:r>
      <w:proofErr w:type="spellStart"/>
      <w:r w:rsidRPr="00393EF3">
        <w:t>Касереса</w:t>
      </w:r>
      <w:proofErr w:type="spellEnd"/>
      <w:r w:rsidRPr="00393EF3">
        <w:t xml:space="preserve">, серьёзно пострадавшего в результате вооружённого </w:t>
      </w:r>
      <w:proofErr w:type="gramStart"/>
      <w:r w:rsidRPr="00393EF3">
        <w:t>бандитского</w:t>
      </w:r>
      <w:proofErr w:type="gramEnd"/>
      <w:r w:rsidRPr="00393EF3">
        <w:t xml:space="preserve"> нападения.</w:t>
      </w:r>
    </w:p>
    <w:p w14:paraId="383F2D26" w14:textId="77777777" w:rsidR="00393EF3" w:rsidRPr="00393EF3" w:rsidRDefault="00393EF3" w:rsidP="00393EF3">
      <w:pPr>
        <w:pStyle w:val="a3"/>
      </w:pPr>
      <w:r w:rsidRPr="00393EF3">
        <w:t>В декабре 2010 года Марадона стал кандидатом на пост главного тренера клуба «</w:t>
      </w:r>
      <w:proofErr w:type="spellStart"/>
      <w:r w:rsidRPr="00393EF3">
        <w:t>Блэкберн</w:t>
      </w:r>
      <w:proofErr w:type="spellEnd"/>
      <w:r w:rsidRPr="00393EF3">
        <w:t xml:space="preserve"> </w:t>
      </w:r>
      <w:proofErr w:type="spellStart"/>
      <w:r w:rsidRPr="00393EF3">
        <w:t>Роверс</w:t>
      </w:r>
      <w:proofErr w:type="spellEnd"/>
      <w:r w:rsidRPr="00393EF3">
        <w:t xml:space="preserve">», а также сборной Ирана; однако обе команды Диего так и не принял. Чтобы продолжить тренерскую карьеру в феврале 2011 года Марадона заключил контракт с агентской компанией Хорхе </w:t>
      </w:r>
      <w:proofErr w:type="spellStart"/>
      <w:r w:rsidRPr="00393EF3">
        <w:t>Мендеса</w:t>
      </w:r>
      <w:proofErr w:type="spellEnd"/>
      <w:r w:rsidRPr="00393EF3">
        <w:t xml:space="preserve">, занимающейся делами известных деятелей из футбольного мира. В апреле 2011 года Марадона стал кандидатом на пост главного тренера клуба «Сан </w:t>
      </w:r>
      <w:proofErr w:type="spellStart"/>
      <w:r w:rsidRPr="00393EF3">
        <w:t>Лоренсо</w:t>
      </w:r>
      <w:proofErr w:type="spellEnd"/>
      <w:r w:rsidRPr="00393EF3">
        <w:t>».</w:t>
      </w:r>
    </w:p>
    <w:p w14:paraId="3AD6C526" w14:textId="24F069CE" w:rsidR="00393EF3" w:rsidRPr="00393EF3" w:rsidRDefault="00393EF3" w:rsidP="00393EF3">
      <w:pPr>
        <w:pStyle w:val="a3"/>
      </w:pPr>
      <w:r w:rsidRPr="00393EF3">
        <w:t>В мае Диего достиг договорённости о работе им в эмиратском клубе «Аль-</w:t>
      </w:r>
      <w:proofErr w:type="spellStart"/>
      <w:r w:rsidRPr="00393EF3">
        <w:t>Васл</w:t>
      </w:r>
      <w:proofErr w:type="spellEnd"/>
      <w:r w:rsidRPr="00393EF3">
        <w:t>». 17 мая Марадона заключил контракт с этой командой на два года с заработной платой в 3,5 млн евро за сезон.</w:t>
      </w:r>
    </w:p>
    <w:p w14:paraId="5C560DE2" w14:textId="77777777" w:rsidR="00393EF3" w:rsidRPr="00393EF3" w:rsidRDefault="00393EF3" w:rsidP="00393EF3">
      <w:pPr>
        <w:pStyle w:val="11"/>
      </w:pPr>
      <w:bookmarkStart w:id="14" w:name="_Toc71248061"/>
      <w:r w:rsidRPr="00393EF3">
        <w:t>6. Личная жизнь</w:t>
      </w:r>
      <w:bookmarkEnd w:id="14"/>
    </w:p>
    <w:p w14:paraId="24825EF7" w14:textId="16F2E471" w:rsidR="00393EF3" w:rsidRPr="00393EF3" w:rsidRDefault="00393EF3" w:rsidP="00393EF3">
      <w:pPr>
        <w:pStyle w:val="a3"/>
      </w:pPr>
      <w:r w:rsidRPr="00393EF3">
        <w:t xml:space="preserve">Марадона был женат. Супруга — Клаудия </w:t>
      </w:r>
      <w:proofErr w:type="spellStart"/>
      <w:r w:rsidRPr="00393EF3">
        <w:t>Вильяфанья</w:t>
      </w:r>
      <w:proofErr w:type="spellEnd"/>
      <w:r w:rsidRPr="00393EF3">
        <w:t xml:space="preserve">, бывшая старше его на 2 года и с которой он прожил 25 лет. Они жили в одном доме с октября 1976 года, но Марадона долгое время стеснялся подойти к девушке. Лишь 28 июня 1977 года Диего пригласил её на танцы в парк </w:t>
      </w:r>
      <w:proofErr w:type="spellStart"/>
      <w:r w:rsidRPr="00393EF3">
        <w:t>Сосьяль</w:t>
      </w:r>
      <w:proofErr w:type="spellEnd"/>
      <w:r w:rsidRPr="00393EF3">
        <w:t>-и-</w:t>
      </w:r>
      <w:proofErr w:type="spellStart"/>
      <w:r w:rsidRPr="00393EF3">
        <w:t>Депортиво</w:t>
      </w:r>
      <w:proofErr w:type="spellEnd"/>
      <w:r w:rsidRPr="00393EF3">
        <w:t xml:space="preserve"> в районе Ла </w:t>
      </w:r>
      <w:proofErr w:type="spellStart"/>
      <w:r w:rsidRPr="00393EF3">
        <w:t>Патерналь</w:t>
      </w:r>
      <w:proofErr w:type="spellEnd"/>
      <w:r w:rsidRPr="00393EF3">
        <w:t>. После знакомства Диего и Клаудия всю ночь танцевали диско, а уже на следующий день Диего познакомил её со своими родителями. Несмотря на долгие отношения, Диего не спешил жениться на ней. Однако это не мешало их жизни. Когда Диего уже стал известным футболистом и часто разъезжал с клубами и сборной по всему миру, Клаудия всегда ждала его дома, а сам Марадона по приезде в новый город звонил ей из аэропорта. Клаудия стала первым человеком, который посоветовал Марадоне стать профессиональным футболистом.</w:t>
      </w:r>
    </w:p>
    <w:p w14:paraId="3881FAE1" w14:textId="77777777" w:rsidR="00393EF3" w:rsidRPr="00393EF3" w:rsidRDefault="00393EF3" w:rsidP="00393EF3">
      <w:pPr>
        <w:pStyle w:val="a3"/>
      </w:pPr>
      <w:r w:rsidRPr="00393EF3">
        <w:t xml:space="preserve">Марадона во время посещения Калькутты. На его левой руке можно увидеть татуировку с именем его первой дочери и матери, </w:t>
      </w:r>
      <w:proofErr w:type="spellStart"/>
      <w:r w:rsidRPr="00393EF3">
        <w:t>Дальмы</w:t>
      </w:r>
      <w:proofErr w:type="spellEnd"/>
    </w:p>
    <w:p w14:paraId="6D8258B6" w14:textId="77777777" w:rsidR="00393EF3" w:rsidRPr="00393EF3" w:rsidRDefault="00393EF3" w:rsidP="00393EF3">
      <w:pPr>
        <w:pStyle w:val="a3"/>
      </w:pPr>
      <w:r w:rsidRPr="00393EF3">
        <w:lastRenderedPageBreak/>
        <w:t>Несмотря на отношения с Клаудией, у Марадоны было несколько романов, включая встречи с известной киноактрисой. Однако его супруга всегда прощала Диего.</w:t>
      </w:r>
    </w:p>
    <w:p w14:paraId="3C922931" w14:textId="77777777" w:rsidR="00393EF3" w:rsidRPr="00393EF3" w:rsidRDefault="00393EF3" w:rsidP="00393EF3">
      <w:pPr>
        <w:pStyle w:val="a3"/>
      </w:pPr>
      <w:r w:rsidRPr="00393EF3">
        <w:t>— Вы когда-нибудь изменяли Клаудии?</w:t>
      </w:r>
    </w:p>
    <w:p w14:paraId="4E430601" w14:textId="77777777" w:rsidR="00393EF3" w:rsidRPr="00393EF3" w:rsidRDefault="00393EF3" w:rsidP="00393EF3">
      <w:pPr>
        <w:pStyle w:val="a3"/>
      </w:pPr>
      <w:r w:rsidRPr="00393EF3">
        <w:t>— Никогда. Но если бы это случилось, я бы ни за что на свете не признался.</w:t>
      </w:r>
    </w:p>
    <w:p w14:paraId="7C4A3FF5" w14:textId="77777777" w:rsidR="00393EF3" w:rsidRPr="00393EF3" w:rsidRDefault="00393EF3" w:rsidP="00393EF3">
      <w:pPr>
        <w:pStyle w:val="a3"/>
      </w:pPr>
      <w:r w:rsidRPr="00393EF3">
        <w:t xml:space="preserve">В 1987 году неаполитанка Кристиана </w:t>
      </w:r>
      <w:proofErr w:type="spellStart"/>
      <w:r w:rsidRPr="00393EF3">
        <w:t>Синагра</w:t>
      </w:r>
      <w:proofErr w:type="spellEnd"/>
      <w:r w:rsidRPr="00393EF3">
        <w:t xml:space="preserve"> заявила в прессе, что она родила сына от Марадоны. После этого началась шумиха в СМИ, а сам Марадона не давал по этому поводу никаких комментариев. Отцовство так доказано и не было. Этот «сын», Диего </w:t>
      </w:r>
      <w:proofErr w:type="spellStart"/>
      <w:r w:rsidRPr="00393EF3">
        <w:t>Синагра</w:t>
      </w:r>
      <w:proofErr w:type="spellEnd"/>
      <w:r w:rsidRPr="00393EF3">
        <w:t xml:space="preserve"> (</w:t>
      </w:r>
      <w:proofErr w:type="gramStart"/>
      <w:r w:rsidRPr="00393EF3">
        <w:t>англ.)русск.</w:t>
      </w:r>
      <w:proofErr w:type="gramEnd"/>
      <w:r w:rsidRPr="00393EF3">
        <w:t xml:space="preserve">, стал профессиональным футболистом и выступал за сборную Италии по пляжному футболу. В результате этого эпизода Марадона начал реже появляться в обществе, он посещал только закрытые рестораны и кафе, где бывал только с близкими друзьями. Ещё одним из эпизодов, приведшим к подобному поведению стал камень, брошенный из толпы в Марадону. По словам Хорхе </w:t>
      </w:r>
      <w:proofErr w:type="spellStart"/>
      <w:r w:rsidRPr="00393EF3">
        <w:t>Вальдано</w:t>
      </w:r>
      <w:proofErr w:type="spellEnd"/>
      <w:r w:rsidRPr="00393EF3">
        <w:t>, «жизнь Марадоны — это его личная драма. Все человечество ему завидовало, а он завидовал всему человечеству. Все хотели жить, как Марадона, а он хотел жить, как все. Он хотел вставать в восемь утра и вести своих детей в школу. На обратном пути зайти в магазин за продуктами, а вечером прогуляться вместе с женой и детьми по улице или поужинать в ресторане».</w:t>
      </w:r>
    </w:p>
    <w:p w14:paraId="478493E9" w14:textId="77777777" w:rsidR="00393EF3" w:rsidRPr="00393EF3" w:rsidRDefault="00393EF3" w:rsidP="00393EF3">
      <w:pPr>
        <w:pStyle w:val="a3"/>
      </w:pPr>
      <w:r w:rsidRPr="00393EF3">
        <w:t xml:space="preserve">2 апреля 1988 года родилась дочь Марадоны и подруги Клаудии, девочку назвали </w:t>
      </w:r>
      <w:proofErr w:type="spellStart"/>
      <w:r w:rsidRPr="00393EF3">
        <w:t>Дальмой</w:t>
      </w:r>
      <w:proofErr w:type="spellEnd"/>
      <w:r w:rsidRPr="00393EF3">
        <w:t xml:space="preserve"> Нерея, в честь матери Диего. Несмотря на то, что они официально не состояли в браке, они были обручены и считали друг друга мужем и женой.</w:t>
      </w:r>
    </w:p>
    <w:p w14:paraId="442B3FDD" w14:textId="77777777" w:rsidR="00393EF3" w:rsidRPr="00393EF3" w:rsidRDefault="00393EF3" w:rsidP="00393EF3">
      <w:pPr>
        <w:pStyle w:val="a3"/>
      </w:pPr>
      <w:r w:rsidRPr="00393EF3">
        <w:t>Кусок бумаги в ящике стола не может гарантировать любви. Много лет назад мы с Клаудией сказали об этом друг другу. И с тех пор наше мнение не изменилось. Однажды какой-то священник меня спросил: «Как вы встречаетесь с папой Римским и при этом не состоите в браке с женщиной, которую любите?» Я ответил: «Уважаю вашу точку зрения, но вы должны уважать мою. Я отнюдь не чувствую себя меньше католиком, меньше верующим, не состоя в браке».</w:t>
      </w:r>
    </w:p>
    <w:p w14:paraId="4A3DE28B" w14:textId="77777777" w:rsidR="00393EF3" w:rsidRPr="00393EF3" w:rsidRDefault="00393EF3" w:rsidP="00393EF3">
      <w:pPr>
        <w:pStyle w:val="a3"/>
      </w:pPr>
      <w:r w:rsidRPr="00393EF3">
        <w:t xml:space="preserve">Сразу после этого Марадоне предложили 2 млн за рекламу с </w:t>
      </w:r>
      <w:proofErr w:type="spellStart"/>
      <w:r w:rsidRPr="00393EF3">
        <w:t>Дальмой</w:t>
      </w:r>
      <w:proofErr w:type="spellEnd"/>
      <w:r w:rsidRPr="00393EF3">
        <w:t>, но футболист отказал. В том же году мать с дочерью перебрались в Неаполь.</w:t>
      </w:r>
    </w:p>
    <w:p w14:paraId="4328BF7E" w14:textId="77777777" w:rsidR="00393EF3" w:rsidRPr="00393EF3" w:rsidRDefault="00393EF3" w:rsidP="00393EF3">
      <w:pPr>
        <w:pStyle w:val="a3"/>
      </w:pPr>
      <w:r w:rsidRPr="00393EF3">
        <w:t xml:space="preserve">16 мая 1989 года родилась вторая дочь Марадоны, которую назвали итальянским именем </w:t>
      </w:r>
      <w:proofErr w:type="spellStart"/>
      <w:r w:rsidRPr="00393EF3">
        <w:t>Джаннина</w:t>
      </w:r>
      <w:proofErr w:type="spellEnd"/>
      <w:r w:rsidRPr="00393EF3">
        <w:t xml:space="preserve"> Динора.</w:t>
      </w:r>
    </w:p>
    <w:p w14:paraId="0D472C2E" w14:textId="77777777" w:rsidR="00393EF3" w:rsidRPr="00393EF3" w:rsidRDefault="00393EF3" w:rsidP="00393EF3">
      <w:pPr>
        <w:pStyle w:val="a3"/>
      </w:pPr>
      <w:r w:rsidRPr="00393EF3">
        <w:lastRenderedPageBreak/>
        <w:t>Марадона женился на Клаудии 7 ноября 1989 года в Буэнос-Айресе. Церемония бракосочетания проходила на стадионе Луна Парк в присутствии полутора тысяч гостей. На торжество было потрачено около 2 млн долларов: «Клаудия так долго ждала этого, что я не мог не порадовать ее».</w:t>
      </w:r>
    </w:p>
    <w:p w14:paraId="7E76874C" w14:textId="77777777" w:rsidR="00393EF3" w:rsidRPr="00393EF3" w:rsidRDefault="00393EF3" w:rsidP="00393EF3">
      <w:pPr>
        <w:pStyle w:val="a3"/>
      </w:pPr>
      <w:r w:rsidRPr="00393EF3">
        <w:t>7 марта 2003 года Клаудия подала на развод по причине ухода Диего из дома в 1998 году. Несмотря на развод, бывшие супруги остались в хороших отношениях. Позже Клаудия стала агентом Марадоны.</w:t>
      </w:r>
    </w:p>
    <w:p w14:paraId="24315D5B" w14:textId="77777777" w:rsidR="00393EF3" w:rsidRPr="00393EF3" w:rsidRDefault="00393EF3" w:rsidP="00393EF3">
      <w:pPr>
        <w:pStyle w:val="a3"/>
      </w:pPr>
      <w:r w:rsidRPr="00393EF3">
        <w:t xml:space="preserve">Дочь Марадоны, </w:t>
      </w:r>
      <w:proofErr w:type="spellStart"/>
      <w:r w:rsidRPr="00393EF3">
        <w:t>Джаннина</w:t>
      </w:r>
      <w:proofErr w:type="spellEnd"/>
      <w:r w:rsidRPr="00393EF3">
        <w:t xml:space="preserve">, вышла замуж за футболиста </w:t>
      </w:r>
      <w:proofErr w:type="spellStart"/>
      <w:r w:rsidRPr="00393EF3">
        <w:t>Серхио</w:t>
      </w:r>
      <w:proofErr w:type="spellEnd"/>
      <w:r w:rsidRPr="00393EF3">
        <w:t xml:space="preserve"> Агуэро. 20 февраля 2009 года у них родился сын, </w:t>
      </w:r>
      <w:proofErr w:type="spellStart"/>
      <w:r w:rsidRPr="00393EF3">
        <w:t>Бенхамин</w:t>
      </w:r>
      <w:proofErr w:type="spellEnd"/>
      <w:r w:rsidRPr="00393EF3">
        <w:t xml:space="preserve">. Вторая дочь, </w:t>
      </w:r>
      <w:proofErr w:type="spellStart"/>
      <w:r w:rsidRPr="00393EF3">
        <w:t>Дальма</w:t>
      </w:r>
      <w:proofErr w:type="spellEnd"/>
      <w:r w:rsidRPr="00393EF3">
        <w:t xml:space="preserve">, обручена с Фернандо </w:t>
      </w:r>
      <w:proofErr w:type="spellStart"/>
      <w:r w:rsidRPr="00393EF3">
        <w:t>Молиной</w:t>
      </w:r>
      <w:proofErr w:type="spellEnd"/>
      <w:r w:rsidRPr="00393EF3">
        <w:t>, являвшимся пресс-секретарём сборной Аргентины.</w:t>
      </w:r>
    </w:p>
    <w:p w14:paraId="1B3EBA34" w14:textId="0A92EA13" w:rsidR="00393EF3" w:rsidRPr="00393EF3" w:rsidRDefault="00393EF3" w:rsidP="00393EF3">
      <w:pPr>
        <w:pStyle w:val="a3"/>
      </w:pPr>
      <w:r w:rsidRPr="00393EF3">
        <w:t xml:space="preserve">С 2005 года Марадона встречается с девушкой Вероникой </w:t>
      </w:r>
      <w:proofErr w:type="spellStart"/>
      <w:r w:rsidRPr="00393EF3">
        <w:t>Охедой</w:t>
      </w:r>
      <w:proofErr w:type="spellEnd"/>
      <w:r w:rsidRPr="00393EF3">
        <w:t xml:space="preserve">, которая родом из родного района Диего, Вильи </w:t>
      </w:r>
      <w:proofErr w:type="spellStart"/>
      <w:r w:rsidRPr="00393EF3">
        <w:t>Фьорито</w:t>
      </w:r>
      <w:proofErr w:type="spellEnd"/>
      <w:r w:rsidRPr="00393EF3">
        <w:t>.</w:t>
      </w:r>
    </w:p>
    <w:p w14:paraId="507A11F0" w14:textId="77777777" w:rsidR="00393EF3" w:rsidRPr="00393EF3" w:rsidRDefault="00393EF3" w:rsidP="00393EF3">
      <w:pPr>
        <w:pStyle w:val="21"/>
      </w:pPr>
      <w:bookmarkStart w:id="15" w:name="_Toc71248062"/>
      <w:r w:rsidRPr="00393EF3">
        <w:t>6.1. Личная жизнь в Неаполе</w:t>
      </w:r>
      <w:bookmarkEnd w:id="15"/>
    </w:p>
    <w:p w14:paraId="760F151A" w14:textId="77777777" w:rsidR="00393EF3" w:rsidRPr="00393EF3" w:rsidRDefault="00393EF3" w:rsidP="00393EF3">
      <w:pPr>
        <w:pStyle w:val="a3"/>
      </w:pPr>
      <w:r w:rsidRPr="00393EF3">
        <w:t>С первых дней Марадоны в городе, он стал одним из его самых узнаваемых лиц. Плакаты с его изображением висели во множестве районов Неаполя. Фанаты Диего каждый день ждали кумира на местах его возможного появления. А «</w:t>
      </w:r>
      <w:proofErr w:type="spellStart"/>
      <w:r w:rsidRPr="00393EF3">
        <w:t>скуньицци</w:t>
      </w:r>
      <w:proofErr w:type="spellEnd"/>
      <w:r w:rsidRPr="00393EF3">
        <w:t xml:space="preserve">» (мальчики из бедных кварталов Неаполя) были готовы везде преследовать Марадону в надежде получить автограф, который можно было выгодно продать. У дома в </w:t>
      </w:r>
      <w:proofErr w:type="spellStart"/>
      <w:r w:rsidRPr="00393EF3">
        <w:t>Позиллипо</w:t>
      </w:r>
      <w:proofErr w:type="spellEnd"/>
      <w:r w:rsidRPr="00393EF3">
        <w:t>, где поселился Марадона, его всегда ждала толпа болельщиков.</w:t>
      </w:r>
    </w:p>
    <w:p w14:paraId="3BA97C62" w14:textId="77777777" w:rsidR="00393EF3" w:rsidRPr="00393EF3" w:rsidRDefault="00393EF3" w:rsidP="00393EF3">
      <w:pPr>
        <w:pStyle w:val="a3"/>
      </w:pPr>
      <w:r w:rsidRPr="00393EF3">
        <w:t>Все действия Марадоны обсуждались в местной прессе, и первые спагетти, съеденные Диего, и количество обслуживающего персонала, которое, по слухам, достигало 100 человек, и даже возможные связи Марадоны с мафией: Диего пошёл, по просьбе друга, на крестины одного неаполитанца, а тот оказался боссом сицилийской мафии. На следующий день газеты вышли с заголовком: «Марадона в гостях у каморры». Позже один из боссов неаполитанской мафии, Сальваторе Ло Руссо, помогал найти украденный у Диего «Золотой мяч» лучшему игроку чемпионата мира 1989 и несколько дорогих часов, однако опоздал на несколько часов и в результате его приз был переплавлен в золотой слиток, часы же удалось вернуть.</w:t>
      </w:r>
    </w:p>
    <w:p w14:paraId="4D3674FE" w14:textId="1749F043" w:rsidR="00393EF3" w:rsidRPr="00393EF3" w:rsidRDefault="00393EF3" w:rsidP="00393EF3">
      <w:pPr>
        <w:pStyle w:val="a3"/>
      </w:pPr>
      <w:r w:rsidRPr="00393EF3">
        <w:t xml:space="preserve">В Неаполе у Диего случился роман с известной танцовщицей Хизер </w:t>
      </w:r>
      <w:proofErr w:type="spellStart"/>
      <w:r w:rsidRPr="00393EF3">
        <w:t>Паризи</w:t>
      </w:r>
      <w:proofErr w:type="spellEnd"/>
      <w:r w:rsidRPr="00393EF3">
        <w:t>, которых запечатлели на балконе дома Диего, хотя сам Марадона отрицал их любовную связь, говоря, что они только друзья.</w:t>
      </w:r>
    </w:p>
    <w:p w14:paraId="3D3324D1" w14:textId="77777777" w:rsidR="00393EF3" w:rsidRPr="00393EF3" w:rsidRDefault="00393EF3" w:rsidP="00393EF3">
      <w:pPr>
        <w:pStyle w:val="21"/>
      </w:pPr>
      <w:bookmarkStart w:id="16" w:name="_Toc71248063"/>
      <w:r w:rsidRPr="00393EF3">
        <w:t>6.2. Наркотики</w:t>
      </w:r>
      <w:bookmarkEnd w:id="16"/>
    </w:p>
    <w:p w14:paraId="506D179B" w14:textId="7F5C698B" w:rsidR="00393EF3" w:rsidRPr="00393EF3" w:rsidRDefault="00393EF3" w:rsidP="00393EF3">
      <w:pPr>
        <w:pStyle w:val="a3"/>
      </w:pPr>
      <w:r w:rsidRPr="00393EF3">
        <w:t xml:space="preserve">Впервые наркотики Диего попробовал во время выступления за «Барселону». Он использовал их для того, чтобы почувствовать себя хорошо </w:t>
      </w:r>
      <w:r w:rsidRPr="00393EF3">
        <w:lastRenderedPageBreak/>
        <w:t xml:space="preserve">в незнакомой обстановке: «Вначале я испытывал эмоциональный шок: все вокруг меня становилось очень светлым, веселым, развлекающим. Чудесные ощущения, которые, к сожалению, продолжались недолго. И тогда я чувствовал потребность начинать это еще и еще раз и не знал, как выйти из этого состояния». Приём наркотиков сопровождался у Диего с длительными депрессиями, а также периодами агрессии к близким ему людям. При этом, для него наркотики не были допингом, не улучшали его физическое состояние. Пристрастие к наркотикам, по мнению матери его внебрачного ребёнка, Кристианы </w:t>
      </w:r>
      <w:proofErr w:type="spellStart"/>
      <w:r w:rsidRPr="00393EF3">
        <w:t>Синагры</w:t>
      </w:r>
      <w:proofErr w:type="spellEnd"/>
      <w:r w:rsidRPr="00393EF3">
        <w:t xml:space="preserve">, произошло из-за того, что Марадона обладал тонкой душевной организацией и очень хрупкой психикой. По мнению некоторых, главной причиной пристрастия к наркотикам стали близкие отношения с его агентом, Гильермо </w:t>
      </w:r>
      <w:proofErr w:type="spellStart"/>
      <w:r w:rsidRPr="00393EF3">
        <w:t>Копполой</w:t>
      </w:r>
      <w:proofErr w:type="spellEnd"/>
      <w:r w:rsidRPr="00393EF3">
        <w:t>, обвинявшимся в наркоторговле и снабжавшего Диего кокаином. По словам Марадоны, в мае 2004 года он окончательно перестал употреблять наркотики.</w:t>
      </w:r>
    </w:p>
    <w:p w14:paraId="29BC8281" w14:textId="567FC95A" w:rsidR="00393EF3" w:rsidRPr="00393EF3" w:rsidRDefault="00393EF3" w:rsidP="00393EF3">
      <w:pPr>
        <w:pStyle w:val="21"/>
      </w:pPr>
      <w:bookmarkStart w:id="17" w:name="_Toc71248064"/>
      <w:r w:rsidRPr="00393EF3">
        <w:t>6.3. Окружение Марадоны</w:t>
      </w:r>
      <w:bookmarkEnd w:id="17"/>
    </w:p>
    <w:p w14:paraId="3FE767E1" w14:textId="77777777" w:rsidR="00393EF3" w:rsidRPr="00393EF3" w:rsidRDefault="00393EF3" w:rsidP="00393EF3">
      <w:pPr>
        <w:pStyle w:val="a3"/>
      </w:pPr>
      <w:r w:rsidRPr="00393EF3">
        <w:t xml:space="preserve">Марадона (в футболке с британским флагом) с группой </w:t>
      </w:r>
      <w:r w:rsidRPr="00393EF3">
        <w:rPr>
          <w:lang w:val="en-US"/>
        </w:rPr>
        <w:t>Queen</w:t>
      </w:r>
      <w:r w:rsidRPr="00393EF3">
        <w:t>, 1981 г.</w:t>
      </w:r>
    </w:p>
    <w:p w14:paraId="2B88F47D" w14:textId="77777777" w:rsidR="00393EF3" w:rsidRPr="00393EF3" w:rsidRDefault="00393EF3" w:rsidP="00393EF3">
      <w:pPr>
        <w:pStyle w:val="a3"/>
      </w:pPr>
      <w:r w:rsidRPr="00393EF3">
        <w:t xml:space="preserve">Помимо постоянного внимания прессы, у Марадоны был очень напряжённый распорядок дня, связанный с постоянными встречами, разъездами и съёмками в рекламе. В конце концов Марадона даже нанял личного секретаря, подругу невесты Клаудии, Чечилию, отвечавшую на звонки. Долгое время первым человеком в окружении Диего был Хорхе </w:t>
      </w:r>
      <w:proofErr w:type="spellStart"/>
      <w:r w:rsidRPr="00393EF3">
        <w:t>Ситерспилер</w:t>
      </w:r>
      <w:proofErr w:type="spellEnd"/>
      <w:r w:rsidRPr="00393EF3">
        <w:t xml:space="preserve">, его лучший друг с самого детства. Они познакомились, когда Диего было 14, а Хорхе 16 лет. Футболисты «Луковичек» часто заходили в дом </w:t>
      </w:r>
      <w:proofErr w:type="spellStart"/>
      <w:r w:rsidRPr="00393EF3">
        <w:t>Ситерспилера</w:t>
      </w:r>
      <w:proofErr w:type="spellEnd"/>
      <w:r w:rsidRPr="00393EF3">
        <w:t xml:space="preserve">, где обедали. Благодаря Марадоне </w:t>
      </w:r>
      <w:proofErr w:type="spellStart"/>
      <w:r w:rsidRPr="00393EF3">
        <w:t>Ситерспилер</w:t>
      </w:r>
      <w:proofErr w:type="spellEnd"/>
      <w:r w:rsidRPr="00393EF3">
        <w:t xml:space="preserve"> в 19 лет стал самым молодым агентом в Аргентине. Он помогал Диего вести финансовые и юридические дела: в частности, он был одним из организаторов перехода Диего в «Боку </w:t>
      </w:r>
      <w:proofErr w:type="spellStart"/>
      <w:r w:rsidRPr="00393EF3">
        <w:t>Хуниорс</w:t>
      </w:r>
      <w:proofErr w:type="spellEnd"/>
      <w:r w:rsidRPr="00393EF3">
        <w:t xml:space="preserve">» и создал фирму «Марадона </w:t>
      </w:r>
      <w:proofErr w:type="spellStart"/>
      <w:r w:rsidRPr="00393EF3">
        <w:t>продакшнс</w:t>
      </w:r>
      <w:proofErr w:type="spellEnd"/>
      <w:r w:rsidRPr="00393EF3">
        <w:t xml:space="preserve">». </w:t>
      </w:r>
      <w:proofErr w:type="spellStart"/>
      <w:r w:rsidRPr="00393EF3">
        <w:t>Ситерспилер</w:t>
      </w:r>
      <w:proofErr w:type="spellEnd"/>
      <w:r w:rsidRPr="00393EF3">
        <w:t xml:space="preserve"> даже в 1977 году, когда Диего впервые уехал за границу в составе юношеской сборной Аргентины, был с ним в номере, помогая ему пережить разлуку с родными. Тогда же Диего попросил: «Я еще многого не знаю, </w:t>
      </w:r>
      <w:proofErr w:type="spellStart"/>
      <w:r w:rsidRPr="00393EF3">
        <w:t>Кабесон</w:t>
      </w:r>
      <w:proofErr w:type="spellEnd"/>
      <w:r w:rsidRPr="00393EF3">
        <w:t xml:space="preserve">, помогай мне». </w:t>
      </w:r>
      <w:proofErr w:type="spellStart"/>
      <w:r w:rsidRPr="00393EF3">
        <w:t>Ситерспилер</w:t>
      </w:r>
      <w:proofErr w:type="spellEnd"/>
      <w:r w:rsidRPr="00393EF3">
        <w:t xml:space="preserve"> ради ведения дел Диего бросил колледж. Они работали вместе, вплоть до октября 1985 года, когда </w:t>
      </w:r>
      <w:proofErr w:type="spellStart"/>
      <w:r w:rsidRPr="00393EF3">
        <w:t>Ситерспилера</w:t>
      </w:r>
      <w:proofErr w:type="spellEnd"/>
      <w:r w:rsidRPr="00393EF3">
        <w:t>, не только потерявшего часть денег Диего в неудачных сделках, но и насчитавшего ему 300 млрд лир долгов, сменил Гильермо Коппола.</w:t>
      </w:r>
    </w:p>
    <w:p w14:paraId="40181968" w14:textId="77777777" w:rsidR="00393EF3" w:rsidRPr="00393EF3" w:rsidRDefault="00393EF3" w:rsidP="00393EF3">
      <w:pPr>
        <w:pStyle w:val="a3"/>
      </w:pPr>
      <w:r w:rsidRPr="00393EF3">
        <w:t xml:space="preserve">Коппола проработал у Марадоны до 2003 года. Они расстались со скандалом: Диего обвинил </w:t>
      </w:r>
      <w:proofErr w:type="spellStart"/>
      <w:r w:rsidRPr="00393EF3">
        <w:t>Копполу</w:t>
      </w:r>
      <w:proofErr w:type="spellEnd"/>
      <w:r w:rsidRPr="00393EF3">
        <w:t xml:space="preserve"> в том, что тот не выдавал ему 2 млн долларов за прощальный матч. Диего подал заявление в суд. В апреле 2008 года стороны пришли к примирительному решению дела.</w:t>
      </w:r>
    </w:p>
    <w:p w14:paraId="779374E2" w14:textId="77777777" w:rsidR="00393EF3" w:rsidRPr="00393EF3" w:rsidRDefault="00393EF3" w:rsidP="00393EF3">
      <w:pPr>
        <w:pStyle w:val="a3"/>
      </w:pPr>
      <w:r w:rsidRPr="00393EF3">
        <w:lastRenderedPageBreak/>
        <w:t>Помимо сотрудников, работавших на него, часто Диего окружали люди, желавшие получить от него некие привилегии. Некоторые игроки бравировали знакомством с Марадоной, желая получать от этого, какие-либо выгодные контракты с клубами.</w:t>
      </w:r>
    </w:p>
    <w:p w14:paraId="6EF7F497" w14:textId="77777777" w:rsidR="00393EF3" w:rsidRPr="00393EF3" w:rsidRDefault="00393EF3" w:rsidP="00393EF3">
      <w:pPr>
        <w:pStyle w:val="11"/>
      </w:pPr>
      <w:bookmarkStart w:id="18" w:name="_Toc71248065"/>
      <w:r w:rsidRPr="00393EF3">
        <w:t>7. Достижения</w:t>
      </w:r>
      <w:bookmarkEnd w:id="18"/>
    </w:p>
    <w:p w14:paraId="396F33AD" w14:textId="77777777" w:rsidR="00393EF3" w:rsidRPr="00393EF3" w:rsidRDefault="00393EF3" w:rsidP="00393EF3">
      <w:pPr>
        <w:pStyle w:val="21"/>
      </w:pPr>
      <w:bookmarkStart w:id="19" w:name="_Toc71248066"/>
      <w:r w:rsidRPr="00393EF3">
        <w:t>7.1. Командные</w:t>
      </w:r>
      <w:bookmarkEnd w:id="19"/>
    </w:p>
    <w:p w14:paraId="7A1E4032" w14:textId="77777777" w:rsidR="00393EF3" w:rsidRPr="00393EF3" w:rsidRDefault="00393EF3" w:rsidP="00393EF3">
      <w:pPr>
        <w:pStyle w:val="a3"/>
      </w:pPr>
      <w:r w:rsidRPr="00393EF3">
        <w:t>•</w:t>
      </w:r>
      <w:r w:rsidRPr="00393EF3">
        <w:tab/>
        <w:t xml:space="preserve">«Бока </w:t>
      </w:r>
      <w:proofErr w:type="spellStart"/>
      <w:r w:rsidRPr="00393EF3">
        <w:t>Хуниорс</w:t>
      </w:r>
      <w:proofErr w:type="spellEnd"/>
      <w:r w:rsidRPr="00393EF3">
        <w:t>»</w:t>
      </w:r>
    </w:p>
    <w:p w14:paraId="7591C1E3" w14:textId="77777777" w:rsidR="00393EF3" w:rsidRPr="00393EF3" w:rsidRDefault="00393EF3" w:rsidP="00393EF3">
      <w:pPr>
        <w:pStyle w:val="a3"/>
      </w:pPr>
      <w:r w:rsidRPr="00393EF3">
        <w:t>Чемпион Аргентины: 1981 (</w:t>
      </w:r>
      <w:proofErr w:type="spellStart"/>
      <w:r w:rsidRPr="00393EF3">
        <w:t>Метрополитано</w:t>
      </w:r>
      <w:proofErr w:type="spellEnd"/>
      <w:r w:rsidRPr="00393EF3">
        <w:t>)</w:t>
      </w:r>
    </w:p>
    <w:p w14:paraId="73C807E4" w14:textId="77777777" w:rsidR="00393EF3" w:rsidRPr="00393EF3" w:rsidRDefault="00393EF3" w:rsidP="00393EF3">
      <w:pPr>
        <w:pStyle w:val="a3"/>
      </w:pPr>
      <w:r w:rsidRPr="00393EF3">
        <w:t>•</w:t>
      </w:r>
      <w:r w:rsidRPr="00393EF3">
        <w:tab/>
        <w:t>«Барселона»</w:t>
      </w:r>
    </w:p>
    <w:p w14:paraId="5BE39B5B" w14:textId="77777777" w:rsidR="00393EF3" w:rsidRPr="00393EF3" w:rsidRDefault="00393EF3" w:rsidP="00393EF3">
      <w:pPr>
        <w:pStyle w:val="a3"/>
      </w:pPr>
      <w:r w:rsidRPr="00393EF3">
        <w:t>Обладатель Кубка Испании: 1983</w:t>
      </w:r>
    </w:p>
    <w:p w14:paraId="45CBD0B1" w14:textId="77777777" w:rsidR="00393EF3" w:rsidRPr="00393EF3" w:rsidRDefault="00393EF3" w:rsidP="00393EF3">
      <w:pPr>
        <w:pStyle w:val="a3"/>
      </w:pPr>
      <w:r w:rsidRPr="00393EF3">
        <w:t>Обладатель Кубка лиги Испании: 1983</w:t>
      </w:r>
    </w:p>
    <w:p w14:paraId="3711FFF3" w14:textId="77777777" w:rsidR="00393EF3" w:rsidRPr="00393EF3" w:rsidRDefault="00393EF3" w:rsidP="00393EF3">
      <w:pPr>
        <w:pStyle w:val="a3"/>
      </w:pPr>
      <w:r w:rsidRPr="00393EF3">
        <w:t>Обладатель Суперкубка Испании: 1984</w:t>
      </w:r>
    </w:p>
    <w:p w14:paraId="4894EB76" w14:textId="77777777" w:rsidR="00393EF3" w:rsidRPr="00393EF3" w:rsidRDefault="00393EF3" w:rsidP="00393EF3">
      <w:pPr>
        <w:pStyle w:val="a3"/>
      </w:pPr>
      <w:r w:rsidRPr="00393EF3">
        <w:t>•</w:t>
      </w:r>
      <w:r w:rsidRPr="00393EF3">
        <w:tab/>
        <w:t>«Наполи»</w:t>
      </w:r>
    </w:p>
    <w:p w14:paraId="1419F413" w14:textId="77777777" w:rsidR="00393EF3" w:rsidRPr="00393EF3" w:rsidRDefault="00393EF3" w:rsidP="00393EF3">
      <w:pPr>
        <w:pStyle w:val="a3"/>
      </w:pPr>
      <w:r w:rsidRPr="00393EF3">
        <w:t>Чемпион Италии: 1987, 1990</w:t>
      </w:r>
    </w:p>
    <w:p w14:paraId="42B52716" w14:textId="77777777" w:rsidR="00393EF3" w:rsidRPr="00393EF3" w:rsidRDefault="00393EF3" w:rsidP="00393EF3">
      <w:pPr>
        <w:pStyle w:val="a3"/>
      </w:pPr>
      <w:r w:rsidRPr="00393EF3">
        <w:t>Обладатель Кубка Италии: 1987</w:t>
      </w:r>
    </w:p>
    <w:p w14:paraId="3AA95AF2" w14:textId="77777777" w:rsidR="00393EF3" w:rsidRPr="00393EF3" w:rsidRDefault="00393EF3" w:rsidP="00393EF3">
      <w:pPr>
        <w:pStyle w:val="a3"/>
      </w:pPr>
      <w:r w:rsidRPr="00393EF3">
        <w:t>Обладатель Кубка УЕФА: 1989</w:t>
      </w:r>
    </w:p>
    <w:p w14:paraId="0E12DB98" w14:textId="77777777" w:rsidR="00393EF3" w:rsidRPr="00393EF3" w:rsidRDefault="00393EF3" w:rsidP="00393EF3">
      <w:pPr>
        <w:pStyle w:val="a3"/>
      </w:pPr>
      <w:r w:rsidRPr="00393EF3">
        <w:t>Обладатель Суперкубка Италии: 1990</w:t>
      </w:r>
    </w:p>
    <w:p w14:paraId="047F1C5B" w14:textId="77777777" w:rsidR="00393EF3" w:rsidRPr="00393EF3" w:rsidRDefault="00393EF3" w:rsidP="00393EF3">
      <w:pPr>
        <w:pStyle w:val="a3"/>
      </w:pPr>
      <w:r w:rsidRPr="00393EF3">
        <w:t>•</w:t>
      </w:r>
      <w:r w:rsidRPr="00393EF3">
        <w:tab/>
        <w:t>Сборная Аргентины</w:t>
      </w:r>
    </w:p>
    <w:p w14:paraId="1B6F8323" w14:textId="77777777" w:rsidR="00393EF3" w:rsidRPr="00393EF3" w:rsidRDefault="00393EF3" w:rsidP="00393EF3">
      <w:pPr>
        <w:pStyle w:val="a3"/>
      </w:pPr>
      <w:r w:rsidRPr="00393EF3">
        <w:t>Чемпион мира (в возрасте до 20 лет): 1979</w:t>
      </w:r>
    </w:p>
    <w:p w14:paraId="20069269" w14:textId="77777777" w:rsidR="00393EF3" w:rsidRPr="00393EF3" w:rsidRDefault="00393EF3" w:rsidP="00393EF3">
      <w:pPr>
        <w:pStyle w:val="a3"/>
      </w:pPr>
      <w:r w:rsidRPr="00393EF3">
        <w:t>Чемпион мира: 1986</w:t>
      </w:r>
    </w:p>
    <w:p w14:paraId="372B7E91" w14:textId="77777777" w:rsidR="00393EF3" w:rsidRPr="00393EF3" w:rsidRDefault="00393EF3" w:rsidP="00393EF3">
      <w:pPr>
        <w:pStyle w:val="a3"/>
      </w:pPr>
      <w:r w:rsidRPr="00393EF3">
        <w:t>Серебряный призёр чемпионата мира: 1990</w:t>
      </w:r>
    </w:p>
    <w:p w14:paraId="6CC48116" w14:textId="7F528691" w:rsidR="00393EF3" w:rsidRPr="00393EF3" w:rsidRDefault="00393EF3" w:rsidP="00330F51">
      <w:pPr>
        <w:pStyle w:val="a3"/>
      </w:pPr>
      <w:r w:rsidRPr="00393EF3">
        <w:t xml:space="preserve">Обладатель Кубка </w:t>
      </w:r>
      <w:proofErr w:type="spellStart"/>
      <w:r w:rsidRPr="00393EF3">
        <w:t>Артемио</w:t>
      </w:r>
      <w:proofErr w:type="spellEnd"/>
      <w:r w:rsidRPr="00393EF3">
        <w:t xml:space="preserve"> Франки: 1993</w:t>
      </w:r>
    </w:p>
    <w:p w14:paraId="499918DC" w14:textId="77777777" w:rsidR="00393EF3" w:rsidRPr="00393EF3" w:rsidRDefault="00393EF3" w:rsidP="00393EF3">
      <w:pPr>
        <w:pStyle w:val="21"/>
      </w:pPr>
      <w:bookmarkStart w:id="20" w:name="_Toc71248067"/>
      <w:r w:rsidRPr="00393EF3">
        <w:t>7.2. Личные</w:t>
      </w:r>
      <w:bookmarkEnd w:id="20"/>
    </w:p>
    <w:p w14:paraId="115B911B" w14:textId="77777777" w:rsidR="00393EF3" w:rsidRPr="00393EF3" w:rsidRDefault="00393EF3" w:rsidP="00393EF3">
      <w:pPr>
        <w:pStyle w:val="a3"/>
      </w:pPr>
      <w:r w:rsidRPr="00393EF3">
        <w:t>•</w:t>
      </w:r>
      <w:r w:rsidRPr="00393EF3">
        <w:tab/>
        <w:t>Лучший бомбардир чемпионата Аргентины (</w:t>
      </w:r>
      <w:proofErr w:type="spellStart"/>
      <w:r w:rsidRPr="00393EF3">
        <w:t>Метрополитано</w:t>
      </w:r>
      <w:proofErr w:type="spellEnd"/>
      <w:r w:rsidRPr="00393EF3">
        <w:t>): 1978, 1979, 1980</w:t>
      </w:r>
    </w:p>
    <w:p w14:paraId="00DA82D8" w14:textId="77777777" w:rsidR="00393EF3" w:rsidRPr="00393EF3" w:rsidRDefault="00393EF3" w:rsidP="00393EF3">
      <w:pPr>
        <w:pStyle w:val="a3"/>
      </w:pPr>
      <w:r w:rsidRPr="00393EF3">
        <w:t>•</w:t>
      </w:r>
      <w:r w:rsidRPr="00393EF3">
        <w:tab/>
        <w:t>Лучший игрок молодёжного чемпионата мира: 1979</w:t>
      </w:r>
    </w:p>
    <w:p w14:paraId="59DA3743" w14:textId="77777777" w:rsidR="00393EF3" w:rsidRPr="00393EF3" w:rsidRDefault="00393EF3" w:rsidP="00393EF3">
      <w:pPr>
        <w:pStyle w:val="a3"/>
      </w:pPr>
      <w:r w:rsidRPr="00393EF3">
        <w:t>•</w:t>
      </w:r>
      <w:r w:rsidRPr="00393EF3">
        <w:tab/>
        <w:t>Лучший бомбардир чемпионата Аргентины (</w:t>
      </w:r>
      <w:proofErr w:type="spellStart"/>
      <w:r w:rsidRPr="00393EF3">
        <w:t>Насьональ</w:t>
      </w:r>
      <w:proofErr w:type="spellEnd"/>
      <w:r w:rsidRPr="00393EF3">
        <w:t>): 1979, 1980</w:t>
      </w:r>
    </w:p>
    <w:p w14:paraId="2386F848" w14:textId="77777777" w:rsidR="00393EF3" w:rsidRPr="00393EF3" w:rsidRDefault="00393EF3" w:rsidP="00393EF3">
      <w:pPr>
        <w:pStyle w:val="a3"/>
      </w:pPr>
      <w:r w:rsidRPr="00393EF3">
        <w:t>•</w:t>
      </w:r>
      <w:r w:rsidRPr="00393EF3">
        <w:tab/>
        <w:t>Обладатель приза «Золотая Олимпия» (Спортсмен года в Аргентине по версии спортивных журналистов): 1979, 1980, 1986</w:t>
      </w:r>
    </w:p>
    <w:p w14:paraId="0BEFB987" w14:textId="77777777" w:rsidR="00393EF3" w:rsidRPr="00393EF3" w:rsidRDefault="00393EF3" w:rsidP="00393EF3">
      <w:pPr>
        <w:pStyle w:val="a3"/>
      </w:pPr>
      <w:r w:rsidRPr="00393EF3">
        <w:lastRenderedPageBreak/>
        <w:t>•</w:t>
      </w:r>
      <w:r w:rsidRPr="00393EF3">
        <w:tab/>
        <w:t>Обладатель приза «Серебряная Олимпия» (Спортсмен года в Аргентине по версии спортивных журналистов): 1979, 1980, 1981, 1986</w:t>
      </w:r>
    </w:p>
    <w:p w14:paraId="06AD1B95" w14:textId="77777777" w:rsidR="00393EF3" w:rsidRPr="00393EF3" w:rsidRDefault="00393EF3" w:rsidP="00393EF3">
      <w:pPr>
        <w:pStyle w:val="a3"/>
      </w:pPr>
      <w:r w:rsidRPr="00393EF3">
        <w:t>•</w:t>
      </w:r>
      <w:r w:rsidRPr="00393EF3">
        <w:tab/>
        <w:t>Футболист года в Аргентине: 1979, 1980, 1981</w:t>
      </w:r>
    </w:p>
    <w:p w14:paraId="3A07C4B3" w14:textId="77777777" w:rsidR="00393EF3" w:rsidRPr="00393EF3" w:rsidRDefault="00393EF3" w:rsidP="00393EF3">
      <w:pPr>
        <w:pStyle w:val="a3"/>
      </w:pPr>
      <w:r w:rsidRPr="00393EF3">
        <w:t>•</w:t>
      </w:r>
      <w:r w:rsidRPr="00393EF3">
        <w:tab/>
        <w:t xml:space="preserve">Футболист года в Америке по версии </w:t>
      </w:r>
      <w:r w:rsidRPr="00393EF3">
        <w:rPr>
          <w:lang w:val="en-US"/>
        </w:rPr>
        <w:t>El</w:t>
      </w:r>
      <w:r w:rsidRPr="00393EF3">
        <w:t xml:space="preserve"> </w:t>
      </w:r>
      <w:r w:rsidRPr="00393EF3">
        <w:rPr>
          <w:lang w:val="en-US"/>
        </w:rPr>
        <w:t>Mundo</w:t>
      </w:r>
      <w:r w:rsidRPr="00393EF3">
        <w:t>: 1979, 1980, 1986, 1989, 1990, 1992</w:t>
      </w:r>
    </w:p>
    <w:p w14:paraId="5711C8E3" w14:textId="77777777" w:rsidR="00393EF3" w:rsidRPr="00393EF3" w:rsidRDefault="00393EF3" w:rsidP="00393EF3">
      <w:pPr>
        <w:pStyle w:val="a3"/>
      </w:pPr>
      <w:r w:rsidRPr="00393EF3">
        <w:t>•</w:t>
      </w:r>
      <w:r w:rsidRPr="00393EF3">
        <w:tab/>
        <w:t>Футболист года в Южной Америке: 1979, 1980</w:t>
      </w:r>
    </w:p>
    <w:p w14:paraId="60549FB4" w14:textId="77777777" w:rsidR="00393EF3" w:rsidRPr="00393EF3" w:rsidRDefault="00393EF3" w:rsidP="00393EF3">
      <w:pPr>
        <w:pStyle w:val="a3"/>
      </w:pPr>
      <w:r w:rsidRPr="00393EF3">
        <w:t>•</w:t>
      </w:r>
      <w:r w:rsidRPr="00393EF3">
        <w:tab/>
        <w:t xml:space="preserve">Обладатель премии </w:t>
      </w:r>
      <w:proofErr w:type="spellStart"/>
      <w:r w:rsidRPr="00393EF3">
        <w:t>Комекс</w:t>
      </w:r>
      <w:proofErr w:type="spellEnd"/>
      <w:r w:rsidRPr="00393EF3">
        <w:t xml:space="preserve"> «за заслуги»: 1980, 1990</w:t>
      </w:r>
    </w:p>
    <w:p w14:paraId="297FA42B" w14:textId="77777777" w:rsidR="00393EF3" w:rsidRPr="00393EF3" w:rsidRDefault="00393EF3" w:rsidP="00393EF3">
      <w:pPr>
        <w:pStyle w:val="a3"/>
      </w:pPr>
      <w:r w:rsidRPr="00393EF3">
        <w:t>•</w:t>
      </w:r>
      <w:r w:rsidRPr="00393EF3">
        <w:tab/>
        <w:t xml:space="preserve">Обладатель трофея </w:t>
      </w:r>
      <w:proofErr w:type="spellStart"/>
      <w:r w:rsidRPr="00393EF3">
        <w:t>Гандулья</w:t>
      </w:r>
      <w:proofErr w:type="spellEnd"/>
      <w:r w:rsidRPr="00393EF3">
        <w:t>: 1981</w:t>
      </w:r>
    </w:p>
    <w:p w14:paraId="20C9CF0E" w14:textId="77777777" w:rsidR="00393EF3" w:rsidRPr="00393EF3" w:rsidRDefault="00393EF3" w:rsidP="00393EF3">
      <w:pPr>
        <w:pStyle w:val="a3"/>
      </w:pPr>
      <w:r w:rsidRPr="00393EF3">
        <w:t>•</w:t>
      </w:r>
      <w:r w:rsidRPr="00393EF3">
        <w:tab/>
        <w:t>Специальный посол ЮНИСЕФ: 1985</w:t>
      </w:r>
    </w:p>
    <w:p w14:paraId="7918FFDC" w14:textId="77777777" w:rsidR="00393EF3" w:rsidRPr="00393EF3" w:rsidRDefault="00393EF3" w:rsidP="00393EF3">
      <w:pPr>
        <w:pStyle w:val="a3"/>
      </w:pPr>
      <w:r w:rsidRPr="00393EF3">
        <w:t>•</w:t>
      </w:r>
      <w:r w:rsidRPr="00393EF3">
        <w:tab/>
        <w:t>Лучший игрок чемпионата мира: 1986</w:t>
      </w:r>
    </w:p>
    <w:p w14:paraId="4F1C8877" w14:textId="77777777" w:rsidR="00393EF3" w:rsidRPr="00393EF3" w:rsidRDefault="00393EF3" w:rsidP="00393EF3">
      <w:pPr>
        <w:pStyle w:val="a3"/>
      </w:pPr>
      <w:r w:rsidRPr="00393EF3">
        <w:t>•</w:t>
      </w:r>
      <w:r w:rsidRPr="00393EF3">
        <w:tab/>
        <w:t xml:space="preserve">Обладатель премии </w:t>
      </w:r>
      <w:proofErr w:type="spellStart"/>
      <w:r w:rsidRPr="00393EF3">
        <w:rPr>
          <w:lang w:val="en-US"/>
        </w:rPr>
        <w:t>Pluma</w:t>
      </w:r>
      <w:proofErr w:type="spellEnd"/>
      <w:r w:rsidRPr="00393EF3">
        <w:t xml:space="preserve"> </w:t>
      </w:r>
      <w:r w:rsidRPr="00393EF3">
        <w:rPr>
          <w:lang w:val="en-US"/>
        </w:rPr>
        <w:t>de</w:t>
      </w:r>
      <w:r w:rsidRPr="00393EF3">
        <w:t xml:space="preserve"> </w:t>
      </w:r>
      <w:r w:rsidRPr="00393EF3">
        <w:rPr>
          <w:lang w:val="en-US"/>
        </w:rPr>
        <w:t>Oro</w:t>
      </w:r>
      <w:r w:rsidRPr="00393EF3">
        <w:t>: 1986</w:t>
      </w:r>
    </w:p>
    <w:p w14:paraId="14AC2CA7" w14:textId="77777777" w:rsidR="00393EF3" w:rsidRPr="00393EF3" w:rsidRDefault="00393EF3" w:rsidP="00393EF3">
      <w:pPr>
        <w:pStyle w:val="a3"/>
      </w:pPr>
      <w:r w:rsidRPr="00393EF3">
        <w:t>•</w:t>
      </w:r>
      <w:r w:rsidRPr="00393EF3">
        <w:tab/>
        <w:t>Почётный гражданин Буэнос-Айреса: 1986</w:t>
      </w:r>
    </w:p>
    <w:p w14:paraId="2C39B9F7" w14:textId="77777777" w:rsidR="00393EF3" w:rsidRPr="00393EF3" w:rsidRDefault="00393EF3" w:rsidP="00393EF3">
      <w:pPr>
        <w:pStyle w:val="a3"/>
      </w:pPr>
      <w:r w:rsidRPr="00393EF3">
        <w:t>•</w:t>
      </w:r>
      <w:r w:rsidRPr="00393EF3">
        <w:tab/>
        <w:t xml:space="preserve">Лучший футболист Европы по версии </w:t>
      </w:r>
      <w:proofErr w:type="spellStart"/>
      <w:r w:rsidRPr="00393EF3">
        <w:rPr>
          <w:lang w:val="en-US"/>
        </w:rPr>
        <w:t>Onze</w:t>
      </w:r>
      <w:proofErr w:type="spellEnd"/>
      <w:r w:rsidRPr="00393EF3">
        <w:t xml:space="preserve"> </w:t>
      </w:r>
      <w:r w:rsidRPr="00393EF3">
        <w:rPr>
          <w:lang w:val="en-US"/>
        </w:rPr>
        <w:t>d</w:t>
      </w:r>
      <w:r w:rsidRPr="00393EF3">
        <w:t>'</w:t>
      </w:r>
      <w:r w:rsidRPr="00393EF3">
        <w:rPr>
          <w:lang w:val="en-US"/>
        </w:rPr>
        <w:t>Or</w:t>
      </w:r>
      <w:r w:rsidRPr="00393EF3">
        <w:t>: 1986, 1987</w:t>
      </w:r>
    </w:p>
    <w:p w14:paraId="3DA01485" w14:textId="77777777" w:rsidR="00393EF3" w:rsidRPr="00393EF3" w:rsidRDefault="00393EF3" w:rsidP="00393EF3">
      <w:pPr>
        <w:pStyle w:val="a3"/>
      </w:pPr>
      <w:r w:rsidRPr="00393EF3">
        <w:t>•</w:t>
      </w:r>
      <w:r w:rsidRPr="00393EF3">
        <w:tab/>
        <w:t xml:space="preserve">Член «Семи великолепных людей спорта» по версии </w:t>
      </w:r>
      <w:r w:rsidRPr="00393EF3">
        <w:rPr>
          <w:lang w:val="en-US"/>
        </w:rPr>
        <w:t>Guerin</w:t>
      </w:r>
      <w:r w:rsidRPr="00393EF3">
        <w:t xml:space="preserve"> </w:t>
      </w:r>
      <w:proofErr w:type="spellStart"/>
      <w:r w:rsidRPr="00393EF3">
        <w:rPr>
          <w:lang w:val="en-US"/>
        </w:rPr>
        <w:t>Sportivo</w:t>
      </w:r>
      <w:proofErr w:type="spellEnd"/>
      <w:r w:rsidRPr="00393EF3">
        <w:t>: 1986</w:t>
      </w:r>
    </w:p>
    <w:p w14:paraId="413FF959" w14:textId="77777777" w:rsidR="00393EF3" w:rsidRPr="00393EF3" w:rsidRDefault="00393EF3" w:rsidP="00393EF3">
      <w:pPr>
        <w:pStyle w:val="a3"/>
      </w:pPr>
      <w:r w:rsidRPr="00393EF3">
        <w:t>•</w:t>
      </w:r>
      <w:r w:rsidRPr="00393EF3">
        <w:tab/>
        <w:t xml:space="preserve">Лучший футболист мира по версии </w:t>
      </w:r>
      <w:r w:rsidRPr="00393EF3">
        <w:rPr>
          <w:lang w:val="en-US"/>
        </w:rPr>
        <w:t>World</w:t>
      </w:r>
      <w:r w:rsidRPr="00393EF3">
        <w:t xml:space="preserve"> </w:t>
      </w:r>
      <w:r w:rsidRPr="00393EF3">
        <w:rPr>
          <w:lang w:val="en-US"/>
        </w:rPr>
        <w:t>Soccer</w:t>
      </w:r>
      <w:r w:rsidRPr="00393EF3">
        <w:t>: 1986</w:t>
      </w:r>
    </w:p>
    <w:p w14:paraId="4E4DACAA" w14:textId="77777777" w:rsidR="00393EF3" w:rsidRPr="00393EF3" w:rsidRDefault="00393EF3" w:rsidP="00393EF3">
      <w:pPr>
        <w:pStyle w:val="a3"/>
      </w:pPr>
      <w:r w:rsidRPr="00393EF3">
        <w:t>•</w:t>
      </w:r>
      <w:r w:rsidRPr="00393EF3">
        <w:tab/>
        <w:t>Почётный житель Буэнос-Айреса: 1986</w:t>
      </w:r>
    </w:p>
    <w:p w14:paraId="14E5CDBA" w14:textId="77777777" w:rsidR="00393EF3" w:rsidRPr="00393EF3" w:rsidRDefault="00393EF3" w:rsidP="00393EF3">
      <w:pPr>
        <w:pStyle w:val="a3"/>
      </w:pPr>
      <w:r w:rsidRPr="00393EF3">
        <w:t>•</w:t>
      </w:r>
      <w:r w:rsidRPr="00393EF3">
        <w:tab/>
        <w:t xml:space="preserve">Лучший спортсмен года по версии </w:t>
      </w:r>
      <w:r w:rsidRPr="00393EF3">
        <w:rPr>
          <w:lang w:val="en-US"/>
        </w:rPr>
        <w:t>L</w:t>
      </w:r>
      <w:r w:rsidRPr="00393EF3">
        <w:t>'É</w:t>
      </w:r>
      <w:proofErr w:type="spellStart"/>
      <w:r w:rsidRPr="00393EF3">
        <w:rPr>
          <w:lang w:val="en-US"/>
        </w:rPr>
        <w:t>quipe</w:t>
      </w:r>
      <w:proofErr w:type="spellEnd"/>
      <w:r w:rsidRPr="00393EF3">
        <w:t>: 1986</w:t>
      </w:r>
    </w:p>
    <w:p w14:paraId="4F12157D" w14:textId="77777777" w:rsidR="00393EF3" w:rsidRPr="00393EF3" w:rsidRDefault="00393EF3" w:rsidP="00393EF3">
      <w:pPr>
        <w:pStyle w:val="a3"/>
      </w:pPr>
      <w:r w:rsidRPr="00393EF3">
        <w:t>•</w:t>
      </w:r>
      <w:r w:rsidRPr="00393EF3">
        <w:tab/>
        <w:t>Лучший бомбардир чемпионата Италии: 1987</w:t>
      </w:r>
      <w:r w:rsidRPr="00393EF3">
        <w:tab/>
        <w:t>•</w:t>
      </w:r>
      <w:r w:rsidRPr="00393EF3">
        <w:tab/>
        <w:t>Лучший бомбардир Кубка Италии: 1988</w:t>
      </w:r>
    </w:p>
    <w:p w14:paraId="03CF29BD" w14:textId="77777777" w:rsidR="00393EF3" w:rsidRPr="00393EF3" w:rsidRDefault="00393EF3" w:rsidP="00393EF3">
      <w:pPr>
        <w:pStyle w:val="a3"/>
      </w:pPr>
      <w:r w:rsidRPr="00393EF3">
        <w:t>•</w:t>
      </w:r>
      <w:r w:rsidRPr="00393EF3">
        <w:tab/>
        <w:t>Спортивный посол президента Аргентины: 1990</w:t>
      </w:r>
    </w:p>
    <w:p w14:paraId="3D80FC85" w14:textId="77777777" w:rsidR="00393EF3" w:rsidRPr="00393EF3" w:rsidRDefault="00393EF3" w:rsidP="00393EF3">
      <w:pPr>
        <w:pStyle w:val="a3"/>
      </w:pPr>
      <w:r w:rsidRPr="00393EF3">
        <w:t>•</w:t>
      </w:r>
      <w:r w:rsidRPr="00393EF3">
        <w:tab/>
        <w:t>«Бронзовый мяч» (Третий игрок чемпионата мира): 1990</w:t>
      </w:r>
    </w:p>
    <w:p w14:paraId="18645163" w14:textId="77777777" w:rsidR="00393EF3" w:rsidRPr="00393EF3" w:rsidRDefault="00393EF3" w:rsidP="00393EF3">
      <w:pPr>
        <w:pStyle w:val="a3"/>
      </w:pPr>
      <w:r w:rsidRPr="00393EF3">
        <w:t>•</w:t>
      </w:r>
      <w:r w:rsidRPr="00393EF3">
        <w:tab/>
        <w:t xml:space="preserve">Обладатель «Бриллиантовой» премии </w:t>
      </w:r>
      <w:proofErr w:type="spellStart"/>
      <w:r w:rsidRPr="00393EF3">
        <w:t>Комекс</w:t>
      </w:r>
      <w:proofErr w:type="spellEnd"/>
      <w:r w:rsidRPr="00393EF3">
        <w:t>: 1990</w:t>
      </w:r>
    </w:p>
    <w:p w14:paraId="5B92F8FD" w14:textId="77777777" w:rsidR="00393EF3" w:rsidRPr="00393EF3" w:rsidRDefault="00393EF3" w:rsidP="00393EF3">
      <w:pPr>
        <w:pStyle w:val="a3"/>
      </w:pPr>
      <w:r w:rsidRPr="00393EF3">
        <w:t>•</w:t>
      </w:r>
      <w:r w:rsidRPr="00393EF3">
        <w:tab/>
        <w:t xml:space="preserve">Обладатель «Платиновой» премии </w:t>
      </w:r>
      <w:proofErr w:type="spellStart"/>
      <w:r w:rsidRPr="00393EF3">
        <w:t>Комекс</w:t>
      </w:r>
      <w:proofErr w:type="spellEnd"/>
      <w:r w:rsidRPr="00393EF3">
        <w:t>: 1990</w:t>
      </w:r>
    </w:p>
    <w:p w14:paraId="3066DA54" w14:textId="77777777" w:rsidR="00393EF3" w:rsidRPr="00393EF3" w:rsidRDefault="00393EF3" w:rsidP="00393EF3">
      <w:pPr>
        <w:pStyle w:val="a3"/>
      </w:pPr>
      <w:r w:rsidRPr="00393EF3">
        <w:t>•</w:t>
      </w:r>
      <w:r w:rsidRPr="00393EF3">
        <w:tab/>
        <w:t>Лучший аргентинский футболист всех времён по версии АФА: 1993</w:t>
      </w:r>
    </w:p>
    <w:p w14:paraId="74D288E0" w14:textId="77777777" w:rsidR="00393EF3" w:rsidRPr="00393EF3" w:rsidRDefault="00393EF3" w:rsidP="00393EF3">
      <w:pPr>
        <w:pStyle w:val="a3"/>
      </w:pPr>
      <w:r w:rsidRPr="00393EF3">
        <w:t>•</w:t>
      </w:r>
      <w:r w:rsidRPr="00393EF3">
        <w:tab/>
        <w:t>Избранный «</w:t>
      </w:r>
      <w:proofErr w:type="gramStart"/>
      <w:r w:rsidRPr="00393EF3">
        <w:t>Мастер</w:t>
      </w:r>
      <w:proofErr w:type="gramEnd"/>
      <w:r w:rsidRPr="00393EF3">
        <w:t xml:space="preserve"> вдохновляющий на мечты» оксфордского университета: 1995</w:t>
      </w:r>
    </w:p>
    <w:p w14:paraId="4BD9FAB3" w14:textId="77777777" w:rsidR="00393EF3" w:rsidRPr="00393EF3" w:rsidRDefault="00393EF3" w:rsidP="00393EF3">
      <w:pPr>
        <w:pStyle w:val="a3"/>
      </w:pPr>
      <w:r w:rsidRPr="00393EF3">
        <w:t>•</w:t>
      </w:r>
      <w:r w:rsidRPr="00393EF3">
        <w:tab/>
        <w:t>Обладатель почётного «Золотого мяча»: 1995</w:t>
      </w:r>
    </w:p>
    <w:p w14:paraId="047392A7" w14:textId="77777777" w:rsidR="00393EF3" w:rsidRPr="00393EF3" w:rsidRDefault="00393EF3" w:rsidP="00393EF3">
      <w:pPr>
        <w:pStyle w:val="a3"/>
      </w:pPr>
      <w:r w:rsidRPr="00393EF3">
        <w:t>•</w:t>
      </w:r>
      <w:r w:rsidRPr="00393EF3">
        <w:tab/>
        <w:t>Второй футболист мира всех времён по версии обладателей «Золотого мяча»: 1999</w:t>
      </w:r>
    </w:p>
    <w:p w14:paraId="60CDBA2D" w14:textId="77777777" w:rsidR="00393EF3" w:rsidRPr="00393EF3" w:rsidRDefault="00393EF3" w:rsidP="00393EF3">
      <w:pPr>
        <w:pStyle w:val="a3"/>
      </w:pPr>
      <w:r w:rsidRPr="00393EF3">
        <w:lastRenderedPageBreak/>
        <w:t>•</w:t>
      </w:r>
      <w:r w:rsidRPr="00393EF3">
        <w:tab/>
        <w:t>Автор лучшего гола в истории футбола: 1999</w:t>
      </w:r>
    </w:p>
    <w:p w14:paraId="4F6C4250" w14:textId="77777777" w:rsidR="00393EF3" w:rsidRPr="00393EF3" w:rsidRDefault="00393EF3" w:rsidP="00393EF3">
      <w:pPr>
        <w:pStyle w:val="a3"/>
      </w:pPr>
      <w:r w:rsidRPr="00393EF3">
        <w:t>•</w:t>
      </w:r>
      <w:r w:rsidRPr="00393EF3">
        <w:tab/>
        <w:t>Член символической сборной игроков Южной Америки всех времён: 1999</w:t>
      </w:r>
    </w:p>
    <w:p w14:paraId="0738DB78" w14:textId="77777777" w:rsidR="00393EF3" w:rsidRPr="00393EF3" w:rsidRDefault="00393EF3" w:rsidP="00393EF3">
      <w:pPr>
        <w:pStyle w:val="a3"/>
      </w:pPr>
      <w:r w:rsidRPr="00393EF3">
        <w:t>•</w:t>
      </w:r>
      <w:r w:rsidRPr="00393EF3">
        <w:tab/>
        <w:t xml:space="preserve">Лучший спортсмен </w:t>
      </w:r>
      <w:r w:rsidRPr="00393EF3">
        <w:rPr>
          <w:lang w:val="en-US"/>
        </w:rPr>
        <w:t>XX</w:t>
      </w:r>
      <w:r w:rsidRPr="00393EF3">
        <w:t xml:space="preserve"> века в Аргентине по версии спортивных журналистов: 1999</w:t>
      </w:r>
    </w:p>
    <w:p w14:paraId="2B484D5B" w14:textId="77777777" w:rsidR="00393EF3" w:rsidRPr="00393EF3" w:rsidRDefault="00393EF3" w:rsidP="00393EF3">
      <w:pPr>
        <w:pStyle w:val="a3"/>
      </w:pPr>
      <w:r w:rsidRPr="00393EF3">
        <w:t>•</w:t>
      </w:r>
      <w:r w:rsidRPr="00393EF3">
        <w:tab/>
        <w:t xml:space="preserve">Лучший спортсмен </w:t>
      </w:r>
      <w:r w:rsidRPr="00393EF3">
        <w:rPr>
          <w:lang w:val="en-US"/>
        </w:rPr>
        <w:t>XX</w:t>
      </w:r>
      <w:r w:rsidRPr="00393EF3">
        <w:t xml:space="preserve"> века по версии </w:t>
      </w:r>
      <w:proofErr w:type="spellStart"/>
      <w:r w:rsidRPr="00393EF3">
        <w:rPr>
          <w:lang w:val="en-US"/>
        </w:rPr>
        <w:t>Clar</w:t>
      </w:r>
      <w:proofErr w:type="spellEnd"/>
      <w:r w:rsidRPr="00393EF3">
        <w:t>í</w:t>
      </w:r>
      <w:r w:rsidRPr="00393EF3">
        <w:rPr>
          <w:lang w:val="en-US"/>
        </w:rPr>
        <w:t>n</w:t>
      </w:r>
      <w:r w:rsidRPr="00393EF3">
        <w:t>: 1999</w:t>
      </w:r>
    </w:p>
    <w:p w14:paraId="0FCC6FD5" w14:textId="77777777" w:rsidR="00393EF3" w:rsidRPr="00393EF3" w:rsidRDefault="00393EF3" w:rsidP="00393EF3">
      <w:pPr>
        <w:pStyle w:val="a3"/>
      </w:pPr>
      <w:r w:rsidRPr="00393EF3">
        <w:t>•</w:t>
      </w:r>
      <w:r w:rsidRPr="00393EF3">
        <w:tab/>
        <w:t>Игрок столетия по версии ФИФА: 2000</w:t>
      </w:r>
    </w:p>
    <w:p w14:paraId="30EAF4B4" w14:textId="77777777" w:rsidR="00393EF3" w:rsidRPr="00393EF3" w:rsidRDefault="00393EF3" w:rsidP="00393EF3">
      <w:pPr>
        <w:pStyle w:val="a3"/>
      </w:pPr>
      <w:r w:rsidRPr="00393EF3">
        <w:t>•</w:t>
      </w:r>
      <w:r w:rsidRPr="00393EF3">
        <w:tab/>
        <w:t>Член сборной ФИФА всех времён: 2002</w:t>
      </w:r>
    </w:p>
    <w:p w14:paraId="40BA6B51" w14:textId="77777777" w:rsidR="00393EF3" w:rsidRPr="00393EF3" w:rsidRDefault="00393EF3" w:rsidP="00393EF3">
      <w:pPr>
        <w:pStyle w:val="a3"/>
      </w:pPr>
      <w:r w:rsidRPr="00393EF3">
        <w:t>•</w:t>
      </w:r>
      <w:r w:rsidRPr="00393EF3">
        <w:tab/>
        <w:t>Вошёл в список лучших латиноамериканских спортсменов по версии Латинской прессе в Гаване: 2003</w:t>
      </w:r>
    </w:p>
    <w:p w14:paraId="4AB3D8AB" w14:textId="77777777" w:rsidR="00393EF3" w:rsidRPr="00393EF3" w:rsidRDefault="00393EF3" w:rsidP="00393EF3">
      <w:pPr>
        <w:pStyle w:val="a3"/>
      </w:pPr>
      <w:r w:rsidRPr="00393EF3">
        <w:t>•</w:t>
      </w:r>
      <w:r w:rsidRPr="00393EF3">
        <w:tab/>
        <w:t xml:space="preserve">Член аллеи славы в Монте-Карло (премия </w:t>
      </w:r>
      <w:r w:rsidRPr="00393EF3">
        <w:rPr>
          <w:lang w:val="en-US"/>
        </w:rPr>
        <w:t>Golden</w:t>
      </w:r>
      <w:r w:rsidRPr="00393EF3">
        <w:t xml:space="preserve"> </w:t>
      </w:r>
      <w:r w:rsidRPr="00393EF3">
        <w:rPr>
          <w:lang w:val="en-US"/>
        </w:rPr>
        <w:t>Foot</w:t>
      </w:r>
      <w:r w:rsidRPr="00393EF3">
        <w:t>): 2003</w:t>
      </w:r>
    </w:p>
    <w:p w14:paraId="708BF494" w14:textId="77777777" w:rsidR="00393EF3" w:rsidRPr="00393EF3" w:rsidRDefault="00393EF3" w:rsidP="00393EF3">
      <w:pPr>
        <w:pStyle w:val="a3"/>
      </w:pPr>
      <w:r w:rsidRPr="00393EF3">
        <w:t>•</w:t>
      </w:r>
      <w:r w:rsidRPr="00393EF3">
        <w:tab/>
        <w:t>Владелец «ключей от города» Картахена: 2005</w:t>
      </w:r>
    </w:p>
    <w:p w14:paraId="4432D783" w14:textId="77777777" w:rsidR="00393EF3" w:rsidRPr="00393EF3" w:rsidRDefault="00393EF3" w:rsidP="00393EF3">
      <w:pPr>
        <w:pStyle w:val="a3"/>
      </w:pPr>
      <w:r w:rsidRPr="00393EF3">
        <w:t>•</w:t>
      </w:r>
      <w:r w:rsidRPr="00393EF3">
        <w:tab/>
        <w:t xml:space="preserve">Обладатель премии </w:t>
      </w:r>
      <w:proofErr w:type="spellStart"/>
      <w:r w:rsidRPr="00393EF3">
        <w:t>Фаустино</w:t>
      </w:r>
      <w:proofErr w:type="spellEnd"/>
      <w:r w:rsidRPr="00393EF3">
        <w:t xml:space="preserve"> </w:t>
      </w:r>
      <w:proofErr w:type="spellStart"/>
      <w:r w:rsidRPr="00393EF3">
        <w:t>Сармиэнто</w:t>
      </w:r>
      <w:proofErr w:type="spellEnd"/>
      <w:r w:rsidRPr="00393EF3">
        <w:t xml:space="preserve"> от аргентинского сената: 2005</w:t>
      </w:r>
    </w:p>
    <w:p w14:paraId="6D829F45" w14:textId="77777777" w:rsidR="00393EF3" w:rsidRPr="00393EF3" w:rsidRDefault="00393EF3" w:rsidP="00393EF3">
      <w:pPr>
        <w:pStyle w:val="a3"/>
      </w:pPr>
      <w:r w:rsidRPr="00393EF3">
        <w:t>•</w:t>
      </w:r>
      <w:r w:rsidRPr="00393EF3">
        <w:tab/>
        <w:t>Посол доброй воли МИМСН: 2006</w:t>
      </w:r>
    </w:p>
    <w:p w14:paraId="31A6978B" w14:textId="75A186DE" w:rsidR="00330F51" w:rsidRDefault="00393EF3" w:rsidP="00393EF3">
      <w:pPr>
        <w:pStyle w:val="a3"/>
      </w:pPr>
      <w:r w:rsidRPr="00393EF3">
        <w:t>•</w:t>
      </w:r>
      <w:r w:rsidRPr="00393EF3">
        <w:tab/>
        <w:t xml:space="preserve">Обладатель премии </w:t>
      </w:r>
      <w:proofErr w:type="spellStart"/>
      <w:r w:rsidRPr="00393EF3">
        <w:t>Дельфо</w:t>
      </w:r>
      <w:proofErr w:type="spellEnd"/>
      <w:r w:rsidRPr="00393EF3">
        <w:t xml:space="preserve"> </w:t>
      </w:r>
      <w:proofErr w:type="spellStart"/>
      <w:r w:rsidRPr="00393EF3">
        <w:t>Кабреры</w:t>
      </w:r>
      <w:proofErr w:type="spellEnd"/>
      <w:r w:rsidRPr="00393EF3">
        <w:t>: 2010</w:t>
      </w:r>
    </w:p>
    <w:p w14:paraId="1C61F931" w14:textId="6D841625" w:rsidR="00393EF3" w:rsidRPr="00393EF3" w:rsidRDefault="00330F51" w:rsidP="00330F51">
      <w:r>
        <w:br w:type="page"/>
      </w:r>
    </w:p>
    <w:p w14:paraId="5F107F25" w14:textId="77777777" w:rsidR="00393EF3" w:rsidRPr="00393EF3" w:rsidRDefault="00393EF3" w:rsidP="00393EF3">
      <w:pPr>
        <w:pStyle w:val="11"/>
      </w:pPr>
      <w:bookmarkStart w:id="21" w:name="_Toc71248068"/>
      <w:r w:rsidRPr="00393EF3">
        <w:lastRenderedPageBreak/>
        <w:t>Литература</w:t>
      </w:r>
      <w:bookmarkEnd w:id="21"/>
    </w:p>
    <w:p w14:paraId="16EA8B81" w14:textId="77777777" w:rsidR="00393EF3" w:rsidRPr="00393EF3" w:rsidRDefault="00393EF3" w:rsidP="00393EF3">
      <w:pPr>
        <w:pStyle w:val="a3"/>
      </w:pPr>
      <w:r w:rsidRPr="00393EF3">
        <w:t>•</w:t>
      </w:r>
      <w:r w:rsidRPr="00393EF3">
        <w:tab/>
        <w:t xml:space="preserve">Выборнов Ю. В., </w:t>
      </w:r>
      <w:proofErr w:type="spellStart"/>
      <w:r w:rsidRPr="00393EF3">
        <w:t>Горанский</w:t>
      </w:r>
      <w:proofErr w:type="spellEnd"/>
      <w:r w:rsidRPr="00393EF3">
        <w:t xml:space="preserve"> И. В. Марадона, Марадона…. — Физкультура и спорт, 1989. — Т. 1. — 192 с. — (Звезды зарубежного спорта). — </w:t>
      </w:r>
      <w:r w:rsidRPr="00393EF3">
        <w:rPr>
          <w:lang w:val="en-US"/>
        </w:rPr>
        <w:t>ISBN</w:t>
      </w:r>
      <w:r w:rsidRPr="00393EF3">
        <w:t xml:space="preserve"> 5278001860</w:t>
      </w:r>
    </w:p>
    <w:p w14:paraId="3EF69E44" w14:textId="77777777" w:rsidR="00393EF3" w:rsidRPr="00393EF3" w:rsidRDefault="00393EF3" w:rsidP="00393EF3">
      <w:pPr>
        <w:pStyle w:val="a3"/>
      </w:pPr>
      <w:r w:rsidRPr="00393EF3">
        <w:t>•</w:t>
      </w:r>
      <w:r w:rsidRPr="00393EF3">
        <w:tab/>
        <w:t xml:space="preserve">Марадона Д. А., перевод </w:t>
      </w:r>
      <w:proofErr w:type="spellStart"/>
      <w:r w:rsidRPr="00393EF3">
        <w:t>Юнгер</w:t>
      </w:r>
      <w:proofErr w:type="spellEnd"/>
      <w:r w:rsidRPr="00393EF3">
        <w:t xml:space="preserve"> М. Диего </w:t>
      </w:r>
      <w:proofErr w:type="spellStart"/>
      <w:r w:rsidRPr="00393EF3">
        <w:t>Армандо</w:t>
      </w:r>
      <w:proofErr w:type="spellEnd"/>
      <w:r w:rsidRPr="00393EF3">
        <w:t xml:space="preserve"> Марадона. О себе о футболе и не только = </w:t>
      </w:r>
      <w:proofErr w:type="spellStart"/>
      <w:r w:rsidRPr="00393EF3">
        <w:rPr>
          <w:lang w:val="en-US"/>
        </w:rPr>
        <w:t>Yo</w:t>
      </w:r>
      <w:proofErr w:type="spellEnd"/>
      <w:r w:rsidRPr="00393EF3">
        <w:t xml:space="preserve"> </w:t>
      </w:r>
      <w:r w:rsidRPr="00393EF3">
        <w:rPr>
          <w:lang w:val="en-US"/>
        </w:rPr>
        <w:t>soy</w:t>
      </w:r>
      <w:r w:rsidRPr="00393EF3">
        <w:t xml:space="preserve"> </w:t>
      </w:r>
      <w:r w:rsidRPr="00393EF3">
        <w:rPr>
          <w:lang w:val="en-US"/>
        </w:rPr>
        <w:t>el</w:t>
      </w:r>
      <w:r w:rsidRPr="00393EF3">
        <w:t xml:space="preserve"> </w:t>
      </w:r>
      <w:r w:rsidRPr="00393EF3">
        <w:rPr>
          <w:lang w:val="en-US"/>
        </w:rPr>
        <w:t>Diego</w:t>
      </w:r>
      <w:r w:rsidRPr="00393EF3">
        <w:t xml:space="preserve">. — Москва: АСТ и У-Фактория, 2010. — Т. 1. — 320 с. — 4000 экз. — </w:t>
      </w:r>
      <w:r w:rsidRPr="00393EF3">
        <w:rPr>
          <w:lang w:val="en-US"/>
        </w:rPr>
        <w:t>ISBN</w:t>
      </w:r>
      <w:r w:rsidRPr="00393EF3">
        <w:t xml:space="preserve"> 9785170592685</w:t>
      </w:r>
    </w:p>
    <w:p w14:paraId="16227EB5" w14:textId="77777777" w:rsidR="00393EF3" w:rsidRPr="00393EF3" w:rsidRDefault="00393EF3" w:rsidP="00393EF3">
      <w:pPr>
        <w:pStyle w:val="a3"/>
        <w:rPr>
          <w:lang w:val="en-US"/>
        </w:rPr>
      </w:pPr>
      <w:r w:rsidRPr="00393EF3">
        <w:rPr>
          <w:lang w:val="en-US"/>
        </w:rPr>
        <w:t>•</w:t>
      </w:r>
      <w:r w:rsidRPr="00393EF3">
        <w:rPr>
          <w:lang w:val="en-US"/>
        </w:rPr>
        <w:tab/>
        <w:t xml:space="preserve">Dini, Vittorio, Oscar, Nicolaus. </w:t>
      </w:r>
      <w:proofErr w:type="spellStart"/>
      <w:r w:rsidRPr="00393EF3">
        <w:rPr>
          <w:lang w:val="en-US"/>
        </w:rPr>
        <w:t>Te</w:t>
      </w:r>
      <w:proofErr w:type="spellEnd"/>
      <w:r w:rsidRPr="00393EF3">
        <w:rPr>
          <w:lang w:val="en-US"/>
        </w:rPr>
        <w:t xml:space="preserve"> </w:t>
      </w:r>
      <w:proofErr w:type="spellStart"/>
      <w:r w:rsidRPr="00393EF3">
        <w:rPr>
          <w:lang w:val="en-US"/>
        </w:rPr>
        <w:t>Diegum</w:t>
      </w:r>
      <w:proofErr w:type="spellEnd"/>
      <w:r w:rsidRPr="00393EF3">
        <w:rPr>
          <w:lang w:val="en-US"/>
        </w:rPr>
        <w:t>. — Leonardo, 1991. — ISBN 9788835510598</w:t>
      </w:r>
    </w:p>
    <w:p w14:paraId="44639DBA" w14:textId="77777777" w:rsidR="00393EF3" w:rsidRPr="00393EF3" w:rsidRDefault="00393EF3" w:rsidP="00393EF3">
      <w:pPr>
        <w:pStyle w:val="a3"/>
        <w:rPr>
          <w:lang w:val="en-US"/>
        </w:rPr>
      </w:pPr>
      <w:r w:rsidRPr="00393EF3">
        <w:rPr>
          <w:lang w:val="en-US"/>
        </w:rPr>
        <w:t>•</w:t>
      </w:r>
      <w:r w:rsidRPr="00393EF3">
        <w:rPr>
          <w:lang w:val="en-US"/>
        </w:rPr>
        <w:tab/>
        <w:t xml:space="preserve">Burns, Jimmy. La mano de Dios. — </w:t>
      </w:r>
      <w:proofErr w:type="spellStart"/>
      <w:r w:rsidRPr="00393EF3">
        <w:rPr>
          <w:lang w:val="en-US"/>
        </w:rPr>
        <w:t>Неаполь</w:t>
      </w:r>
      <w:proofErr w:type="spellEnd"/>
      <w:r w:rsidRPr="00393EF3">
        <w:rPr>
          <w:lang w:val="en-US"/>
        </w:rPr>
        <w:t>: El País — Aguilar, 1996. — ISBN 9788441321021</w:t>
      </w:r>
    </w:p>
    <w:p w14:paraId="3CA6B659" w14:textId="77777777" w:rsidR="00393EF3" w:rsidRPr="00393EF3" w:rsidRDefault="00393EF3" w:rsidP="00393EF3">
      <w:pPr>
        <w:pStyle w:val="a3"/>
        <w:rPr>
          <w:lang w:val="en-US"/>
        </w:rPr>
      </w:pPr>
      <w:r w:rsidRPr="00393EF3">
        <w:rPr>
          <w:lang w:val="en-US"/>
        </w:rPr>
        <w:t>•</w:t>
      </w:r>
      <w:r w:rsidRPr="00393EF3">
        <w:rPr>
          <w:lang w:val="en-US"/>
        </w:rPr>
        <w:tab/>
        <w:t xml:space="preserve">Sergio </w:t>
      </w:r>
      <w:proofErr w:type="spellStart"/>
      <w:r w:rsidRPr="00393EF3">
        <w:rPr>
          <w:lang w:val="en-US"/>
        </w:rPr>
        <w:t>Levinsky</w:t>
      </w:r>
      <w:proofErr w:type="spellEnd"/>
      <w:r w:rsidRPr="00393EF3">
        <w:rPr>
          <w:lang w:val="en-US"/>
        </w:rPr>
        <w:t xml:space="preserve">. Diego Armando Maradona. Una vita presa a </w:t>
      </w:r>
      <w:proofErr w:type="spellStart"/>
      <w:r w:rsidRPr="00393EF3">
        <w:rPr>
          <w:lang w:val="en-US"/>
        </w:rPr>
        <w:t>calci</w:t>
      </w:r>
      <w:proofErr w:type="spellEnd"/>
      <w:r w:rsidRPr="00393EF3">
        <w:rPr>
          <w:lang w:val="en-US"/>
        </w:rPr>
        <w:t xml:space="preserve">. — </w:t>
      </w:r>
      <w:proofErr w:type="spellStart"/>
      <w:r w:rsidRPr="00393EF3">
        <w:rPr>
          <w:lang w:val="en-US"/>
        </w:rPr>
        <w:t>Ареццо</w:t>
      </w:r>
      <w:proofErr w:type="spellEnd"/>
      <w:r w:rsidRPr="00393EF3">
        <w:rPr>
          <w:lang w:val="en-US"/>
        </w:rPr>
        <w:t>: Limina, 1997. — ISBN 88-86713-32-0</w:t>
      </w:r>
    </w:p>
    <w:p w14:paraId="62AE3CA3" w14:textId="77777777" w:rsidR="00393EF3" w:rsidRPr="00393EF3" w:rsidRDefault="00393EF3" w:rsidP="00393EF3">
      <w:pPr>
        <w:pStyle w:val="a3"/>
        <w:rPr>
          <w:lang w:val="en-US"/>
        </w:rPr>
      </w:pPr>
      <w:r w:rsidRPr="00393EF3">
        <w:rPr>
          <w:lang w:val="en-US"/>
        </w:rPr>
        <w:t>•</w:t>
      </w:r>
      <w:r w:rsidRPr="00393EF3">
        <w:rPr>
          <w:lang w:val="en-US"/>
        </w:rPr>
        <w:tab/>
        <w:t xml:space="preserve">Maradona, Diego Armando. </w:t>
      </w:r>
      <w:proofErr w:type="spellStart"/>
      <w:r w:rsidRPr="00393EF3">
        <w:rPr>
          <w:lang w:val="en-US"/>
        </w:rPr>
        <w:t>Yo</w:t>
      </w:r>
      <w:proofErr w:type="spellEnd"/>
      <w:r w:rsidRPr="00393EF3">
        <w:rPr>
          <w:lang w:val="en-US"/>
        </w:rPr>
        <w:t xml:space="preserve"> soy el Diego. — </w:t>
      </w:r>
      <w:proofErr w:type="spellStart"/>
      <w:r w:rsidRPr="00393EF3">
        <w:rPr>
          <w:lang w:val="en-US"/>
        </w:rPr>
        <w:t>Planeta</w:t>
      </w:r>
      <w:proofErr w:type="spellEnd"/>
      <w:r w:rsidRPr="00393EF3">
        <w:rPr>
          <w:lang w:val="en-US"/>
        </w:rPr>
        <w:t>, 2001. — ISBN 9871144628</w:t>
      </w:r>
    </w:p>
    <w:p w14:paraId="51591DEB" w14:textId="77777777" w:rsidR="00393EF3" w:rsidRPr="00393EF3" w:rsidRDefault="00393EF3" w:rsidP="00393EF3">
      <w:pPr>
        <w:pStyle w:val="a3"/>
        <w:rPr>
          <w:lang w:val="en-US"/>
        </w:rPr>
      </w:pPr>
      <w:r w:rsidRPr="00393EF3">
        <w:rPr>
          <w:lang w:val="en-US"/>
        </w:rPr>
        <w:t>•</w:t>
      </w:r>
      <w:r w:rsidRPr="00393EF3">
        <w:rPr>
          <w:lang w:val="en-US"/>
        </w:rPr>
        <w:tab/>
        <w:t xml:space="preserve">Dini, Vittorio, Oscar, Nicolaus. </w:t>
      </w:r>
      <w:proofErr w:type="spellStart"/>
      <w:r w:rsidRPr="00393EF3">
        <w:rPr>
          <w:lang w:val="en-US"/>
        </w:rPr>
        <w:t>Te</w:t>
      </w:r>
      <w:proofErr w:type="spellEnd"/>
      <w:r w:rsidRPr="00393EF3">
        <w:rPr>
          <w:lang w:val="en-US"/>
        </w:rPr>
        <w:t xml:space="preserve"> </w:t>
      </w:r>
      <w:proofErr w:type="spellStart"/>
      <w:r w:rsidRPr="00393EF3">
        <w:rPr>
          <w:lang w:val="en-US"/>
        </w:rPr>
        <w:t>Diegum</w:t>
      </w:r>
      <w:proofErr w:type="spellEnd"/>
      <w:r w:rsidRPr="00393EF3">
        <w:rPr>
          <w:lang w:val="en-US"/>
        </w:rPr>
        <w:t>. — Sudamericana, 2001. — ISBN 9500720159</w:t>
      </w:r>
    </w:p>
    <w:p w14:paraId="62DD9F01" w14:textId="77777777" w:rsidR="00393EF3" w:rsidRPr="00393EF3" w:rsidRDefault="00393EF3" w:rsidP="00393EF3">
      <w:pPr>
        <w:pStyle w:val="a3"/>
        <w:rPr>
          <w:lang w:val="en-US"/>
        </w:rPr>
      </w:pPr>
      <w:r w:rsidRPr="00393EF3">
        <w:rPr>
          <w:lang w:val="en-US"/>
        </w:rPr>
        <w:t>•</w:t>
      </w:r>
      <w:r w:rsidRPr="00393EF3">
        <w:rPr>
          <w:lang w:val="en-US"/>
        </w:rPr>
        <w:tab/>
        <w:t xml:space="preserve">Massimo Mauro, Luca </w:t>
      </w:r>
      <w:proofErr w:type="spellStart"/>
      <w:r w:rsidRPr="00393EF3">
        <w:rPr>
          <w:lang w:val="en-US"/>
        </w:rPr>
        <w:t>Argentieri</w:t>
      </w:r>
      <w:proofErr w:type="spellEnd"/>
      <w:r w:rsidRPr="00393EF3">
        <w:rPr>
          <w:lang w:val="en-US"/>
        </w:rPr>
        <w:t xml:space="preserve">. Ho </w:t>
      </w:r>
      <w:proofErr w:type="spellStart"/>
      <w:r w:rsidRPr="00393EF3">
        <w:rPr>
          <w:lang w:val="en-US"/>
        </w:rPr>
        <w:t>giocato</w:t>
      </w:r>
      <w:proofErr w:type="spellEnd"/>
      <w:r w:rsidRPr="00393EF3">
        <w:rPr>
          <w:lang w:val="en-US"/>
        </w:rPr>
        <w:t xml:space="preserve"> con </w:t>
      </w:r>
      <w:proofErr w:type="spellStart"/>
      <w:r w:rsidRPr="00393EF3">
        <w:rPr>
          <w:lang w:val="en-US"/>
        </w:rPr>
        <w:t>tre</w:t>
      </w:r>
      <w:proofErr w:type="spellEnd"/>
      <w:r w:rsidRPr="00393EF3">
        <w:rPr>
          <w:lang w:val="en-US"/>
        </w:rPr>
        <w:t xml:space="preserve"> </w:t>
      </w:r>
      <w:proofErr w:type="spellStart"/>
      <w:r w:rsidRPr="00393EF3">
        <w:rPr>
          <w:lang w:val="en-US"/>
        </w:rPr>
        <w:t>geni</w:t>
      </w:r>
      <w:proofErr w:type="spellEnd"/>
      <w:r w:rsidRPr="00393EF3">
        <w:rPr>
          <w:lang w:val="en-US"/>
        </w:rPr>
        <w:t xml:space="preserve">. Zico, Platini, Maradona. — </w:t>
      </w:r>
      <w:proofErr w:type="spellStart"/>
      <w:r w:rsidRPr="00393EF3">
        <w:rPr>
          <w:lang w:val="en-US"/>
        </w:rPr>
        <w:t>Милан</w:t>
      </w:r>
      <w:proofErr w:type="spellEnd"/>
      <w:r w:rsidRPr="00393EF3">
        <w:rPr>
          <w:lang w:val="en-US"/>
        </w:rPr>
        <w:t xml:space="preserve">: </w:t>
      </w:r>
      <w:proofErr w:type="spellStart"/>
      <w:r w:rsidRPr="00393EF3">
        <w:rPr>
          <w:lang w:val="en-US"/>
        </w:rPr>
        <w:t>Baldini</w:t>
      </w:r>
      <w:proofErr w:type="spellEnd"/>
      <w:r w:rsidRPr="00393EF3">
        <w:rPr>
          <w:lang w:val="en-US"/>
        </w:rPr>
        <w:t xml:space="preserve"> </w:t>
      </w:r>
      <w:proofErr w:type="spellStart"/>
      <w:r w:rsidRPr="00393EF3">
        <w:rPr>
          <w:lang w:val="en-US"/>
        </w:rPr>
        <w:t>Castoldi</w:t>
      </w:r>
      <w:proofErr w:type="spellEnd"/>
      <w:r w:rsidRPr="00393EF3">
        <w:rPr>
          <w:lang w:val="en-US"/>
        </w:rPr>
        <w:t xml:space="preserve"> Dalai, 2001. — ISBN 9788884900807</w:t>
      </w:r>
    </w:p>
    <w:p w14:paraId="6B29D303" w14:textId="77777777" w:rsidR="00393EF3" w:rsidRPr="00393EF3" w:rsidRDefault="00393EF3" w:rsidP="00393EF3">
      <w:pPr>
        <w:pStyle w:val="a3"/>
        <w:rPr>
          <w:lang w:val="en-US"/>
        </w:rPr>
      </w:pPr>
      <w:r w:rsidRPr="00393EF3">
        <w:rPr>
          <w:lang w:val="en-US"/>
        </w:rPr>
        <w:t>•</w:t>
      </w:r>
      <w:r w:rsidRPr="00393EF3">
        <w:rPr>
          <w:lang w:val="en-US"/>
        </w:rPr>
        <w:tab/>
        <w:t xml:space="preserve">Francisco Cornejo. Ho </w:t>
      </w:r>
      <w:proofErr w:type="spellStart"/>
      <w:r w:rsidRPr="00393EF3">
        <w:rPr>
          <w:lang w:val="en-US"/>
        </w:rPr>
        <w:t>scoperto</w:t>
      </w:r>
      <w:proofErr w:type="spellEnd"/>
      <w:r w:rsidRPr="00393EF3">
        <w:rPr>
          <w:lang w:val="en-US"/>
        </w:rPr>
        <w:t xml:space="preserve"> Maradona. Il </w:t>
      </w:r>
      <w:proofErr w:type="spellStart"/>
      <w:r w:rsidRPr="00393EF3">
        <w:rPr>
          <w:lang w:val="en-US"/>
        </w:rPr>
        <w:t>giovane</w:t>
      </w:r>
      <w:proofErr w:type="spellEnd"/>
      <w:r w:rsidRPr="00393EF3">
        <w:rPr>
          <w:lang w:val="en-US"/>
        </w:rPr>
        <w:t xml:space="preserve"> Diego </w:t>
      </w:r>
      <w:proofErr w:type="spellStart"/>
      <w:r w:rsidRPr="00393EF3">
        <w:rPr>
          <w:lang w:val="en-US"/>
        </w:rPr>
        <w:t>raccontato</w:t>
      </w:r>
      <w:proofErr w:type="spellEnd"/>
      <w:r w:rsidRPr="00393EF3">
        <w:rPr>
          <w:lang w:val="en-US"/>
        </w:rPr>
        <w:t xml:space="preserve"> dal </w:t>
      </w:r>
      <w:proofErr w:type="spellStart"/>
      <w:r w:rsidRPr="00393EF3">
        <w:rPr>
          <w:lang w:val="en-US"/>
        </w:rPr>
        <w:t>suo</w:t>
      </w:r>
      <w:proofErr w:type="spellEnd"/>
      <w:r w:rsidRPr="00393EF3">
        <w:rPr>
          <w:lang w:val="en-US"/>
        </w:rPr>
        <w:t xml:space="preserve"> primo </w:t>
      </w:r>
      <w:proofErr w:type="spellStart"/>
      <w:r w:rsidRPr="00393EF3">
        <w:rPr>
          <w:lang w:val="en-US"/>
        </w:rPr>
        <w:t>allenatore</w:t>
      </w:r>
      <w:proofErr w:type="spellEnd"/>
      <w:r w:rsidRPr="00393EF3">
        <w:rPr>
          <w:lang w:val="en-US"/>
        </w:rPr>
        <w:t xml:space="preserve">. — </w:t>
      </w:r>
      <w:proofErr w:type="spellStart"/>
      <w:r w:rsidRPr="00393EF3">
        <w:rPr>
          <w:lang w:val="en-US"/>
        </w:rPr>
        <w:t>Ареццо</w:t>
      </w:r>
      <w:proofErr w:type="spellEnd"/>
      <w:r w:rsidRPr="00393EF3">
        <w:rPr>
          <w:lang w:val="en-US"/>
        </w:rPr>
        <w:t>: Limina, 2004. — ISBN 88-88551-37-9</w:t>
      </w:r>
    </w:p>
    <w:p w14:paraId="3E90F846" w14:textId="77777777" w:rsidR="00393EF3" w:rsidRPr="00393EF3" w:rsidRDefault="00393EF3" w:rsidP="00393EF3">
      <w:pPr>
        <w:pStyle w:val="a3"/>
        <w:rPr>
          <w:lang w:val="en-US"/>
        </w:rPr>
      </w:pPr>
      <w:r w:rsidRPr="00393EF3">
        <w:rPr>
          <w:lang w:val="en-US"/>
        </w:rPr>
        <w:t>•</w:t>
      </w:r>
      <w:r w:rsidRPr="00393EF3">
        <w:rPr>
          <w:lang w:val="en-US"/>
        </w:rPr>
        <w:tab/>
      </w:r>
      <w:proofErr w:type="spellStart"/>
      <w:r w:rsidRPr="00393EF3">
        <w:rPr>
          <w:lang w:val="en-US"/>
        </w:rPr>
        <w:t>Emanuela</w:t>
      </w:r>
      <w:proofErr w:type="spellEnd"/>
      <w:r w:rsidRPr="00393EF3">
        <w:rPr>
          <w:lang w:val="en-US"/>
        </w:rPr>
        <w:t xml:space="preserve"> </w:t>
      </w:r>
      <w:proofErr w:type="spellStart"/>
      <w:r w:rsidRPr="00393EF3">
        <w:rPr>
          <w:lang w:val="en-US"/>
        </w:rPr>
        <w:t>Audisio</w:t>
      </w:r>
      <w:proofErr w:type="spellEnd"/>
      <w:r w:rsidRPr="00393EF3">
        <w:rPr>
          <w:lang w:val="en-US"/>
        </w:rPr>
        <w:t xml:space="preserve">. Il </w:t>
      </w:r>
      <w:proofErr w:type="spellStart"/>
      <w:r w:rsidRPr="00393EF3">
        <w:rPr>
          <w:lang w:val="en-US"/>
        </w:rPr>
        <w:t>ventre</w:t>
      </w:r>
      <w:proofErr w:type="spellEnd"/>
      <w:r w:rsidRPr="00393EF3">
        <w:rPr>
          <w:lang w:val="en-US"/>
        </w:rPr>
        <w:t xml:space="preserve"> di Maradona. </w:t>
      </w:r>
      <w:proofErr w:type="spellStart"/>
      <w:r w:rsidRPr="00393EF3">
        <w:rPr>
          <w:lang w:val="en-US"/>
        </w:rPr>
        <w:t>Storie</w:t>
      </w:r>
      <w:proofErr w:type="spellEnd"/>
      <w:r w:rsidRPr="00393EF3">
        <w:rPr>
          <w:lang w:val="en-US"/>
        </w:rPr>
        <w:t xml:space="preserve"> di </w:t>
      </w:r>
      <w:proofErr w:type="spellStart"/>
      <w:r w:rsidRPr="00393EF3">
        <w:rPr>
          <w:lang w:val="en-US"/>
        </w:rPr>
        <w:t>campioni</w:t>
      </w:r>
      <w:proofErr w:type="spellEnd"/>
      <w:r w:rsidRPr="00393EF3">
        <w:rPr>
          <w:lang w:val="en-US"/>
        </w:rPr>
        <w:t xml:space="preserve"> </w:t>
      </w:r>
      <w:proofErr w:type="spellStart"/>
      <w:r w:rsidRPr="00393EF3">
        <w:rPr>
          <w:lang w:val="en-US"/>
        </w:rPr>
        <w:t>che</w:t>
      </w:r>
      <w:proofErr w:type="spellEnd"/>
      <w:r w:rsidRPr="00393EF3">
        <w:rPr>
          <w:lang w:val="en-US"/>
        </w:rPr>
        <w:t xml:space="preserve"> </w:t>
      </w:r>
      <w:proofErr w:type="spellStart"/>
      <w:r w:rsidRPr="00393EF3">
        <w:rPr>
          <w:lang w:val="en-US"/>
        </w:rPr>
        <w:t>hanno</w:t>
      </w:r>
      <w:proofErr w:type="spellEnd"/>
      <w:r w:rsidRPr="00393EF3">
        <w:rPr>
          <w:lang w:val="en-US"/>
        </w:rPr>
        <w:t xml:space="preserve"> </w:t>
      </w:r>
      <w:proofErr w:type="spellStart"/>
      <w:r w:rsidRPr="00393EF3">
        <w:rPr>
          <w:lang w:val="en-US"/>
        </w:rPr>
        <w:t>prestato</w:t>
      </w:r>
      <w:proofErr w:type="spellEnd"/>
      <w:r w:rsidRPr="00393EF3">
        <w:rPr>
          <w:lang w:val="en-US"/>
        </w:rPr>
        <w:t xml:space="preserve"> il </w:t>
      </w:r>
      <w:proofErr w:type="spellStart"/>
      <w:r w:rsidRPr="00393EF3">
        <w:rPr>
          <w:lang w:val="en-US"/>
        </w:rPr>
        <w:t>corpo</w:t>
      </w:r>
      <w:proofErr w:type="spellEnd"/>
      <w:r w:rsidRPr="00393EF3">
        <w:rPr>
          <w:lang w:val="en-US"/>
        </w:rPr>
        <w:t xml:space="preserve"> </w:t>
      </w:r>
      <w:proofErr w:type="spellStart"/>
      <w:r w:rsidRPr="00393EF3">
        <w:rPr>
          <w:lang w:val="en-US"/>
        </w:rPr>
        <w:t>allo</w:t>
      </w:r>
      <w:proofErr w:type="spellEnd"/>
      <w:r w:rsidRPr="00393EF3">
        <w:rPr>
          <w:lang w:val="en-US"/>
        </w:rPr>
        <w:t xml:space="preserve"> sport. — </w:t>
      </w:r>
      <w:proofErr w:type="spellStart"/>
      <w:r w:rsidRPr="00393EF3">
        <w:rPr>
          <w:lang w:val="en-US"/>
        </w:rPr>
        <w:t>Милан</w:t>
      </w:r>
      <w:proofErr w:type="spellEnd"/>
      <w:r w:rsidRPr="00393EF3">
        <w:rPr>
          <w:lang w:val="en-US"/>
        </w:rPr>
        <w:t>: Mondadori, 2007. — ISBN 9788804568490</w:t>
      </w:r>
    </w:p>
    <w:p w14:paraId="7164DE96" w14:textId="5A917BB5" w:rsidR="00A23AD9" w:rsidRPr="00393EF3" w:rsidRDefault="00393EF3" w:rsidP="00393EF3">
      <w:pPr>
        <w:pStyle w:val="a3"/>
        <w:ind w:firstLine="0"/>
        <w:rPr>
          <w:lang w:val="en-US"/>
        </w:rPr>
      </w:pPr>
      <w:r w:rsidRPr="00393EF3">
        <w:rPr>
          <w:lang w:val="en-US"/>
        </w:rPr>
        <w:t>•</w:t>
      </w:r>
      <w:r w:rsidRPr="00393EF3">
        <w:rPr>
          <w:lang w:val="en-US"/>
        </w:rPr>
        <w:tab/>
        <w:t xml:space="preserve">Manuel </w:t>
      </w:r>
      <w:proofErr w:type="spellStart"/>
      <w:r w:rsidRPr="00393EF3">
        <w:rPr>
          <w:lang w:val="en-US"/>
        </w:rPr>
        <w:t>Parlato</w:t>
      </w:r>
      <w:proofErr w:type="spellEnd"/>
      <w:r w:rsidRPr="00393EF3">
        <w:rPr>
          <w:lang w:val="en-US"/>
        </w:rPr>
        <w:t xml:space="preserve">. Da Maradona a De </w:t>
      </w:r>
      <w:proofErr w:type="spellStart"/>
      <w:r w:rsidRPr="00393EF3">
        <w:rPr>
          <w:lang w:val="en-US"/>
        </w:rPr>
        <w:t>Laurentiis</w:t>
      </w:r>
      <w:proofErr w:type="spellEnd"/>
      <w:r w:rsidRPr="00393EF3">
        <w:rPr>
          <w:lang w:val="en-US"/>
        </w:rPr>
        <w:t xml:space="preserve">. — </w:t>
      </w:r>
      <w:proofErr w:type="spellStart"/>
      <w:r w:rsidRPr="00393EF3">
        <w:rPr>
          <w:lang w:val="en-US"/>
        </w:rPr>
        <w:t>Ареццо</w:t>
      </w:r>
      <w:proofErr w:type="spellEnd"/>
      <w:r w:rsidRPr="00393EF3">
        <w:rPr>
          <w:lang w:val="en-US"/>
        </w:rPr>
        <w:t>: Limina, 2009. — ISBN 9788860410306</w:t>
      </w:r>
    </w:p>
    <w:sectPr w:rsidR="00A23AD9" w:rsidRPr="00393EF3" w:rsidSect="00FE3A44">
      <w:footerReference w:type="default" r:id="rId11"/>
      <w:footerReference w:type="first" r:id="rId12"/>
      <w:pgSz w:w="11906" w:h="16838"/>
      <w:pgMar w:top="1134" w:right="850" w:bottom="1134" w:left="1701" w:header="708" w:footer="708" w:gutter="0"/>
      <w:pgNumType w:fmt="numberInDash"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53985" w14:textId="77777777" w:rsidR="00336718" w:rsidRDefault="00336718" w:rsidP="00FE3A44">
      <w:pPr>
        <w:spacing w:after="0" w:line="240" w:lineRule="auto"/>
      </w:pPr>
      <w:r>
        <w:separator/>
      </w:r>
    </w:p>
  </w:endnote>
  <w:endnote w:type="continuationSeparator" w:id="0">
    <w:p w14:paraId="5F64E99D" w14:textId="77777777" w:rsidR="00336718" w:rsidRDefault="00336718" w:rsidP="00FE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067247"/>
      <w:docPartObj>
        <w:docPartGallery w:val="Page Numbers (Bottom of Page)"/>
        <w:docPartUnique/>
      </w:docPartObj>
    </w:sdtPr>
    <w:sdtEndPr/>
    <w:sdtContent>
      <w:p w14:paraId="46D769D6" w14:textId="77777777" w:rsidR="00FE3A44" w:rsidRDefault="00FE3A44">
        <w:pPr>
          <w:pStyle w:val="a8"/>
          <w:jc w:val="center"/>
        </w:pPr>
        <w:r>
          <w:fldChar w:fldCharType="begin"/>
        </w:r>
        <w:r>
          <w:instrText>PAGE   \* MERGEFORMAT</w:instrText>
        </w:r>
        <w:r>
          <w:fldChar w:fldCharType="separate"/>
        </w:r>
        <w:r>
          <w:t>2</w:t>
        </w:r>
        <w:r>
          <w:fldChar w:fldCharType="end"/>
        </w:r>
      </w:p>
    </w:sdtContent>
  </w:sdt>
  <w:p w14:paraId="5104159A" w14:textId="77777777" w:rsidR="00FE3A44" w:rsidRDefault="00FE3A4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498A" w14:textId="77777777" w:rsidR="00FE3A44" w:rsidRPr="00FE3A44" w:rsidRDefault="00FE3A44" w:rsidP="00FE3A44">
    <w:pPr>
      <w:pStyle w:val="a8"/>
      <w:jc w:val="center"/>
    </w:pPr>
    <w:r>
      <w:t>Москва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514B7" w14:textId="77777777" w:rsidR="00336718" w:rsidRDefault="00336718" w:rsidP="00FE3A44">
      <w:pPr>
        <w:spacing w:after="0" w:line="240" w:lineRule="auto"/>
      </w:pPr>
      <w:r>
        <w:separator/>
      </w:r>
    </w:p>
  </w:footnote>
  <w:footnote w:type="continuationSeparator" w:id="0">
    <w:p w14:paraId="0C5EC116" w14:textId="77777777" w:rsidR="00336718" w:rsidRDefault="00336718" w:rsidP="00FE3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E9D"/>
    <w:multiLevelType w:val="hybridMultilevel"/>
    <w:tmpl w:val="FB3852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B8A54FD"/>
    <w:multiLevelType w:val="hybridMultilevel"/>
    <w:tmpl w:val="607A8C6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204D68EE"/>
    <w:multiLevelType w:val="hybridMultilevel"/>
    <w:tmpl w:val="93D625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0974846"/>
    <w:multiLevelType w:val="hybridMultilevel"/>
    <w:tmpl w:val="B59CCA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EB856F5"/>
    <w:multiLevelType w:val="hybridMultilevel"/>
    <w:tmpl w:val="57C0DD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FCB7EFD"/>
    <w:multiLevelType w:val="hybridMultilevel"/>
    <w:tmpl w:val="13283A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7BD5924"/>
    <w:multiLevelType w:val="hybridMultilevel"/>
    <w:tmpl w:val="026AD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544177DC"/>
    <w:multiLevelType w:val="hybridMultilevel"/>
    <w:tmpl w:val="6C289232"/>
    <w:lvl w:ilvl="0" w:tplc="AE2083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6FDD43E5"/>
    <w:multiLevelType w:val="hybridMultilevel"/>
    <w:tmpl w:val="E89C44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745F3B07"/>
    <w:multiLevelType w:val="hybridMultilevel"/>
    <w:tmpl w:val="760C3E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753C5B17"/>
    <w:multiLevelType w:val="hybridMultilevel"/>
    <w:tmpl w:val="9AAAFC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7"/>
  </w:num>
  <w:num w:numId="2">
    <w:abstractNumId w:val="9"/>
  </w:num>
  <w:num w:numId="3">
    <w:abstractNumId w:val="6"/>
  </w:num>
  <w:num w:numId="4">
    <w:abstractNumId w:val="8"/>
  </w:num>
  <w:num w:numId="5">
    <w:abstractNumId w:val="0"/>
  </w:num>
  <w:num w:numId="6">
    <w:abstractNumId w:val="10"/>
  </w:num>
  <w:num w:numId="7">
    <w:abstractNumId w:val="5"/>
  </w:num>
  <w:num w:numId="8">
    <w:abstractNumId w:val="2"/>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F1"/>
    <w:rsid w:val="00012017"/>
    <w:rsid w:val="00061C33"/>
    <w:rsid w:val="000A1C76"/>
    <w:rsid w:val="000C5662"/>
    <w:rsid w:val="00125F66"/>
    <w:rsid w:val="001C5786"/>
    <w:rsid w:val="00325D3D"/>
    <w:rsid w:val="00330F51"/>
    <w:rsid w:val="00336718"/>
    <w:rsid w:val="00393EF3"/>
    <w:rsid w:val="003A7D6B"/>
    <w:rsid w:val="003E3E64"/>
    <w:rsid w:val="004843FE"/>
    <w:rsid w:val="004C548F"/>
    <w:rsid w:val="004F0E2E"/>
    <w:rsid w:val="005A2D7A"/>
    <w:rsid w:val="006F04EB"/>
    <w:rsid w:val="008C1DF1"/>
    <w:rsid w:val="0094405B"/>
    <w:rsid w:val="00962331"/>
    <w:rsid w:val="0096374A"/>
    <w:rsid w:val="00974020"/>
    <w:rsid w:val="00A23AD9"/>
    <w:rsid w:val="00B33815"/>
    <w:rsid w:val="00B44D7F"/>
    <w:rsid w:val="00C614E3"/>
    <w:rsid w:val="00C914D2"/>
    <w:rsid w:val="00D12155"/>
    <w:rsid w:val="00D47AF8"/>
    <w:rsid w:val="00DE1515"/>
    <w:rsid w:val="00E31092"/>
    <w:rsid w:val="00F916BA"/>
    <w:rsid w:val="00FD64F3"/>
    <w:rsid w:val="00FE3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0138"/>
  <w15:chartTrackingRefBased/>
  <w15:docId w15:val="{3D372E10-9176-4FA7-AD4F-127A3EFB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C76"/>
    <w:rPr>
      <w:rFonts w:ascii="Times New Roman" w:hAnsi="Times New Roman"/>
      <w:sz w:val="28"/>
    </w:rPr>
  </w:style>
  <w:style w:type="paragraph" w:styleId="1">
    <w:name w:val="heading 1"/>
    <w:basedOn w:val="a"/>
    <w:next w:val="a"/>
    <w:link w:val="10"/>
    <w:uiPriority w:val="9"/>
    <w:qFormat/>
    <w:rsid w:val="000A1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E1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бзац"/>
    <w:basedOn w:val="a"/>
    <w:link w:val="a4"/>
    <w:autoRedefine/>
    <w:qFormat/>
    <w:rsid w:val="000A1C76"/>
    <w:pPr>
      <w:ind w:firstLine="567"/>
    </w:pPr>
  </w:style>
  <w:style w:type="character" w:customStyle="1" w:styleId="a4">
    <w:name w:val="Абзац Знак"/>
    <w:basedOn w:val="a0"/>
    <w:link w:val="a3"/>
    <w:rsid w:val="000A1C76"/>
    <w:rPr>
      <w:rFonts w:ascii="Times New Roman" w:hAnsi="Times New Roman"/>
      <w:sz w:val="28"/>
    </w:rPr>
  </w:style>
  <w:style w:type="paragraph" w:customStyle="1" w:styleId="11">
    <w:name w:val="Заголовок1"/>
    <w:basedOn w:val="1"/>
    <w:next w:val="a3"/>
    <w:link w:val="12"/>
    <w:autoRedefine/>
    <w:qFormat/>
    <w:rsid w:val="00393EF3"/>
    <w:rPr>
      <w:rFonts w:ascii="Times New Roman" w:hAnsi="Times New Roman"/>
      <w:b/>
      <w:color w:val="000000" w:themeColor="text1"/>
      <w:sz w:val="28"/>
    </w:rPr>
  </w:style>
  <w:style w:type="character" w:customStyle="1" w:styleId="12">
    <w:name w:val="Заголовок1 Знак"/>
    <w:basedOn w:val="a0"/>
    <w:link w:val="11"/>
    <w:rsid w:val="00393EF3"/>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0A1C76"/>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125F66"/>
    <w:pPr>
      <w:ind w:left="720"/>
      <w:contextualSpacing/>
    </w:pPr>
  </w:style>
  <w:style w:type="paragraph" w:styleId="a6">
    <w:name w:val="header"/>
    <w:basedOn w:val="a"/>
    <w:link w:val="a7"/>
    <w:uiPriority w:val="99"/>
    <w:unhideWhenUsed/>
    <w:rsid w:val="00FE3A4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E3A44"/>
    <w:rPr>
      <w:rFonts w:ascii="Times New Roman" w:hAnsi="Times New Roman"/>
      <w:sz w:val="28"/>
    </w:rPr>
  </w:style>
  <w:style w:type="paragraph" w:styleId="a8">
    <w:name w:val="footer"/>
    <w:basedOn w:val="a"/>
    <w:link w:val="a9"/>
    <w:uiPriority w:val="99"/>
    <w:unhideWhenUsed/>
    <w:rsid w:val="00FE3A4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E3A44"/>
    <w:rPr>
      <w:rFonts w:ascii="Times New Roman" w:hAnsi="Times New Roman"/>
      <w:sz w:val="28"/>
    </w:rPr>
  </w:style>
  <w:style w:type="paragraph" w:customStyle="1" w:styleId="21">
    <w:name w:val="Заголовок2"/>
    <w:basedOn w:val="2"/>
    <w:next w:val="a3"/>
    <w:link w:val="22"/>
    <w:qFormat/>
    <w:rsid w:val="00DE1515"/>
    <w:pPr>
      <w:spacing w:line="360" w:lineRule="auto"/>
      <w:ind w:firstLine="284"/>
    </w:pPr>
    <w:rPr>
      <w:rFonts w:ascii="Times New Roman" w:eastAsia="Arial" w:hAnsi="Times New Roman" w:cs="Times New Roman"/>
      <w:b/>
      <w:color w:val="000000" w:themeColor="text1"/>
      <w:sz w:val="28"/>
      <w:szCs w:val="28"/>
      <w:lang w:eastAsia="ru-RU"/>
    </w:rPr>
  </w:style>
  <w:style w:type="character" w:customStyle="1" w:styleId="22">
    <w:name w:val="Заголовок2 Знак"/>
    <w:basedOn w:val="a0"/>
    <w:link w:val="21"/>
    <w:rsid w:val="00DE1515"/>
    <w:rPr>
      <w:rFonts w:ascii="Times New Roman" w:eastAsia="Arial" w:hAnsi="Times New Roman" w:cs="Times New Roman"/>
      <w:b/>
      <w:color w:val="000000" w:themeColor="text1"/>
      <w:sz w:val="28"/>
      <w:szCs w:val="28"/>
      <w:lang w:eastAsia="ru-RU"/>
    </w:rPr>
  </w:style>
  <w:style w:type="character" w:customStyle="1" w:styleId="20">
    <w:name w:val="Заголовок 2 Знак"/>
    <w:basedOn w:val="a0"/>
    <w:link w:val="2"/>
    <w:uiPriority w:val="9"/>
    <w:semiHidden/>
    <w:rsid w:val="00DE1515"/>
    <w:rPr>
      <w:rFonts w:asciiTheme="majorHAnsi" w:eastAsiaTheme="majorEastAsia" w:hAnsiTheme="majorHAnsi" w:cstheme="majorBidi"/>
      <w:color w:val="2F5496" w:themeColor="accent1" w:themeShade="BF"/>
      <w:sz w:val="26"/>
      <w:szCs w:val="26"/>
    </w:rPr>
  </w:style>
  <w:style w:type="character" w:styleId="aa">
    <w:name w:val="Hyperlink"/>
    <w:basedOn w:val="a0"/>
    <w:uiPriority w:val="99"/>
    <w:unhideWhenUsed/>
    <w:rsid w:val="00A23AD9"/>
    <w:rPr>
      <w:color w:val="0563C1" w:themeColor="hyperlink"/>
      <w:u w:val="single"/>
    </w:rPr>
  </w:style>
  <w:style w:type="character" w:styleId="ab">
    <w:name w:val="Unresolved Mention"/>
    <w:basedOn w:val="a0"/>
    <w:uiPriority w:val="99"/>
    <w:semiHidden/>
    <w:unhideWhenUsed/>
    <w:rsid w:val="00A23AD9"/>
    <w:rPr>
      <w:color w:val="605E5C"/>
      <w:shd w:val="clear" w:color="auto" w:fill="E1DFDD"/>
    </w:rPr>
  </w:style>
  <w:style w:type="paragraph" w:styleId="ac">
    <w:name w:val="TOC Heading"/>
    <w:basedOn w:val="1"/>
    <w:next w:val="a"/>
    <w:uiPriority w:val="39"/>
    <w:unhideWhenUsed/>
    <w:qFormat/>
    <w:rsid w:val="00393EF3"/>
    <w:pPr>
      <w:outlineLvl w:val="9"/>
    </w:pPr>
    <w:rPr>
      <w:lang w:eastAsia="ru-RU"/>
    </w:rPr>
  </w:style>
  <w:style w:type="paragraph" w:styleId="23">
    <w:name w:val="toc 2"/>
    <w:basedOn w:val="a"/>
    <w:next w:val="a"/>
    <w:autoRedefine/>
    <w:uiPriority w:val="39"/>
    <w:unhideWhenUsed/>
    <w:rsid w:val="00393EF3"/>
    <w:pPr>
      <w:spacing w:after="100"/>
      <w:ind w:left="280"/>
    </w:pPr>
  </w:style>
  <w:style w:type="paragraph" w:styleId="13">
    <w:name w:val="toc 1"/>
    <w:basedOn w:val="a"/>
    <w:next w:val="a"/>
    <w:autoRedefine/>
    <w:uiPriority w:val="39"/>
    <w:unhideWhenUsed/>
    <w:rsid w:val="00393EF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ettxy\Documents\&#1053;&#1072;&#1089;&#1090;&#1088;&#1072;&#1080;&#1074;&#1072;&#1077;&#1084;&#1099;&#1077;%20&#1096;&#1072;&#1073;&#1083;&#1086;&#1085;&#1099;%20Office\&#1056;&#1043;&#1057;&#105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4A00A30694E7429E8BD4AFBD2CA39D" ma:contentTypeVersion="2" ma:contentTypeDescription="Create a new document." ma:contentTypeScope="" ma:versionID="18b3f85a73a4919a7eab97e85747c8af">
  <xsd:schema xmlns:xsd="http://www.w3.org/2001/XMLSchema" xmlns:xs="http://www.w3.org/2001/XMLSchema" xmlns:p="http://schemas.microsoft.com/office/2006/metadata/properties" xmlns:ns3="4733477c-36b0-4d10-9d3e-6d235612c030" targetNamespace="http://schemas.microsoft.com/office/2006/metadata/properties" ma:root="true" ma:fieldsID="8b704f677be3e61943c741d638d9790c" ns3:_="">
    <xsd:import namespace="4733477c-36b0-4d10-9d3e-6d235612c03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3477c-36b0-4d10-9d3e-6d235612c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86C2E-73C3-4A23-A610-1F438DB17A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39C2D5-4998-4180-98ED-64CB2F208A58}">
  <ds:schemaRefs>
    <ds:schemaRef ds:uri="http://schemas.microsoft.com/sharepoint/v3/contenttype/forms"/>
  </ds:schemaRefs>
</ds:datastoreItem>
</file>

<file path=customXml/itemProps3.xml><?xml version="1.0" encoding="utf-8"?>
<ds:datastoreItem xmlns:ds="http://schemas.openxmlformats.org/officeDocument/2006/customXml" ds:itemID="{B2EDFE86-A8A6-4F28-94B8-0EFC17A78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3477c-36b0-4d10-9d3e-6d235612c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РГСУ</Template>
  <TotalTime>21</TotalTime>
  <Pages>24</Pages>
  <Words>7278</Words>
  <Characters>41488</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mouettxy</dc:creator>
  <cp:keywords/>
  <dc:description/>
  <cp:lastModifiedBy>Janice Wright</cp:lastModifiedBy>
  <cp:revision>1</cp:revision>
  <dcterms:created xsi:type="dcterms:W3CDTF">2021-05-06T23:28:00Z</dcterms:created>
  <dcterms:modified xsi:type="dcterms:W3CDTF">2021-05-06T23:52:00Z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0x010100794A00A30694E7429E8BD4AFBD2CA39D</vt:lpwstr>
  </property>
</Properties>
</file>