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08DA2" w14:textId="77777777" w:rsidR="00FE3A44" w:rsidRDefault="00FE3A44" w:rsidP="00DE1515">
      <w:pPr>
        <w:pStyle w:val="21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7A60BC2E" wp14:editId="6C2023A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314825" cy="1350010"/>
            <wp:effectExtent l="0" t="0" r="9525" b="254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35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F642C3" w14:textId="77777777" w:rsidR="00FE3A44" w:rsidRDefault="00FE3A4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</w:p>
    <w:p w14:paraId="146C148D" w14:textId="77777777" w:rsidR="00FE3A44" w:rsidRDefault="00FE3A4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</w:p>
    <w:p w14:paraId="115D134F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  <w:r w:rsidRPr="003E3E64">
        <w:rPr>
          <w:rFonts w:eastAsia="Arial" w:cs="Times New Roman"/>
          <w:b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3ABA6603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  <w:r w:rsidRPr="003E3E64">
        <w:rPr>
          <w:rFonts w:eastAsia="Arial" w:cs="Times New Roman"/>
          <w:b/>
          <w:szCs w:val="28"/>
          <w:lang w:eastAsia="ru-RU"/>
        </w:rPr>
        <w:t>«Российский Государственный Социальный Университет»</w:t>
      </w:r>
    </w:p>
    <w:p w14:paraId="1BE8504B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3A5D007F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Специальность – Информационные системы (по отраслям)</w:t>
      </w:r>
    </w:p>
    <w:p w14:paraId="1CE8EB45" w14:textId="17BB15E7" w:rsidR="003E3E64" w:rsidRPr="003E3E64" w:rsidRDefault="00FE3A4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t>Дисциплина</w:t>
      </w:r>
      <w:r w:rsidR="003E3E64" w:rsidRPr="003E3E64">
        <w:rPr>
          <w:rFonts w:eastAsia="Arial" w:cs="Times New Roman"/>
          <w:szCs w:val="28"/>
          <w:lang w:eastAsia="ru-RU"/>
        </w:rPr>
        <w:t xml:space="preserve"> «</w:t>
      </w:r>
      <w:r w:rsidR="006B3FF1">
        <w:rPr>
          <w:rFonts w:eastAsia="Arial" w:cs="Times New Roman"/>
          <w:b/>
          <w:bCs/>
          <w:szCs w:val="28"/>
          <w:lang w:eastAsia="ru-RU"/>
        </w:rPr>
        <w:t>Физика</w:t>
      </w:r>
      <w:r w:rsidR="003E3E64" w:rsidRPr="003E3E64">
        <w:rPr>
          <w:rFonts w:eastAsia="Arial" w:cs="Times New Roman"/>
          <w:szCs w:val="28"/>
          <w:lang w:eastAsia="ru-RU"/>
        </w:rPr>
        <w:t>»</w:t>
      </w:r>
    </w:p>
    <w:p w14:paraId="2E967575" w14:textId="77777777" w:rsidR="003E3E64" w:rsidRPr="003E3E64" w:rsidRDefault="003E3E6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</w:p>
    <w:p w14:paraId="5D24D69B" w14:textId="0C1E0190" w:rsidR="003E3E64" w:rsidRDefault="003E3E6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«</w:t>
      </w:r>
      <w:r w:rsidR="00A254FC">
        <w:rPr>
          <w:b/>
          <w:bCs/>
        </w:rPr>
        <w:t>Задание к разделу 1</w:t>
      </w:r>
      <w:r w:rsidRPr="003E3E64">
        <w:rPr>
          <w:rFonts w:eastAsia="Arial" w:cs="Times New Roman"/>
          <w:szCs w:val="28"/>
          <w:lang w:eastAsia="ru-RU"/>
        </w:rPr>
        <w:t>»</w:t>
      </w:r>
    </w:p>
    <w:p w14:paraId="6949CEA0" w14:textId="77777777" w:rsidR="00FE3A44" w:rsidRPr="003E3E64" w:rsidRDefault="00FE3A4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</w:p>
    <w:p w14:paraId="4F88B38E" w14:textId="77777777" w:rsidR="003E3E64" w:rsidRPr="00DE1515" w:rsidRDefault="003E3E64" w:rsidP="003E3E64">
      <w:pPr>
        <w:spacing w:after="0" w:line="360" w:lineRule="auto"/>
        <w:jc w:val="center"/>
        <w:rPr>
          <w:rFonts w:eastAsia="Arial" w:cs="Times New Roman"/>
          <w:szCs w:val="28"/>
          <w:lang w:eastAsia="ru-RU"/>
        </w:rPr>
      </w:pPr>
    </w:p>
    <w:p w14:paraId="4A5D29D9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b/>
          <w:bCs/>
          <w:szCs w:val="28"/>
          <w:lang w:eastAsia="ru-RU"/>
        </w:rPr>
      </w:pPr>
      <w:r w:rsidRPr="003E3E64">
        <w:rPr>
          <w:rFonts w:eastAsia="Arial" w:cs="Times New Roman"/>
          <w:b/>
          <w:bCs/>
          <w:szCs w:val="28"/>
          <w:lang w:eastAsia="ru-RU"/>
        </w:rPr>
        <w:t>Выполнил:</w:t>
      </w:r>
    </w:p>
    <w:p w14:paraId="731B4CCF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студент 1 курса</w:t>
      </w:r>
    </w:p>
    <w:p w14:paraId="795E9F60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группы ИН-К-0-Д-2020-2-11,</w:t>
      </w:r>
    </w:p>
    <w:p w14:paraId="3E152195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Чайковский Н. О.</w:t>
      </w:r>
    </w:p>
    <w:p w14:paraId="4BB626C6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 xml:space="preserve">                                                               </w:t>
      </w:r>
    </w:p>
    <w:p w14:paraId="25FA4502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b/>
          <w:bCs/>
          <w:szCs w:val="28"/>
          <w:lang w:eastAsia="ru-RU"/>
        </w:rPr>
      </w:pPr>
      <w:r w:rsidRPr="003E3E64">
        <w:rPr>
          <w:rFonts w:eastAsia="Arial" w:cs="Times New Roman"/>
          <w:b/>
          <w:bCs/>
          <w:szCs w:val="28"/>
          <w:lang w:eastAsia="ru-RU"/>
        </w:rPr>
        <w:t>Проверил:</w:t>
      </w:r>
    </w:p>
    <w:p w14:paraId="0D3637B8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преподаватель</w:t>
      </w:r>
    </w:p>
    <w:p w14:paraId="74044716" w14:textId="355EF6FA" w:rsidR="003E3E64" w:rsidRPr="003A7D6B" w:rsidRDefault="006B3FF1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t>Фомин Е</w:t>
      </w:r>
      <w:r w:rsidR="00F916BA">
        <w:rPr>
          <w:rFonts w:eastAsia="Arial" w:cs="Times New Roman"/>
          <w:szCs w:val="28"/>
          <w:lang w:eastAsia="ru-RU"/>
        </w:rPr>
        <w:t xml:space="preserve">. </w:t>
      </w:r>
      <w:r>
        <w:rPr>
          <w:rFonts w:eastAsia="Arial" w:cs="Times New Roman"/>
          <w:szCs w:val="28"/>
          <w:lang w:eastAsia="ru-RU"/>
        </w:rPr>
        <w:t>Ф</w:t>
      </w:r>
      <w:r w:rsidR="00F916BA">
        <w:rPr>
          <w:rFonts w:eastAsia="Arial" w:cs="Times New Roman"/>
          <w:szCs w:val="28"/>
          <w:lang w:eastAsia="ru-RU"/>
        </w:rPr>
        <w:t>.</w:t>
      </w:r>
    </w:p>
    <w:p w14:paraId="63280E80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12C139EA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19D791B0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7DFCD1F1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670F15EA" w14:textId="77777777" w:rsidR="00FE3A44" w:rsidRDefault="00FE3A44">
      <w:r>
        <w:br w:type="page"/>
      </w:r>
    </w:p>
    <w:p w14:paraId="32258B31" w14:textId="504D0E35" w:rsidR="00A254FC" w:rsidRDefault="00A254FC" w:rsidP="00A254FC">
      <w:pPr>
        <w:pStyle w:val="11"/>
      </w:pPr>
      <w:r>
        <w:lastRenderedPageBreak/>
        <w:t>Оборудование</w:t>
      </w:r>
    </w:p>
    <w:p w14:paraId="3726D76E" w14:textId="3B279695" w:rsidR="00A254FC" w:rsidRPr="00A254FC" w:rsidRDefault="00A254FC" w:rsidP="00A254FC">
      <w:pPr>
        <w:pStyle w:val="a3"/>
      </w:pPr>
      <w:r>
        <w:t>В</w:t>
      </w:r>
      <w:r w:rsidRPr="00A254FC">
        <w:t xml:space="preserve">акуумная колба, вольтметр, амперметр, резистор, источник питания, ключ, три </w:t>
      </w:r>
      <w:proofErr w:type="spellStart"/>
      <w:r w:rsidRPr="00A254FC">
        <w:t>цветофильтра</w:t>
      </w:r>
      <w:proofErr w:type="spellEnd"/>
      <w:r w:rsidRPr="00A254FC">
        <w:t xml:space="preserve"> (желтый, зеленый, фиолетовый).</w:t>
      </w:r>
    </w:p>
    <w:p w14:paraId="28DDD183" w14:textId="564B97B8" w:rsidR="00A254FC" w:rsidRDefault="00A254FC" w:rsidP="00A254FC">
      <w:pPr>
        <w:pStyle w:val="11"/>
      </w:pPr>
      <w:r>
        <w:t>Цель работы</w:t>
      </w:r>
    </w:p>
    <w:p w14:paraId="2D083FD1" w14:textId="66EE972F" w:rsidR="00A254FC" w:rsidRPr="00A254FC" w:rsidRDefault="00A254FC" w:rsidP="00A254FC">
      <w:pPr>
        <w:pStyle w:val="a3"/>
      </w:pPr>
      <w:r w:rsidRPr="00A254FC">
        <w:t>Определить постоянную планки.</w:t>
      </w:r>
    </w:p>
    <w:p w14:paraId="3A4D81B5" w14:textId="5BF3C0D6" w:rsidR="00A254FC" w:rsidRDefault="00A254FC" w:rsidP="00A254FC">
      <w:pPr>
        <w:pStyle w:val="11"/>
      </w:pPr>
      <w:r>
        <w:t>Теория</w:t>
      </w:r>
    </w:p>
    <w:p w14:paraId="6791C547" w14:textId="45E82EB7" w:rsidR="00A254FC" w:rsidRDefault="00A254FC" w:rsidP="00A254FC">
      <w:pPr>
        <w:pStyle w:val="a3"/>
      </w:pPr>
      <w:r>
        <w:t xml:space="preserve">Внешним фотоэффектом </w:t>
      </w:r>
      <w:proofErr w:type="gramStart"/>
      <w:r>
        <w:t>называется</w:t>
      </w:r>
      <w:proofErr w:type="gramEnd"/>
      <w:r>
        <w:t xml:space="preserve"> когда с поверхности вырываются электроны под действием излучения.</w:t>
      </w:r>
    </w:p>
    <w:p w14:paraId="444505B6" w14:textId="58EF3D39" w:rsidR="00A254FC" w:rsidRDefault="00A254FC" w:rsidP="00A254FC">
      <w:pPr>
        <w:pStyle w:val="a3"/>
      </w:pPr>
      <w:r>
        <w:rPr>
          <w:noProof/>
          <w:lang w:eastAsia="ru-RU"/>
        </w:rPr>
        <w:drawing>
          <wp:anchor distT="0" distB="0" distL="114300" distR="114300" simplePos="0" relativeHeight="251669504" behindDoc="0" locked="0" layoutInCell="1" allowOverlap="1" wp14:anchorId="03C128DA" wp14:editId="26E4915E">
            <wp:simplePos x="0" y="0"/>
            <wp:positionH relativeFrom="column">
              <wp:posOffset>415290</wp:posOffset>
            </wp:positionH>
            <wp:positionV relativeFrom="paragraph">
              <wp:posOffset>260985</wp:posOffset>
            </wp:positionV>
            <wp:extent cx="1514475" cy="723900"/>
            <wp:effectExtent l="0" t="0" r="952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70528" behindDoc="0" locked="0" layoutInCell="1" allowOverlap="1" wp14:anchorId="57197D53" wp14:editId="1C1C72E0">
            <wp:simplePos x="0" y="0"/>
            <wp:positionH relativeFrom="column">
              <wp:posOffset>529590</wp:posOffset>
            </wp:positionH>
            <wp:positionV relativeFrom="paragraph">
              <wp:posOffset>975360</wp:posOffset>
            </wp:positionV>
            <wp:extent cx="962025" cy="447675"/>
            <wp:effectExtent l="0" t="0" r="9525" b="952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Уравнение Эйнштейна </w:t>
      </w:r>
    </w:p>
    <w:p w14:paraId="36522369" w14:textId="5523E196" w:rsidR="00A254FC" w:rsidRDefault="00A254FC" w:rsidP="00A254FC">
      <w:pPr>
        <w:pStyle w:val="a3"/>
      </w:pPr>
      <w:r>
        <w:t>Красная граница фотоэффекта – это минимальная частота и соответствующая ей максимальная длина волны, при которой наблюдается фотоэффект.</w:t>
      </w:r>
      <w:r w:rsidRPr="00A254FC">
        <w:rPr>
          <w:noProof/>
          <w:lang w:eastAsia="ru-RU"/>
        </w:rPr>
        <w:t xml:space="preserve"> </w:t>
      </w:r>
    </w:p>
    <w:p w14:paraId="3139C5CF" w14:textId="398EAC9F" w:rsidR="00A254FC" w:rsidRPr="00A254FC" w:rsidRDefault="00A254FC" w:rsidP="00A254FC">
      <w:pPr>
        <w:pStyle w:val="a3"/>
      </w:pPr>
      <w:r>
        <w:rPr>
          <w:noProof/>
          <w:lang w:eastAsia="ru-RU"/>
        </w:rPr>
        <w:drawing>
          <wp:anchor distT="0" distB="0" distL="114300" distR="114300" simplePos="0" relativeHeight="251671552" behindDoc="0" locked="0" layoutInCell="1" allowOverlap="1" wp14:anchorId="5B00453D" wp14:editId="167BC8E7">
            <wp:simplePos x="0" y="0"/>
            <wp:positionH relativeFrom="column">
              <wp:posOffset>510540</wp:posOffset>
            </wp:positionH>
            <wp:positionV relativeFrom="paragraph">
              <wp:posOffset>255905</wp:posOffset>
            </wp:positionV>
            <wp:extent cx="1076325" cy="552450"/>
            <wp:effectExtent l="0" t="0" r="9525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Связь запирающего напряжения с максимальной кинетической энергией </w:t>
      </w:r>
    </w:p>
    <w:p w14:paraId="436DA762" w14:textId="77777777" w:rsidR="00A254FC" w:rsidRDefault="00A254FC" w:rsidP="00A254FC">
      <w:pPr>
        <w:pStyle w:val="11"/>
      </w:pPr>
      <w:r>
        <w:t>Ход работы</w:t>
      </w:r>
    </w:p>
    <w:p w14:paraId="7DADE365" w14:textId="7281F9A8" w:rsidR="004D0EFF" w:rsidRPr="006B3FF1" w:rsidRDefault="00A254FC" w:rsidP="00A254FC">
      <w:pPr>
        <w:pStyle w:val="a3"/>
      </w:pPr>
      <w:r>
        <w:rPr>
          <w:noProof/>
          <w:lang w:eastAsia="ru-RU"/>
        </w:rPr>
        <w:drawing>
          <wp:anchor distT="0" distB="0" distL="114300" distR="114300" simplePos="0" relativeHeight="251672576" behindDoc="0" locked="0" layoutInCell="1" allowOverlap="1" wp14:anchorId="1544CC3A" wp14:editId="4C0107C6">
            <wp:simplePos x="0" y="0"/>
            <wp:positionH relativeFrom="margin">
              <wp:align>right</wp:align>
            </wp:positionH>
            <wp:positionV relativeFrom="paragraph">
              <wp:posOffset>481330</wp:posOffset>
            </wp:positionV>
            <wp:extent cx="5939117" cy="3048000"/>
            <wp:effectExtent l="0" t="0" r="508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117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254FC">
        <w:t>С 2019 года значение постоянной Планка считается зафиксированным и точно равным величине = 6,626 070 15</w:t>
      </w:r>
      <w:r w:rsidRPr="00A254FC">
        <w:rPr>
          <w:rFonts w:ascii="Cambria Math" w:hAnsi="Cambria Math" w:cs="Cambria Math"/>
        </w:rPr>
        <w:t>⋅</w:t>
      </w:r>
      <w:r w:rsidRPr="00A254FC">
        <w:t>10</w:t>
      </w:r>
      <w:r w:rsidRPr="00A254FC">
        <w:rPr>
          <w:rFonts w:cs="Times New Roman"/>
        </w:rPr>
        <w:t>−</w:t>
      </w:r>
      <w:r w:rsidRPr="00A254FC">
        <w:t xml:space="preserve">34 </w:t>
      </w:r>
      <w:r w:rsidRPr="00A254FC">
        <w:rPr>
          <w:rFonts w:cs="Times New Roman"/>
        </w:rPr>
        <w:t>кг·м</w:t>
      </w:r>
      <w:r w:rsidRPr="00A254FC">
        <w:t>2</w:t>
      </w:r>
      <w:r w:rsidRPr="00A254FC">
        <w:rPr>
          <w:rFonts w:cs="Times New Roman"/>
        </w:rPr>
        <w:t>·с−</w:t>
      </w:r>
      <w:r w:rsidRPr="00A254FC">
        <w:t>1 (</w:t>
      </w:r>
      <w:proofErr w:type="spellStart"/>
      <w:r w:rsidRPr="00A254FC">
        <w:rPr>
          <w:rFonts w:cs="Times New Roman"/>
        </w:rPr>
        <w:t>Дж·с</w:t>
      </w:r>
      <w:proofErr w:type="spellEnd"/>
      <w:r w:rsidRPr="00A254FC">
        <w:t>).</w:t>
      </w:r>
    </w:p>
    <w:sectPr w:rsidR="004D0EFF" w:rsidRPr="006B3FF1" w:rsidSect="00FE3A44">
      <w:footerReference w:type="default" r:id="rId15"/>
      <w:footerReference w:type="first" r:id="rId16"/>
      <w:pgSz w:w="11906" w:h="16838"/>
      <w:pgMar w:top="1134" w:right="850" w:bottom="1134" w:left="1701" w:header="708" w:footer="708" w:gutter="0"/>
      <w:pgNumType w:fmt="numberInDash"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9FED14" w14:textId="77777777" w:rsidR="004C2084" w:rsidRDefault="004C2084" w:rsidP="00FE3A44">
      <w:pPr>
        <w:spacing w:after="0" w:line="240" w:lineRule="auto"/>
      </w:pPr>
      <w:r>
        <w:separator/>
      </w:r>
    </w:p>
  </w:endnote>
  <w:endnote w:type="continuationSeparator" w:id="0">
    <w:p w14:paraId="7C11C451" w14:textId="77777777" w:rsidR="004C2084" w:rsidRDefault="004C2084" w:rsidP="00FE3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34067247"/>
      <w:docPartObj>
        <w:docPartGallery w:val="Page Numbers (Bottom of Page)"/>
        <w:docPartUnique/>
      </w:docPartObj>
    </w:sdtPr>
    <w:sdtEndPr/>
    <w:sdtContent>
      <w:p w14:paraId="31E116AD" w14:textId="77777777" w:rsidR="00FE3A44" w:rsidRDefault="00FE3A4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32FB062" w14:textId="77777777" w:rsidR="00FE3A44" w:rsidRDefault="00FE3A44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1D2B1" w14:textId="77777777" w:rsidR="00FE3A44" w:rsidRPr="00FE3A44" w:rsidRDefault="00FE3A44" w:rsidP="00FE3A44">
    <w:pPr>
      <w:pStyle w:val="a8"/>
      <w:jc w:val="center"/>
    </w:pPr>
    <w:r>
      <w:t>Москва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B7A1A8" w14:textId="77777777" w:rsidR="004C2084" w:rsidRDefault="004C2084" w:rsidP="00FE3A44">
      <w:pPr>
        <w:spacing w:after="0" w:line="240" w:lineRule="auto"/>
      </w:pPr>
      <w:r>
        <w:separator/>
      </w:r>
    </w:p>
  </w:footnote>
  <w:footnote w:type="continuationSeparator" w:id="0">
    <w:p w14:paraId="7C7CE43C" w14:textId="77777777" w:rsidR="004C2084" w:rsidRDefault="004C2084" w:rsidP="00FE3A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755" type="#_x0000_t75" alt="*" style="width:9pt;height:14.25pt;visibility:visible;mso-wrap-style:square" o:bullet="t">
        <v:imagedata r:id="rId1" o:title="*"/>
      </v:shape>
    </w:pict>
  </w:numPicBullet>
  <w:abstractNum w:abstractNumId="0" w15:restartNumberingAfterBreak="0">
    <w:nsid w:val="08345E9D"/>
    <w:multiLevelType w:val="hybridMultilevel"/>
    <w:tmpl w:val="FB38522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B8A54FD"/>
    <w:multiLevelType w:val="hybridMultilevel"/>
    <w:tmpl w:val="607A8C6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B280C16"/>
    <w:multiLevelType w:val="hybridMultilevel"/>
    <w:tmpl w:val="395024E2"/>
    <w:lvl w:ilvl="0" w:tplc="1DF4611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D3C4B76"/>
    <w:multiLevelType w:val="hybridMultilevel"/>
    <w:tmpl w:val="8F5ADB6A"/>
    <w:lvl w:ilvl="0" w:tplc="1DF4611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DD05A86"/>
    <w:multiLevelType w:val="hybridMultilevel"/>
    <w:tmpl w:val="16122D9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204D68EE"/>
    <w:multiLevelType w:val="hybridMultilevel"/>
    <w:tmpl w:val="93D6257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2F661C8E"/>
    <w:multiLevelType w:val="hybridMultilevel"/>
    <w:tmpl w:val="DDA0C35C"/>
    <w:lvl w:ilvl="0" w:tplc="1DF4611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30974846"/>
    <w:multiLevelType w:val="hybridMultilevel"/>
    <w:tmpl w:val="B59CCAE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39A65597"/>
    <w:multiLevelType w:val="hybridMultilevel"/>
    <w:tmpl w:val="9450283C"/>
    <w:lvl w:ilvl="0" w:tplc="1DF4611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9" w15:restartNumberingAfterBreak="0">
    <w:nsid w:val="3EB856F5"/>
    <w:multiLevelType w:val="hybridMultilevel"/>
    <w:tmpl w:val="57C0DD3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3FCB7EFD"/>
    <w:multiLevelType w:val="hybridMultilevel"/>
    <w:tmpl w:val="13283A0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47BD5924"/>
    <w:multiLevelType w:val="hybridMultilevel"/>
    <w:tmpl w:val="026AD5C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4BB07273"/>
    <w:multiLevelType w:val="hybridMultilevel"/>
    <w:tmpl w:val="65CA502C"/>
    <w:lvl w:ilvl="0" w:tplc="65D62E9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544177DC"/>
    <w:multiLevelType w:val="hybridMultilevel"/>
    <w:tmpl w:val="6C289232"/>
    <w:lvl w:ilvl="0" w:tplc="AE20836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5AE013AD"/>
    <w:multiLevelType w:val="hybridMultilevel"/>
    <w:tmpl w:val="06462932"/>
    <w:lvl w:ilvl="0" w:tplc="1DF46116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5EB75D16"/>
    <w:multiLevelType w:val="hybridMultilevel"/>
    <w:tmpl w:val="AD4854B6"/>
    <w:lvl w:ilvl="0" w:tplc="65D62E9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0C7728"/>
    <w:multiLevelType w:val="hybridMultilevel"/>
    <w:tmpl w:val="1774021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6FDD43E5"/>
    <w:multiLevelType w:val="hybridMultilevel"/>
    <w:tmpl w:val="E89C445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745F3B07"/>
    <w:multiLevelType w:val="hybridMultilevel"/>
    <w:tmpl w:val="760C3EA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753C5B17"/>
    <w:multiLevelType w:val="hybridMultilevel"/>
    <w:tmpl w:val="9AAAFC3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8"/>
  </w:num>
  <w:num w:numId="3">
    <w:abstractNumId w:val="11"/>
  </w:num>
  <w:num w:numId="4">
    <w:abstractNumId w:val="17"/>
  </w:num>
  <w:num w:numId="5">
    <w:abstractNumId w:val="0"/>
  </w:num>
  <w:num w:numId="6">
    <w:abstractNumId w:val="19"/>
  </w:num>
  <w:num w:numId="7">
    <w:abstractNumId w:val="10"/>
  </w:num>
  <w:num w:numId="8">
    <w:abstractNumId w:val="5"/>
  </w:num>
  <w:num w:numId="9">
    <w:abstractNumId w:val="9"/>
  </w:num>
  <w:num w:numId="10">
    <w:abstractNumId w:val="7"/>
  </w:num>
  <w:num w:numId="11">
    <w:abstractNumId w:val="1"/>
  </w:num>
  <w:num w:numId="12">
    <w:abstractNumId w:val="16"/>
  </w:num>
  <w:num w:numId="13">
    <w:abstractNumId w:val="6"/>
  </w:num>
  <w:num w:numId="14">
    <w:abstractNumId w:val="12"/>
  </w:num>
  <w:num w:numId="15">
    <w:abstractNumId w:val="15"/>
  </w:num>
  <w:num w:numId="16">
    <w:abstractNumId w:val="14"/>
  </w:num>
  <w:num w:numId="17">
    <w:abstractNumId w:val="2"/>
  </w:num>
  <w:num w:numId="18">
    <w:abstractNumId w:val="8"/>
  </w:num>
  <w:num w:numId="19">
    <w:abstractNumId w:val="4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FF1"/>
    <w:rsid w:val="00012017"/>
    <w:rsid w:val="00061C33"/>
    <w:rsid w:val="000A1C76"/>
    <w:rsid w:val="000C5662"/>
    <w:rsid w:val="00125F66"/>
    <w:rsid w:val="001C5786"/>
    <w:rsid w:val="00325D3D"/>
    <w:rsid w:val="003A7D6B"/>
    <w:rsid w:val="003E3E64"/>
    <w:rsid w:val="004843FE"/>
    <w:rsid w:val="004C2084"/>
    <w:rsid w:val="004C548F"/>
    <w:rsid w:val="004D0EFF"/>
    <w:rsid w:val="004F0E2E"/>
    <w:rsid w:val="005A2D7A"/>
    <w:rsid w:val="006B3FF1"/>
    <w:rsid w:val="006F04EB"/>
    <w:rsid w:val="006F4973"/>
    <w:rsid w:val="0094405B"/>
    <w:rsid w:val="00962331"/>
    <w:rsid w:val="0096374A"/>
    <w:rsid w:val="00974020"/>
    <w:rsid w:val="00A23AD9"/>
    <w:rsid w:val="00A254FC"/>
    <w:rsid w:val="00B33815"/>
    <w:rsid w:val="00B44D7F"/>
    <w:rsid w:val="00C614E3"/>
    <w:rsid w:val="00C914D2"/>
    <w:rsid w:val="00D12155"/>
    <w:rsid w:val="00D47AF8"/>
    <w:rsid w:val="00DE1515"/>
    <w:rsid w:val="00E31092"/>
    <w:rsid w:val="00F916BA"/>
    <w:rsid w:val="00FD64F3"/>
    <w:rsid w:val="00FE3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D740F"/>
  <w15:chartTrackingRefBased/>
  <w15:docId w15:val="{15E32387-205C-450C-A0C6-C8022F735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1C7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A1C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E15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Абзац"/>
    <w:basedOn w:val="a"/>
    <w:link w:val="a4"/>
    <w:autoRedefine/>
    <w:qFormat/>
    <w:rsid w:val="000A1C76"/>
    <w:pPr>
      <w:ind w:firstLine="567"/>
    </w:pPr>
  </w:style>
  <w:style w:type="character" w:customStyle="1" w:styleId="a4">
    <w:name w:val="Абзац Знак"/>
    <w:basedOn w:val="a0"/>
    <w:link w:val="a3"/>
    <w:rsid w:val="000A1C76"/>
    <w:rPr>
      <w:rFonts w:ascii="Times New Roman" w:hAnsi="Times New Roman"/>
      <w:sz w:val="28"/>
    </w:rPr>
  </w:style>
  <w:style w:type="paragraph" w:customStyle="1" w:styleId="11">
    <w:name w:val="Заголовок1"/>
    <w:basedOn w:val="1"/>
    <w:next w:val="a3"/>
    <w:link w:val="12"/>
    <w:autoRedefine/>
    <w:qFormat/>
    <w:rsid w:val="00DE1515"/>
    <w:rPr>
      <w:rFonts w:ascii="Times New Roman" w:hAnsi="Times New Roman"/>
      <w:b/>
      <w:color w:val="000000" w:themeColor="text1"/>
      <w:sz w:val="28"/>
    </w:rPr>
  </w:style>
  <w:style w:type="character" w:customStyle="1" w:styleId="12">
    <w:name w:val="Заголовок1 Знак"/>
    <w:basedOn w:val="a0"/>
    <w:link w:val="11"/>
    <w:rsid w:val="00DE151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0A1C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125F66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FE3A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E3A44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FE3A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E3A44"/>
    <w:rPr>
      <w:rFonts w:ascii="Times New Roman" w:hAnsi="Times New Roman"/>
      <w:sz w:val="28"/>
    </w:rPr>
  </w:style>
  <w:style w:type="paragraph" w:customStyle="1" w:styleId="21">
    <w:name w:val="Заголовок2"/>
    <w:basedOn w:val="2"/>
    <w:next w:val="a3"/>
    <w:link w:val="22"/>
    <w:qFormat/>
    <w:rsid w:val="00DE1515"/>
    <w:pPr>
      <w:spacing w:line="360" w:lineRule="auto"/>
      <w:ind w:firstLine="284"/>
    </w:pPr>
    <w:rPr>
      <w:rFonts w:ascii="Times New Roman" w:eastAsia="Arial" w:hAnsi="Times New Roman" w:cs="Times New Roman"/>
      <w:b/>
      <w:color w:val="000000" w:themeColor="text1"/>
      <w:sz w:val="28"/>
      <w:szCs w:val="28"/>
      <w:lang w:eastAsia="ru-RU"/>
    </w:rPr>
  </w:style>
  <w:style w:type="character" w:customStyle="1" w:styleId="22">
    <w:name w:val="Заголовок2 Знак"/>
    <w:basedOn w:val="a0"/>
    <w:link w:val="21"/>
    <w:rsid w:val="00DE1515"/>
    <w:rPr>
      <w:rFonts w:ascii="Times New Roman" w:eastAsia="Arial" w:hAnsi="Times New Roman" w:cs="Times New Roman"/>
      <w:b/>
      <w:color w:val="000000" w:themeColor="text1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DE15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a">
    <w:name w:val="Hyperlink"/>
    <w:basedOn w:val="a0"/>
    <w:uiPriority w:val="99"/>
    <w:unhideWhenUsed/>
    <w:rsid w:val="00A23AD9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A23A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uettxy\Documents\&#1053;&#1072;&#1089;&#1090;&#1088;&#1072;&#1080;&#1074;&#1072;&#1077;&#1084;&#1099;&#1077;%20&#1096;&#1072;&#1073;&#1083;&#1086;&#1085;&#1099;%20Office\&#1056;&#1043;&#1057;&#1059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4A00A30694E7429E8BD4AFBD2CA39D" ma:contentTypeVersion="2" ma:contentTypeDescription="Create a new document." ma:contentTypeScope="" ma:versionID="18b3f85a73a4919a7eab97e85747c8af">
  <xsd:schema xmlns:xsd="http://www.w3.org/2001/XMLSchema" xmlns:xs="http://www.w3.org/2001/XMLSchema" xmlns:p="http://schemas.microsoft.com/office/2006/metadata/properties" xmlns:ns3="4733477c-36b0-4d10-9d3e-6d235612c030" targetNamespace="http://schemas.microsoft.com/office/2006/metadata/properties" ma:root="true" ma:fieldsID="8b704f677be3e61943c741d638d9790c" ns3:_="">
    <xsd:import namespace="4733477c-36b0-4d10-9d3e-6d235612c03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33477c-36b0-4d10-9d3e-6d235612c0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B39C2D5-4998-4180-98ED-64CB2F208A5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B986C2E-73C3-4A23-A610-1F438DB17A0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2EDFE86-A8A6-4F28-94B8-0EFC17A783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33477c-36b0-4d10-9d3e-6d235612c0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РГСУ.dotx</Template>
  <TotalTime>14</TotalTime>
  <Pages>2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mouettxy</dc:creator>
  <cp:keywords/>
  <dc:description/>
  <cp:lastModifiedBy>Janice Wright</cp:lastModifiedBy>
  <cp:revision>2</cp:revision>
  <dcterms:created xsi:type="dcterms:W3CDTF">2021-05-19T17:41:00Z</dcterms:created>
  <dcterms:modified xsi:type="dcterms:W3CDTF">2021-05-19T18:05:00Z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0x010100794A00A30694E7429E8BD4AFBD2CA39D</vt:lpwstr>
  </property>
</Properties>
</file>