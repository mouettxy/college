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8DA2" w14:textId="77777777" w:rsidR="00FE3A44" w:rsidRDefault="00FE3A44" w:rsidP="00412EF4">
      <w:pPr>
        <w:pStyle w:val="a3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60BC2E" wp14:editId="6C2023A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642C3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146C148D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115D134F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ABA6603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BE8504B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A5D007F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1CE8EB45" w14:textId="17BB15E7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6B3FF1">
        <w:rPr>
          <w:rFonts w:eastAsia="Arial" w:cs="Times New Roman"/>
          <w:b/>
          <w:bCs/>
          <w:szCs w:val="28"/>
          <w:lang w:eastAsia="ru-RU"/>
        </w:rPr>
        <w:t>Физика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2E967575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5D24D69B" w14:textId="7D156E6A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A254FC">
        <w:rPr>
          <w:b/>
          <w:bCs/>
        </w:rPr>
        <w:t xml:space="preserve">Задание к разделу </w:t>
      </w:r>
      <w:r w:rsidR="00412EF4">
        <w:rPr>
          <w:b/>
          <w:bCs/>
        </w:rPr>
        <w:t>3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6949CEA0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4F88B38E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4A5D29D9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731B4CC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795E9F60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3E152195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4BB626C6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25FA450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0D3637B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74044716" w14:textId="355EF6FA" w:rsidR="003E3E64" w:rsidRPr="003A7D6B" w:rsidRDefault="006B3FF1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Фомин Е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Ф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3280E80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12C139EA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19D791B0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DFCD1F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70F15EA" w14:textId="77777777" w:rsidR="00FE3A44" w:rsidRDefault="00FE3A44">
      <w:r>
        <w:br w:type="page"/>
      </w:r>
    </w:p>
    <w:p w14:paraId="7DADE365" w14:textId="2DE6BA51" w:rsidR="004D0EFF" w:rsidRDefault="00412EF4" w:rsidP="00412EF4">
      <w:pPr>
        <w:pStyle w:val="11"/>
      </w:pPr>
      <w:r w:rsidRPr="00412EF4">
        <w:lastRenderedPageBreak/>
        <w:t>Расчет энергетического выхода протон-протонных реакций на Солнце</w:t>
      </w:r>
    </w:p>
    <w:p w14:paraId="55FD617F" w14:textId="77777777" w:rsidR="00412EF4" w:rsidRDefault="00412EF4" w:rsidP="00412EF4">
      <w:pPr>
        <w:pStyle w:val="a3"/>
      </w:pPr>
      <w:r>
        <w:t>В теорию записать формулу для расчета энергетического выхода и все реакции, которые будут на картинке.</w:t>
      </w:r>
    </w:p>
    <w:p w14:paraId="749215FB" w14:textId="77777777" w:rsidR="00412EF4" w:rsidRDefault="00412EF4" w:rsidP="00412EF4">
      <w:pPr>
        <w:pStyle w:val="a3"/>
      </w:pPr>
      <w:r>
        <w:t>Суть работы - для каждой реакции посчитать энергетический выход (можно руками, можно написать программу).</w:t>
      </w:r>
    </w:p>
    <w:p w14:paraId="0786927E" w14:textId="6030B6C1" w:rsidR="00412EF4" w:rsidRDefault="00412EF4" w:rsidP="00412EF4">
      <w:pPr>
        <w:pStyle w:val="a3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835BED8" wp14:editId="5588123E">
            <wp:simplePos x="0" y="0"/>
            <wp:positionH relativeFrom="margin">
              <wp:align>right</wp:align>
            </wp:positionH>
            <wp:positionV relativeFrom="paragraph">
              <wp:posOffset>574040</wp:posOffset>
            </wp:positionV>
            <wp:extent cx="5940425" cy="415671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Красным "ню" обозначено электронное нейтрино, её клад в реакцию учитывать не нужно</w:t>
      </w:r>
    </w:p>
    <w:p w14:paraId="47DFE8F9" w14:textId="6AC988B1" w:rsidR="00412EF4" w:rsidRDefault="00412EF4" w:rsidP="00412EF4">
      <w:pPr>
        <w:pStyle w:val="11"/>
      </w:pPr>
      <w:r>
        <w:t>№1</w:t>
      </w:r>
    </w:p>
    <w:p w14:paraId="63115E84" w14:textId="181A3757" w:rsidR="00412EF4" w:rsidRDefault="00412EF4" w:rsidP="00412EF4">
      <w:pPr>
        <w:pStyle w:val="a3"/>
      </w:pPr>
      <w:r>
        <w:t>За счёт энерговыделения при ядерных реакциях традиционно труден для учеников средней школы, однако происходящие внутри атомного ядра процессы всегда вызывают у них живой интерес. В школьных учебниках на примерах показано, как определить энергию связи ядра и энергетический выход ядерной реакции, однако совсем не обсуждаются условия протекания ядерной реакции и другие способы расчёта энерговыделения. Попробуем этот недочёт устранить, сгруппировав решаемые на уроке задачи так, чтобы они образовали систему задач, которая будет развивать ученика. Напомним, что ядерные реакции – превращения атомных ядер при взаимодействии с частицами, в том числе с фотонами или друг с другом.</w:t>
      </w:r>
    </w:p>
    <w:p w14:paraId="2C63E22B" w14:textId="77777777" w:rsidR="00412EF4" w:rsidRDefault="00412EF4" w:rsidP="00412EF4">
      <w:pPr>
        <w:pStyle w:val="a3"/>
      </w:pPr>
      <w:r>
        <w:t xml:space="preserve">Для протекания ядерной реакции необходимо сближение частиц до расстояний порядка 10–13 см. Что конкретно произойдёт с ядром, зависит от </w:t>
      </w:r>
      <w:r>
        <w:lastRenderedPageBreak/>
        <w:t>энергии налетающей частицы и энергии связи нуклонов: частица может быть захвачена ядром атома и вызвать ядерную реакцию, может расщепить ядро на фрагменты, может отлететь от ядра при упругом ударе. Ядерные реакции подчиняются законам сохранения электрического заряда, энергии, импульса.</w:t>
      </w:r>
    </w:p>
    <w:p w14:paraId="0EE85AE6" w14:textId="0833B04B" w:rsidR="00412EF4" w:rsidRPr="00CD29BE" w:rsidRDefault="00412EF4" w:rsidP="00412EF4">
      <w:pPr>
        <w:pStyle w:val="a3"/>
      </w:pPr>
      <w:r>
        <w:t>Примеры ядерных реакций</w:t>
      </w:r>
      <w:r w:rsidRPr="00CD29BE">
        <w:t>:</w:t>
      </w:r>
    </w:p>
    <w:p w14:paraId="02F3E3C7" w14:textId="41FED75B" w:rsidR="00412EF4" w:rsidRDefault="00412EF4" w:rsidP="00412EF4">
      <w:pPr>
        <w:pStyle w:val="a3"/>
      </w:pPr>
      <w:r>
        <w:t xml:space="preserve"> </w:t>
      </w:r>
      <w:r w:rsidRPr="003E230F">
        <w:rPr>
          <w:rFonts w:eastAsia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8989B0B" wp14:editId="4180DECC">
            <wp:extent cx="1392555" cy="457200"/>
            <wp:effectExtent l="0" t="0" r="0" b="0"/>
            <wp:docPr id="24" name="Рисунок 24" descr="формул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01F0" w14:textId="77777777" w:rsidR="00412EF4" w:rsidRDefault="00412EF4" w:rsidP="00412EF4">
      <w:pPr>
        <w:pStyle w:val="a3"/>
      </w:pPr>
      <w:r>
        <w:t>Ядерные реакции могут протекать как с выделением, так и с поглощением энергии. Причём эта энергия по порядку величины в 106 раз больше, чем при химической реакции! Произведём расчёт энерговыделения на примере ядерной реакции:</w:t>
      </w:r>
    </w:p>
    <w:p w14:paraId="07353A52" w14:textId="1F5D50E6" w:rsidR="00412EF4" w:rsidRDefault="00412EF4" w:rsidP="00412EF4">
      <w:pPr>
        <w:pStyle w:val="a3"/>
      </w:pPr>
      <w:r>
        <w:t xml:space="preserve"> </w:t>
      </w:r>
      <w:r w:rsidRPr="003E230F">
        <w:rPr>
          <w:rFonts w:eastAsia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9F54119" wp14:editId="30CF491B">
            <wp:extent cx="2390140" cy="207645"/>
            <wp:effectExtent l="0" t="0" r="0" b="1905"/>
            <wp:docPr id="23" name="Рисунок 23" descr="формул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ла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1603" w14:textId="77777777" w:rsidR="00412EF4" w:rsidRDefault="00412EF4" w:rsidP="00412EF4">
      <w:pPr>
        <w:pStyle w:val="a3"/>
      </w:pPr>
      <w:r>
        <w:t>(такие ядерные реакции называются реакциями синтеза):</w:t>
      </w:r>
    </w:p>
    <w:p w14:paraId="2545F76D" w14:textId="5D19C409" w:rsidR="00412EF4" w:rsidRDefault="00412EF4" w:rsidP="00412EF4">
      <w:pPr>
        <w:pStyle w:val="a3"/>
        <w:ind w:firstLine="0"/>
      </w:pPr>
      <w:r>
        <w:t xml:space="preserve">2,01410 </w:t>
      </w:r>
      <w:proofErr w:type="spellStart"/>
      <w:r>
        <w:t>а.е.м</w:t>
      </w:r>
      <w:proofErr w:type="spellEnd"/>
      <w:r>
        <w:t xml:space="preserve">. + 3,01605 </w:t>
      </w:r>
      <w:proofErr w:type="spellStart"/>
      <w:r>
        <w:t>а.е.м</w:t>
      </w:r>
      <w:proofErr w:type="spellEnd"/>
      <w:r>
        <w:t xml:space="preserve">. – (4,00260 + 1,00866) </w:t>
      </w:r>
      <w:proofErr w:type="spellStart"/>
      <w:r>
        <w:t>а.е.м</w:t>
      </w:r>
      <w:proofErr w:type="spellEnd"/>
      <w:r>
        <w:t>. = 0,01889</w:t>
      </w:r>
      <w:r>
        <w:br/>
      </w:r>
      <w:proofErr w:type="spellStart"/>
      <w:r>
        <w:t>а.е.м</w:t>
      </w:r>
      <w:proofErr w:type="spellEnd"/>
      <w:r>
        <w:t>. = 0,013136 · 10–27 кг.</w:t>
      </w:r>
      <w:r>
        <w:br/>
        <w:t>E = Δmc2 = 0,28221 · 10–11 Дж ≈ 17,6 МэВ.</w:t>
      </w:r>
    </w:p>
    <w:p w14:paraId="0831DA2E" w14:textId="68BB9D8F" w:rsidR="00412EF4" w:rsidRPr="00485122" w:rsidRDefault="00412EF4" w:rsidP="00412EF4">
      <w:pPr>
        <w:pStyle w:val="a3"/>
      </w:pPr>
      <w:r>
        <w:t xml:space="preserve">Ядерные реакции деления покажем на примере одной из возможных схем деления изотопа урана  </w:t>
      </w:r>
      <w:r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inline distT="0" distB="0" distL="0" distR="0" wp14:anchorId="6DE4D53F" wp14:editId="7ED5CD97">
            <wp:extent cx="325755" cy="235585"/>
            <wp:effectExtent l="0" t="0" r="0" b="0"/>
            <wp:docPr id="21" name="Рисунок 21" descr="формула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ула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  <w:r w:rsidR="00485122" w:rsidRPr="00485122">
        <w:t xml:space="preserve"> </w:t>
      </w:r>
      <w:r w:rsidR="00485122">
        <w:tab/>
      </w:r>
    </w:p>
    <w:p w14:paraId="7B8BD86B" w14:textId="335471EB" w:rsidR="00412EF4" w:rsidRDefault="00412EF4" w:rsidP="00412EF4">
      <w:pPr>
        <w:pStyle w:val="a3"/>
      </w:pPr>
      <w:r>
        <w:t xml:space="preserve"> </w:t>
      </w:r>
      <w:r w:rsidRPr="003E230F">
        <w:rPr>
          <w:rFonts w:eastAsia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9A3203C" wp14:editId="12186BCD">
            <wp:extent cx="2978785" cy="249555"/>
            <wp:effectExtent l="0" t="0" r="0" b="0"/>
            <wp:docPr id="20" name="Рисунок 20" descr="формула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8C8A" w14:textId="77777777" w:rsidR="00412EF4" w:rsidRDefault="00412EF4" w:rsidP="00412EF4">
      <w:pPr>
        <w:pStyle w:val="a3"/>
      </w:pPr>
      <w:r>
        <w:t>Эта реакция идёт при взрыве атомной бомбы, а также в недрах ядерного реактора. Расчёт энерговыделения производить не будем, но на будущее будем знать, что в среднем на одну реакцию деления изотопа урана выделяется около 200 МэВ энергии.</w:t>
      </w:r>
    </w:p>
    <w:p w14:paraId="2CEE53CA" w14:textId="2D93FF99" w:rsidR="00412EF4" w:rsidRDefault="00412EF4" w:rsidP="00412EF4">
      <w:pPr>
        <w:pStyle w:val="a3"/>
      </w:pPr>
      <w:r>
        <w:t xml:space="preserve">Реакцию распада удобно показать на примере реакции  </w:t>
      </w:r>
      <w:r w:rsidR="00CD29BE"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inline distT="0" distB="0" distL="0" distR="0" wp14:anchorId="5B6A6F59" wp14:editId="1D3E7EC1">
            <wp:extent cx="990600" cy="221615"/>
            <wp:effectExtent l="0" t="0" r="0" b="6985"/>
            <wp:docPr id="19" name="Рисунок 19" descr="формула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ула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Эта реакция интересна тем, что попытки создать ядро  </w:t>
      </w:r>
      <w:r w:rsidR="00CD29BE"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inline distT="0" distB="0" distL="0" distR="0" wp14:anchorId="21C15093" wp14:editId="103CCF87">
            <wp:extent cx="256540" cy="221615"/>
            <wp:effectExtent l="0" t="0" r="0" b="6985"/>
            <wp:docPr id="18" name="Рисунок 18" descr="формула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путём двойного α-цикла природа «предпринимала» во время Большого Взрыва, предпринимает и сейчас – в недрах звёзд. Однако это ядро неустойчиво и практически сразу распадается на две α-частицы. Благодаря этому Вселенная в основном состоит из водорода и гелия, а концентрация более тяжёлых элементов в ней незначительна.</w:t>
      </w:r>
    </w:p>
    <w:p w14:paraId="432FFA59" w14:textId="15212DC0" w:rsidR="00412EF4" w:rsidRDefault="00412EF4" w:rsidP="00CD29BE">
      <w:pPr>
        <w:pStyle w:val="a3"/>
      </w:pPr>
      <w:r>
        <w:t>Сокращённую запись уравнения ядерной реакции покажем на примере реакции</w:t>
      </w:r>
      <w:r w:rsidR="00CD29BE" w:rsidRPr="00CD29BE">
        <w:t xml:space="preserve"> </w:t>
      </w:r>
      <w:r w:rsidR="00CD29BE"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inline distT="0" distB="0" distL="0" distR="0" wp14:anchorId="5358FB94" wp14:editId="17B83CE7">
            <wp:extent cx="1399540" cy="221615"/>
            <wp:effectExtent l="0" t="0" r="0" b="6985"/>
            <wp:docPr id="17" name="Рисунок 17" descr="формула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ула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которую записывают в виде  </w:t>
      </w:r>
      <w:r w:rsidR="00CD29BE"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inline distT="0" distB="0" distL="0" distR="0" wp14:anchorId="0DA9349E" wp14:editId="2F54591B">
            <wp:extent cx="1011555" cy="221615"/>
            <wp:effectExtent l="0" t="0" r="0" b="6985"/>
            <wp:docPr id="16" name="Рисунок 16" descr="формула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102F" w14:textId="71AF77A5" w:rsidR="00412EF4" w:rsidRDefault="00412EF4" w:rsidP="00412EF4">
      <w:pPr>
        <w:pStyle w:val="a3"/>
      </w:pPr>
      <w:r>
        <w:t xml:space="preserve">Задача 1. Одной из наиболее известных реакций термоядерного синтеза является реакция слияния дейтерия и </w:t>
      </w:r>
      <w:r w:rsidR="00CD29BE">
        <w:t xml:space="preserve">трития: </w:t>
      </w:r>
      <w:r w:rsidR="00CD29BE"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inline distT="0" distB="0" distL="0" distR="0" wp14:anchorId="0C656E08" wp14:editId="2A3AD976">
            <wp:extent cx="1517015" cy="221615"/>
            <wp:effectExtent l="0" t="0" r="6985" b="6985"/>
            <wp:docPr id="15" name="Рисунок 15" descr="формула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ормула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9BE" w:rsidRPr="00CD29BE">
        <w:t xml:space="preserve"> </w:t>
      </w:r>
      <w:r w:rsidR="00CD29BE">
        <w:t>Какая</w:t>
      </w:r>
      <w:r>
        <w:t xml:space="preserve"> </w:t>
      </w:r>
      <w:r>
        <w:lastRenderedPageBreak/>
        <w:t>энергия выделяется в этой реакции? Энергия связи дейтерия 2,228 МэВ, трития 8,483 МэВ, гелия 28,294 МэВ.</w:t>
      </w:r>
    </w:p>
    <w:p w14:paraId="0B0DAB7A" w14:textId="77777777" w:rsidR="00412EF4" w:rsidRDefault="00412EF4" w:rsidP="00412EF4">
      <w:pPr>
        <w:pStyle w:val="a3"/>
      </w:pPr>
      <w:r>
        <w:t>Решение. В данной реакции происходит разделение ядер дейтерия и трития на составляющие их частицы, на что затрачивается энергия связи, после чего образуется ядро гелия с выделением энергии. Энергетический выход реакции: Е = 28,294 МэВ – (2,228 МэВ + 8,483 МэВ) = 17,583 МэВ. Энергию связи любого ядра ученики уже могут рассчитывать, поэтому для них не представляет большого труда рассчитать энергетический выход любой ядерной реакции таким способом.</w:t>
      </w:r>
    </w:p>
    <w:p w14:paraId="267816FA" w14:textId="513966AA" w:rsidR="00412EF4" w:rsidRDefault="00412EF4" w:rsidP="00412EF4">
      <w:pPr>
        <w:pStyle w:val="a3"/>
      </w:pPr>
      <w:r>
        <w:t>Задача 2. Определите энергию реакции</w:t>
      </w:r>
      <w:r w:rsidR="00CD29BE" w:rsidRPr="00CD29BE">
        <w:t xml:space="preserve"> </w:t>
      </w:r>
      <w:r w:rsidR="00CD29BE"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inline distT="0" distB="0" distL="0" distR="0" wp14:anchorId="05D37E61" wp14:editId="1DA3F3CE">
            <wp:extent cx="1191260" cy="221615"/>
            <wp:effectExtent l="0" t="0" r="8890" b="6985"/>
            <wp:docPr id="14" name="Рисунок 14" descr="формула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рмула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если известно, что энергии связи на один нуклон в ядрах  </w:t>
      </w:r>
      <w:r w:rsidR="00CD29BE"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inline distT="0" distB="0" distL="0" distR="0" wp14:anchorId="22245BFB" wp14:editId="67E965F4">
            <wp:extent cx="768985" cy="235585"/>
            <wp:effectExtent l="0" t="0" r="0" b="0"/>
            <wp:docPr id="13" name="Рисунок 13" descr="формула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ормула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равны соответственно 5,60 и 7,06 МэВ.</w:t>
      </w:r>
    </w:p>
    <w:p w14:paraId="68163C60" w14:textId="77777777" w:rsidR="00412EF4" w:rsidRDefault="00412EF4" w:rsidP="00412EF4">
      <w:pPr>
        <w:pStyle w:val="a3"/>
      </w:pPr>
      <w:r>
        <w:t>Решение. Под действием протона ядро лития разрушается, на что затрачивается энергия связи, но при этом возникают два ядра гелия и выделяется энергия Е = 2(4 ∙ 7,06 МэВ/нуклон) – 7 ∙ 5,60 МэВ/нуклон = 17,28 МэВ.</w:t>
      </w:r>
    </w:p>
    <w:p w14:paraId="38171A9F" w14:textId="2AE7363A" w:rsidR="00412EF4" w:rsidRDefault="00412EF4" w:rsidP="00412EF4">
      <w:pPr>
        <w:pStyle w:val="a3"/>
      </w:pPr>
      <w:r>
        <w:t xml:space="preserve">Задача 3. В ядерной реакции </w:t>
      </w:r>
      <w:r w:rsidR="00CD29BE"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inline distT="0" distB="0" distL="0" distR="0" wp14:anchorId="031817E8" wp14:editId="4E59C1AC">
            <wp:extent cx="1399540" cy="249555"/>
            <wp:effectExtent l="0" t="0" r="0" b="0"/>
            <wp:docPr id="12" name="Рисунок 12" descr="формула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ормула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протоны налетают на покоящиеся ядра лития. Если энергия налетающих протонов Е = 1,92 МэВ, то нейтроны, образующиеся в реакции, покоятся. Оцените, какая энергия поглощается в данной реакции. При какой минимальной энергии налетающих протонов эта реакция может идти?</w:t>
      </w:r>
    </w:p>
    <w:p w14:paraId="6965273E" w14:textId="7FB5F579" w:rsidR="00412EF4" w:rsidRDefault="00CD29BE" w:rsidP="00412EF4">
      <w:pPr>
        <w:pStyle w:val="a3"/>
      </w:pPr>
      <w:r w:rsidRPr="003E230F">
        <w:rPr>
          <w:rFonts w:eastAsia="Times New Roman" w:cs="Times New Roman"/>
          <w:noProof/>
          <w:color w:val="000000"/>
          <w:sz w:val="27"/>
          <w:szCs w:val="27"/>
          <w:lang w:eastAsia="ru-RU"/>
        </w:rPr>
        <w:drawing>
          <wp:anchor distT="0" distB="0" distL="114300" distR="114300" simplePos="0" relativeHeight="251670528" behindDoc="0" locked="0" layoutInCell="1" allowOverlap="1" wp14:anchorId="19CE8494" wp14:editId="02972D21">
            <wp:simplePos x="0" y="0"/>
            <wp:positionH relativeFrom="margin">
              <wp:align>center</wp:align>
            </wp:positionH>
            <wp:positionV relativeFrom="paragraph">
              <wp:posOffset>1362075</wp:posOffset>
            </wp:positionV>
            <wp:extent cx="3324860" cy="921385"/>
            <wp:effectExtent l="0" t="0" r="8890" b="0"/>
            <wp:wrapTopAndBottom/>
            <wp:docPr id="11" name="Рисунок 11" descr="формула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формула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2EF4">
        <w:t>Решение. Это первый пример ядерной реакции, в которой энергия поглощается (</w:t>
      </w:r>
      <w:proofErr w:type="spellStart"/>
      <w:r w:rsidR="00412EF4">
        <w:t>Еп</w:t>
      </w:r>
      <w:proofErr w:type="spellEnd"/>
      <w:r w:rsidR="00412EF4">
        <w:t>). В лабораторной системе отсчёта имеем движущийся со скоростью υ протон и покоящееся ядро лития (рис. а). После ядерной реакции нейтрон неподвижен, а ядро бериллия приобретает некоторую скорость V (рис. б).</w:t>
      </w:r>
    </w:p>
    <w:p w14:paraId="689F5B6C" w14:textId="339BEBE8" w:rsidR="00412EF4" w:rsidRDefault="00412EF4" w:rsidP="00412EF4">
      <w:pPr>
        <w:pStyle w:val="a3"/>
      </w:pPr>
      <w:r>
        <w:t xml:space="preserve"> </w:t>
      </w:r>
    </w:p>
    <w:p w14:paraId="44833FA3" w14:textId="6776427F" w:rsidR="00412EF4" w:rsidRDefault="00412EF4" w:rsidP="00412EF4">
      <w:pPr>
        <w:pStyle w:val="a3"/>
      </w:pPr>
      <w:r>
        <w:t xml:space="preserve">По закону сохранения импульса, </w:t>
      </w:r>
      <w:proofErr w:type="spellStart"/>
      <w:r>
        <w:t>mpυ</w:t>
      </w:r>
      <w:proofErr w:type="spellEnd"/>
      <w:r>
        <w:t xml:space="preserve"> = </w:t>
      </w:r>
      <w:proofErr w:type="spellStart"/>
      <w:r>
        <w:t>mBeV</w:t>
      </w:r>
      <w:proofErr w:type="spellEnd"/>
      <w:r>
        <w:t>. Зная массовое число каждой частицы, находим V = (1/</w:t>
      </w:r>
      <w:proofErr w:type="gramStart"/>
      <w:r>
        <w:t>7)υ.</w:t>
      </w:r>
      <w:proofErr w:type="gramEnd"/>
      <w:r>
        <w:t xml:space="preserve"> В лабораторной системе отсчёта   </w:t>
      </w:r>
      <w:r w:rsidR="00CD29BE"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inline distT="0" distB="0" distL="0" distR="0" wp14:anchorId="3EE1EBC9" wp14:editId="7C1F5C33">
            <wp:extent cx="1503045" cy="478155"/>
            <wp:effectExtent l="0" t="0" r="1905" b="0"/>
            <wp:docPr id="2" name="Рисунок 2" descr="формула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формула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откуда </w:t>
      </w:r>
      <w:proofErr w:type="spellStart"/>
      <w:r>
        <w:t>Еп</w:t>
      </w:r>
      <w:proofErr w:type="spellEnd"/>
      <w:r>
        <w:t>=6/7.</w:t>
      </w:r>
    </w:p>
    <w:p w14:paraId="7A2D1E49" w14:textId="23EF64F0" w:rsidR="00412EF4" w:rsidRDefault="00412EF4" w:rsidP="00412EF4">
      <w:pPr>
        <w:pStyle w:val="a3"/>
      </w:pPr>
      <w:r>
        <w:lastRenderedPageBreak/>
        <w:t xml:space="preserve">Теперь выясним, при какой минимальной энергии налетающих протонов Е′ эта реакция вообще может идти. В системе отсчёта «центр масс системы протон–ядро лития», которая движется вправо с некоторой скоростью υ′, их импульс </w:t>
      </w:r>
      <w:proofErr w:type="spellStart"/>
      <w:proofErr w:type="gramStart"/>
      <w:r>
        <w:t>mp</w:t>
      </w:r>
      <w:proofErr w:type="spellEnd"/>
      <w:r>
        <w:t>(</w:t>
      </w:r>
      <w:proofErr w:type="gramEnd"/>
      <w:r>
        <w:t xml:space="preserve">υ – υ′) – </w:t>
      </w:r>
      <w:proofErr w:type="spellStart"/>
      <w:r>
        <w:t>mLiυ</w:t>
      </w:r>
      <w:proofErr w:type="spellEnd"/>
      <w:r>
        <w:t xml:space="preserve">′ = 0, откуда υ′ = 1/8 υ. Если протон обладает минимальной энергией Е′, то в данной системе отсчёта вся она поглощается и возникшие в реакции частицы не разлетаются: </w:t>
      </w:r>
      <w:r w:rsidR="00CD29BE"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inline distT="0" distB="0" distL="0" distR="0" wp14:anchorId="574678AD" wp14:editId="45906E46">
            <wp:extent cx="1905000" cy="429260"/>
            <wp:effectExtent l="0" t="0" r="0" b="8890"/>
            <wp:docPr id="9" name="Рисунок 9" descr="формула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формула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Учитывая, что </w:t>
      </w:r>
      <w:proofErr w:type="spellStart"/>
      <w:r>
        <w:t>mLi</w:t>
      </w:r>
      <w:proofErr w:type="spellEnd"/>
      <w:r>
        <w:t xml:space="preserve"> = 7</w:t>
      </w:r>
      <w:proofErr w:type="gramStart"/>
      <w:r>
        <w:t>mp ,</w:t>
      </w:r>
      <w:proofErr w:type="gramEnd"/>
      <w:r>
        <w:t xml:space="preserve"> получим </w:t>
      </w:r>
      <w:r w:rsidR="00CD29BE"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inline distT="0" distB="0" distL="0" distR="0" wp14:anchorId="32000722" wp14:editId="461E62D1">
            <wp:extent cx="2230755" cy="457200"/>
            <wp:effectExtent l="0" t="0" r="0" b="0"/>
            <wp:docPr id="8" name="Рисунок 8" descr="формула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ормула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или откуда Е′= 48/49Е.</w:t>
      </w:r>
    </w:p>
    <w:p w14:paraId="2FEFE110" w14:textId="59D96F0F" w:rsidR="00412EF4" w:rsidRDefault="00412EF4" w:rsidP="00412EF4">
      <w:pPr>
        <w:pStyle w:val="a3"/>
      </w:pPr>
      <w:r>
        <w:t xml:space="preserve">Задача 4. Если направить поток протонов на кусок льда из тяжёлой воды D2O, то при минимальной кинетической энергии протонов Е = 1,4 МэВ происходит ядерная реакция с образованием ядер  </w:t>
      </w:r>
      <w:r w:rsidR="00CD29BE"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inline distT="0" distB="0" distL="0" distR="0" wp14:anchorId="05866BEB" wp14:editId="10E6C534">
            <wp:extent cx="353060" cy="221615"/>
            <wp:effectExtent l="0" t="0" r="8890" b="6985"/>
            <wp:docPr id="7" name="Рисунок 7" descr="формула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ормула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Какую минимальную энергию надо сообщить ядрам дейтерия, чтобы при их попадании на кусок льда из обычной воды произошла та же ядерная реакция?</w:t>
      </w:r>
    </w:p>
    <w:p w14:paraId="2099F71C" w14:textId="1294FC5A" w:rsidR="00412EF4" w:rsidRDefault="00CD29BE" w:rsidP="00412EF4">
      <w:pPr>
        <w:pStyle w:val="a3"/>
      </w:pPr>
      <w:r w:rsidRPr="003E230F">
        <w:rPr>
          <w:rFonts w:eastAsia="Times New Roman" w:cs="Times New Roman"/>
          <w:noProof/>
          <w:color w:val="000000"/>
          <w:sz w:val="27"/>
          <w:szCs w:val="27"/>
          <w:lang w:eastAsia="ru-RU"/>
        </w:rPr>
        <w:drawing>
          <wp:anchor distT="0" distB="0" distL="114300" distR="114300" simplePos="0" relativeHeight="251673600" behindDoc="0" locked="0" layoutInCell="1" allowOverlap="1" wp14:anchorId="0018180D" wp14:editId="78A1C1B6">
            <wp:simplePos x="0" y="0"/>
            <wp:positionH relativeFrom="page">
              <wp:align>center</wp:align>
            </wp:positionH>
            <wp:positionV relativeFrom="paragraph">
              <wp:posOffset>1211580</wp:posOffset>
            </wp:positionV>
            <wp:extent cx="3172460" cy="1240155"/>
            <wp:effectExtent l="0" t="0" r="8890" b="0"/>
            <wp:wrapTopAndBottom/>
            <wp:docPr id="6" name="Рисунок 6" descr="формула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ормула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2EF4">
        <w:t xml:space="preserve">Решение. Запишем закон сохранения импульса и закон сохранения </w:t>
      </w:r>
      <w:r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anchor distT="47625" distB="47625" distL="47625" distR="47625" simplePos="0" relativeHeight="251672576" behindDoc="0" locked="0" layoutInCell="1" allowOverlap="0" wp14:anchorId="7E9981AA" wp14:editId="64ACF6EE">
            <wp:simplePos x="0" y="0"/>
            <wp:positionH relativeFrom="page">
              <wp:align>center</wp:align>
            </wp:positionH>
            <wp:positionV relativeFrom="line">
              <wp:posOffset>276860</wp:posOffset>
            </wp:positionV>
            <wp:extent cx="2705100" cy="628650"/>
            <wp:effectExtent l="0" t="0" r="0" b="0"/>
            <wp:wrapTopAndBottom/>
            <wp:docPr id="26" name="Рисунок 26" descr="рис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.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EF4">
        <w:t>энергии для данной реакции V:</w:t>
      </w:r>
      <w:r w:rsidRPr="00CD29BE">
        <w:rPr>
          <w:rFonts w:eastAsia="Times New Roman" w:cs="Times New Roman"/>
          <w:noProof/>
          <w:color w:val="000099"/>
          <w:sz w:val="27"/>
          <w:szCs w:val="27"/>
          <w:lang w:eastAsia="ru-RU"/>
        </w:rPr>
        <w:t xml:space="preserve"> </w:t>
      </w:r>
    </w:p>
    <w:p w14:paraId="4DA9ADE9" w14:textId="77777777" w:rsidR="00412EF4" w:rsidRDefault="00412EF4" w:rsidP="00412EF4">
      <w:pPr>
        <w:pStyle w:val="a3"/>
      </w:pPr>
      <w:r>
        <w:t xml:space="preserve"> </w:t>
      </w:r>
    </w:p>
    <w:p w14:paraId="01819B17" w14:textId="77777777" w:rsidR="00412EF4" w:rsidRDefault="00412EF4" w:rsidP="00412EF4">
      <w:pPr>
        <w:pStyle w:val="a3"/>
      </w:pPr>
      <w:r>
        <w:t xml:space="preserve">где </w:t>
      </w:r>
      <w:proofErr w:type="spellStart"/>
      <w:r>
        <w:t>Еп</w:t>
      </w:r>
      <w:proofErr w:type="spellEnd"/>
      <w:r>
        <w:t xml:space="preserve"> – энергия, поглощаемая в данной реакции.</w:t>
      </w:r>
    </w:p>
    <w:p w14:paraId="589482BB" w14:textId="0E1F2E04" w:rsidR="00412EF4" w:rsidRDefault="00CD29BE" w:rsidP="00CD29BE">
      <w:pPr>
        <w:pStyle w:val="a3"/>
      </w:pPr>
      <w:r w:rsidRPr="003E230F">
        <w:rPr>
          <w:rFonts w:eastAsia="Times New Roman" w:cs="Times New Roman"/>
          <w:noProof/>
          <w:color w:val="000000"/>
          <w:sz w:val="27"/>
          <w:szCs w:val="27"/>
          <w:lang w:eastAsia="ru-RU"/>
        </w:rPr>
        <w:drawing>
          <wp:anchor distT="0" distB="0" distL="114300" distR="114300" simplePos="0" relativeHeight="251676672" behindDoc="0" locked="0" layoutInCell="1" allowOverlap="1" wp14:anchorId="3272F90A" wp14:editId="664B8ADC">
            <wp:simplePos x="0" y="0"/>
            <wp:positionH relativeFrom="column">
              <wp:posOffset>596265</wp:posOffset>
            </wp:positionH>
            <wp:positionV relativeFrom="paragraph">
              <wp:posOffset>1289685</wp:posOffset>
            </wp:positionV>
            <wp:extent cx="4211955" cy="1066800"/>
            <wp:effectExtent l="0" t="0" r="0" b="0"/>
            <wp:wrapTopAndBottom/>
            <wp:docPr id="5" name="Рисунок 5" descr="формула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ормула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2EF4">
        <w:t xml:space="preserve">Запишем закон сохранения импульса и закон сохранения энергии для </w:t>
      </w:r>
      <w:r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anchor distT="47625" distB="47625" distL="47625" distR="47625" simplePos="0" relativeHeight="251675648" behindDoc="0" locked="0" layoutInCell="1" allowOverlap="0" wp14:anchorId="46AA042D" wp14:editId="11892E38">
            <wp:simplePos x="0" y="0"/>
            <wp:positionH relativeFrom="page">
              <wp:align>center</wp:align>
            </wp:positionH>
            <wp:positionV relativeFrom="line">
              <wp:posOffset>276225</wp:posOffset>
            </wp:positionV>
            <wp:extent cx="2686050" cy="666750"/>
            <wp:effectExtent l="0" t="0" r="0" b="0"/>
            <wp:wrapTopAndBottom/>
            <wp:docPr id="25" name="Рисунок 25" descr="рис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EF4">
        <w:t>случая, когда ядра дейтерия попадают на кусок льда из обычной воды:</w:t>
      </w:r>
    </w:p>
    <w:p w14:paraId="546833FF" w14:textId="4F50C828" w:rsidR="00412EF4" w:rsidRDefault="00412EF4" w:rsidP="00412EF4">
      <w:pPr>
        <w:pStyle w:val="a3"/>
      </w:pPr>
      <w:r>
        <w:lastRenderedPageBreak/>
        <w:t xml:space="preserve">Задача 5. В реакции  </w:t>
      </w:r>
      <w:r w:rsidR="00CD29BE"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inline distT="0" distB="0" distL="0" distR="0" wp14:anchorId="691B9858" wp14:editId="62B064CC">
            <wp:extent cx="921385" cy="221615"/>
            <wp:effectExtent l="0" t="0" r="0" b="6985"/>
            <wp:docPr id="4" name="Рисунок 4" descr="формула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формула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налетающая α-частица имеет кинетическую энергию 7,68 МэВ. Возможна ли такая реакция? Если да, то чему равна полная кинетическая энергия продуктов реакции?</w:t>
      </w:r>
    </w:p>
    <w:p w14:paraId="3C9FA557" w14:textId="450301F1" w:rsidR="00412EF4" w:rsidRDefault="00412EF4" w:rsidP="00412EF4">
      <w:pPr>
        <w:pStyle w:val="a3"/>
      </w:pPr>
      <w:r>
        <w:t xml:space="preserve">Решение. Найдём дефект массы: </w:t>
      </w:r>
      <w:r w:rsidR="00CD29BE" w:rsidRPr="003E230F">
        <w:rPr>
          <w:rFonts w:eastAsia="Times New Roman" w:cs="Times New Roman"/>
          <w:noProof/>
          <w:color w:val="000099"/>
          <w:sz w:val="27"/>
          <w:szCs w:val="27"/>
          <w:lang w:eastAsia="ru-RU"/>
        </w:rPr>
        <w:drawing>
          <wp:inline distT="0" distB="0" distL="0" distR="0" wp14:anchorId="1F6E4901" wp14:editId="64F365A8">
            <wp:extent cx="2867660" cy="263525"/>
            <wp:effectExtent l="0" t="0" r="8890" b="3175"/>
            <wp:docPr id="3" name="Рисунок 3" descr="формула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формула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4,00260 + 14,00307 – (16,99913 + 1,00782) = –0,0013 </w:t>
      </w:r>
      <w:proofErr w:type="spellStart"/>
      <w:r>
        <w:t>а.е.м</w:t>
      </w:r>
      <w:proofErr w:type="spellEnd"/>
      <w:r>
        <w:t>.</w:t>
      </w:r>
    </w:p>
    <w:p w14:paraId="5396BD11" w14:textId="77777777" w:rsidR="00412EF4" w:rsidRDefault="00412EF4" w:rsidP="00412EF4">
      <w:pPr>
        <w:pStyle w:val="a3"/>
      </w:pPr>
      <w:r>
        <w:t xml:space="preserve">Эта реакция идёт с поглощением энергии! </w:t>
      </w:r>
      <w:proofErr w:type="spellStart"/>
      <w:r>
        <w:t>Еп</w:t>
      </w:r>
      <w:proofErr w:type="spellEnd"/>
      <w:r>
        <w:t xml:space="preserve"> = 1,2 МэВ.</w:t>
      </w:r>
    </w:p>
    <w:p w14:paraId="58E0136F" w14:textId="07DF87A8" w:rsidR="00412EF4" w:rsidRDefault="00CD29BE" w:rsidP="00412EF4">
      <w:pPr>
        <w:pStyle w:val="a3"/>
      </w:pPr>
      <w:r w:rsidRPr="003E230F">
        <w:rPr>
          <w:rFonts w:eastAsia="Times New Roman" w:cs="Times New Roman"/>
          <w:noProof/>
          <w:color w:val="000000"/>
          <w:sz w:val="27"/>
          <w:szCs w:val="27"/>
          <w:lang w:eastAsia="ru-RU"/>
        </w:rPr>
        <w:drawing>
          <wp:anchor distT="0" distB="0" distL="114300" distR="114300" simplePos="0" relativeHeight="251677696" behindDoc="0" locked="0" layoutInCell="1" allowOverlap="1" wp14:anchorId="3795B28F" wp14:editId="2563EBCF">
            <wp:simplePos x="0" y="0"/>
            <wp:positionH relativeFrom="page">
              <wp:align>center</wp:align>
            </wp:positionH>
            <wp:positionV relativeFrom="paragraph">
              <wp:posOffset>659765</wp:posOffset>
            </wp:positionV>
            <wp:extent cx="4260215" cy="1115060"/>
            <wp:effectExtent l="0" t="0" r="6985" b="8890"/>
            <wp:wrapTopAndBottom/>
            <wp:docPr id="22" name="Рисунок 22" descr="формула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формула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2EF4">
        <w:t>Запишем закон сохранения импульса и закон сохранения энергии для этой реакции:</w:t>
      </w:r>
    </w:p>
    <w:p w14:paraId="2756767F" w14:textId="3F00418D" w:rsidR="00412EF4" w:rsidRDefault="00412EF4" w:rsidP="00412EF4">
      <w:pPr>
        <w:pStyle w:val="a3"/>
        <w:ind w:firstLine="0"/>
      </w:pPr>
    </w:p>
    <w:p w14:paraId="508DECC7" w14:textId="7479543B" w:rsidR="00412EF4" w:rsidRDefault="00412EF4" w:rsidP="00412EF4">
      <w:pPr>
        <w:pStyle w:val="a3"/>
      </w:pPr>
      <w:r>
        <w:t xml:space="preserve">Энергии налетающей частицы вполне достаточно для того, чтобы данная реакция протекала! Полная кинетическая энергия продуктов распада Е – </w:t>
      </w:r>
      <w:proofErr w:type="spellStart"/>
      <w:r>
        <w:t>Еп</w:t>
      </w:r>
      <w:proofErr w:type="spellEnd"/>
      <w:r>
        <w:t xml:space="preserve"> = 6,14 МэВ.</w:t>
      </w:r>
    </w:p>
    <w:p w14:paraId="00AF73DE" w14:textId="0B8B5774" w:rsidR="00CD29BE" w:rsidRDefault="00CD29BE" w:rsidP="00CD29BE">
      <w:pPr>
        <w:pStyle w:val="11"/>
      </w:pPr>
      <w:r>
        <w:t>№2</w:t>
      </w:r>
      <w:r>
        <w:rPr>
          <w:lang w:val="en-US"/>
        </w:rPr>
        <w:t xml:space="preserve"> </w:t>
      </w:r>
      <w:r>
        <w:t>Энергетический выход ядерной реакции</w:t>
      </w:r>
    </w:p>
    <w:p w14:paraId="65FCBE86" w14:textId="77777777" w:rsidR="00CD29BE" w:rsidRDefault="00CD29BE" w:rsidP="00CD29BE">
      <w:pPr>
        <w:pStyle w:val="a3"/>
      </w:pPr>
      <w:r>
        <w:t>Обсуждая энергию связи, мы видели, что в результате ядерных процессов масса системы частиц не остаётся постоянной. Это, в свою очередь, приводит к тому, что кинетическая энергия продуктов ядерной реакции отличается от кинетической энергии исходных частиц.</w:t>
      </w:r>
    </w:p>
    <w:p w14:paraId="2C260156" w14:textId="77D94E48" w:rsidR="00CD29BE" w:rsidRDefault="00AB0155" w:rsidP="00CD29BE">
      <w:pPr>
        <w:pStyle w:val="a3"/>
      </w:pPr>
      <w:r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anchor distT="0" distB="0" distL="114300" distR="114300" simplePos="0" relativeHeight="251678720" behindDoc="0" locked="0" layoutInCell="1" allowOverlap="1" wp14:anchorId="12F01675" wp14:editId="669D2274">
            <wp:simplePos x="0" y="0"/>
            <wp:positionH relativeFrom="page">
              <wp:align>center</wp:align>
            </wp:positionH>
            <wp:positionV relativeFrom="paragraph">
              <wp:posOffset>592455</wp:posOffset>
            </wp:positionV>
            <wp:extent cx="1143000" cy="173355"/>
            <wp:effectExtent l="0" t="0" r="0" b="0"/>
            <wp:wrapTopAndBottom/>
            <wp:docPr id="82" name="Рисунок 82" descr="E = mc^2 + 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 = mc^2 + K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29BE">
        <w:t xml:space="preserve">Прежде всего напомним, что полная энергия </w:t>
      </w:r>
      <w:r w:rsidRPr="003E230F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E441071" wp14:editId="0437887C">
            <wp:extent cx="145415" cy="131445"/>
            <wp:effectExtent l="0" t="0" r="6985" b="1905"/>
            <wp:docPr id="86" name="Рисунок 86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9BE">
        <w:t xml:space="preserve">  частицы массы   </w:t>
      </w:r>
      <w:r w:rsidRPr="003E230F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EDBB3CD" wp14:editId="3D8D8FDF">
            <wp:extent cx="159385" cy="83185"/>
            <wp:effectExtent l="0" t="0" r="0" b="0"/>
            <wp:docPr id="85" name="Рисунок 85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9BE">
        <w:t xml:space="preserve">складывается из её энергии покоя </w:t>
      </w:r>
      <w:r w:rsidRPr="003E230F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53F4D28" wp14:editId="387FB38D">
            <wp:extent cx="304800" cy="152400"/>
            <wp:effectExtent l="0" t="0" r="0" b="0"/>
            <wp:docPr id="84" name="Рисунок 84" descr="mc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c^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9BE">
        <w:t xml:space="preserve">  и кинетической энергии </w:t>
      </w:r>
      <w:r w:rsidRPr="003E230F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3EF4A7D" wp14:editId="1E098EB4">
            <wp:extent cx="173355" cy="131445"/>
            <wp:effectExtent l="0" t="0" r="0" b="1905"/>
            <wp:docPr id="83" name="Рисунок 83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K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9BE">
        <w:t xml:space="preserve"> :</w:t>
      </w:r>
    </w:p>
    <w:p w14:paraId="490DF956" w14:textId="6FD5CAFD" w:rsidR="00CD29BE" w:rsidRDefault="00CD29BE" w:rsidP="00CD29BE">
      <w:pPr>
        <w:pStyle w:val="a3"/>
      </w:pPr>
      <w:r>
        <w:t xml:space="preserve"> </w:t>
      </w:r>
    </w:p>
    <w:p w14:paraId="382341D1" w14:textId="7332AA5D" w:rsidR="00CD29BE" w:rsidRDefault="00AB0155" w:rsidP="00CD29BE">
      <w:pPr>
        <w:pStyle w:val="a3"/>
      </w:pPr>
      <w:r w:rsidRPr="003E230F">
        <w:rPr>
          <w:rFonts w:ascii="Roboto" w:eastAsia="Times New Roman" w:hAnsi="Roboto" w:cs="Times New Roman"/>
          <w:noProof/>
          <w:color w:val="212529"/>
          <w:position w:val="-2"/>
          <w:sz w:val="24"/>
          <w:szCs w:val="24"/>
          <w:lang w:eastAsia="ru-RU"/>
        </w:rPr>
        <w:drawing>
          <wp:anchor distT="0" distB="0" distL="114300" distR="114300" simplePos="0" relativeHeight="251679744" behindDoc="0" locked="0" layoutInCell="1" allowOverlap="1" wp14:anchorId="463845E5" wp14:editId="79BE9450">
            <wp:simplePos x="0" y="0"/>
            <wp:positionH relativeFrom="page">
              <wp:align>center</wp:align>
            </wp:positionH>
            <wp:positionV relativeFrom="paragraph">
              <wp:posOffset>723265</wp:posOffset>
            </wp:positionV>
            <wp:extent cx="1371600" cy="152400"/>
            <wp:effectExtent l="0" t="0" r="0" b="0"/>
            <wp:wrapTopAndBottom/>
            <wp:docPr id="77" name="Рисунок 77" descr="A + B \rightarrow X + 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A + B \rightarrow X + Y.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29BE">
        <w:t xml:space="preserve">Пусть в результате столкновения частиц </w:t>
      </w:r>
      <w:r w:rsidRPr="003E230F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39ED3876" wp14:editId="5C9BE2F4">
            <wp:extent cx="145415" cy="145415"/>
            <wp:effectExtent l="0" t="0" r="6985" b="6985"/>
            <wp:docPr id="81" name="Рисунок 8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9BE">
        <w:t xml:space="preserve">  и  </w:t>
      </w:r>
      <w:r w:rsidRPr="003E230F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AE318AA" wp14:editId="25361018">
            <wp:extent cx="145415" cy="131445"/>
            <wp:effectExtent l="0" t="0" r="6985" b="1905"/>
            <wp:docPr id="80" name="Рисунок 80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B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9BE">
        <w:t xml:space="preserve"> происходит ядерная реакция, продуктами которой служат частицы </w:t>
      </w:r>
      <w:r w:rsidRPr="003E230F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FCC8256" wp14:editId="33B0C8DA">
            <wp:extent cx="159385" cy="131445"/>
            <wp:effectExtent l="0" t="0" r="0" b="1905"/>
            <wp:docPr id="79" name="Рисунок 7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X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9BE">
        <w:t xml:space="preserve">  и </w:t>
      </w:r>
      <w:r w:rsidRPr="003E230F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F376AC3" wp14:editId="2C078578">
            <wp:extent cx="145415" cy="131445"/>
            <wp:effectExtent l="0" t="0" r="6985" b="1905"/>
            <wp:docPr id="78" name="Рисунок 78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Y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9BE">
        <w:t xml:space="preserve"> :</w:t>
      </w:r>
    </w:p>
    <w:p w14:paraId="3BA0C625" w14:textId="20D70049" w:rsidR="00CD29BE" w:rsidRDefault="00CD29BE" w:rsidP="00CD29BE">
      <w:pPr>
        <w:pStyle w:val="a3"/>
      </w:pPr>
      <w:r>
        <w:t xml:space="preserve">  </w:t>
      </w:r>
    </w:p>
    <w:p w14:paraId="21DE3D67" w14:textId="1200FA5F" w:rsidR="00CD29BE" w:rsidRDefault="00AB0155" w:rsidP="00CD29BE">
      <w:pPr>
        <w:pStyle w:val="a3"/>
      </w:pPr>
      <w:r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anchor distT="0" distB="0" distL="114300" distR="114300" simplePos="0" relativeHeight="251680768" behindDoc="0" locked="0" layoutInCell="1" allowOverlap="1" wp14:anchorId="7F6ED70F" wp14:editId="4A91C4D6">
            <wp:simplePos x="0" y="0"/>
            <wp:positionH relativeFrom="page">
              <wp:align>center</wp:align>
            </wp:positionH>
            <wp:positionV relativeFrom="paragraph">
              <wp:posOffset>354330</wp:posOffset>
            </wp:positionV>
            <wp:extent cx="1752600" cy="173355"/>
            <wp:effectExtent l="0" t="0" r="0" b="0"/>
            <wp:wrapTopAndBottom/>
            <wp:docPr id="76" name="Рисунок 76" descr="E_A + E_B = E_X + E_Y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_A + E_B = E_X + E_Y,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29BE">
        <w:t>Полная энергия системы частиц сохраняется:</w:t>
      </w:r>
    </w:p>
    <w:p w14:paraId="65E66897" w14:textId="2474056D" w:rsidR="00CD29BE" w:rsidRDefault="00CD29BE" w:rsidP="00CD29BE">
      <w:pPr>
        <w:pStyle w:val="a3"/>
      </w:pPr>
      <w:r>
        <w:t xml:space="preserve"> </w:t>
      </w:r>
    </w:p>
    <w:p w14:paraId="53475055" w14:textId="737F1987" w:rsidR="00CD29BE" w:rsidRDefault="00AB0155" w:rsidP="00CD29BE">
      <w:pPr>
        <w:pStyle w:val="a3"/>
      </w:pPr>
      <w:r w:rsidRPr="003E230F">
        <w:rPr>
          <w:rFonts w:ascii="Roboto" w:eastAsia="Times New Roman" w:hAnsi="Roboto" w:cs="Times New Roman"/>
          <w:noProof/>
          <w:color w:val="212529"/>
          <w:position w:val="-5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81792" behindDoc="0" locked="0" layoutInCell="1" allowOverlap="1" wp14:anchorId="1DB79F47" wp14:editId="6E035633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5036185" cy="200660"/>
            <wp:effectExtent l="0" t="0" r="0" b="8890"/>
            <wp:wrapTopAndBottom/>
            <wp:docPr id="75" name="Рисунок 75" descr="(m_Ac^2 + K_A) + (m_Bc^2 + K_B) = (m_Xc^2 + K_X) + (m_Y c^2 + K_Y 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(m_Ac^2 + K_A) + (m_Bc^2 + K_B) = (m_Xc^2 + K_X) + (m_Y c^2 + K_Y ).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29BE">
        <w:t>то есть</w:t>
      </w:r>
    </w:p>
    <w:p w14:paraId="71E1A0CC" w14:textId="0845A95D" w:rsidR="00CD29BE" w:rsidRDefault="00CD29BE" w:rsidP="00CD29BE">
      <w:pPr>
        <w:pStyle w:val="a3"/>
      </w:pPr>
      <w:r>
        <w:t xml:space="preserve">  </w:t>
      </w:r>
    </w:p>
    <w:p w14:paraId="77E29CBB" w14:textId="1E8783B9" w:rsidR="00CD29BE" w:rsidRDefault="00AB0155" w:rsidP="00CD29BE">
      <w:pPr>
        <w:pStyle w:val="a3"/>
      </w:pPr>
      <w:r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anchor distT="0" distB="0" distL="114300" distR="114300" simplePos="0" relativeHeight="251682816" behindDoc="0" locked="0" layoutInCell="1" allowOverlap="1" wp14:anchorId="1DD04800" wp14:editId="4FD50D20">
            <wp:simplePos x="0" y="0"/>
            <wp:positionH relativeFrom="margin">
              <wp:align>center</wp:align>
            </wp:positionH>
            <wp:positionV relativeFrom="paragraph">
              <wp:posOffset>1116330</wp:posOffset>
            </wp:positionV>
            <wp:extent cx="2507615" cy="200660"/>
            <wp:effectExtent l="0" t="0" r="6985" b="8890"/>
            <wp:wrapTopAndBottom/>
            <wp:docPr id="71" name="Рисунок 71" descr="Q = (K_X + K_Y) - (K_A + K_B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Q = (K_X + K_Y) - (K_A + K_B).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29BE">
        <w:t>Кинетическая энергия исходных частиц равна</w:t>
      </w:r>
      <w:r w:rsidRPr="00AB0155">
        <w:t xml:space="preserve"> </w:t>
      </w:r>
      <w:r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DF9328E" wp14:editId="4C15485A">
            <wp:extent cx="762000" cy="159385"/>
            <wp:effectExtent l="0" t="0" r="0" b="0"/>
            <wp:docPr id="74" name="Рисунок 74" descr="K_A + K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K_A + K_B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9BE">
        <w:t xml:space="preserve">  . Кинетическая энергия продуктов реакции равна </w:t>
      </w:r>
      <w:r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C16E29E" wp14:editId="05008EA9">
            <wp:extent cx="782955" cy="159385"/>
            <wp:effectExtent l="0" t="0" r="0" b="0"/>
            <wp:docPr id="73" name="Рисунок 73" descr="K_X + K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K_X + K_Y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9BE">
        <w:t xml:space="preserve"> . Энергетический выход   </w:t>
      </w:r>
      <w:r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AA5B445" wp14:editId="02018AF2">
            <wp:extent cx="145415" cy="173355"/>
            <wp:effectExtent l="0" t="0" r="6985" b="0"/>
            <wp:docPr id="72" name="Рисунок 72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Q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9BE">
        <w:t>ядерной реакции — это разность кинетических энергий продуктов реакции и исходных частиц:</w:t>
      </w:r>
    </w:p>
    <w:p w14:paraId="4BA39E0E" w14:textId="424CFCB5" w:rsidR="00CD29BE" w:rsidRDefault="00CD29BE" w:rsidP="00CD29BE">
      <w:pPr>
        <w:pStyle w:val="a3"/>
      </w:pPr>
      <w:r>
        <w:t xml:space="preserve"> </w:t>
      </w:r>
    </w:p>
    <w:p w14:paraId="5EF35D1F" w14:textId="749A5F73" w:rsidR="00CD29BE" w:rsidRDefault="00AB0155" w:rsidP="00CD29BE">
      <w:pPr>
        <w:pStyle w:val="a3"/>
      </w:pPr>
      <w:r w:rsidRPr="003E230F">
        <w:rPr>
          <w:rFonts w:ascii="Roboto" w:eastAsia="Times New Roman" w:hAnsi="Roboto" w:cs="Times New Roman"/>
          <w:noProof/>
          <w:color w:val="212529"/>
          <w:position w:val="-5"/>
          <w:sz w:val="24"/>
          <w:szCs w:val="24"/>
          <w:lang w:eastAsia="ru-RU"/>
        </w:rPr>
        <w:drawing>
          <wp:anchor distT="0" distB="0" distL="114300" distR="114300" simplePos="0" relativeHeight="251683840" behindDoc="0" locked="0" layoutInCell="1" allowOverlap="1" wp14:anchorId="3C9AC4FB" wp14:editId="614CB7B6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2535555" cy="207645"/>
            <wp:effectExtent l="0" t="0" r="0" b="1905"/>
            <wp:wrapTopAndBottom/>
            <wp:docPr id="70" name="Рисунок 70" descr="Q = (m_A + m_B - m_X - m_Y)c^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Q = (m_A + m_B - m_X - m_Y)c^2.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29BE">
        <w:t>И</w:t>
      </w:r>
      <w:r w:rsidRPr="00AB0155">
        <w:t xml:space="preserve"> </w:t>
      </w:r>
      <w:r w:rsidR="00CD29BE">
        <w:t>легко получаем:</w:t>
      </w:r>
    </w:p>
    <w:p w14:paraId="39484687" w14:textId="5CBDB374" w:rsidR="00CD29BE" w:rsidRDefault="00CD29BE" w:rsidP="00CD29BE">
      <w:pPr>
        <w:pStyle w:val="a3"/>
      </w:pPr>
      <w:r>
        <w:t xml:space="preserve">  </w:t>
      </w:r>
    </w:p>
    <w:p w14:paraId="24C681D6" w14:textId="75C84C22" w:rsidR="00CD29BE" w:rsidRDefault="00CD29BE" w:rsidP="00CD29BE">
      <w:pPr>
        <w:pStyle w:val="a3"/>
      </w:pPr>
      <w:r>
        <w:t xml:space="preserve">Если  </w:t>
      </w:r>
      <w:r w:rsidR="00AB0155" w:rsidRPr="003E230F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01D9F5A" wp14:editId="2B7701DC">
            <wp:extent cx="485140" cy="173355"/>
            <wp:effectExtent l="0" t="0" r="0" b="0"/>
            <wp:docPr id="69" name="Рисунок 69" descr="Q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Q &gt; 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то говорят, что реакция идёт с выделением энергии: кинетическая энергия продуктов реакции больше кинетической энергии исходных частиц. Из (7) мы видим, что в этом случае суммарная масса продуктов реакции меньше суммарной массы исходных частиц.</w:t>
      </w:r>
    </w:p>
    <w:p w14:paraId="6E6FAB95" w14:textId="1768323B" w:rsidR="00CD29BE" w:rsidRDefault="00CD29BE" w:rsidP="00CD29BE">
      <w:pPr>
        <w:pStyle w:val="a3"/>
      </w:pPr>
      <w:r>
        <w:t xml:space="preserve">Если же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35BCF83" wp14:editId="44349268">
            <wp:extent cx="485140" cy="173355"/>
            <wp:effectExtent l="0" t="0" r="0" b="0"/>
            <wp:docPr id="68" name="Рисунок 68" descr="Q &l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Q &lt; 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, то реакция идёт с поглощением энергии: кинетическая энергия продуктов реакции меньше кинетической энергии исходных частиц. Суммарная масса продуктов реакции в этом случае больше суммарной массы исходных частиц.</w:t>
      </w:r>
    </w:p>
    <w:p w14:paraId="4D165FD9" w14:textId="77777777" w:rsidR="00CD29BE" w:rsidRDefault="00CD29BE" w:rsidP="00CD29BE">
      <w:pPr>
        <w:pStyle w:val="a3"/>
      </w:pPr>
      <w:r>
        <w:t>Таким образом, термины «выделение» и «поглощение» энергии не должны вызывать недоумение: они относятся только к кинетической энергии частиц. Полная энергия системы частиц, разумеется, в любой реакции остаётся неизменной.</w:t>
      </w:r>
    </w:p>
    <w:p w14:paraId="6E67F73F" w14:textId="7E6D70CA" w:rsidR="00CD29BE" w:rsidRDefault="00CD29BE" w:rsidP="00CD29BE">
      <w:pPr>
        <w:pStyle w:val="a3"/>
      </w:pPr>
      <w:r>
        <w:t xml:space="preserve">Чтобы посчитать энергетический выход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78D0193" wp14:editId="0782388D">
            <wp:extent cx="145415" cy="173355"/>
            <wp:effectExtent l="0" t="0" r="6985" b="0"/>
            <wp:docPr id="67" name="Рисунок 67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Q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ядерной реакции (5), действуем по следующему алгоритму.</w:t>
      </w:r>
    </w:p>
    <w:p w14:paraId="25852FEA" w14:textId="0BFD5710" w:rsidR="00CD29BE" w:rsidRDefault="00CD29BE" w:rsidP="00CD29BE">
      <w:pPr>
        <w:pStyle w:val="a3"/>
      </w:pPr>
      <w:r>
        <w:t xml:space="preserve">1. С помощью таблицы масс нейтральных атомов находим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D23CACF" wp14:editId="21283E45">
            <wp:extent cx="990600" cy="124460"/>
            <wp:effectExtent l="0" t="0" r="0" b="8890"/>
            <wp:docPr id="66" name="Рисунок 66" descr="m_A, m_B, m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_A, m_B, m_X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и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101A53B" wp14:editId="072C868E">
            <wp:extent cx="263525" cy="117475"/>
            <wp:effectExtent l="0" t="0" r="3175" b="0"/>
            <wp:docPr id="65" name="Рисунок 65" descr="m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_Y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, выраженные в а. е. м. (для нахождения массы ядра не забываем вычесть из массы нейтрального атома массу электронов).</w:t>
      </w:r>
    </w:p>
    <w:p w14:paraId="018BD996" w14:textId="36BAFCF0" w:rsidR="00CD29BE" w:rsidRDefault="00CD29BE" w:rsidP="00CD29BE">
      <w:pPr>
        <w:pStyle w:val="a3"/>
      </w:pPr>
      <w:r>
        <w:t xml:space="preserve">2. Вычисляем массу 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88D330D" wp14:editId="7BEC25ED">
            <wp:extent cx="1247140" cy="152400"/>
            <wp:effectExtent l="0" t="0" r="0" b="0"/>
            <wp:docPr id="64" name="Рисунок 64" descr="m_1 = m_A + m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_1 = m_A + m_B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исходных частиц, массу  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F4E5534" wp14:editId="0B27922C">
            <wp:extent cx="1267460" cy="145415"/>
            <wp:effectExtent l="0" t="0" r="8890" b="6985"/>
            <wp:docPr id="63" name="Рисунок 63" descr="m_2 = m_X + m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_2 = m_X + m_Y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продуктов реакции и находим разность масс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E8646D9" wp14:editId="4058CD7F">
            <wp:extent cx="1267460" cy="173355"/>
            <wp:effectExtent l="0" t="0" r="8890" b="0"/>
            <wp:docPr id="62" name="Рисунок 62" descr="\Delta m = m_1 - 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Delta m = m_1 - m_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14:paraId="6D26FE18" w14:textId="60373FBC" w:rsidR="00CD29BE" w:rsidRDefault="00CD29BE" w:rsidP="00CD29BE">
      <w:pPr>
        <w:pStyle w:val="a3"/>
      </w:pPr>
      <w:r>
        <w:t xml:space="preserve">3. Умножаем </w:t>
      </w:r>
      <w:r w:rsidR="00AB0155" w:rsidRPr="003E230F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2487695" wp14:editId="60FA1EFF">
            <wp:extent cx="318770" cy="145415"/>
            <wp:effectExtent l="0" t="0" r="5080" b="6985"/>
            <wp:docPr id="61" name="Рисунок 61" descr="\Delta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Delta m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на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B83F15F" wp14:editId="2FCF8BD3">
            <wp:extent cx="450215" cy="173355"/>
            <wp:effectExtent l="0" t="0" r="6985" b="0"/>
            <wp:docPr id="60" name="Рисунок 60" descr="931,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931,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и получаем величину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294FB45" wp14:editId="68785616">
            <wp:extent cx="145415" cy="173355"/>
            <wp:effectExtent l="0" t="0" r="6985" b="0"/>
            <wp:docPr id="59" name="Рисунок 59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Q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, выраженную в МэВ.</w:t>
      </w:r>
    </w:p>
    <w:p w14:paraId="0BEEDE2D" w14:textId="0DAF792F" w:rsidR="00CD29BE" w:rsidRDefault="00CD29BE" w:rsidP="00CD29BE">
      <w:pPr>
        <w:pStyle w:val="a3"/>
      </w:pPr>
      <w:r>
        <w:lastRenderedPageBreak/>
        <w:t xml:space="preserve">Мы сейчас подробно рассмотрим вычисление энергетического выхода  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AED6D81" wp14:editId="518E9427">
            <wp:extent cx="145415" cy="173355"/>
            <wp:effectExtent l="0" t="0" r="6985" b="0"/>
            <wp:docPr id="58" name="Рисунок 5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Q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на двух примерах бомбардировки ядер лития </w:t>
      </w:r>
      <w:r w:rsidR="00AB0155" w:rsidRPr="003E230F">
        <w:rPr>
          <w:rFonts w:ascii="Roboto" w:eastAsia="Times New Roman" w:hAnsi="Roboto" w:cs="Times New Roman"/>
          <w:noProof/>
          <w:color w:val="212529"/>
          <w:position w:val="-2"/>
          <w:sz w:val="24"/>
          <w:szCs w:val="24"/>
          <w:lang w:eastAsia="ru-RU"/>
        </w:rPr>
        <w:drawing>
          <wp:inline distT="0" distB="0" distL="0" distR="0" wp14:anchorId="344EF0EB" wp14:editId="537D2530">
            <wp:extent cx="235585" cy="207645"/>
            <wp:effectExtent l="0" t="0" r="0" b="1905"/>
            <wp:docPr id="57" name="Рисунок 57" descr="^{7}_{3}\rm{L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^{7}_{3}\rm{Li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 сначала — протонами, затем — </w:t>
      </w:r>
      <w:r w:rsidR="00AB0155" w:rsidRPr="003E230F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FC8C875" wp14:editId="74BEF5CF">
            <wp:extent cx="117475" cy="83185"/>
            <wp:effectExtent l="0" t="0" r="0" b="0"/>
            <wp:docPr id="56" name="Рисунок 5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\alpha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-частицами.</w:t>
      </w:r>
    </w:p>
    <w:p w14:paraId="30073938" w14:textId="5D99E84D" w:rsidR="00CD29BE" w:rsidRDefault="00CD29BE" w:rsidP="00AB0155">
      <w:pPr>
        <w:pStyle w:val="a3"/>
      </w:pPr>
      <w:r>
        <w:t>В первом случае имеем уже упоминавшуюся выше реакцию</w:t>
      </w:r>
      <w:r w:rsidR="00AB0155" w:rsidRPr="00AB0155">
        <w:t>.</w:t>
      </w:r>
    </w:p>
    <w:p w14:paraId="202AF13D" w14:textId="15FB3791" w:rsidR="00CD29BE" w:rsidRDefault="00CD29BE" w:rsidP="00CD29BE">
      <w:pPr>
        <w:pStyle w:val="a3"/>
      </w:pPr>
      <w:r>
        <w:t xml:space="preserve">Масса атома лития </w:t>
      </w:r>
      <w:r w:rsidR="00AB0155" w:rsidRPr="003E230F">
        <w:rPr>
          <w:rFonts w:ascii="Roboto" w:eastAsia="Times New Roman" w:hAnsi="Roboto" w:cs="Times New Roman"/>
          <w:noProof/>
          <w:color w:val="212529"/>
          <w:position w:val="-2"/>
          <w:sz w:val="24"/>
          <w:szCs w:val="24"/>
          <w:lang w:eastAsia="ru-RU"/>
        </w:rPr>
        <w:drawing>
          <wp:inline distT="0" distB="0" distL="0" distR="0" wp14:anchorId="4CC4EC84" wp14:editId="39B2612A">
            <wp:extent cx="235585" cy="207645"/>
            <wp:effectExtent l="0" t="0" r="0" b="1905"/>
            <wp:docPr id="55" name="Рисунок 55" descr="^{7}_{3}\rm{L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^{7}_{3}\rm{Li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равна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DDFF19E" wp14:editId="73452205">
            <wp:extent cx="630555" cy="173355"/>
            <wp:effectExtent l="0" t="0" r="0" b="0"/>
            <wp:docPr id="54" name="Рисунок 54" descr="7,0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7,0160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а. е. м. Масса электрона равна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6939A56" wp14:editId="1794BA40">
            <wp:extent cx="734060" cy="173355"/>
            <wp:effectExtent l="0" t="0" r="8890" b="0"/>
            <wp:docPr id="53" name="Рисунок 53" descr="0,000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0,00054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а. е. м. Вычитая из массы атома массу трёх его электронов, получаем массу ядра лития </w:t>
      </w:r>
      <w:r w:rsidR="00AB0155" w:rsidRPr="003E230F">
        <w:rPr>
          <w:rFonts w:ascii="Roboto" w:eastAsia="Times New Roman" w:hAnsi="Roboto" w:cs="Times New Roman"/>
          <w:noProof/>
          <w:color w:val="212529"/>
          <w:position w:val="-2"/>
          <w:sz w:val="24"/>
          <w:szCs w:val="24"/>
          <w:lang w:eastAsia="ru-RU"/>
        </w:rPr>
        <w:drawing>
          <wp:inline distT="0" distB="0" distL="0" distR="0" wp14:anchorId="618F846C" wp14:editId="59D81FC4">
            <wp:extent cx="235585" cy="207645"/>
            <wp:effectExtent l="0" t="0" r="0" b="1905"/>
            <wp:docPr id="52" name="Рисунок 52" descr="^{7}_{3}\rm{L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^{7}_{3}\rm{Li}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</w:t>
      </w:r>
    </w:p>
    <w:p w14:paraId="2A75671C" w14:textId="622F8365" w:rsidR="00CD29BE" w:rsidRDefault="00CD29BE" w:rsidP="00CD29BE">
      <w:pPr>
        <w:pStyle w:val="a3"/>
      </w:pPr>
      <w:r>
        <w:t xml:space="preserve"> 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77A1E51" wp14:editId="02E9F46D">
            <wp:extent cx="2722245" cy="173355"/>
            <wp:effectExtent l="0" t="0" r="1905" b="0"/>
            <wp:docPr id="51" name="Рисунок 51" descr="7,01601 - 3 \cdot 0,000548 = 7,01437 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7,01601 - 3 \cdot 0,000548 = 7,01437 \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155">
        <w:t xml:space="preserve"> </w:t>
      </w:r>
      <w:r>
        <w:t>а. е. м.</w:t>
      </w:r>
    </w:p>
    <w:p w14:paraId="75016E9E" w14:textId="6F18D891" w:rsidR="00CD29BE" w:rsidRDefault="00CD29BE" w:rsidP="00CD29BE">
      <w:pPr>
        <w:pStyle w:val="a3"/>
      </w:pPr>
      <w:r>
        <w:t xml:space="preserve">Масса протона равна  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4CFAAB8" wp14:editId="1DD516C8">
            <wp:extent cx="630555" cy="173355"/>
            <wp:effectExtent l="0" t="0" r="0" b="0"/>
            <wp:docPr id="50" name="Рисунок 50" descr="\ 1,00728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\ 1,00728 \ 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155">
        <w:t xml:space="preserve"> </w:t>
      </w:r>
      <w:r>
        <w:t>а. е. м., так что масса исходных частиц:</w:t>
      </w:r>
    </w:p>
    <w:p w14:paraId="52FD8E3F" w14:textId="78594AC8" w:rsidR="00CD29BE" w:rsidRDefault="00CD29BE" w:rsidP="00CD29BE">
      <w:pPr>
        <w:pStyle w:val="a3"/>
      </w:pPr>
      <w:r>
        <w:t xml:space="preserve"> 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26A85ED" wp14:editId="0BA0AF3D">
            <wp:extent cx="2888615" cy="173355"/>
            <wp:effectExtent l="0" t="0" r="6985" b="0"/>
            <wp:docPr id="49" name="Рисунок 49" descr="m_1 = 7,01437 + 1,00728 = 8,02165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_1 = 7,01437 + 1,00728 = 8,02165 \ 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155">
        <w:t xml:space="preserve"> </w:t>
      </w:r>
      <w:r>
        <w:t>а. е. м.</w:t>
      </w:r>
    </w:p>
    <w:p w14:paraId="6446E19F" w14:textId="0C4548F0" w:rsidR="00CD29BE" w:rsidRDefault="00CD29BE" w:rsidP="00CD29BE">
      <w:pPr>
        <w:pStyle w:val="a3"/>
      </w:pPr>
      <w:r>
        <w:t xml:space="preserve">Переходим к продуктам реакции. Масса атома гелия равна 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65ACEDB" wp14:editId="04BE7BEF">
            <wp:extent cx="637540" cy="173355"/>
            <wp:effectExtent l="0" t="0" r="0" b="0"/>
            <wp:docPr id="48" name="Рисунок 48" descr="\ 4,00260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\ 4,00260 \ 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а. е. м. Вычитаем массу электронов и находим массу ядра гелия  </w:t>
      </w:r>
      <w:r w:rsidR="00AB0155" w:rsidRPr="003E230F">
        <w:rPr>
          <w:rFonts w:ascii="Roboto" w:eastAsia="Times New Roman" w:hAnsi="Roboto" w:cs="Times New Roman"/>
          <w:noProof/>
          <w:color w:val="212529"/>
          <w:position w:val="-2"/>
          <w:sz w:val="24"/>
          <w:szCs w:val="24"/>
          <w:lang w:eastAsia="ru-RU"/>
        </w:rPr>
        <w:drawing>
          <wp:inline distT="0" distB="0" distL="0" distR="0" wp14:anchorId="590BC5B3" wp14:editId="33AC4BCE">
            <wp:extent cx="304800" cy="200660"/>
            <wp:effectExtent l="0" t="0" r="0" b="8890"/>
            <wp:docPr id="47" name="Рисунок 47" descr="\vphantom{1}^{4}_{2}\rm{H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\vphantom{1}^{4}_{2}\rm{He}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0E4A8FB2" w14:textId="3CD51353" w:rsidR="00CD29BE" w:rsidRDefault="00CD29BE" w:rsidP="00CD29BE">
      <w:pPr>
        <w:pStyle w:val="a3"/>
      </w:pPr>
      <w:r>
        <w:t xml:space="preserve"> 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5142259" wp14:editId="30768FB8">
            <wp:extent cx="2722245" cy="173355"/>
            <wp:effectExtent l="0" t="0" r="1905" b="0"/>
            <wp:docPr id="46" name="Рисунок 46" descr="4,00260 - 2 \cdot 0,000548 = 4,00150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4,00260 - 2 \cdot 0,000548 = 4,00150 \ 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155">
        <w:t xml:space="preserve"> </w:t>
      </w:r>
      <w:r>
        <w:t>а. е. м.</w:t>
      </w:r>
    </w:p>
    <w:p w14:paraId="5D774799" w14:textId="503D5C31" w:rsidR="00CD29BE" w:rsidRDefault="00CD29BE" w:rsidP="00CD29BE">
      <w:pPr>
        <w:pStyle w:val="a3"/>
      </w:pPr>
      <w:r>
        <w:t xml:space="preserve">Умножая на  </w:t>
      </w:r>
      <w:r w:rsidR="00AB0155" w:rsidRPr="003E230F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D06B05F" wp14:editId="64A90DEB">
            <wp:extent cx="83185" cy="131445"/>
            <wp:effectExtent l="0" t="0" r="0" b="1905"/>
            <wp:docPr id="45" name="Рисунок 4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получаем массу продуктов реакции:</w:t>
      </w:r>
    </w:p>
    <w:p w14:paraId="4402B1AB" w14:textId="51EB1AA1" w:rsidR="00CD29BE" w:rsidRDefault="00CD29BE" w:rsidP="00CD29BE">
      <w:pPr>
        <w:pStyle w:val="a3"/>
      </w:pPr>
      <w:r>
        <w:t xml:space="preserve"> 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6E048BB" wp14:editId="2552FF62">
            <wp:extent cx="2244725" cy="173355"/>
            <wp:effectExtent l="0" t="0" r="3175" b="0"/>
            <wp:docPr id="44" name="Рисунок 44" descr="\ m_2 = 2 \cdot 4,00150 = 8,00300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\ m_2 = 2 \cdot 4,00150 = 8,00300 \ 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155">
        <w:t xml:space="preserve"> </w:t>
      </w:r>
      <w:r>
        <w:t>а. е. м.</w:t>
      </w:r>
    </w:p>
    <w:p w14:paraId="3666B4FA" w14:textId="71D597BC" w:rsidR="00CD29BE" w:rsidRDefault="00CD29BE" w:rsidP="00CD29BE">
      <w:pPr>
        <w:pStyle w:val="a3"/>
      </w:pPr>
      <w:r>
        <w:t xml:space="preserve">Масса, как видим, уменьшилась 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A2AF751" wp14:editId="4D5EA72E">
            <wp:extent cx="838200" cy="200660"/>
            <wp:effectExtent l="0" t="0" r="0" b="8890"/>
            <wp:docPr id="43" name="Рисунок 43" descr="(m_2 &lt; m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(m_2 &lt; m_1)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 это означает, что наша реакция идёт с выделением энергии. Разность масс:</w:t>
      </w:r>
    </w:p>
    <w:p w14:paraId="1D39BC14" w14:textId="4AA7E533" w:rsidR="00CD29BE" w:rsidRDefault="00CD29BE" w:rsidP="00CD29BE">
      <w:pPr>
        <w:pStyle w:val="a3"/>
      </w:pPr>
      <w:r>
        <w:t xml:space="preserve">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610AB9F" wp14:editId="6894C149">
            <wp:extent cx="3927475" cy="173355"/>
            <wp:effectExtent l="0" t="0" r="0" b="0"/>
            <wp:docPr id="42" name="Рисунок 42" descr="\Delta m = m_1 - m_2 = 8,02165 - 8,00300 = 0,01865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\Delta m = m_1 - m_2 = 8,02165 - 8,00300 = 0,01865 \ 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а. е. м.</w:t>
      </w:r>
    </w:p>
    <w:p w14:paraId="4AF11C43" w14:textId="77777777" w:rsidR="00CD29BE" w:rsidRDefault="00CD29BE" w:rsidP="00CD29BE">
      <w:pPr>
        <w:pStyle w:val="a3"/>
      </w:pPr>
      <w:r>
        <w:t>Выделившаяся энергия:</w:t>
      </w:r>
    </w:p>
    <w:p w14:paraId="1ED61DBE" w14:textId="057600FF" w:rsidR="00CD29BE" w:rsidRDefault="00CD29BE" w:rsidP="00CD29BE">
      <w:pPr>
        <w:pStyle w:val="a3"/>
      </w:pPr>
      <w:r>
        <w:t xml:space="preserve"> </w:t>
      </w:r>
      <w:r w:rsidR="00AB0155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B10F2CF" wp14:editId="743F9D34">
            <wp:extent cx="2244725" cy="173355"/>
            <wp:effectExtent l="0" t="0" r="3175" b="0"/>
            <wp:docPr id="41" name="Рисунок 41" descr="Q = 0,01865 \cdot 931,5 = 17,4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Q = 0,01865 \cdot 931,5 = 17,4 \ 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МэВ.</w:t>
      </w:r>
    </w:p>
    <w:p w14:paraId="05F41534" w14:textId="5F1BCB4C" w:rsidR="00CD29BE" w:rsidRDefault="00CD29BE" w:rsidP="00AB0155">
      <w:pPr>
        <w:pStyle w:val="a3"/>
      </w:pPr>
      <w:r>
        <w:t xml:space="preserve">Теперь рассмотрим второй пример. При бомбардировке ядер </w:t>
      </w:r>
      <w:r w:rsidR="00315829">
        <w:t>лития -</w:t>
      </w:r>
      <w:r>
        <w:t>частицами происходит реакци</w:t>
      </w:r>
      <w:r w:rsidR="00AB0155">
        <w:t>я.</w:t>
      </w:r>
    </w:p>
    <w:p w14:paraId="7FDE3132" w14:textId="77777777" w:rsidR="00CD29BE" w:rsidRDefault="00CD29BE" w:rsidP="00CD29BE">
      <w:pPr>
        <w:pStyle w:val="a3"/>
      </w:pPr>
      <w:r>
        <w:t>Массы исходных ядер нам уже известны; остаётся сосчитать их суммарную массу:</w:t>
      </w:r>
    </w:p>
    <w:p w14:paraId="0A124C0B" w14:textId="10204773" w:rsidR="00CD29BE" w:rsidRDefault="00CD29BE" w:rsidP="00CD29BE">
      <w:pPr>
        <w:pStyle w:val="a3"/>
      </w:pPr>
      <w:r>
        <w:t xml:space="preserve">  </w:t>
      </w:r>
      <w:r w:rsidR="00315829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6A9C10D" wp14:editId="595FE284">
            <wp:extent cx="2992755" cy="173355"/>
            <wp:effectExtent l="0" t="0" r="0" b="0"/>
            <wp:docPr id="39" name="Рисунок 39" descr="m_1 = 7,01437 + 4,00150 = 11,01587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_1 = 7,01437 + 4,00150 = 11,01587 \ 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829">
        <w:t xml:space="preserve"> </w:t>
      </w:r>
      <w:r>
        <w:t>а. е. м.</w:t>
      </w:r>
    </w:p>
    <w:p w14:paraId="7AFC05A7" w14:textId="0840AB31" w:rsidR="00CD29BE" w:rsidRDefault="00CD29BE" w:rsidP="00CD29BE">
      <w:pPr>
        <w:pStyle w:val="a3"/>
      </w:pPr>
      <w:r>
        <w:t xml:space="preserve">Из таблицы берём массу атома бора  </w:t>
      </w:r>
      <w:r w:rsidR="00315829" w:rsidRPr="003E230F">
        <w:rPr>
          <w:rFonts w:ascii="Roboto" w:eastAsia="Times New Roman" w:hAnsi="Roboto" w:cs="Times New Roman"/>
          <w:noProof/>
          <w:color w:val="212529"/>
          <w:position w:val="-2"/>
          <w:sz w:val="24"/>
          <w:szCs w:val="24"/>
          <w:lang w:eastAsia="ru-RU"/>
        </w:rPr>
        <w:drawing>
          <wp:inline distT="0" distB="0" distL="0" distR="0" wp14:anchorId="2A1E01AF" wp14:editId="5C33554A">
            <wp:extent cx="249555" cy="207645"/>
            <wp:effectExtent l="0" t="0" r="0" b="1905"/>
            <wp:docPr id="38" name="Рисунок 38" descr="\vphantom{1}^{10}_{\phantom{1} 5}\rm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\vphantom{1}^{10}_{\phantom{1} 5}\rm{B}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(она равна  </w:t>
      </w:r>
      <w:r w:rsidR="00315829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3F43764" wp14:editId="3AFDC0D5">
            <wp:extent cx="734060" cy="173355"/>
            <wp:effectExtent l="0" t="0" r="8890" b="0"/>
            <wp:docPr id="37" name="Рисунок 37" descr="\ 10,01294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\ 10,01294 \ 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а. е. м.); вычитаем массу пяти электронов и получаем массу ядра атома бора:</w:t>
      </w:r>
    </w:p>
    <w:p w14:paraId="3171D8B2" w14:textId="0DEAC4F8" w:rsidR="00CD29BE" w:rsidRDefault="00CD29BE" w:rsidP="00CD29BE">
      <w:pPr>
        <w:pStyle w:val="a3"/>
      </w:pPr>
      <w:r>
        <w:t xml:space="preserve">  </w:t>
      </w:r>
      <w:r w:rsidR="00315829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5D12995" wp14:editId="1434ECC2">
            <wp:extent cx="2902585" cy="173355"/>
            <wp:effectExtent l="0" t="0" r="0" b="0"/>
            <wp:docPr id="36" name="Рисунок 36" descr="10,01294 - 5 \cdot 0,000548 = 10,01020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10,01294 - 5 \cdot 0,000548 = 10,01020 \ 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829">
        <w:t xml:space="preserve"> </w:t>
      </w:r>
      <w:r>
        <w:t>а. е. м.</w:t>
      </w:r>
    </w:p>
    <w:p w14:paraId="7792F668" w14:textId="7849A56A" w:rsidR="00CD29BE" w:rsidRDefault="00CD29BE" w:rsidP="00CD29BE">
      <w:pPr>
        <w:pStyle w:val="a3"/>
      </w:pPr>
      <w:r>
        <w:t xml:space="preserve">Масса нейтрона равна </w:t>
      </w:r>
      <w:r w:rsidR="00315829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C5BD296" wp14:editId="29AAA0BB">
            <wp:extent cx="637540" cy="173355"/>
            <wp:effectExtent l="0" t="0" r="0" b="0"/>
            <wp:docPr id="35" name="Рисунок 35" descr="1,00867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1,00867 \ 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а. е. м. Находим массу продуктов реакции:</w:t>
      </w:r>
    </w:p>
    <w:p w14:paraId="5C03FA80" w14:textId="06DD057C" w:rsidR="00CD29BE" w:rsidRDefault="00CD29BE" w:rsidP="00CD29BE">
      <w:pPr>
        <w:pStyle w:val="a3"/>
      </w:pPr>
      <w:r>
        <w:lastRenderedPageBreak/>
        <w:t xml:space="preserve">  </w:t>
      </w:r>
      <w:r w:rsidR="00315829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97E6BB9" wp14:editId="61F78899">
            <wp:extent cx="3089275" cy="173355"/>
            <wp:effectExtent l="0" t="0" r="0" b="0"/>
            <wp:docPr id="34" name="Рисунок 34" descr="m_2 = 10,01020 + 1,00867 = 11,01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_2 = 10,01020 + 1,00867 = 11,0188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829">
        <w:t xml:space="preserve"> </w:t>
      </w:r>
      <w:r>
        <w:t>а. е. м.</w:t>
      </w:r>
    </w:p>
    <w:p w14:paraId="1FADF11F" w14:textId="10A0D701" w:rsidR="00CD29BE" w:rsidRDefault="00CD29BE" w:rsidP="00CD29BE">
      <w:pPr>
        <w:pStyle w:val="a3"/>
      </w:pPr>
      <w:r>
        <w:t xml:space="preserve">На сей раз масса увеличилась  </w:t>
      </w:r>
      <w:r w:rsidR="00315829" w:rsidRPr="003E230F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5650C12" wp14:editId="108CC5B1">
            <wp:extent cx="838200" cy="200660"/>
            <wp:effectExtent l="0" t="0" r="0" b="8890"/>
            <wp:docPr id="33" name="Рисунок 33" descr="(m_2 &gt; m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(m_2 &gt; m_1)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то есть реакция идёт с поглощением энергии.</w:t>
      </w:r>
    </w:p>
    <w:p w14:paraId="6F07E5F6" w14:textId="4F49BAA0" w:rsidR="00CD29BE" w:rsidRDefault="00CD29BE" w:rsidP="00CD29BE">
      <w:pPr>
        <w:pStyle w:val="a3"/>
      </w:pPr>
      <w:r>
        <w:t>Разность масс равна:</w:t>
      </w:r>
      <w:r w:rsidR="00315829">
        <w:t xml:space="preserve"> </w:t>
      </w:r>
    </w:p>
    <w:p w14:paraId="1D0DF4F2" w14:textId="153EDBDE" w:rsidR="00CD29BE" w:rsidRDefault="00CD29BE" w:rsidP="00CD29BE">
      <w:pPr>
        <w:pStyle w:val="a3"/>
      </w:pPr>
      <w:r>
        <w:t xml:space="preserve"> </w:t>
      </w:r>
      <w:r w:rsidR="00315829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7859F1A" wp14:editId="4C357EEA">
            <wp:extent cx="2209800" cy="180340"/>
            <wp:effectExtent l="0" t="0" r="0" b="0"/>
            <wp:docPr id="32" name="Рисунок 32" descr="\Delta m = m_1 - m_2 = -0,0030 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\Delta m = m_1 - m_2 = -0,0030 \ 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а. е. м.</w:t>
      </w:r>
    </w:p>
    <w:p w14:paraId="3B7AB504" w14:textId="77777777" w:rsidR="00CD29BE" w:rsidRDefault="00CD29BE" w:rsidP="00CD29BE">
      <w:pPr>
        <w:pStyle w:val="a3"/>
      </w:pPr>
      <w:r>
        <w:t>Энергетический выход реакции:</w:t>
      </w:r>
    </w:p>
    <w:p w14:paraId="6D7F30C5" w14:textId="59692A5C" w:rsidR="00CD29BE" w:rsidRDefault="00CD29BE" w:rsidP="00CD29BE">
      <w:pPr>
        <w:pStyle w:val="a3"/>
      </w:pPr>
      <w:r>
        <w:t xml:space="preserve"> </w:t>
      </w:r>
      <w:r w:rsidR="00315829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28AEF01" wp14:editId="16FFBC34">
            <wp:extent cx="2341245" cy="173355"/>
            <wp:effectExtent l="0" t="0" r="1905" b="0"/>
            <wp:docPr id="31" name="Рисунок 31" descr="Q = -0,0030 \cdot 931,5 = -2,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Q = -0,0030 \cdot 931,5 = -2,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МэВ.</w:t>
      </w:r>
    </w:p>
    <w:p w14:paraId="6DA1611A" w14:textId="3546FC0B" w:rsidR="00CD29BE" w:rsidRPr="00412EF4" w:rsidRDefault="00CD29BE" w:rsidP="00CD29BE">
      <w:pPr>
        <w:pStyle w:val="a3"/>
      </w:pPr>
      <w:r>
        <w:t xml:space="preserve">Таким образом, в реакции поглощается энергия  </w:t>
      </w:r>
      <w:r w:rsidR="00315829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B2057AF" wp14:editId="12D09C49">
            <wp:extent cx="256540" cy="173355"/>
            <wp:effectExtent l="0" t="0" r="0" b="0"/>
            <wp:docPr id="30" name="Рисунок 30" descr="2,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2,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МэВ. Это означает, что суммарная кинетическая энергия продуктов реакции (ядра бора и нейтрона) на  </w:t>
      </w:r>
      <w:r w:rsidR="00315829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B9FFDC1" wp14:editId="53D6AC7B">
            <wp:extent cx="256540" cy="173355"/>
            <wp:effectExtent l="0" t="0" r="0" b="0"/>
            <wp:docPr id="29" name="Рисунок 29" descr="2,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2,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МэВ меньше, чем суммарная кинетическая энергия исходных частиц (ядра лития и</w:t>
      </w:r>
      <w:r w:rsidR="00315829">
        <w:t xml:space="preserve"> </w:t>
      </w:r>
      <w:r w:rsidR="00315829" w:rsidRPr="003E230F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2EDB15E" wp14:editId="53BA3DF6">
            <wp:extent cx="117475" cy="83185"/>
            <wp:effectExtent l="0" t="0" r="0" b="0"/>
            <wp:docPr id="28" name="Рисунок 28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\alpha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-частицы). Поэтому чтобы данная реакция в принципе осуществилась, энергия исходных частиц должна быть не меньше </w:t>
      </w:r>
      <w:r w:rsidR="00315829" w:rsidRPr="003E230F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F3FFE1F" wp14:editId="5504DA14">
            <wp:extent cx="256540" cy="173355"/>
            <wp:effectExtent l="0" t="0" r="0" b="0"/>
            <wp:docPr id="27" name="Рисунок 27" descr="2,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2,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МэВ.</w:t>
      </w:r>
    </w:p>
    <w:sectPr w:rsidR="00CD29BE" w:rsidRPr="00412EF4" w:rsidSect="00FE3A44">
      <w:footerReference w:type="default" r:id="rId87"/>
      <w:footerReference w:type="first" r:id="rId88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176C4" w14:textId="77777777" w:rsidR="008526D5" w:rsidRDefault="008526D5" w:rsidP="00FE3A44">
      <w:pPr>
        <w:spacing w:after="0" w:line="240" w:lineRule="auto"/>
      </w:pPr>
      <w:r>
        <w:separator/>
      </w:r>
    </w:p>
  </w:endnote>
  <w:endnote w:type="continuationSeparator" w:id="0">
    <w:p w14:paraId="1027C327" w14:textId="77777777" w:rsidR="008526D5" w:rsidRDefault="008526D5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31E116A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2FB06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D2B1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F8A9" w14:textId="77777777" w:rsidR="008526D5" w:rsidRDefault="008526D5" w:rsidP="00FE3A44">
      <w:pPr>
        <w:spacing w:after="0" w:line="240" w:lineRule="auto"/>
      </w:pPr>
      <w:r>
        <w:separator/>
      </w:r>
    </w:p>
  </w:footnote>
  <w:footnote w:type="continuationSeparator" w:id="0">
    <w:p w14:paraId="39A1B2C7" w14:textId="77777777" w:rsidR="008526D5" w:rsidRDefault="008526D5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alt="*" style="width:9pt;height:14.25pt;visibility:visible;mso-wrap-style:square" o:bullet="t">
        <v:imagedata r:id="rId1" o:title="*"/>
      </v:shape>
    </w:pict>
  </w:numPicBullet>
  <w:abstractNum w:abstractNumId="0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280C16"/>
    <w:multiLevelType w:val="hybridMultilevel"/>
    <w:tmpl w:val="395024E2"/>
    <w:lvl w:ilvl="0" w:tplc="1DF461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D3C4B76"/>
    <w:multiLevelType w:val="hybridMultilevel"/>
    <w:tmpl w:val="8F5ADB6A"/>
    <w:lvl w:ilvl="0" w:tplc="1DF461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DD05A86"/>
    <w:multiLevelType w:val="hybridMultilevel"/>
    <w:tmpl w:val="16122D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F661C8E"/>
    <w:multiLevelType w:val="hybridMultilevel"/>
    <w:tmpl w:val="DDA0C35C"/>
    <w:lvl w:ilvl="0" w:tplc="1DF461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9A65597"/>
    <w:multiLevelType w:val="hybridMultilevel"/>
    <w:tmpl w:val="9450283C"/>
    <w:lvl w:ilvl="0" w:tplc="1DF461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BB07273"/>
    <w:multiLevelType w:val="hybridMultilevel"/>
    <w:tmpl w:val="65CA502C"/>
    <w:lvl w:ilvl="0" w:tplc="65D62E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AE013AD"/>
    <w:multiLevelType w:val="hybridMultilevel"/>
    <w:tmpl w:val="06462932"/>
    <w:lvl w:ilvl="0" w:tplc="1DF4611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EB75D16"/>
    <w:multiLevelType w:val="hybridMultilevel"/>
    <w:tmpl w:val="AD4854B6"/>
    <w:lvl w:ilvl="0" w:tplc="65D62E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C7728"/>
    <w:multiLevelType w:val="hybridMultilevel"/>
    <w:tmpl w:val="177402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1"/>
  </w:num>
  <w:num w:numId="4">
    <w:abstractNumId w:val="17"/>
  </w:num>
  <w:num w:numId="5">
    <w:abstractNumId w:val="0"/>
  </w:num>
  <w:num w:numId="6">
    <w:abstractNumId w:val="19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16"/>
  </w:num>
  <w:num w:numId="13">
    <w:abstractNumId w:val="6"/>
  </w:num>
  <w:num w:numId="14">
    <w:abstractNumId w:val="12"/>
  </w:num>
  <w:num w:numId="15">
    <w:abstractNumId w:val="15"/>
  </w:num>
  <w:num w:numId="16">
    <w:abstractNumId w:val="14"/>
  </w:num>
  <w:num w:numId="17">
    <w:abstractNumId w:val="2"/>
  </w:num>
  <w:num w:numId="18">
    <w:abstractNumId w:val="8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F1"/>
    <w:rsid w:val="00012017"/>
    <w:rsid w:val="00061C33"/>
    <w:rsid w:val="000A1C76"/>
    <w:rsid w:val="000B1446"/>
    <w:rsid w:val="000C5662"/>
    <w:rsid w:val="00125F66"/>
    <w:rsid w:val="001C5786"/>
    <w:rsid w:val="00315829"/>
    <w:rsid w:val="00325D3D"/>
    <w:rsid w:val="003A7D6B"/>
    <w:rsid w:val="003E3E64"/>
    <w:rsid w:val="00412EF4"/>
    <w:rsid w:val="004843FE"/>
    <w:rsid w:val="00485122"/>
    <w:rsid w:val="004C2084"/>
    <w:rsid w:val="004C548F"/>
    <w:rsid w:val="004D0EFF"/>
    <w:rsid w:val="004F0E2E"/>
    <w:rsid w:val="005A2D7A"/>
    <w:rsid w:val="006B3FF1"/>
    <w:rsid w:val="006F04EB"/>
    <w:rsid w:val="006F4973"/>
    <w:rsid w:val="008526D5"/>
    <w:rsid w:val="0094405B"/>
    <w:rsid w:val="00962331"/>
    <w:rsid w:val="0096374A"/>
    <w:rsid w:val="00974020"/>
    <w:rsid w:val="00A23AD9"/>
    <w:rsid w:val="00A254FC"/>
    <w:rsid w:val="00AB0155"/>
    <w:rsid w:val="00B33815"/>
    <w:rsid w:val="00B44D7F"/>
    <w:rsid w:val="00C614E3"/>
    <w:rsid w:val="00C914D2"/>
    <w:rsid w:val="00CD29BE"/>
    <w:rsid w:val="00D12155"/>
    <w:rsid w:val="00D47AF8"/>
    <w:rsid w:val="00DE1515"/>
    <w:rsid w:val="00E31092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740F"/>
  <w15:chartTrackingRefBased/>
  <w15:docId w15:val="{15E32387-205C-450C-A0C6-C8022F73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0A1C76"/>
    <w:pPr>
      <w:ind w:firstLine="567"/>
    </w:pPr>
  </w:style>
  <w:style w:type="character" w:customStyle="1" w:styleId="a4">
    <w:name w:val="Абзац Знак"/>
    <w:basedOn w:val="a0"/>
    <w:link w:val="a3"/>
    <w:rsid w:val="000A1C76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jpeg"/><Relationship Id="rId21" Type="http://schemas.openxmlformats.org/officeDocument/2006/relationships/image" Target="media/image13.jpe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fontTable" Target="fontTable.xml"/><Relationship Id="rId16" Type="http://schemas.openxmlformats.org/officeDocument/2006/relationships/image" Target="media/image8.jpeg"/><Relationship Id="rId11" Type="http://schemas.openxmlformats.org/officeDocument/2006/relationships/image" Target="media/image3.jpe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styles" Target="styles.xml"/><Relationship Id="rId90" Type="http://schemas.openxmlformats.org/officeDocument/2006/relationships/theme" Target="theme/theme1.xm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footnotes" Target="foot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3" Type="http://schemas.openxmlformats.org/officeDocument/2006/relationships/customXml" Target="../customXml/item3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jpe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jpe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9" Type="http://schemas.openxmlformats.org/officeDocument/2006/relationships/image" Target="media/image31.png"/><Relationship Id="rId34" Type="http://schemas.openxmlformats.org/officeDocument/2006/relationships/image" Target="media/image26.jpe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webSettings" Target="webSettings.xml"/><Relationship Id="rId71" Type="http://schemas.openxmlformats.org/officeDocument/2006/relationships/image" Target="media/image63.png"/><Relationship Id="rId2" Type="http://schemas.openxmlformats.org/officeDocument/2006/relationships/customXml" Target="../customXml/item2.xml"/><Relationship Id="rId29" Type="http://schemas.openxmlformats.org/officeDocument/2006/relationships/image" Target="media/image21.jpeg"/><Relationship Id="rId24" Type="http://schemas.openxmlformats.org/officeDocument/2006/relationships/image" Target="media/image16.jpe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footer" Target="footer1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78</TotalTime>
  <Pages>9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4</cp:revision>
  <dcterms:created xsi:type="dcterms:W3CDTF">2021-05-19T17:41:00Z</dcterms:created>
  <dcterms:modified xsi:type="dcterms:W3CDTF">2021-05-19T21:19:00Z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