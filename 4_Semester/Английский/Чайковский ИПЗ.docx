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2000" w14:textId="5570B4CE" w:rsidR="0011331A" w:rsidRDefault="005C03D8" w:rsidP="00DB5BBB">
      <w:pPr>
        <w:rPr>
          <w:bCs/>
        </w:rPr>
      </w:pPr>
      <w:r>
        <w:rPr>
          <w:bCs/>
        </w:rPr>
        <w:t>Чайковский Н.</w:t>
      </w:r>
      <w:r w:rsidR="00D76091">
        <w:rPr>
          <w:bCs/>
        </w:rPr>
        <w:t xml:space="preserve"> </w:t>
      </w:r>
      <w:r>
        <w:rPr>
          <w:bCs/>
        </w:rPr>
        <w:t>О. ИН-2020-2 ИПЗ</w:t>
      </w:r>
    </w:p>
    <w:p w14:paraId="11A79532" w14:textId="192C51F6" w:rsidR="005C03D8" w:rsidRPr="00D76091" w:rsidRDefault="007C22EA" w:rsidP="005C03D8">
      <w:pPr>
        <w:pStyle w:val="a5"/>
        <w:numPr>
          <w:ilvl w:val="0"/>
          <w:numId w:val="18"/>
        </w:numPr>
        <w:rPr>
          <w:bCs/>
        </w:rPr>
      </w:pPr>
      <w:r>
        <w:rPr>
          <w:bCs/>
          <w:lang w:val="en-US"/>
        </w:rPr>
        <w:t>Complete the sentences</w:t>
      </w:r>
    </w:p>
    <w:p w14:paraId="490C6C5A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Have broken</w:t>
      </w:r>
    </w:p>
    <w:p w14:paraId="7CA5A38A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read</w:t>
      </w:r>
    </w:p>
    <w:p w14:paraId="797FE615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you cooked</w:t>
      </w:r>
    </w:p>
    <w:p w14:paraId="3AAAA4B2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met</w:t>
      </w:r>
    </w:p>
    <w:p w14:paraId="3F7D1E40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Have you ever been</w:t>
      </w:r>
    </w:p>
    <w:p w14:paraId="3DFE5212" w14:textId="7F3EC2B3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 xml:space="preserve">Has </w:t>
      </w:r>
      <w:r w:rsidRPr="00634527">
        <w:rPr>
          <w:rFonts w:cs="Times New Roman"/>
          <w:szCs w:val="28"/>
          <w:lang w:val="en-US"/>
        </w:rPr>
        <w:t>overslept</w:t>
      </w:r>
    </w:p>
    <w:p w14:paraId="609F47B1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got</w:t>
      </w:r>
    </w:p>
    <w:p w14:paraId="598E3242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had</w:t>
      </w:r>
    </w:p>
    <w:p w14:paraId="3F2AE977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written</w:t>
      </w:r>
    </w:p>
    <w:p w14:paraId="6C4B4BC0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stopped</w:t>
      </w:r>
    </w:p>
    <w:p w14:paraId="1FA5F692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Had stopped</w:t>
      </w:r>
    </w:p>
    <w:p w14:paraId="3CF0EF38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</w:rPr>
      </w:pPr>
      <w:r w:rsidRPr="00634527">
        <w:rPr>
          <w:rFonts w:cs="Times New Roman"/>
          <w:szCs w:val="28"/>
          <w:lang w:val="en-US"/>
        </w:rPr>
        <w:t>Has taken</w:t>
      </w:r>
    </w:p>
    <w:p w14:paraId="11603C6C" w14:textId="48887B8E" w:rsidR="00B808E4" w:rsidRPr="007C22EA" w:rsidRDefault="00D76091" w:rsidP="00D76091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7C22EA">
        <w:rPr>
          <w:rFonts w:cs="Times New Roman"/>
          <w:szCs w:val="28"/>
          <w:lang w:val="en-US"/>
        </w:rPr>
        <w:t xml:space="preserve"> </w:t>
      </w:r>
      <w:r w:rsidR="007C22EA">
        <w:rPr>
          <w:rFonts w:cs="Times New Roman"/>
          <w:szCs w:val="28"/>
          <w:lang w:val="en-US"/>
        </w:rPr>
        <w:t>Make up sentences according to model</w:t>
      </w:r>
    </w:p>
    <w:p w14:paraId="5A893BFC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By the time his mother called Nick had already done his homework.</w:t>
      </w:r>
    </w:p>
    <w:p w14:paraId="5DCF0843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By the time police arrived criminal had already disappeared.</w:t>
      </w:r>
    </w:p>
    <w:p w14:paraId="6A7CEABF" w14:textId="4B4DDA4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 xml:space="preserve">Performance had been over when it </w:t>
      </w:r>
      <w:r w:rsidRPr="00634527">
        <w:rPr>
          <w:rFonts w:cs="Times New Roman"/>
          <w:szCs w:val="28"/>
          <w:lang w:val="en-US"/>
        </w:rPr>
        <w:t>starts</w:t>
      </w:r>
      <w:r w:rsidRPr="00634527">
        <w:rPr>
          <w:rFonts w:cs="Times New Roman"/>
          <w:szCs w:val="28"/>
          <w:lang w:val="en-US"/>
        </w:rPr>
        <w:t xml:space="preserve"> snowing.</w:t>
      </w:r>
    </w:p>
    <w:p w14:paraId="55469D9E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Sue came home after children had had dinner.</w:t>
      </w:r>
    </w:p>
    <w:p w14:paraId="11199663" w14:textId="30AF3B9E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 xml:space="preserve">By the time Nick left discussion had already </w:t>
      </w:r>
      <w:r w:rsidRPr="00634527">
        <w:rPr>
          <w:rFonts w:cs="Times New Roman"/>
          <w:szCs w:val="28"/>
          <w:lang w:val="en-US"/>
        </w:rPr>
        <w:t>begun</w:t>
      </w:r>
      <w:r w:rsidRPr="00634527">
        <w:rPr>
          <w:rFonts w:cs="Times New Roman"/>
          <w:szCs w:val="28"/>
          <w:lang w:val="en-US"/>
        </w:rPr>
        <w:t>.</w:t>
      </w:r>
    </w:p>
    <w:p w14:paraId="1DAAFB3B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Jack had finished the work when it got dark.</w:t>
      </w:r>
    </w:p>
    <w:p w14:paraId="4374C0CE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Tourists had reached destination when the sun rose.</w:t>
      </w:r>
    </w:p>
    <w:p w14:paraId="7115656A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By the time I came home my granny had already.</w:t>
      </w:r>
    </w:p>
    <w:p w14:paraId="171BD074" w14:textId="5F56AB9F" w:rsidR="00D76091" w:rsidRDefault="00D76091" w:rsidP="00D76091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By the time the children got up father had already driven work.</w:t>
      </w:r>
    </w:p>
    <w:p w14:paraId="1B02E1CF" w14:textId="06335A60" w:rsidR="00D76091" w:rsidRPr="00D76091" w:rsidRDefault="00D76091" w:rsidP="00D76091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7C22EA">
        <w:rPr>
          <w:rFonts w:cs="Times New Roman"/>
          <w:szCs w:val="28"/>
          <w:lang w:val="en-US"/>
        </w:rPr>
        <w:t xml:space="preserve"> </w:t>
      </w:r>
      <w:r w:rsidR="007C22EA">
        <w:rPr>
          <w:rFonts w:cs="Times New Roman"/>
          <w:szCs w:val="28"/>
          <w:lang w:val="en-US"/>
        </w:rPr>
        <w:t>Complete the sentences. Use the Past Perfect Tense.</w:t>
      </w:r>
    </w:p>
    <w:p w14:paraId="7FB6B517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seen</w:t>
      </w:r>
    </w:p>
    <w:p w14:paraId="1F4E210E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watered</w:t>
      </w:r>
    </w:p>
    <w:p w14:paraId="1356C691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finished</w:t>
      </w:r>
    </w:p>
    <w:p w14:paraId="030C7029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began</w:t>
      </w:r>
    </w:p>
    <w:p w14:paraId="0F379350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lived</w:t>
      </w:r>
    </w:p>
    <w:p w14:paraId="621B234D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lastRenderedPageBreak/>
        <w:t>Had written</w:t>
      </w:r>
    </w:p>
    <w:p w14:paraId="46263D81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left</w:t>
      </w:r>
    </w:p>
    <w:p w14:paraId="4412535B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had</w:t>
      </w:r>
    </w:p>
    <w:p w14:paraId="0D5E33FF" w14:textId="2B4B363E" w:rsidR="00D76091" w:rsidRPr="00D76091" w:rsidRDefault="00D76091" w:rsidP="00D76091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 w:rsidRPr="007C22EA">
        <w:rPr>
          <w:rFonts w:cs="Times New Roman"/>
          <w:szCs w:val="28"/>
          <w:lang w:val="en-US"/>
        </w:rPr>
        <w:t xml:space="preserve"> </w:t>
      </w:r>
      <w:r w:rsidR="007C22EA">
        <w:rPr>
          <w:rFonts w:cs="Times New Roman"/>
          <w:szCs w:val="28"/>
          <w:lang w:val="en-US"/>
        </w:rPr>
        <w:t>Put the verbs in brackets into the correct tense.</w:t>
      </w:r>
    </w:p>
    <w:p w14:paraId="306F14CB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Got</w:t>
      </w:r>
    </w:p>
    <w:p w14:paraId="307D835E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left</w:t>
      </w:r>
    </w:p>
    <w:p w14:paraId="5A257BE6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chosen</w:t>
      </w:r>
    </w:p>
    <w:p w14:paraId="6B0EFCB8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Finished</w:t>
      </w:r>
    </w:p>
    <w:p w14:paraId="39021AB3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Was</w:t>
      </w:r>
    </w:p>
    <w:p w14:paraId="20C7289C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Had brought, forgot</w:t>
      </w:r>
    </w:p>
    <w:p w14:paraId="136DAB83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Came, had been</w:t>
      </w:r>
    </w:p>
    <w:p w14:paraId="715974F6" w14:textId="77777777" w:rsidR="00D76091" w:rsidRPr="00634527" w:rsidRDefault="00D76091" w:rsidP="00D76091">
      <w:pPr>
        <w:pStyle w:val="a5"/>
        <w:numPr>
          <w:ilvl w:val="1"/>
          <w:numId w:val="18"/>
        </w:numPr>
        <w:spacing w:before="120" w:after="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Did, had gone</w:t>
      </w:r>
    </w:p>
    <w:p w14:paraId="5BA6CD09" w14:textId="3A08A9BC" w:rsidR="00D76091" w:rsidRDefault="007C22EA" w:rsidP="00D76091">
      <w:pPr>
        <w:pStyle w:val="a5"/>
        <w:numPr>
          <w:ilvl w:val="0"/>
          <w:numId w:val="18"/>
        </w:numPr>
        <w:spacing w:after="0"/>
        <w:rPr>
          <w:rFonts w:cs="Times New Roman"/>
          <w:szCs w:val="28"/>
          <w:lang w:val="en-US"/>
        </w:rPr>
      </w:pPr>
      <w:r w:rsidRPr="007C22EA">
        <w:rPr>
          <w:rFonts w:cs="Times New Roman"/>
          <w:szCs w:val="28"/>
          <w:lang w:val="en-US"/>
        </w:rPr>
        <w:t>Put the verb into the correct tense to make Second Conditional sentences:</w:t>
      </w:r>
    </w:p>
    <w:p w14:paraId="4CBB352D" w14:textId="7FE6E0A1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I were (be) you, I get (get) a new job. </w:t>
      </w:r>
    </w:p>
    <w:p w14:paraId="44F3EA1F" w14:textId="7CD5147C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he was (be) younger, he would travel (travel) more. </w:t>
      </w:r>
    </w:p>
    <w:p w14:paraId="5C697AE1" w14:textId="10C469E0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we weren’t (not / be) friends, I would be (be) angry with you. </w:t>
      </w:r>
    </w:p>
    <w:p w14:paraId="559BFEDA" w14:textId="6EC28F62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I had (have) enough money, I would buy (buy) a big house. </w:t>
      </w:r>
    </w:p>
    <w:p w14:paraId="5C8CC75D" w14:textId="39681705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>If she wasn’t (not / be) always so late, she would be (be) promoted.</w:t>
      </w:r>
    </w:p>
    <w:p w14:paraId="1FC91048" w14:textId="1695E337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we won (win) the lottery, we would travel (travel) the world. </w:t>
      </w:r>
    </w:p>
    <w:p w14:paraId="7F82574B" w14:textId="6E76BC26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you had (have) a better job, we would (be) able to buy a new car </w:t>
      </w:r>
    </w:p>
    <w:p w14:paraId="465BE0D7" w14:textId="3D297D2C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I spoke (speak) perfect English, I would have (have) a good job. </w:t>
      </w:r>
    </w:p>
    <w:p w14:paraId="4DCD770A" w14:textId="17C1E970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we lived (live) in Mexico, I would speak (speak) Spanish. </w:t>
      </w:r>
    </w:p>
    <w:p w14:paraId="5E5C99CA" w14:textId="2AAD26F9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If she passed (pass) the exam, she would be (be) able to enter university.  </w:t>
      </w:r>
    </w:p>
    <w:p w14:paraId="2184CE73" w14:textId="103339D5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She would be (be) happier if she had (have) more friends. </w:t>
      </w:r>
    </w:p>
    <w:p w14:paraId="7EF0D31C" w14:textId="5D10C649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>We would buy (buy) a house if we decided (decide) to stay here.</w:t>
      </w:r>
    </w:p>
    <w:p w14:paraId="77DFE85B" w14:textId="2BB581CB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They would have (have) more money if they didn’t bought (not / buy) so many clothes </w:t>
      </w:r>
    </w:p>
    <w:p w14:paraId="63E1EFC1" w14:textId="6B6BD24C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>We would come (come) to dinner if we had (have) time.</w:t>
      </w:r>
    </w:p>
    <w:p w14:paraId="6DB7B353" w14:textId="1A9797D2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She would call (call) him if she knew (know) his number. </w:t>
      </w:r>
    </w:p>
    <w:p w14:paraId="3B676CCA" w14:textId="5C475EB8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They would go (go) to Spain on holiday if they liked (like) hot weather. </w:t>
      </w:r>
    </w:p>
    <w:p w14:paraId="09C5621E" w14:textId="7E22A7BE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She would pass (pass) the exam if she studied (study) more. </w:t>
      </w:r>
    </w:p>
    <w:p w14:paraId="7451DF7A" w14:textId="37BC0EDB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I would marry (marry) someone famous if I were (be) a movie star. </w:t>
      </w:r>
    </w:p>
    <w:p w14:paraId="03F74F93" w14:textId="102CFBFD" w:rsidR="00D76091" w:rsidRPr="00D76091" w:rsidRDefault="00D76091" w:rsidP="00D76091">
      <w:pPr>
        <w:pStyle w:val="a5"/>
        <w:numPr>
          <w:ilvl w:val="1"/>
          <w:numId w:val="18"/>
        </w:numPr>
        <w:spacing w:after="0"/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 xml:space="preserve">We never would be (be) late again if we bought (buy) a new car. </w:t>
      </w:r>
    </w:p>
    <w:p w14:paraId="41B45E71" w14:textId="0E555E00" w:rsidR="00D76091" w:rsidRDefault="00D76091" w:rsidP="00D76091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 w:rsidRPr="00D76091">
        <w:rPr>
          <w:rFonts w:cs="Times New Roman"/>
          <w:szCs w:val="28"/>
          <w:lang w:val="en-US"/>
        </w:rPr>
        <w:t>You would lose (lose) weight if you ate (eat) less.</w:t>
      </w:r>
    </w:p>
    <w:p w14:paraId="0CA5DAAF" w14:textId="3DEC8896" w:rsidR="00D76091" w:rsidRDefault="00D76091" w:rsidP="007C22EA">
      <w:pPr>
        <w:pStyle w:val="a5"/>
        <w:numPr>
          <w:ilvl w:val="0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 </w:t>
      </w:r>
      <w:r w:rsidR="007C22EA">
        <w:rPr>
          <w:rFonts w:cs="Times New Roman"/>
          <w:szCs w:val="28"/>
          <w:lang w:val="en-US"/>
        </w:rPr>
        <w:t>Answer the questions</w:t>
      </w:r>
    </w:p>
    <w:p w14:paraId="3640C0D4" w14:textId="7BE400B2" w:rsidR="007C22EA" w:rsidRDefault="007C22EA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 would start learning web development earlier if I could travel back in time</w:t>
      </w:r>
    </w:p>
    <w:p w14:paraId="1C4097D3" w14:textId="2D03F02D" w:rsidR="007C22EA" w:rsidRDefault="007C22EA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saw a ghost, I would be scarred</w:t>
      </w:r>
    </w:p>
    <w:p w14:paraId="5DC292B3" w14:textId="315A5167" w:rsidR="007C22EA" w:rsidRDefault="00C74BD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were the richest person alive, I would live in ocean</w:t>
      </w:r>
    </w:p>
    <w:p w14:paraId="70F1973C" w14:textId="6FF965FE" w:rsidR="00C74BD6" w:rsidRDefault="00C74BD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had a pet dinosaur, I would teach him command “eat”.</w:t>
      </w:r>
    </w:p>
    <w:p w14:paraId="4DCAB2DD" w14:textId="606C2A02" w:rsidR="00C74BD6" w:rsidRDefault="00C74BD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had 3D printer, I would print some cool toy guns.</w:t>
      </w:r>
    </w:p>
    <w:p w14:paraId="30947741" w14:textId="2FEFBD85" w:rsidR="00C74BD6" w:rsidRDefault="00C74BD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could go anywhere, I would travel Norwegian.</w:t>
      </w:r>
    </w:p>
    <w:p w14:paraId="122F6233" w14:textId="64576823" w:rsidR="00C74BD6" w:rsidRDefault="00C74BD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could fly like a bird, I would never buy taxi again.</w:t>
      </w:r>
    </w:p>
    <w:p w14:paraId="0842E49B" w14:textId="4614F5C2" w:rsidR="00C74BD6" w:rsidRDefault="003B2D6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forgot my name, I would think about new one.</w:t>
      </w:r>
    </w:p>
    <w:p w14:paraId="2D24DDA8" w14:textId="3D682B27" w:rsidR="003B2D66" w:rsidRDefault="003B2D66" w:rsidP="007C22EA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spider could fly, I would by a flamethrower.</w:t>
      </w:r>
    </w:p>
    <w:p w14:paraId="15CE5B0D" w14:textId="51800F97" w:rsidR="003B2D66" w:rsidRDefault="003B2D66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it rained all day, I would bring umbrella with me.</w:t>
      </w:r>
    </w:p>
    <w:p w14:paraId="38E2F03E" w14:textId="12058282" w:rsidR="003B2D66" w:rsidRDefault="003B2D66" w:rsidP="003B2D66">
      <w:pPr>
        <w:pStyle w:val="a5"/>
        <w:numPr>
          <w:ilvl w:val="0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Answer the questions</w:t>
      </w:r>
    </w:p>
    <w:p w14:paraId="786C6CBF" w14:textId="6E304BB7" w:rsidR="003B2D66" w:rsidRDefault="003B2D66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If I could travel into the future, I would </w:t>
      </w:r>
      <w:r w:rsidR="00172C92">
        <w:rPr>
          <w:rFonts w:cs="Times New Roman"/>
          <w:szCs w:val="28"/>
          <w:lang w:val="en-US"/>
        </w:rPr>
        <w:t>do some bets.</w:t>
      </w:r>
    </w:p>
    <w:p w14:paraId="4DD5A29E" w14:textId="3F85160D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saw an alien, I would try to speak with him before dying.</w:t>
      </w:r>
    </w:p>
    <w:p w14:paraId="6FABD6D9" w14:textId="172AB5CD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were the smartest person alive, I would not fill this test.</w:t>
      </w:r>
    </w:p>
    <w:p w14:paraId="5C8D2AC6" w14:textId="36F80BBF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had a pet monkey, I would build tree house for him.</w:t>
      </w:r>
    </w:p>
    <w:p w14:paraId="64E775D3" w14:textId="669FF3D3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had a space ship, I would be a space pirate.</w:t>
      </w:r>
    </w:p>
    <w:p w14:paraId="2159D227" w14:textId="56C60F45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had a million dollars, I would make some investments.</w:t>
      </w:r>
    </w:p>
    <w:p w14:paraId="0744A269" w14:textId="39F3E7A9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was a robot, I would make hand guns.</w:t>
      </w:r>
    </w:p>
    <w:p w14:paraId="5D0B1FF3" w14:textId="3706DE7A" w:rsidR="00172C92" w:rsidRDefault="00172C92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a robber asked for all my money, I would say that I have only card and don’t remember PIN.</w:t>
      </w:r>
    </w:p>
    <w:p w14:paraId="1D91BDF9" w14:textId="350D5466" w:rsidR="00172C92" w:rsidRDefault="005A4494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animals could talk, I would make cat cult for my girlfriend.</w:t>
      </w:r>
    </w:p>
    <w:p w14:paraId="5B6BA339" w14:textId="5E2AAC1B" w:rsidR="005A4494" w:rsidRDefault="005A4494" w:rsidP="003B2D66">
      <w:pPr>
        <w:pStyle w:val="a5"/>
        <w:numPr>
          <w:ilvl w:val="1"/>
          <w:numId w:val="1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If I were the leader of my country, I would try to leave that post.</w:t>
      </w:r>
    </w:p>
    <w:p w14:paraId="26197235" w14:textId="10F8406B" w:rsidR="005A4494" w:rsidRDefault="005A4494" w:rsidP="005A4494">
      <w:pPr>
        <w:pStyle w:val="a5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5A4494">
        <w:rPr>
          <w:rFonts w:cs="Times New Roman"/>
          <w:szCs w:val="28"/>
          <w:lang w:val="en-US"/>
        </w:rPr>
        <w:t>Put the verb into the correct tense to make First Conditional sentences</w:t>
      </w:r>
    </w:p>
    <w:p w14:paraId="259E1027" w14:textId="06B0324B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I go (go) out tonight, I will go (go) to the cinema. </w:t>
      </w:r>
    </w:p>
    <w:p w14:paraId="3BDE80E2" w14:textId="7CBEB908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you get (get) back late, I will be (be) angry.</w:t>
      </w:r>
    </w:p>
    <w:p w14:paraId="62033A56" w14:textId="156CAAE6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we don’t see (not / see) each other tomorrow, we will see (see) each other next week. </w:t>
      </w:r>
    </w:p>
    <w:p w14:paraId="30E1E616" w14:textId="29776ABC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he come (come), I will be (be) surprised.</w:t>
      </w:r>
    </w:p>
    <w:p w14:paraId="6544A299" w14:textId="0CA79213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we wait (wait) here, we will be (be) late. </w:t>
      </w:r>
    </w:p>
    <w:p w14:paraId="151EA1CC" w14:textId="04D70B23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we go (go) on holiday this summer, we will go (go) to Spain. </w:t>
      </w:r>
    </w:p>
    <w:p w14:paraId="5331DD42" w14:textId="7CE63FC3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 xml:space="preserve">If the weather doesn’t improve (not / improve), we won’t have (not / have) a picnic. </w:t>
      </w:r>
    </w:p>
    <w:p w14:paraId="3B021820" w14:textId="4B53FB71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I don’t go (not / go) to bed early, I will be (be) tired tomorrow. </w:t>
      </w:r>
    </w:p>
    <w:p w14:paraId="5A6453B9" w14:textId="31EE852E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we eat (eat) all this cake, we will feel (feel) sick. </w:t>
      </w:r>
    </w:p>
    <w:p w14:paraId="55ECC0B7" w14:textId="0EE31689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If you don’t want (not / want) to go out, I will cook (cook) dinner at home.</w:t>
      </w:r>
    </w:p>
    <w:p w14:paraId="76AA0485" w14:textId="387DB659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 will come (come) early if you want (want). </w:t>
      </w:r>
    </w:p>
    <w:p w14:paraId="737C4C90" w14:textId="01C48CEF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They will go (go) to the party if they are (be) invited.</w:t>
      </w:r>
    </w:p>
    <w:p w14:paraId="02922009" w14:textId="477E466A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She will stay (stay) in London if she get (get) a job. </w:t>
      </w:r>
    </w:p>
    <w:p w14:paraId="3AE3A627" w14:textId="12147E38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He doesn’t get (not / get) a better job if he won’t pass (not / pass) that exam. </w:t>
      </w:r>
    </w:p>
    <w:p w14:paraId="4A69F871" w14:textId="07F00860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 will buy (buy) a new dress if I have (have) enough money. </w:t>
      </w:r>
    </w:p>
    <w:p w14:paraId="5E6CE276" w14:textId="67DF1EDC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She will cook (cook) dinner if you go (go) to the supermarket. </w:t>
      </w:r>
    </w:p>
    <w:p w14:paraId="1238B9CA" w14:textId="0BC3FA73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They will go (go) on holiday if they have (have) time. </w:t>
      </w:r>
    </w:p>
    <w:p w14:paraId="253C2398" w14:textId="63E5B44D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We will be (be) late if we don’t hurry (not / hurry). </w:t>
      </w:r>
    </w:p>
    <w:p w14:paraId="0F2E5451" w14:textId="365B9650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She will take (take) a taxi if it rain (rain). </w:t>
      </w:r>
    </w:p>
    <w:p w14:paraId="7F654F95" w14:textId="29013AF1" w:rsidR="005A4494" w:rsidRPr="005A4494" w:rsidRDefault="005A4494" w:rsidP="005A4494">
      <w:pPr>
        <w:pStyle w:val="a5"/>
        <w:numPr>
          <w:ilvl w:val="1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5A4494">
        <w:rPr>
          <w:rFonts w:eastAsia="Times New Roman" w:cs="Times New Roman"/>
          <w:color w:val="000000"/>
          <w:szCs w:val="28"/>
          <w:lang w:val="en-US" w:eastAsia="ru-RU"/>
        </w:rPr>
        <w:t>I won’t go (not / go) if you don’t come (not / come) with me.</w:t>
      </w:r>
    </w:p>
    <w:p w14:paraId="2F3EF888" w14:textId="42EE6A0C" w:rsidR="005A4494" w:rsidRDefault="005A4494" w:rsidP="005A4494">
      <w:pPr>
        <w:pStyle w:val="a5"/>
        <w:numPr>
          <w:ilvl w:val="0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Change affirmative sentences to reported speech.</w:t>
      </w:r>
    </w:p>
    <w:p w14:paraId="090D1066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Mary said that I might came any time I like.</w:t>
      </w:r>
    </w:p>
    <w:p w14:paraId="553ACB08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Mother said that she had been too busy that day.</w:t>
      </w:r>
    </w:p>
    <w:p w14:paraId="4B8BD1AA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Jack said that he didn’t ate junk food anymore.</w:t>
      </w:r>
    </w:p>
    <w:p w14:paraId="4DF745D7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Boris said that he had been wearing glasses since he were at school.</w:t>
      </w:r>
    </w:p>
    <w:p w14:paraId="223F3634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Students said that they had not completed the project yet.</w:t>
      </w:r>
    </w:p>
    <w:p w14:paraId="6E0F2E59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old man complained that he felt worse that day.</w:t>
      </w:r>
    </w:p>
    <w:p w14:paraId="5771F4C8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lady said that she had not minded waiting a bit.</w:t>
      </w:r>
    </w:p>
    <w:p w14:paraId="49C87E96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teacher said that I was late again.</w:t>
      </w:r>
    </w:p>
    <w:p w14:paraId="2BAD29D8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speaker said that they were responsible to the decision.</w:t>
      </w:r>
    </w:p>
    <w:p w14:paraId="2D2B05C8" w14:textId="77777777" w:rsidR="005A4494" w:rsidRPr="00634527" w:rsidRDefault="005A4494" w:rsidP="005A4494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passer-by said that he had witnessed the accident.</w:t>
      </w:r>
    </w:p>
    <w:p w14:paraId="291C7BE3" w14:textId="77777777" w:rsidR="00F7484E" w:rsidRDefault="00F7484E" w:rsidP="00F7484E">
      <w:pPr>
        <w:pStyle w:val="a5"/>
        <w:numPr>
          <w:ilvl w:val="0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Change affirmative sentences to reported speech.</w:t>
      </w:r>
    </w:p>
    <w:p w14:paraId="084246CC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Paul says that he could introduced me to the manager.</w:t>
      </w:r>
    </w:p>
    <w:p w14:paraId="71A2A33F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My sister says that she could help me with that task.</w:t>
      </w:r>
    </w:p>
    <w:p w14:paraId="075DAF5C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Pete told Mary that he would be waiting for her by 6 p.m.</w:t>
      </w:r>
    </w:p>
    <w:p w14:paraId="301D1F7C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Helen told her mother that she could go shopping instead of her.</w:t>
      </w:r>
    </w:p>
    <w:p w14:paraId="684DA153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Boris told the children that he would play football with they.</w:t>
      </w:r>
    </w:p>
    <w:p w14:paraId="0532DFB9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Jane told her brother that she is sorry she had kept him waiting.</w:t>
      </w:r>
    </w:p>
    <w:p w14:paraId="0BBD6545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Linda told me that she had got a surprise for me.</w:t>
      </w:r>
    </w:p>
    <w:p w14:paraId="7BE2D038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passer-by told the tourists that he could show them the shortest way there.</w:t>
      </w:r>
    </w:p>
    <w:p w14:paraId="475AF179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The coach told me that there is a new fitness programme for me.</w:t>
      </w:r>
    </w:p>
    <w:p w14:paraId="2BAF8EFB" w14:textId="2D9D1F0D" w:rsidR="005A4494" w:rsidRDefault="00F7484E" w:rsidP="00F7484E">
      <w:pPr>
        <w:pStyle w:val="a5"/>
        <w:numPr>
          <w:ilvl w:val="0"/>
          <w:numId w:val="18"/>
        </w:num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Insert tell or say.</w:t>
      </w:r>
    </w:p>
    <w:p w14:paraId="50A39782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2EF83C5B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043038A4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lastRenderedPageBreak/>
        <w:t>Told.</w:t>
      </w:r>
    </w:p>
    <w:p w14:paraId="48F9AD4A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2D79D530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Told.</w:t>
      </w:r>
    </w:p>
    <w:p w14:paraId="35F45C18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7A7DCD65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473DA33D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Told.</w:t>
      </w:r>
    </w:p>
    <w:p w14:paraId="22AC2544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411E6DD5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Said.</w:t>
      </w:r>
    </w:p>
    <w:p w14:paraId="47684CD6" w14:textId="77777777" w:rsidR="00F7484E" w:rsidRPr="00634527" w:rsidRDefault="00F7484E" w:rsidP="00F7484E">
      <w:pPr>
        <w:pStyle w:val="a5"/>
        <w:numPr>
          <w:ilvl w:val="1"/>
          <w:numId w:val="18"/>
        </w:numPr>
        <w:spacing w:before="120" w:line="360" w:lineRule="auto"/>
        <w:jc w:val="both"/>
        <w:rPr>
          <w:rFonts w:cs="Times New Roman"/>
          <w:szCs w:val="28"/>
          <w:lang w:val="en-US"/>
        </w:rPr>
      </w:pPr>
      <w:r w:rsidRPr="00634527">
        <w:rPr>
          <w:rFonts w:cs="Times New Roman"/>
          <w:szCs w:val="28"/>
          <w:lang w:val="en-US"/>
        </w:rPr>
        <w:t>Told.</w:t>
      </w:r>
    </w:p>
    <w:p w14:paraId="0F051281" w14:textId="77777777" w:rsidR="00F7484E" w:rsidRPr="00F7484E" w:rsidRDefault="00F7484E" w:rsidP="00F7484E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1ECC1646" w14:textId="77777777" w:rsidR="005A4494" w:rsidRPr="003B2D66" w:rsidRDefault="005A4494" w:rsidP="005A4494">
      <w:pPr>
        <w:pStyle w:val="a5"/>
        <w:ind w:left="1440"/>
        <w:rPr>
          <w:rFonts w:cs="Times New Roman"/>
          <w:szCs w:val="28"/>
          <w:lang w:val="en-US"/>
        </w:rPr>
      </w:pPr>
    </w:p>
    <w:p w14:paraId="0416ED57" w14:textId="77777777" w:rsidR="00D76091" w:rsidRPr="00D76091" w:rsidRDefault="00D76091" w:rsidP="00D76091">
      <w:pPr>
        <w:spacing w:line="360" w:lineRule="auto"/>
        <w:jc w:val="both"/>
        <w:rPr>
          <w:rFonts w:cs="Times New Roman"/>
          <w:szCs w:val="28"/>
          <w:lang w:val="en-US"/>
        </w:rPr>
      </w:pPr>
    </w:p>
    <w:sectPr w:rsidR="00D76091" w:rsidRPr="00D76091" w:rsidSect="00FE3A4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E3B7" w14:textId="77777777" w:rsidR="007631A1" w:rsidRDefault="007631A1" w:rsidP="00FE3A44">
      <w:pPr>
        <w:spacing w:after="0" w:line="240" w:lineRule="auto"/>
      </w:pPr>
      <w:r>
        <w:separator/>
      </w:r>
    </w:p>
  </w:endnote>
  <w:endnote w:type="continuationSeparator" w:id="0">
    <w:p w14:paraId="6FE8FC46" w14:textId="77777777" w:rsidR="007631A1" w:rsidRDefault="007631A1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966E" w14:textId="77777777" w:rsidR="007631A1" w:rsidRDefault="007631A1" w:rsidP="00FE3A44">
      <w:pPr>
        <w:spacing w:after="0" w:line="240" w:lineRule="auto"/>
      </w:pPr>
      <w:r>
        <w:separator/>
      </w:r>
    </w:p>
  </w:footnote>
  <w:footnote w:type="continuationSeparator" w:id="0">
    <w:p w14:paraId="1C64B19C" w14:textId="77777777" w:rsidR="007631A1" w:rsidRDefault="007631A1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2E30C5"/>
    <w:multiLevelType w:val="hybridMultilevel"/>
    <w:tmpl w:val="2C9A6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7E"/>
    <w:multiLevelType w:val="hybridMultilevel"/>
    <w:tmpl w:val="4B8C8C3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852281"/>
    <w:multiLevelType w:val="hybridMultilevel"/>
    <w:tmpl w:val="F4B0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987"/>
    <w:multiLevelType w:val="hybridMultilevel"/>
    <w:tmpl w:val="F22C4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366B8C"/>
    <w:multiLevelType w:val="hybridMultilevel"/>
    <w:tmpl w:val="59569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792312"/>
    <w:multiLevelType w:val="hybridMultilevel"/>
    <w:tmpl w:val="BD005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6D0C"/>
    <w:multiLevelType w:val="hybridMultilevel"/>
    <w:tmpl w:val="6AF6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92DB4"/>
    <w:multiLevelType w:val="hybridMultilevel"/>
    <w:tmpl w:val="49FCAA6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C0428"/>
    <w:multiLevelType w:val="hybridMultilevel"/>
    <w:tmpl w:val="3DBE0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FAD1D48"/>
    <w:multiLevelType w:val="hybridMultilevel"/>
    <w:tmpl w:val="CC487444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017F8E"/>
    <w:multiLevelType w:val="hybridMultilevel"/>
    <w:tmpl w:val="90ACAF62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B58B1"/>
    <w:multiLevelType w:val="hybridMultilevel"/>
    <w:tmpl w:val="75A2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C692A"/>
    <w:multiLevelType w:val="hybridMultilevel"/>
    <w:tmpl w:val="6D445136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8644F"/>
    <w:multiLevelType w:val="hybridMultilevel"/>
    <w:tmpl w:val="2F24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4BE566D"/>
    <w:multiLevelType w:val="hybridMultilevel"/>
    <w:tmpl w:val="9B3E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2109D"/>
    <w:multiLevelType w:val="hybridMultilevel"/>
    <w:tmpl w:val="0D12ACD0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F2995"/>
    <w:multiLevelType w:val="hybridMultilevel"/>
    <w:tmpl w:val="1D96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B619C6"/>
    <w:multiLevelType w:val="hybridMultilevel"/>
    <w:tmpl w:val="DBA2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087F4A"/>
    <w:multiLevelType w:val="hybridMultilevel"/>
    <w:tmpl w:val="169C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3C1346"/>
    <w:multiLevelType w:val="hybridMultilevel"/>
    <w:tmpl w:val="2E2E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86B36"/>
    <w:multiLevelType w:val="hybridMultilevel"/>
    <w:tmpl w:val="49FCAA68"/>
    <w:lvl w:ilvl="0" w:tplc="22C8ABB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04394">
    <w:abstractNumId w:val="22"/>
  </w:num>
  <w:num w:numId="2" w16cid:durableId="815530295">
    <w:abstractNumId w:val="28"/>
  </w:num>
  <w:num w:numId="3" w16cid:durableId="1694500228">
    <w:abstractNumId w:val="17"/>
  </w:num>
  <w:num w:numId="4" w16cid:durableId="711346329">
    <w:abstractNumId w:val="26"/>
  </w:num>
  <w:num w:numId="5" w16cid:durableId="920986637">
    <w:abstractNumId w:val="3"/>
  </w:num>
  <w:num w:numId="6" w16cid:durableId="1591624126">
    <w:abstractNumId w:val="30"/>
  </w:num>
  <w:num w:numId="7" w16cid:durableId="1528717029">
    <w:abstractNumId w:val="16"/>
  </w:num>
  <w:num w:numId="8" w16cid:durableId="469129930">
    <w:abstractNumId w:val="7"/>
  </w:num>
  <w:num w:numId="9" w16cid:durableId="634795775">
    <w:abstractNumId w:val="14"/>
  </w:num>
  <w:num w:numId="10" w16cid:durableId="1641760624">
    <w:abstractNumId w:val="9"/>
  </w:num>
  <w:num w:numId="11" w16cid:durableId="2119594182">
    <w:abstractNumId w:val="4"/>
  </w:num>
  <w:num w:numId="12" w16cid:durableId="1985354589">
    <w:abstractNumId w:val="0"/>
  </w:num>
  <w:num w:numId="13" w16cid:durableId="1272544066">
    <w:abstractNumId w:val="13"/>
  </w:num>
  <w:num w:numId="14" w16cid:durableId="442768522">
    <w:abstractNumId w:val="31"/>
  </w:num>
  <w:num w:numId="15" w16cid:durableId="2058582082">
    <w:abstractNumId w:val="11"/>
  </w:num>
  <w:num w:numId="16" w16cid:durableId="608321601">
    <w:abstractNumId w:val="23"/>
  </w:num>
  <w:num w:numId="17" w16cid:durableId="923222170">
    <w:abstractNumId w:val="5"/>
  </w:num>
  <w:num w:numId="18" w16cid:durableId="1451627449">
    <w:abstractNumId w:val="1"/>
  </w:num>
  <w:num w:numId="19" w16cid:durableId="2005934057">
    <w:abstractNumId w:val="29"/>
  </w:num>
  <w:num w:numId="20" w16cid:durableId="1224371975">
    <w:abstractNumId w:val="19"/>
  </w:num>
  <w:num w:numId="21" w16cid:durableId="1199203296">
    <w:abstractNumId w:val="8"/>
  </w:num>
  <w:num w:numId="22" w16cid:durableId="1170366190">
    <w:abstractNumId w:val="25"/>
  </w:num>
  <w:num w:numId="23" w16cid:durableId="1807553149">
    <w:abstractNumId w:val="10"/>
  </w:num>
  <w:num w:numId="24" w16cid:durableId="1071777449">
    <w:abstractNumId w:val="27"/>
  </w:num>
  <w:num w:numId="25" w16cid:durableId="1976254892">
    <w:abstractNumId w:val="6"/>
  </w:num>
  <w:num w:numId="26" w16cid:durableId="1196425447">
    <w:abstractNumId w:val="21"/>
  </w:num>
  <w:num w:numId="27" w16cid:durableId="1919821534">
    <w:abstractNumId w:val="15"/>
  </w:num>
  <w:num w:numId="28" w16cid:durableId="1406948827">
    <w:abstractNumId w:val="24"/>
  </w:num>
  <w:num w:numId="29" w16cid:durableId="130563701">
    <w:abstractNumId w:val="2"/>
  </w:num>
  <w:num w:numId="30" w16cid:durableId="1106123250">
    <w:abstractNumId w:val="18"/>
  </w:num>
  <w:num w:numId="31" w16cid:durableId="1322849358">
    <w:abstractNumId w:val="12"/>
  </w:num>
  <w:num w:numId="32" w16cid:durableId="1603494416">
    <w:abstractNumId w:val="32"/>
  </w:num>
  <w:num w:numId="33" w16cid:durableId="6260124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72C92"/>
    <w:rsid w:val="001C5786"/>
    <w:rsid w:val="002C553C"/>
    <w:rsid w:val="00325D3D"/>
    <w:rsid w:val="00391CCF"/>
    <w:rsid w:val="003A7D6B"/>
    <w:rsid w:val="003B2D66"/>
    <w:rsid w:val="003E3E64"/>
    <w:rsid w:val="00407EB8"/>
    <w:rsid w:val="004843FE"/>
    <w:rsid w:val="004C548F"/>
    <w:rsid w:val="004F0E2E"/>
    <w:rsid w:val="005A2D7A"/>
    <w:rsid w:val="005A4494"/>
    <w:rsid w:val="005B220C"/>
    <w:rsid w:val="005C03D8"/>
    <w:rsid w:val="006F04EB"/>
    <w:rsid w:val="007631A1"/>
    <w:rsid w:val="007C22EA"/>
    <w:rsid w:val="007E2E15"/>
    <w:rsid w:val="0091199E"/>
    <w:rsid w:val="0094405B"/>
    <w:rsid w:val="00962331"/>
    <w:rsid w:val="0096374A"/>
    <w:rsid w:val="00972F7B"/>
    <w:rsid w:val="00974020"/>
    <w:rsid w:val="00A23AD9"/>
    <w:rsid w:val="00B33815"/>
    <w:rsid w:val="00B44D7F"/>
    <w:rsid w:val="00B808E4"/>
    <w:rsid w:val="00C614E3"/>
    <w:rsid w:val="00C74BD6"/>
    <w:rsid w:val="00C914D2"/>
    <w:rsid w:val="00D12155"/>
    <w:rsid w:val="00D47AF8"/>
    <w:rsid w:val="00D76091"/>
    <w:rsid w:val="00DB5BBB"/>
    <w:rsid w:val="00DE1515"/>
    <w:rsid w:val="00E31092"/>
    <w:rsid w:val="00F7484E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DB5BBB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133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2022-05-15T10:35:00Z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