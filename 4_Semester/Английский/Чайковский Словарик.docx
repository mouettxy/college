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2000" w14:textId="6314DE39" w:rsidR="0011331A" w:rsidRDefault="005C03D8" w:rsidP="00DB5BBB">
      <w:pPr>
        <w:rPr>
          <w:bCs/>
        </w:rPr>
      </w:pPr>
      <w:r>
        <w:rPr>
          <w:bCs/>
        </w:rPr>
        <w:t>Чайковский Н.</w:t>
      </w:r>
      <w:r w:rsidR="00D76091">
        <w:rPr>
          <w:bCs/>
        </w:rPr>
        <w:t xml:space="preserve"> </w:t>
      </w:r>
      <w:r>
        <w:rPr>
          <w:bCs/>
        </w:rPr>
        <w:t xml:space="preserve">О. ИН-2020-2 </w:t>
      </w:r>
      <w:r w:rsidR="00DD68AB">
        <w:rPr>
          <w:bCs/>
        </w:rPr>
        <w:t>Словарик</w:t>
      </w:r>
    </w:p>
    <w:p w14:paraId="0416ED57" w14:textId="247806E3" w:rsidR="00D76091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Shoplifting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the act of stealing goods from a shop during shopping hours</w:t>
      </w:r>
    </w:p>
    <w:p w14:paraId="7C3D02B4" w14:textId="5447025D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Theft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the act of stealing; the wrongful taking and carrying away of the personal goods or property of another; larceny.</w:t>
      </w:r>
    </w:p>
    <w:p w14:paraId="0276448C" w14:textId="0FE90E17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Vandalism – </w:t>
      </w:r>
      <w:r w:rsidR="00A004D3" w:rsidRPr="00A004D3">
        <w:rPr>
          <w:rFonts w:cs="Times New Roman"/>
          <w:szCs w:val="28"/>
          <w:lang w:val="en-US"/>
        </w:rPr>
        <w:t>deliberately mischievous or malicious destruction or damage of property</w:t>
      </w:r>
    </w:p>
    <w:p w14:paraId="20EE56B1" w14:textId="27EC2CA2" w:rsidR="00DD68AB" w:rsidRPr="00DD68AB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Look into –</w:t>
      </w:r>
      <w:r w:rsidR="00A004D3">
        <w:rPr>
          <w:rFonts w:cs="Times New Roman"/>
          <w:szCs w:val="28"/>
          <w:lang w:val="en-US"/>
        </w:rPr>
        <w:t xml:space="preserve"> investigate</w:t>
      </w:r>
    </w:p>
    <w:p w14:paraId="74C3FF3E" w14:textId="2EAFAC5F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Come across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to meet or find by accident</w:t>
      </w:r>
    </w:p>
    <w:p w14:paraId="08116A29" w14:textId="740A2810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 out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a trial or practice session in athletics, as in running, boxing, or football.</w:t>
      </w:r>
    </w:p>
    <w:p w14:paraId="2C03179F" w14:textId="06A39140" w:rsidR="00DD68AB" w:rsidRPr="00DD68AB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Look for –</w:t>
      </w:r>
      <w:r w:rsidR="00A004D3">
        <w:rPr>
          <w:rFonts w:cs="Times New Roman"/>
          <w:szCs w:val="28"/>
          <w:lang w:val="en-US"/>
        </w:rPr>
        <w:t xml:space="preserve"> search for</w:t>
      </w:r>
    </w:p>
    <w:p w14:paraId="5F1A93B3" w14:textId="395F71CF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Find out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to gain knowledge of</w:t>
      </w:r>
    </w:p>
    <w:p w14:paraId="448C0298" w14:textId="67E248E0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Burn up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the nuclear fuel consumed in a reactor, often measured as a percentage of the atoms of fuel that have undergone fission.</w:t>
      </w:r>
    </w:p>
    <w:p w14:paraId="78B46FC0" w14:textId="6B8A77E4" w:rsidR="00DD68AB" w:rsidRPr="00A004D3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Arm –</w:t>
      </w:r>
      <w:r w:rsidR="00A004D3">
        <w:rPr>
          <w:rFonts w:cs="Times New Roman"/>
          <w:szCs w:val="28"/>
          <w:lang w:val="en-US"/>
        </w:rPr>
        <w:t xml:space="preserve"> </w:t>
      </w:r>
      <w:r w:rsidR="00A004D3" w:rsidRPr="00A004D3">
        <w:rPr>
          <w:rFonts w:cs="Times New Roman"/>
          <w:szCs w:val="28"/>
          <w:lang w:val="en-US"/>
        </w:rPr>
        <w:t>the upper limb of the human body, especially the part extending from the shoulder to the wrist.</w:t>
      </w:r>
    </w:p>
    <w:p w14:paraId="406A571C" w14:textId="7FE8EA19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Ear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the sense of hearing</w:t>
      </w:r>
    </w:p>
    <w:p w14:paraId="503D8FD1" w14:textId="579C8E65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Finger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any of the terminal members of the hand, especially one other than the thumb</w:t>
      </w:r>
    </w:p>
    <w:p w14:paraId="5F3EF46E" w14:textId="7E93435E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Feet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a plural of foot</w:t>
      </w:r>
    </w:p>
    <w:p w14:paraId="451E1F48" w14:textId="38C5288E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Hand –</w:t>
      </w:r>
      <w:r w:rsidR="00EA0065">
        <w:rPr>
          <w:rFonts w:cs="Times New Roman"/>
          <w:szCs w:val="28"/>
          <w:lang w:val="en-US"/>
        </w:rPr>
        <w:t xml:space="preserve"> part of human with 5 fingers</w:t>
      </w:r>
    </w:p>
    <w:p w14:paraId="53E90694" w14:textId="1EF25E14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Head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the upper part of the body in humans</w:t>
      </w:r>
    </w:p>
    <w:p w14:paraId="149A6317" w14:textId="6A37A7AC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Leg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the lower limb of a human being from the knee to the ankle</w:t>
      </w:r>
    </w:p>
    <w:p w14:paraId="13DA261B" w14:textId="7BB84CB7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Mouth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the masticating and tasting apparatus</w:t>
      </w:r>
    </w:p>
    <w:p w14:paraId="12B3C93F" w14:textId="6894F04B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Neck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the part of the body of an animal or human being that connects the head and the trunk</w:t>
      </w:r>
    </w:p>
    <w:p w14:paraId="6DCA3414" w14:textId="7C5959EB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Nose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this part as the organ of smell</w:t>
      </w:r>
    </w:p>
    <w:p w14:paraId="11529F6B" w14:textId="44A516DE" w:rsidR="00DD68AB" w:rsidRPr="00DD68AB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Stomach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appetite for food</w:t>
      </w:r>
    </w:p>
    <w:p w14:paraId="3A697A19" w14:textId="5F10856E" w:rsidR="00DD68AB" w:rsidRPr="00EA0065" w:rsidRDefault="00DD68AB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Cough –</w:t>
      </w:r>
      <w:r w:rsidR="00EA0065">
        <w:rPr>
          <w:rFonts w:cs="Times New Roman"/>
          <w:szCs w:val="28"/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to expel air from the lungs suddenly with a harsh noise, often involuntarily</w:t>
      </w:r>
    </w:p>
    <w:p w14:paraId="1B9DF045" w14:textId="59B7E6CA" w:rsidR="00DD68AB" w:rsidRPr="00EA0065" w:rsidRDefault="00A004D3" w:rsidP="00DD68AB">
      <w:pPr>
        <w:pStyle w:val="a5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Pain –</w:t>
      </w:r>
      <w:r w:rsidR="00EA0065" w:rsidRPr="00EA0065">
        <w:rPr>
          <w:lang w:val="en-US"/>
        </w:rPr>
        <w:t xml:space="preserve"> </w:t>
      </w:r>
      <w:r w:rsidR="00EA0065" w:rsidRPr="00EA0065">
        <w:rPr>
          <w:rFonts w:cs="Times New Roman"/>
          <w:szCs w:val="28"/>
          <w:lang w:val="en-US"/>
        </w:rPr>
        <w:t>physical suffering or distress, as due to injury, illness</w:t>
      </w:r>
    </w:p>
    <w:p w14:paraId="5825FB8E" w14:textId="77777777" w:rsidR="00A004D3" w:rsidRPr="00EA0065" w:rsidRDefault="00A004D3" w:rsidP="00EA0065">
      <w:pPr>
        <w:spacing w:line="360" w:lineRule="auto"/>
        <w:jc w:val="both"/>
        <w:rPr>
          <w:rFonts w:cs="Times New Roman"/>
          <w:szCs w:val="28"/>
          <w:lang w:val="en-US"/>
        </w:rPr>
      </w:pPr>
    </w:p>
    <w:sectPr w:rsidR="00A004D3" w:rsidRPr="00EA0065" w:rsidSect="00FE3A4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3DE9" w14:textId="77777777" w:rsidR="00FA1FC0" w:rsidRDefault="00FA1FC0" w:rsidP="00FE3A44">
      <w:pPr>
        <w:spacing w:after="0" w:line="240" w:lineRule="auto"/>
      </w:pPr>
      <w:r>
        <w:separator/>
      </w:r>
    </w:p>
  </w:endnote>
  <w:endnote w:type="continuationSeparator" w:id="0">
    <w:p w14:paraId="79AD5300" w14:textId="77777777" w:rsidR="00FA1FC0" w:rsidRDefault="00FA1FC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62BB" w14:textId="77777777" w:rsidR="00FA1FC0" w:rsidRDefault="00FA1FC0" w:rsidP="00FE3A44">
      <w:pPr>
        <w:spacing w:after="0" w:line="240" w:lineRule="auto"/>
      </w:pPr>
      <w:r>
        <w:separator/>
      </w:r>
    </w:p>
  </w:footnote>
  <w:footnote w:type="continuationSeparator" w:id="0">
    <w:p w14:paraId="4A92A77B" w14:textId="77777777" w:rsidR="00FA1FC0" w:rsidRDefault="00FA1FC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2E30C5"/>
    <w:multiLevelType w:val="hybridMultilevel"/>
    <w:tmpl w:val="2C9A6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7E"/>
    <w:multiLevelType w:val="hybridMultilevel"/>
    <w:tmpl w:val="4B8C8C3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852281"/>
    <w:multiLevelType w:val="hybridMultilevel"/>
    <w:tmpl w:val="F4B0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81694"/>
    <w:multiLevelType w:val="hybridMultilevel"/>
    <w:tmpl w:val="4F84084E"/>
    <w:lvl w:ilvl="0" w:tplc="4C884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02987"/>
    <w:multiLevelType w:val="hybridMultilevel"/>
    <w:tmpl w:val="F22C4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366B8C"/>
    <w:multiLevelType w:val="hybridMultilevel"/>
    <w:tmpl w:val="59569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792312"/>
    <w:multiLevelType w:val="hybridMultilevel"/>
    <w:tmpl w:val="BD005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6D0C"/>
    <w:multiLevelType w:val="hybridMultilevel"/>
    <w:tmpl w:val="6AF6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92DB4"/>
    <w:multiLevelType w:val="hybridMultilevel"/>
    <w:tmpl w:val="49FCAA6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C0428"/>
    <w:multiLevelType w:val="hybridMultilevel"/>
    <w:tmpl w:val="3DBE0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AD1D48"/>
    <w:multiLevelType w:val="hybridMultilevel"/>
    <w:tmpl w:val="CC487444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C017F8E"/>
    <w:multiLevelType w:val="hybridMultilevel"/>
    <w:tmpl w:val="90ACAF62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B58B1"/>
    <w:multiLevelType w:val="hybridMultilevel"/>
    <w:tmpl w:val="75A2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C692A"/>
    <w:multiLevelType w:val="hybridMultilevel"/>
    <w:tmpl w:val="6D445136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8644F"/>
    <w:multiLevelType w:val="hybridMultilevel"/>
    <w:tmpl w:val="2F24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E566D"/>
    <w:multiLevelType w:val="hybridMultilevel"/>
    <w:tmpl w:val="9B3E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2109D"/>
    <w:multiLevelType w:val="hybridMultilevel"/>
    <w:tmpl w:val="0D12ACD0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2995"/>
    <w:multiLevelType w:val="hybridMultilevel"/>
    <w:tmpl w:val="1D96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B619C6"/>
    <w:multiLevelType w:val="hybridMultilevel"/>
    <w:tmpl w:val="DBA2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5087F4A"/>
    <w:multiLevelType w:val="hybridMultilevel"/>
    <w:tmpl w:val="169C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3C1346"/>
    <w:multiLevelType w:val="hybridMultilevel"/>
    <w:tmpl w:val="2E2E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86B36"/>
    <w:multiLevelType w:val="hybridMultilevel"/>
    <w:tmpl w:val="49FCAA6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04394">
    <w:abstractNumId w:val="23"/>
  </w:num>
  <w:num w:numId="2" w16cid:durableId="815530295">
    <w:abstractNumId w:val="29"/>
  </w:num>
  <w:num w:numId="3" w16cid:durableId="1694500228">
    <w:abstractNumId w:val="18"/>
  </w:num>
  <w:num w:numId="4" w16cid:durableId="711346329">
    <w:abstractNumId w:val="27"/>
  </w:num>
  <w:num w:numId="5" w16cid:durableId="920986637">
    <w:abstractNumId w:val="3"/>
  </w:num>
  <w:num w:numId="6" w16cid:durableId="1591624126">
    <w:abstractNumId w:val="31"/>
  </w:num>
  <w:num w:numId="7" w16cid:durableId="1528717029">
    <w:abstractNumId w:val="17"/>
  </w:num>
  <w:num w:numId="8" w16cid:durableId="469129930">
    <w:abstractNumId w:val="8"/>
  </w:num>
  <w:num w:numId="9" w16cid:durableId="634795775">
    <w:abstractNumId w:val="15"/>
  </w:num>
  <w:num w:numId="10" w16cid:durableId="1641760624">
    <w:abstractNumId w:val="10"/>
  </w:num>
  <w:num w:numId="11" w16cid:durableId="2119594182">
    <w:abstractNumId w:val="4"/>
  </w:num>
  <w:num w:numId="12" w16cid:durableId="1985354589">
    <w:abstractNumId w:val="0"/>
  </w:num>
  <w:num w:numId="13" w16cid:durableId="1272544066">
    <w:abstractNumId w:val="14"/>
  </w:num>
  <w:num w:numId="14" w16cid:durableId="442768522">
    <w:abstractNumId w:val="32"/>
  </w:num>
  <w:num w:numId="15" w16cid:durableId="2058582082">
    <w:abstractNumId w:val="12"/>
  </w:num>
  <w:num w:numId="16" w16cid:durableId="608321601">
    <w:abstractNumId w:val="24"/>
  </w:num>
  <w:num w:numId="17" w16cid:durableId="923222170">
    <w:abstractNumId w:val="5"/>
  </w:num>
  <w:num w:numId="18" w16cid:durableId="1451627449">
    <w:abstractNumId w:val="1"/>
  </w:num>
  <w:num w:numId="19" w16cid:durableId="2005934057">
    <w:abstractNumId w:val="30"/>
  </w:num>
  <w:num w:numId="20" w16cid:durableId="1224371975">
    <w:abstractNumId w:val="20"/>
  </w:num>
  <w:num w:numId="21" w16cid:durableId="1199203296">
    <w:abstractNumId w:val="9"/>
  </w:num>
  <w:num w:numId="22" w16cid:durableId="1170366190">
    <w:abstractNumId w:val="26"/>
  </w:num>
  <w:num w:numId="23" w16cid:durableId="1807553149">
    <w:abstractNumId w:val="11"/>
  </w:num>
  <w:num w:numId="24" w16cid:durableId="1071777449">
    <w:abstractNumId w:val="28"/>
  </w:num>
  <w:num w:numId="25" w16cid:durableId="1976254892">
    <w:abstractNumId w:val="7"/>
  </w:num>
  <w:num w:numId="26" w16cid:durableId="1196425447">
    <w:abstractNumId w:val="22"/>
  </w:num>
  <w:num w:numId="27" w16cid:durableId="1919821534">
    <w:abstractNumId w:val="16"/>
  </w:num>
  <w:num w:numId="28" w16cid:durableId="1406948827">
    <w:abstractNumId w:val="25"/>
  </w:num>
  <w:num w:numId="29" w16cid:durableId="130563701">
    <w:abstractNumId w:val="2"/>
  </w:num>
  <w:num w:numId="30" w16cid:durableId="1106123250">
    <w:abstractNumId w:val="19"/>
  </w:num>
  <w:num w:numId="31" w16cid:durableId="1322849358">
    <w:abstractNumId w:val="13"/>
  </w:num>
  <w:num w:numId="32" w16cid:durableId="1603494416">
    <w:abstractNumId w:val="33"/>
  </w:num>
  <w:num w:numId="33" w16cid:durableId="626012444">
    <w:abstractNumId w:val="21"/>
  </w:num>
  <w:num w:numId="34" w16cid:durableId="900943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72C92"/>
    <w:rsid w:val="001C5786"/>
    <w:rsid w:val="002C553C"/>
    <w:rsid w:val="00325D3D"/>
    <w:rsid w:val="00391CCF"/>
    <w:rsid w:val="003A7D6B"/>
    <w:rsid w:val="003B2D66"/>
    <w:rsid w:val="003E3E64"/>
    <w:rsid w:val="00407EB8"/>
    <w:rsid w:val="004843FE"/>
    <w:rsid w:val="004C548F"/>
    <w:rsid w:val="004F0E2E"/>
    <w:rsid w:val="005A2D7A"/>
    <w:rsid w:val="005A4494"/>
    <w:rsid w:val="005B220C"/>
    <w:rsid w:val="005C03D8"/>
    <w:rsid w:val="006F04EB"/>
    <w:rsid w:val="007631A1"/>
    <w:rsid w:val="007C22EA"/>
    <w:rsid w:val="007E2E15"/>
    <w:rsid w:val="0091199E"/>
    <w:rsid w:val="0094405B"/>
    <w:rsid w:val="00962331"/>
    <w:rsid w:val="0096374A"/>
    <w:rsid w:val="00972F7B"/>
    <w:rsid w:val="00974020"/>
    <w:rsid w:val="00A004D3"/>
    <w:rsid w:val="00A23AD9"/>
    <w:rsid w:val="00B33815"/>
    <w:rsid w:val="00B44D7F"/>
    <w:rsid w:val="00B808E4"/>
    <w:rsid w:val="00C614E3"/>
    <w:rsid w:val="00C74BD6"/>
    <w:rsid w:val="00C914D2"/>
    <w:rsid w:val="00D12155"/>
    <w:rsid w:val="00D47AF8"/>
    <w:rsid w:val="00D76091"/>
    <w:rsid w:val="00DB5BBB"/>
    <w:rsid w:val="00DD68AB"/>
    <w:rsid w:val="00DE1515"/>
    <w:rsid w:val="00E31092"/>
    <w:rsid w:val="00EA0065"/>
    <w:rsid w:val="00F7484E"/>
    <w:rsid w:val="00F77AA8"/>
    <w:rsid w:val="00F916BA"/>
    <w:rsid w:val="00FA1FC0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DB5BBB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148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