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682805E3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CF3025">
        <w:rPr>
          <w:rFonts w:eastAsia="Arial" w:cs="Times New Roman"/>
          <w:b/>
          <w:bCs/>
          <w:szCs w:val="28"/>
          <w:lang w:eastAsia="ru-RU"/>
        </w:rPr>
        <w:t>Технические средства информатизации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0B998E6A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6C63D7">
        <w:rPr>
          <w:rFonts w:eastAsia="Arial" w:cs="Times New Roman"/>
          <w:b/>
          <w:bCs/>
          <w:szCs w:val="28"/>
          <w:lang w:val="en-US" w:eastAsia="ru-RU"/>
        </w:rPr>
        <w:t>3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6276C10F" w:rsidR="008D1B11" w:rsidRPr="00391CCF" w:rsidRDefault="008D1B11" w:rsidP="00E20839">
      <w:pPr>
        <w:pStyle w:val="a3"/>
      </w:pPr>
    </w:p>
    <w:sectPr w:rsidR="008D1B11" w:rsidRPr="00391CC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8625" w14:textId="77777777" w:rsidR="00FA6EE1" w:rsidRDefault="00FA6EE1" w:rsidP="00FE3A44">
      <w:pPr>
        <w:spacing w:after="0" w:line="240" w:lineRule="auto"/>
      </w:pPr>
      <w:r>
        <w:separator/>
      </w:r>
    </w:p>
  </w:endnote>
  <w:endnote w:type="continuationSeparator" w:id="0">
    <w:p w14:paraId="720480A5" w14:textId="77777777" w:rsidR="00FA6EE1" w:rsidRDefault="00FA6EE1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CA75" w14:textId="77777777" w:rsidR="00FA6EE1" w:rsidRDefault="00FA6EE1" w:rsidP="00FE3A44">
      <w:pPr>
        <w:spacing w:after="0" w:line="240" w:lineRule="auto"/>
      </w:pPr>
      <w:r>
        <w:separator/>
      </w:r>
    </w:p>
  </w:footnote>
  <w:footnote w:type="continuationSeparator" w:id="0">
    <w:p w14:paraId="3991F16F" w14:textId="77777777" w:rsidR="00FA6EE1" w:rsidRDefault="00FA6EE1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C63D7"/>
    <w:rsid w:val="006C6D04"/>
    <w:rsid w:val="006F04EB"/>
    <w:rsid w:val="008D1B11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CF3025"/>
    <w:rsid w:val="00D12155"/>
    <w:rsid w:val="00D47AF8"/>
    <w:rsid w:val="00DE1515"/>
    <w:rsid w:val="00E20839"/>
    <w:rsid w:val="00E31092"/>
    <w:rsid w:val="00EB62DD"/>
    <w:rsid w:val="00F77AA8"/>
    <w:rsid w:val="00F916BA"/>
    <w:rsid w:val="00FA6EE1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24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9</cp:revision>
  <dcterms:created xsi:type="dcterms:W3CDTF">2021-09-03T07:15:00Z</dcterms:created>
  <dcterms:modified xsi:type="dcterms:W3CDTF">2022-05-05T19:47:00Z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