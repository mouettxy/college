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9189BE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513018">
        <w:rPr>
          <w:rFonts w:eastAsia="Arial" w:cs="Times New Roman"/>
          <w:b/>
          <w:bCs/>
          <w:szCs w:val="28"/>
          <w:lang w:val="en-US"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0A80" w14:textId="77777777" w:rsidR="00C66876" w:rsidRDefault="00C66876" w:rsidP="00FE3A44">
      <w:pPr>
        <w:spacing w:after="0" w:line="240" w:lineRule="auto"/>
      </w:pPr>
      <w:r>
        <w:separator/>
      </w:r>
    </w:p>
  </w:endnote>
  <w:endnote w:type="continuationSeparator" w:id="0">
    <w:p w14:paraId="43E04940" w14:textId="77777777" w:rsidR="00C66876" w:rsidRDefault="00C6687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C0B2" w14:textId="77777777" w:rsidR="00C66876" w:rsidRDefault="00C66876" w:rsidP="00FE3A44">
      <w:pPr>
        <w:spacing w:after="0" w:line="240" w:lineRule="auto"/>
      </w:pPr>
      <w:r>
        <w:separator/>
      </w:r>
    </w:p>
  </w:footnote>
  <w:footnote w:type="continuationSeparator" w:id="0">
    <w:p w14:paraId="0817A62F" w14:textId="77777777" w:rsidR="00C66876" w:rsidRDefault="00C6687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13018"/>
    <w:rsid w:val="005A2D7A"/>
    <w:rsid w:val="005B220C"/>
    <w:rsid w:val="006B3FA3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66876"/>
    <w:rsid w:val="00C914D2"/>
    <w:rsid w:val="00CF3025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