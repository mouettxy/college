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A784499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8D1B11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3A33BBC5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710D23">
        <w:rPr>
          <w:rFonts w:eastAsia="Arial" w:cs="Times New Roman"/>
          <w:b/>
          <w:bCs/>
          <w:szCs w:val="28"/>
          <w:lang w:val="en-US" w:eastAsia="ru-RU"/>
        </w:rPr>
        <w:t>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2DA66DAD" w:rsidR="008D1B11" w:rsidRPr="00710D23" w:rsidRDefault="008D1B11" w:rsidP="00E20839">
      <w:pPr>
        <w:pStyle w:val="a3"/>
        <w:rPr>
          <w:lang w:val="en-US"/>
        </w:rPr>
      </w:pPr>
      <w:r w:rsidRPr="008D1B11">
        <w:lastRenderedPageBreak/>
        <w:t>https://github.com/mouettxy/mispis/tree/module/</w:t>
      </w:r>
      <w:r w:rsidR="00710D23">
        <w:rPr>
          <w:lang w:val="en-US"/>
        </w:rPr>
        <w:t>4</w:t>
      </w:r>
    </w:p>
    <w:sectPr w:rsidR="008D1B11" w:rsidRPr="00710D23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6FDD" w14:textId="77777777" w:rsidR="008966FD" w:rsidRDefault="008966FD" w:rsidP="00FE3A44">
      <w:pPr>
        <w:spacing w:after="0" w:line="240" w:lineRule="auto"/>
      </w:pPr>
      <w:r>
        <w:separator/>
      </w:r>
    </w:p>
  </w:endnote>
  <w:endnote w:type="continuationSeparator" w:id="0">
    <w:p w14:paraId="114EE7AE" w14:textId="77777777" w:rsidR="008966FD" w:rsidRDefault="008966FD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3675" w14:textId="77777777" w:rsidR="008966FD" w:rsidRDefault="008966FD" w:rsidP="00FE3A44">
      <w:pPr>
        <w:spacing w:after="0" w:line="240" w:lineRule="auto"/>
      </w:pPr>
      <w:r>
        <w:separator/>
      </w:r>
    </w:p>
  </w:footnote>
  <w:footnote w:type="continuationSeparator" w:id="0">
    <w:p w14:paraId="619C8B86" w14:textId="77777777" w:rsidR="008966FD" w:rsidRDefault="008966FD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710D23"/>
    <w:rsid w:val="008966FD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2022-05-04T19:18:00Z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