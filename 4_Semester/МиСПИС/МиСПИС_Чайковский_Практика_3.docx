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3EA200D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8D132E">
        <w:rPr>
          <w:rFonts w:eastAsia="Arial" w:cs="Times New Roman"/>
          <w:b/>
          <w:bCs/>
          <w:szCs w:val="28"/>
          <w:lang w:val="en-US"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F20BF2" w:rsidR="008D1B11" w:rsidRPr="008D132E" w:rsidRDefault="008D1B11" w:rsidP="00E20839">
      <w:pPr>
        <w:pStyle w:val="a3"/>
        <w:rPr>
          <w:lang w:val="en-US"/>
        </w:rPr>
      </w:pPr>
      <w:r w:rsidRPr="008D1B11">
        <w:lastRenderedPageBreak/>
        <w:t>https://github.com/mouettxy/mispis/tree/module/</w:t>
      </w:r>
      <w:r w:rsidR="008D132E">
        <w:rPr>
          <w:lang w:val="en-US"/>
        </w:rPr>
        <w:t>3</w:t>
      </w:r>
    </w:p>
    <w:sectPr w:rsidR="008D1B11" w:rsidRPr="008D132E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85B1" w14:textId="77777777" w:rsidR="0036540D" w:rsidRDefault="0036540D" w:rsidP="00FE3A44">
      <w:pPr>
        <w:spacing w:after="0" w:line="240" w:lineRule="auto"/>
      </w:pPr>
      <w:r>
        <w:separator/>
      </w:r>
    </w:p>
  </w:endnote>
  <w:endnote w:type="continuationSeparator" w:id="0">
    <w:p w14:paraId="12F79B9B" w14:textId="77777777" w:rsidR="0036540D" w:rsidRDefault="0036540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3E2D" w14:textId="77777777" w:rsidR="0036540D" w:rsidRDefault="0036540D" w:rsidP="00FE3A44">
      <w:pPr>
        <w:spacing w:after="0" w:line="240" w:lineRule="auto"/>
      </w:pPr>
      <w:r>
        <w:separator/>
      </w:r>
    </w:p>
  </w:footnote>
  <w:footnote w:type="continuationSeparator" w:id="0">
    <w:p w14:paraId="718EDB9A" w14:textId="77777777" w:rsidR="0036540D" w:rsidRDefault="0036540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6540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8D132E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2022-05-04T19:18:00Z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