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2A784499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8D1B11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8557E43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822C44">
        <w:rPr>
          <w:rFonts w:eastAsia="Arial" w:cs="Times New Roman"/>
          <w:b/>
          <w:bCs/>
          <w:szCs w:val="28"/>
          <w:lang w:val="en-US"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314610B2" w:rsidR="008D1B11" w:rsidRPr="00822C44" w:rsidRDefault="008D1B11" w:rsidP="00E20839">
      <w:pPr>
        <w:pStyle w:val="a3"/>
      </w:pPr>
      <w:r w:rsidRPr="008D1B11">
        <w:lastRenderedPageBreak/>
        <w:t>https://github.com/mouettxy/mispis/tree/module/</w:t>
      </w:r>
      <w:r w:rsidR="00822C44" w:rsidRPr="00822C44">
        <w:t>2</w:t>
      </w:r>
    </w:p>
    <w:sectPr w:rsidR="008D1B11" w:rsidRPr="00822C44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3B470" w14:textId="77777777" w:rsidR="009162C6" w:rsidRDefault="009162C6" w:rsidP="00FE3A44">
      <w:pPr>
        <w:spacing w:after="0" w:line="240" w:lineRule="auto"/>
      </w:pPr>
      <w:r>
        <w:separator/>
      </w:r>
    </w:p>
  </w:endnote>
  <w:endnote w:type="continuationSeparator" w:id="0">
    <w:p w14:paraId="6F8FDE98" w14:textId="77777777" w:rsidR="009162C6" w:rsidRDefault="009162C6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2D51F" w14:textId="77777777" w:rsidR="009162C6" w:rsidRDefault="009162C6" w:rsidP="00FE3A44">
      <w:pPr>
        <w:spacing w:after="0" w:line="240" w:lineRule="auto"/>
      </w:pPr>
      <w:r>
        <w:separator/>
      </w:r>
    </w:p>
  </w:footnote>
  <w:footnote w:type="continuationSeparator" w:id="0">
    <w:p w14:paraId="2FCF9056" w14:textId="77777777" w:rsidR="009162C6" w:rsidRDefault="009162C6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B3FA3"/>
    <w:rsid w:val="006F04EB"/>
    <w:rsid w:val="00822C44"/>
    <w:rsid w:val="008D1B11"/>
    <w:rsid w:val="009162C6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D12155"/>
    <w:rsid w:val="00D47AF8"/>
    <w:rsid w:val="00DE1515"/>
    <w:rsid w:val="00E20839"/>
    <w:rsid w:val="00E3109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