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008ED24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47263F">
        <w:rPr>
          <w:rFonts w:eastAsia="Arial" w:cs="Times New Roman"/>
          <w:b/>
          <w:bCs/>
          <w:szCs w:val="28"/>
          <w:lang w:val="en-US" w:eastAsia="ru-RU"/>
        </w:rPr>
        <w:t>8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0C0F367E" w:rsidR="008D1B11" w:rsidRPr="0028650E" w:rsidRDefault="008D1B11" w:rsidP="00E20839">
      <w:pPr>
        <w:pStyle w:val="a3"/>
      </w:pPr>
      <w:r w:rsidRPr="008D1B11">
        <w:lastRenderedPageBreak/>
        <w:t>https://github.com/mouettxy/mispis/tree/module/</w:t>
      </w:r>
      <w:r w:rsidR="0028650E" w:rsidRPr="0028650E">
        <w:t>7</w:t>
      </w:r>
    </w:p>
    <w:sectPr w:rsidR="008D1B11" w:rsidRPr="0028650E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7B40" w14:textId="77777777" w:rsidR="000C3D41" w:rsidRDefault="000C3D41" w:rsidP="00FE3A44">
      <w:pPr>
        <w:spacing w:after="0" w:line="240" w:lineRule="auto"/>
      </w:pPr>
      <w:r>
        <w:separator/>
      </w:r>
    </w:p>
  </w:endnote>
  <w:endnote w:type="continuationSeparator" w:id="0">
    <w:p w14:paraId="251B46C7" w14:textId="77777777" w:rsidR="000C3D41" w:rsidRDefault="000C3D41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E2F0" w14:textId="77777777" w:rsidR="000C3D41" w:rsidRDefault="000C3D41" w:rsidP="00FE3A44">
      <w:pPr>
        <w:spacing w:after="0" w:line="240" w:lineRule="auto"/>
      </w:pPr>
      <w:r>
        <w:separator/>
      </w:r>
    </w:p>
  </w:footnote>
  <w:footnote w:type="continuationSeparator" w:id="0">
    <w:p w14:paraId="522F6FE9" w14:textId="77777777" w:rsidR="000C3D41" w:rsidRDefault="000C3D41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46602"/>
    <w:rsid w:val="00061C33"/>
    <w:rsid w:val="000A1C76"/>
    <w:rsid w:val="000C3D41"/>
    <w:rsid w:val="000C5662"/>
    <w:rsid w:val="0011331A"/>
    <w:rsid w:val="00125F66"/>
    <w:rsid w:val="001B09AA"/>
    <w:rsid w:val="001C5786"/>
    <w:rsid w:val="0028650E"/>
    <w:rsid w:val="002C553C"/>
    <w:rsid w:val="00325D3D"/>
    <w:rsid w:val="00391CCF"/>
    <w:rsid w:val="003A7D6B"/>
    <w:rsid w:val="003E3E64"/>
    <w:rsid w:val="00411BE6"/>
    <w:rsid w:val="0047263F"/>
    <w:rsid w:val="004843FE"/>
    <w:rsid w:val="004C548F"/>
    <w:rsid w:val="004F0E2E"/>
    <w:rsid w:val="005A2D7A"/>
    <w:rsid w:val="005B220C"/>
    <w:rsid w:val="006B3FA3"/>
    <w:rsid w:val="006F04EB"/>
    <w:rsid w:val="00700B7F"/>
    <w:rsid w:val="00710D23"/>
    <w:rsid w:val="007C274F"/>
    <w:rsid w:val="008966FD"/>
    <w:rsid w:val="008D1B11"/>
    <w:rsid w:val="0094405B"/>
    <w:rsid w:val="00962331"/>
    <w:rsid w:val="0096374A"/>
    <w:rsid w:val="00972F7B"/>
    <w:rsid w:val="00974020"/>
    <w:rsid w:val="00980237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751B3"/>
    <w:rsid w:val="00EB62DD"/>
    <w:rsid w:val="00F23CEB"/>
    <w:rsid w:val="00F759EE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14</cp:revision>
  <dcterms:created xsi:type="dcterms:W3CDTF">2021-09-03T07:15:00Z</dcterms:created>
  <dcterms:modified xsi:type="dcterms:W3CDTF">2022-05-12T18:33:00Z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