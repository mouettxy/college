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8B10AD2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639A1" w:rsidRPr="001639A1">
        <w:rPr>
          <w:rFonts w:eastAsia="Arial" w:cs="Times New Roman"/>
          <w:b/>
          <w:bCs/>
          <w:szCs w:val="28"/>
          <w:lang w:eastAsia="ru-RU"/>
        </w:rPr>
        <w:t>Создание схемы сети колледжа РГСУ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587250B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7760EF" w:rsidRPr="00226028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2880590C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41B3229B" w14:textId="6A8A323D" w:rsidR="00D933E9" w:rsidRPr="00391CCF" w:rsidRDefault="00A365A3" w:rsidP="00B3753A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7B7641E" wp14:editId="3465398F">
            <wp:simplePos x="0" y="0"/>
            <wp:positionH relativeFrom="margin">
              <wp:align>center</wp:align>
            </wp:positionH>
            <wp:positionV relativeFrom="paragraph">
              <wp:posOffset>328422</wp:posOffset>
            </wp:positionV>
            <wp:extent cx="5040000" cy="1802655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0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</w:t>
      </w:r>
    </w:p>
    <w:sectPr w:rsidR="00D933E9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6905" w14:textId="77777777" w:rsidR="006C6643" w:rsidRDefault="006C6643" w:rsidP="00FE3A44">
      <w:pPr>
        <w:spacing w:after="0" w:line="240" w:lineRule="auto"/>
      </w:pPr>
      <w:r>
        <w:separator/>
      </w:r>
    </w:p>
  </w:endnote>
  <w:endnote w:type="continuationSeparator" w:id="0">
    <w:p w14:paraId="24F8BD26" w14:textId="77777777" w:rsidR="006C6643" w:rsidRDefault="006C664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B34A" w14:textId="77777777" w:rsidR="006C6643" w:rsidRDefault="006C6643" w:rsidP="00FE3A44">
      <w:pPr>
        <w:spacing w:after="0" w:line="240" w:lineRule="auto"/>
      </w:pPr>
      <w:r>
        <w:separator/>
      </w:r>
    </w:p>
  </w:footnote>
  <w:footnote w:type="continuationSeparator" w:id="0">
    <w:p w14:paraId="71167DEA" w14:textId="77777777" w:rsidR="006C6643" w:rsidRDefault="006C664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639A1"/>
    <w:rsid w:val="001C5786"/>
    <w:rsid w:val="00226028"/>
    <w:rsid w:val="002C553C"/>
    <w:rsid w:val="00325D3D"/>
    <w:rsid w:val="00391CCF"/>
    <w:rsid w:val="003A7D6B"/>
    <w:rsid w:val="003E3E64"/>
    <w:rsid w:val="00461929"/>
    <w:rsid w:val="004843FE"/>
    <w:rsid w:val="004C548F"/>
    <w:rsid w:val="004F0E2E"/>
    <w:rsid w:val="005A2D7A"/>
    <w:rsid w:val="005B220C"/>
    <w:rsid w:val="006B4CFB"/>
    <w:rsid w:val="006C6643"/>
    <w:rsid w:val="006F04EB"/>
    <w:rsid w:val="007760EF"/>
    <w:rsid w:val="00797D74"/>
    <w:rsid w:val="008517EF"/>
    <w:rsid w:val="0094405B"/>
    <w:rsid w:val="00962331"/>
    <w:rsid w:val="0096374A"/>
    <w:rsid w:val="00972F7B"/>
    <w:rsid w:val="00974020"/>
    <w:rsid w:val="009A2000"/>
    <w:rsid w:val="00A23AD9"/>
    <w:rsid w:val="00A365A3"/>
    <w:rsid w:val="00AF38A8"/>
    <w:rsid w:val="00B33815"/>
    <w:rsid w:val="00B3753A"/>
    <w:rsid w:val="00B44D7F"/>
    <w:rsid w:val="00C614E3"/>
    <w:rsid w:val="00C7283E"/>
    <w:rsid w:val="00C914D2"/>
    <w:rsid w:val="00CA6F70"/>
    <w:rsid w:val="00CE5F42"/>
    <w:rsid w:val="00D12155"/>
    <w:rsid w:val="00D47AF8"/>
    <w:rsid w:val="00D933E9"/>
    <w:rsid w:val="00DE1515"/>
    <w:rsid w:val="00E31092"/>
    <w:rsid w:val="00F77AA8"/>
    <w:rsid w:val="00F916BA"/>
    <w:rsid w:val="00FD64F3"/>
    <w:rsid w:val="00FD6B5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132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2021-10-01T06:32:00Z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