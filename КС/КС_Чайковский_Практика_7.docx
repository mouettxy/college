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7B7785C1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391CCF">
        <w:rPr>
          <w:rFonts w:eastAsia="Arial" w:cs="Times New Roman"/>
          <w:b/>
          <w:bCs/>
          <w:szCs w:val="28"/>
          <w:lang w:eastAsia="ru-RU"/>
        </w:rPr>
        <w:t>Компьютерные сети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399CB877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B94B04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3F7D6B">
        <w:rPr>
          <w:rFonts w:eastAsia="Arial" w:cs="Times New Roman"/>
          <w:b/>
          <w:bCs/>
          <w:szCs w:val="28"/>
          <w:lang w:val="en-US" w:eastAsia="ru-RU"/>
        </w:rPr>
        <w:t>7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587250B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7760EF" w:rsidRPr="00226028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0D091361" w14:textId="2880590C" w:rsidR="00A23AD9" w:rsidRDefault="00FE3A44" w:rsidP="00391CCF">
      <w:pPr>
        <w:pStyle w:val="11"/>
      </w:pPr>
      <w:r>
        <w:br w:type="page"/>
      </w:r>
      <w:r w:rsidR="00391CCF">
        <w:lastRenderedPageBreak/>
        <w:t>Ход работы</w:t>
      </w:r>
    </w:p>
    <w:p w14:paraId="41B3229B" w14:textId="29AE7976" w:rsidR="00D933E9" w:rsidRPr="0088739A" w:rsidRDefault="0088739A" w:rsidP="00B3753A">
      <w:pPr>
        <w:pStyle w:val="a"/>
      </w:pPr>
      <w:r>
        <w:t>Входные данные</w:t>
      </w:r>
      <w:r>
        <w:rPr>
          <w:lang w:val="en-US"/>
        </w:rPr>
        <w:t>:</w:t>
      </w:r>
    </w:p>
    <w:p w14:paraId="25766A3A" w14:textId="64D87E44" w:rsidR="0088739A" w:rsidRDefault="0088739A" w:rsidP="0088739A">
      <w:pPr>
        <w:pStyle w:val="a"/>
        <w:numPr>
          <w:ilvl w:val="1"/>
          <w:numId w:val="12"/>
        </w:numPr>
      </w:pPr>
      <w:r>
        <w:t>Тип инфраструктуры 1, Тип трафика 2</w:t>
      </w:r>
    </w:p>
    <w:p w14:paraId="6070EA64" w14:textId="092E64AC" w:rsidR="0088739A" w:rsidRDefault="0088739A" w:rsidP="0088739A">
      <w:pPr>
        <w:pStyle w:val="a"/>
        <w:numPr>
          <w:ilvl w:val="1"/>
          <w:numId w:val="12"/>
        </w:numPr>
      </w:pPr>
      <w:r>
        <w:t>Количество зданий 2, Расстояние между зданиями 300</w:t>
      </w:r>
    </w:p>
    <w:p w14:paraId="53D8CF02" w14:textId="53337D46" w:rsidR="0088739A" w:rsidRDefault="0088739A" w:rsidP="0088739A">
      <w:pPr>
        <w:pStyle w:val="a"/>
        <w:numPr>
          <w:ilvl w:val="1"/>
          <w:numId w:val="12"/>
        </w:numPr>
      </w:pPr>
      <w:r>
        <w:t>Количество этажей 4, Количество комнат на этаже 3</w:t>
      </w:r>
    </w:p>
    <w:p w14:paraId="7959D013" w14:textId="0F490BD7" w:rsidR="0088739A" w:rsidRDefault="0088739A" w:rsidP="0088739A">
      <w:pPr>
        <w:pStyle w:val="a"/>
        <w:numPr>
          <w:ilvl w:val="1"/>
          <w:numId w:val="12"/>
        </w:numPr>
      </w:pPr>
      <w:r>
        <w:t>Количество файловых серверов 3</w:t>
      </w:r>
    </w:p>
    <w:p w14:paraId="0057DEF9" w14:textId="5F33ACB2" w:rsidR="0088739A" w:rsidRDefault="0088739A" w:rsidP="0088739A">
      <w:pPr>
        <w:pStyle w:val="a"/>
        <w:numPr>
          <w:ilvl w:val="1"/>
          <w:numId w:val="12"/>
        </w:numPr>
      </w:pPr>
      <w:r>
        <w:t xml:space="preserve">Количество </w:t>
      </w:r>
      <w:r>
        <w:rPr>
          <w:lang w:val="en-US"/>
        </w:rPr>
        <w:t>HTTP</w:t>
      </w:r>
      <w:r>
        <w:t>-серверов 2</w:t>
      </w:r>
    </w:p>
    <w:p w14:paraId="5C751A41" w14:textId="13E36F82" w:rsidR="0088739A" w:rsidRDefault="0088739A" w:rsidP="0088739A">
      <w:pPr>
        <w:pStyle w:val="a"/>
        <w:numPr>
          <w:ilvl w:val="1"/>
          <w:numId w:val="12"/>
        </w:numPr>
      </w:pPr>
      <w:r>
        <w:t xml:space="preserve">Количество </w:t>
      </w:r>
      <w:r>
        <w:rPr>
          <w:lang w:val="en-US"/>
        </w:rPr>
        <w:t>FTP-</w:t>
      </w:r>
      <w:r>
        <w:t>серверов 1</w:t>
      </w:r>
    </w:p>
    <w:p w14:paraId="17397BA3" w14:textId="7DD6F07C" w:rsidR="0088739A" w:rsidRDefault="0088739A" w:rsidP="0088739A">
      <w:pPr>
        <w:pStyle w:val="a"/>
        <w:numPr>
          <w:ilvl w:val="1"/>
          <w:numId w:val="12"/>
        </w:numPr>
      </w:pPr>
      <w:r>
        <w:t>Количество серверов баз данных 2</w:t>
      </w:r>
    </w:p>
    <w:p w14:paraId="3764658F" w14:textId="51D37E18" w:rsidR="00187E38" w:rsidRDefault="00187E38" w:rsidP="0088739A">
      <w:pPr>
        <w:pStyle w:val="a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7F6E2AC" wp14:editId="2EAC025A">
            <wp:simplePos x="0" y="0"/>
            <wp:positionH relativeFrom="page">
              <wp:align>center</wp:align>
            </wp:positionH>
            <wp:positionV relativeFrom="paragraph">
              <wp:posOffset>285646</wp:posOffset>
            </wp:positionV>
            <wp:extent cx="3600000" cy="2736308"/>
            <wp:effectExtent l="0" t="0" r="635" b="698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3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39A">
        <w:t>Выполнил задание</w:t>
      </w:r>
    </w:p>
    <w:p w14:paraId="2B496514" w14:textId="6DB20440" w:rsidR="00187E38" w:rsidRDefault="00187E38">
      <w:r>
        <w:br w:type="page"/>
      </w:r>
    </w:p>
    <w:p w14:paraId="7F77FE04" w14:textId="24D2F85A" w:rsidR="00187E38" w:rsidRDefault="00187E38" w:rsidP="00187E38">
      <w:pPr>
        <w:pStyle w:val="a"/>
        <w:numPr>
          <w:ilvl w:val="0"/>
          <w:numId w:val="0"/>
        </w:num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E6B853A" wp14:editId="6F12300F">
            <wp:simplePos x="0" y="0"/>
            <wp:positionH relativeFrom="margin">
              <wp:posOffset>1156657</wp:posOffset>
            </wp:positionH>
            <wp:positionV relativeFrom="paragraph">
              <wp:posOffset>4097503</wp:posOffset>
            </wp:positionV>
            <wp:extent cx="3600000" cy="2728765"/>
            <wp:effectExtent l="0" t="0" r="63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2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9E6659D" wp14:editId="5DE9D20A">
            <wp:simplePos x="0" y="0"/>
            <wp:positionH relativeFrom="margin">
              <wp:align>center</wp:align>
            </wp:positionH>
            <wp:positionV relativeFrom="paragraph">
              <wp:posOffset>161</wp:posOffset>
            </wp:positionV>
            <wp:extent cx="3600000" cy="3994469"/>
            <wp:effectExtent l="0" t="0" r="635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99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9BFEB" w14:textId="1EF6EC2B" w:rsidR="0088739A" w:rsidRDefault="0088739A" w:rsidP="00187E38"/>
    <w:p w14:paraId="01CEFA34" w14:textId="7C61426D" w:rsidR="00187E38" w:rsidRDefault="00187E38" w:rsidP="00187E38"/>
    <w:p w14:paraId="3A3E4FE1" w14:textId="038B3419" w:rsidR="00187E38" w:rsidRDefault="00187E38" w:rsidP="00187E38"/>
    <w:p w14:paraId="0E5A4FE4" w14:textId="39B7A922" w:rsidR="00187E38" w:rsidRDefault="00187E38" w:rsidP="00187E38"/>
    <w:p w14:paraId="55E045E2" w14:textId="17E5C25A" w:rsidR="00187E38" w:rsidRDefault="00187E38" w:rsidP="00187E38"/>
    <w:p w14:paraId="645DA29A" w14:textId="7733D8B7" w:rsidR="00187E38" w:rsidRDefault="00187E38" w:rsidP="00187E38"/>
    <w:p w14:paraId="1B0DDE77" w14:textId="4AA66B41" w:rsidR="00187E38" w:rsidRPr="00391CCF" w:rsidRDefault="00187E38" w:rsidP="00187E38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CEE56AE" wp14:editId="45D26F4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00000" cy="2846727"/>
            <wp:effectExtent l="0" t="0" r="63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4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7E38" w:rsidRPr="00391CCF" w:rsidSect="00FE3A44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5A465" w14:textId="77777777" w:rsidR="000169B0" w:rsidRDefault="000169B0" w:rsidP="00FE3A44">
      <w:pPr>
        <w:spacing w:after="0" w:line="240" w:lineRule="auto"/>
      </w:pPr>
      <w:r>
        <w:separator/>
      </w:r>
    </w:p>
  </w:endnote>
  <w:endnote w:type="continuationSeparator" w:id="0">
    <w:p w14:paraId="305F1733" w14:textId="77777777" w:rsidR="000169B0" w:rsidRDefault="000169B0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64F80" w14:textId="77777777" w:rsidR="000169B0" w:rsidRDefault="000169B0" w:rsidP="00FE3A44">
      <w:pPr>
        <w:spacing w:after="0" w:line="240" w:lineRule="auto"/>
      </w:pPr>
      <w:r>
        <w:separator/>
      </w:r>
    </w:p>
  </w:footnote>
  <w:footnote w:type="continuationSeparator" w:id="0">
    <w:p w14:paraId="58A3AF52" w14:textId="77777777" w:rsidR="000169B0" w:rsidRDefault="000169B0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169B0"/>
    <w:rsid w:val="00061C33"/>
    <w:rsid w:val="000A1C76"/>
    <w:rsid w:val="000C5662"/>
    <w:rsid w:val="0011331A"/>
    <w:rsid w:val="00125F66"/>
    <w:rsid w:val="001639A1"/>
    <w:rsid w:val="00187E38"/>
    <w:rsid w:val="001C5786"/>
    <w:rsid w:val="00226028"/>
    <w:rsid w:val="002C553C"/>
    <w:rsid w:val="00325D3D"/>
    <w:rsid w:val="00391CCF"/>
    <w:rsid w:val="003A7D6B"/>
    <w:rsid w:val="003E3E64"/>
    <w:rsid w:val="003F7D6B"/>
    <w:rsid w:val="00451CBB"/>
    <w:rsid w:val="00461929"/>
    <w:rsid w:val="004843FE"/>
    <w:rsid w:val="004C548F"/>
    <w:rsid w:val="004F0E2E"/>
    <w:rsid w:val="005017A2"/>
    <w:rsid w:val="005A2D7A"/>
    <w:rsid w:val="005B220C"/>
    <w:rsid w:val="006B4CFB"/>
    <w:rsid w:val="006C6643"/>
    <w:rsid w:val="006F04EB"/>
    <w:rsid w:val="007722E1"/>
    <w:rsid w:val="007760EF"/>
    <w:rsid w:val="00797D74"/>
    <w:rsid w:val="008517EF"/>
    <w:rsid w:val="0088739A"/>
    <w:rsid w:val="0094405B"/>
    <w:rsid w:val="00962331"/>
    <w:rsid w:val="0096374A"/>
    <w:rsid w:val="00972F7B"/>
    <w:rsid w:val="00974020"/>
    <w:rsid w:val="009A2000"/>
    <w:rsid w:val="00A23AD9"/>
    <w:rsid w:val="00A365A3"/>
    <w:rsid w:val="00AF38A8"/>
    <w:rsid w:val="00B33815"/>
    <w:rsid w:val="00B3753A"/>
    <w:rsid w:val="00B44D7F"/>
    <w:rsid w:val="00B94B04"/>
    <w:rsid w:val="00C614E3"/>
    <w:rsid w:val="00C7283E"/>
    <w:rsid w:val="00C914D2"/>
    <w:rsid w:val="00CA6F70"/>
    <w:rsid w:val="00CE5F42"/>
    <w:rsid w:val="00D12155"/>
    <w:rsid w:val="00D47AF8"/>
    <w:rsid w:val="00D933E9"/>
    <w:rsid w:val="00DE1515"/>
    <w:rsid w:val="00E31092"/>
    <w:rsid w:val="00F77AA8"/>
    <w:rsid w:val="00F916BA"/>
    <w:rsid w:val="00FD64F3"/>
    <w:rsid w:val="00FD6B5D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152</TotalTime>
  <Pages>4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13</cp:revision>
  <dcterms:created xsi:type="dcterms:W3CDTF">2021-09-03T07:15:00Z</dcterms:created>
  <dcterms:modified xsi:type="dcterms:W3CDTF">2021-11-07T13:45:00Z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