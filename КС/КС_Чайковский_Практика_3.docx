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7228DF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60EF" w:rsidRPr="007760EF">
        <w:rPr>
          <w:rFonts w:eastAsia="Arial" w:cs="Times New Roman"/>
          <w:b/>
          <w:bCs/>
          <w:szCs w:val="28"/>
          <w:lang w:eastAsia="ru-RU"/>
        </w:rPr>
        <w:t>Самостоятельное создание модели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>
        <w:rPr>
          <w:rFonts w:eastAsia="Arial" w:cs="Times New Roman"/>
          <w:szCs w:val="28"/>
          <w:lang w:val="en-US"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3F768EF6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5A32ABF3" w14:textId="1C2FC156" w:rsidR="00B3753A" w:rsidRPr="00C7283E" w:rsidRDefault="007760EF" w:rsidP="00B3753A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A4C6BE" wp14:editId="14B067BC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019675" cy="371919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  <w:r w:rsidRPr="00C7283E">
        <w:t xml:space="preserve">, </w:t>
      </w:r>
      <w:r>
        <w:t>Вариант 1</w:t>
      </w:r>
      <w:r w:rsidR="00C7283E" w:rsidRPr="00C7283E">
        <w:t xml:space="preserve">, </w:t>
      </w:r>
      <w:r w:rsidR="00C7283E">
        <w:t xml:space="preserve">файл </w:t>
      </w:r>
      <w:r w:rsidR="00C7283E">
        <w:rPr>
          <w:lang w:val="en-US"/>
        </w:rPr>
        <w:t>T</w:t>
      </w:r>
      <w:r w:rsidR="00C7283E" w:rsidRPr="00C7283E">
        <w:t>1</w:t>
      </w:r>
      <w:r w:rsidR="00C7283E">
        <w:rPr>
          <w:lang w:val="en-US"/>
        </w:rPr>
        <w:t>V</w:t>
      </w:r>
      <w:r w:rsidR="00C7283E" w:rsidRPr="00C7283E">
        <w:t>1.</w:t>
      </w:r>
      <w:r w:rsidR="00C7283E">
        <w:rPr>
          <w:lang w:val="en-US"/>
        </w:rPr>
        <w:t>net</w:t>
      </w:r>
    </w:p>
    <w:p w14:paraId="6F18B8CF" w14:textId="371FFAA4" w:rsidR="008517EF" w:rsidRDefault="008517EF" w:rsidP="00B3753A">
      <w:pPr>
        <w:pStyle w:val="a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2CFD085" wp14:editId="0AE81B55">
            <wp:simplePos x="0" y="0"/>
            <wp:positionH relativeFrom="margin">
              <wp:align>center</wp:align>
            </wp:positionH>
            <wp:positionV relativeFrom="paragraph">
              <wp:posOffset>4029710</wp:posOffset>
            </wp:positionV>
            <wp:extent cx="4675505" cy="33115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3E">
        <w:t xml:space="preserve">Выполнил задание 2, Вариант 2, файл </w:t>
      </w:r>
      <w:r w:rsidR="00C7283E">
        <w:rPr>
          <w:lang w:val="en-US"/>
        </w:rPr>
        <w:t>T</w:t>
      </w:r>
      <w:r w:rsidR="00C7283E" w:rsidRPr="00C7283E">
        <w:t>2</w:t>
      </w:r>
      <w:r w:rsidR="00C7283E">
        <w:rPr>
          <w:lang w:val="en-US"/>
        </w:rPr>
        <w:t>V</w:t>
      </w:r>
      <w:r w:rsidRPr="008517EF">
        <w:t>1</w:t>
      </w:r>
      <w:r w:rsidR="00C7283E" w:rsidRPr="00C7283E">
        <w:t>.</w:t>
      </w:r>
      <w:r w:rsidR="00C7283E">
        <w:rPr>
          <w:lang w:val="en-US"/>
        </w:rPr>
        <w:t>net</w:t>
      </w:r>
    </w:p>
    <w:p w14:paraId="7E55A821" w14:textId="20CAA432" w:rsidR="00C7283E" w:rsidRPr="008517EF" w:rsidRDefault="008517EF" w:rsidP="008517EF">
      <w:pPr>
        <w:rPr>
          <w:lang w:val="en-US"/>
        </w:rPr>
      </w:pPr>
      <w:r>
        <w:rPr>
          <w:lang w:val="en-US"/>
        </w:rPr>
        <w:br w:type="page"/>
      </w:r>
    </w:p>
    <w:p w14:paraId="4E08FE0C" w14:textId="4CF17F48" w:rsidR="007760EF" w:rsidRPr="008517EF" w:rsidRDefault="008517EF" w:rsidP="00B3753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055C1AE" wp14:editId="60AC4C21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540250" cy="32131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Выполнил задание 3, Вариант 1, файл </w:t>
      </w:r>
      <w:r>
        <w:rPr>
          <w:lang w:val="en-US"/>
        </w:rPr>
        <w:t>T</w:t>
      </w:r>
      <w:r w:rsidRPr="008517EF">
        <w:t>3</w:t>
      </w:r>
      <w:r>
        <w:rPr>
          <w:lang w:val="en-US"/>
        </w:rPr>
        <w:t>V</w:t>
      </w:r>
      <w:r w:rsidRPr="008517EF">
        <w:t>1.</w:t>
      </w:r>
      <w:r>
        <w:rPr>
          <w:lang w:val="en-US"/>
        </w:rPr>
        <w:t>net</w:t>
      </w:r>
    </w:p>
    <w:p w14:paraId="67ACB935" w14:textId="3889171A" w:rsidR="008517EF" w:rsidRPr="00391CCF" w:rsidRDefault="00461929" w:rsidP="00B3753A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120AF2" wp14:editId="193470A1">
            <wp:simplePos x="0" y="0"/>
            <wp:positionH relativeFrom="margin">
              <wp:align>center</wp:align>
            </wp:positionH>
            <wp:positionV relativeFrom="paragraph">
              <wp:posOffset>3545840</wp:posOffset>
            </wp:positionV>
            <wp:extent cx="4797425" cy="236156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7EF">
        <w:t xml:space="preserve">Выполнил задание 4, Вариант 2, файл </w:t>
      </w:r>
      <w:r w:rsidR="008517EF">
        <w:rPr>
          <w:lang w:val="en-US"/>
        </w:rPr>
        <w:t>T</w:t>
      </w:r>
      <w:r w:rsidR="008517EF" w:rsidRPr="008517EF">
        <w:t>4</w:t>
      </w:r>
      <w:r w:rsidR="008517EF">
        <w:rPr>
          <w:lang w:val="en-US"/>
        </w:rPr>
        <w:t>V</w:t>
      </w:r>
      <w:r w:rsidR="008517EF" w:rsidRPr="008517EF">
        <w:t>1.</w:t>
      </w:r>
      <w:r w:rsidR="008517EF">
        <w:rPr>
          <w:lang w:val="en-US"/>
        </w:rPr>
        <w:t>net</w:t>
      </w:r>
    </w:p>
    <w:sectPr w:rsidR="008517EF" w:rsidRPr="00391CCF" w:rsidSect="00FE3A4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3446" w14:textId="77777777" w:rsidR="006B4CFB" w:rsidRDefault="006B4CFB" w:rsidP="00FE3A44">
      <w:pPr>
        <w:spacing w:after="0" w:line="240" w:lineRule="auto"/>
      </w:pPr>
      <w:r>
        <w:separator/>
      </w:r>
    </w:p>
  </w:endnote>
  <w:endnote w:type="continuationSeparator" w:id="0">
    <w:p w14:paraId="431098A9" w14:textId="77777777" w:rsidR="006B4CFB" w:rsidRDefault="006B4CFB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73C6" w14:textId="77777777" w:rsidR="006B4CFB" w:rsidRDefault="006B4CFB" w:rsidP="00FE3A44">
      <w:pPr>
        <w:spacing w:after="0" w:line="240" w:lineRule="auto"/>
      </w:pPr>
      <w:r>
        <w:separator/>
      </w:r>
    </w:p>
  </w:footnote>
  <w:footnote w:type="continuationSeparator" w:id="0">
    <w:p w14:paraId="37B6DA7C" w14:textId="77777777" w:rsidR="006B4CFB" w:rsidRDefault="006B4CFB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61929"/>
    <w:rsid w:val="004843FE"/>
    <w:rsid w:val="004C548F"/>
    <w:rsid w:val="004F0E2E"/>
    <w:rsid w:val="005A2D7A"/>
    <w:rsid w:val="005B220C"/>
    <w:rsid w:val="006B4CFB"/>
    <w:rsid w:val="006F04EB"/>
    <w:rsid w:val="007760EF"/>
    <w:rsid w:val="00797D74"/>
    <w:rsid w:val="008517EF"/>
    <w:rsid w:val="0094405B"/>
    <w:rsid w:val="00962331"/>
    <w:rsid w:val="0096374A"/>
    <w:rsid w:val="00972F7B"/>
    <w:rsid w:val="00974020"/>
    <w:rsid w:val="009A2000"/>
    <w:rsid w:val="00A23AD9"/>
    <w:rsid w:val="00B33815"/>
    <w:rsid w:val="00B3753A"/>
    <w:rsid w:val="00B44D7F"/>
    <w:rsid w:val="00C614E3"/>
    <w:rsid w:val="00C7283E"/>
    <w:rsid w:val="00C914D2"/>
    <w:rsid w:val="00CA6F70"/>
    <w:rsid w:val="00D12155"/>
    <w:rsid w:val="00D47AF8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80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6</cp:revision>
  <dcterms:created xsi:type="dcterms:W3CDTF">2021-09-03T07:15:00Z</dcterms:created>
  <dcterms:modified xsi:type="dcterms:W3CDTF">2021-09-10T06:36:00Z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