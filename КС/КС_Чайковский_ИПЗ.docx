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77934C8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C4075B">
        <w:rPr>
          <w:rFonts w:eastAsia="Arial" w:cs="Times New Roman"/>
          <w:b/>
          <w:bCs/>
          <w:szCs w:val="28"/>
          <w:lang w:eastAsia="ru-RU"/>
        </w:rPr>
        <w:t>Итоговое практическое задание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1B0DDE77" w14:textId="2F70D58B" w:rsidR="00187E38" w:rsidRDefault="00C4075B" w:rsidP="00ED4AFB">
      <w:pPr>
        <w:pStyle w:val="a"/>
      </w:pPr>
      <w:r w:rsidRPr="00C54AAF">
        <w:rPr>
          <w:rFonts w:cs="Times New Roman"/>
          <w:noProof/>
          <w:szCs w:val="28"/>
        </w:rPr>
        <w:drawing>
          <wp:anchor distT="0" distB="0" distL="114300" distR="114300" simplePos="0" relativeHeight="251669504" behindDoc="0" locked="0" layoutInCell="1" allowOverlap="1" wp14:anchorId="50B86BD2" wp14:editId="6C5E7ACB">
            <wp:simplePos x="0" y="0"/>
            <wp:positionH relativeFrom="margin">
              <wp:align>center</wp:align>
            </wp:positionH>
            <wp:positionV relativeFrom="paragraph">
              <wp:posOffset>275949</wp:posOffset>
            </wp:positionV>
            <wp:extent cx="3600000" cy="1865997"/>
            <wp:effectExtent l="0" t="0" r="63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</w:t>
      </w:r>
    </w:p>
    <w:p w14:paraId="7CC7FCB0" w14:textId="69FE0995" w:rsidR="00C4075B" w:rsidRDefault="00C4075B" w:rsidP="00ED4AFB">
      <w:pPr>
        <w:pStyle w:val="a"/>
      </w:pPr>
      <w:r w:rsidRPr="00C54AAF">
        <w:rPr>
          <w:rFonts w:cs="Times New Roman"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36D7F4C0" wp14:editId="5F520E5E">
            <wp:simplePos x="0" y="0"/>
            <wp:positionH relativeFrom="margin">
              <wp:align>center</wp:align>
            </wp:positionH>
            <wp:positionV relativeFrom="paragraph">
              <wp:posOffset>2103064</wp:posOffset>
            </wp:positionV>
            <wp:extent cx="3599815" cy="2381885"/>
            <wp:effectExtent l="0" t="0" r="635" b="0"/>
            <wp:wrapTopAndBottom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Настроил трафик</w:t>
      </w:r>
    </w:p>
    <w:p w14:paraId="51C28660" w14:textId="6E14F33D" w:rsidR="00C4075B" w:rsidRPr="00391CCF" w:rsidRDefault="00C4075B" w:rsidP="00ED4AFB">
      <w:pPr>
        <w:pStyle w:val="a"/>
      </w:pPr>
      <w:r w:rsidRPr="00C54AAF">
        <w:rPr>
          <w:rFonts w:cs="Times New Roman"/>
          <w:noProof/>
          <w:szCs w:val="28"/>
        </w:rPr>
        <w:drawing>
          <wp:anchor distT="0" distB="0" distL="114300" distR="114300" simplePos="0" relativeHeight="251671552" behindDoc="0" locked="0" layoutInCell="1" allowOverlap="1" wp14:anchorId="42C8075A" wp14:editId="34C467EB">
            <wp:simplePos x="0" y="0"/>
            <wp:positionH relativeFrom="margin">
              <wp:align>center</wp:align>
            </wp:positionH>
            <wp:positionV relativeFrom="paragraph">
              <wp:posOffset>2624538</wp:posOffset>
            </wp:positionV>
            <wp:extent cx="3600000" cy="1824436"/>
            <wp:effectExtent l="0" t="0" r="63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Отправил пакеты</w:t>
      </w:r>
    </w:p>
    <w:sectPr w:rsidR="00C4075B" w:rsidRPr="00391CCF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87E2" w14:textId="77777777" w:rsidR="00827838" w:rsidRDefault="00827838" w:rsidP="00FE3A44">
      <w:pPr>
        <w:spacing w:after="0" w:line="240" w:lineRule="auto"/>
      </w:pPr>
      <w:r>
        <w:separator/>
      </w:r>
    </w:p>
  </w:endnote>
  <w:endnote w:type="continuationSeparator" w:id="0">
    <w:p w14:paraId="28D02716" w14:textId="77777777" w:rsidR="00827838" w:rsidRDefault="0082783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D506" w14:textId="77777777" w:rsidR="00827838" w:rsidRDefault="00827838" w:rsidP="00FE3A44">
      <w:pPr>
        <w:spacing w:after="0" w:line="240" w:lineRule="auto"/>
      </w:pPr>
      <w:r>
        <w:separator/>
      </w:r>
    </w:p>
  </w:footnote>
  <w:footnote w:type="continuationSeparator" w:id="0">
    <w:p w14:paraId="04ED0F02" w14:textId="77777777" w:rsidR="00827838" w:rsidRDefault="0082783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169B0"/>
    <w:rsid w:val="00061C33"/>
    <w:rsid w:val="000A1C76"/>
    <w:rsid w:val="000C5662"/>
    <w:rsid w:val="0011331A"/>
    <w:rsid w:val="00125F66"/>
    <w:rsid w:val="001639A1"/>
    <w:rsid w:val="00187E38"/>
    <w:rsid w:val="001C5786"/>
    <w:rsid w:val="00226028"/>
    <w:rsid w:val="002C553C"/>
    <w:rsid w:val="00325D3D"/>
    <w:rsid w:val="00391CCF"/>
    <w:rsid w:val="003A7D6B"/>
    <w:rsid w:val="003E3E64"/>
    <w:rsid w:val="003F7D6B"/>
    <w:rsid w:val="00451CBB"/>
    <w:rsid w:val="00461929"/>
    <w:rsid w:val="004843FE"/>
    <w:rsid w:val="004C548F"/>
    <w:rsid w:val="004F0E2E"/>
    <w:rsid w:val="005017A2"/>
    <w:rsid w:val="005A2D7A"/>
    <w:rsid w:val="005B220C"/>
    <w:rsid w:val="006B4CFB"/>
    <w:rsid w:val="006C6643"/>
    <w:rsid w:val="006F04EB"/>
    <w:rsid w:val="007722E1"/>
    <w:rsid w:val="007760EF"/>
    <w:rsid w:val="00797D74"/>
    <w:rsid w:val="00827838"/>
    <w:rsid w:val="008517EF"/>
    <w:rsid w:val="0088739A"/>
    <w:rsid w:val="0094405B"/>
    <w:rsid w:val="00962331"/>
    <w:rsid w:val="0096374A"/>
    <w:rsid w:val="00972F7B"/>
    <w:rsid w:val="00974020"/>
    <w:rsid w:val="009A2000"/>
    <w:rsid w:val="009F2F11"/>
    <w:rsid w:val="00A23AD9"/>
    <w:rsid w:val="00A365A3"/>
    <w:rsid w:val="00AF38A8"/>
    <w:rsid w:val="00B33815"/>
    <w:rsid w:val="00B3753A"/>
    <w:rsid w:val="00B44D7F"/>
    <w:rsid w:val="00B94B04"/>
    <w:rsid w:val="00C4075B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ED4AFB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154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15</cp:revision>
  <dcterms:created xsi:type="dcterms:W3CDTF">2021-09-03T07:15:00Z</dcterms:created>
  <dcterms:modified xsi:type="dcterms:W3CDTF">2021-11-07T13:50:00Z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