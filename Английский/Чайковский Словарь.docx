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4D7B" w14:textId="77777777" w:rsidR="00DB5BBB" w:rsidRPr="00DB5BBB" w:rsidRDefault="00DB5BBB" w:rsidP="00DB5BBB">
      <w:pPr>
        <w:pStyle w:val="11"/>
      </w:pPr>
      <w:r w:rsidRPr="00DB5BBB">
        <w:t>02.09.2021</w:t>
      </w:r>
    </w:p>
    <w:p w14:paraId="292E3323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Baby – a very young child – </w:t>
      </w:r>
      <w:r w:rsidRPr="00DB5BBB">
        <w:rPr>
          <w:bCs/>
        </w:rPr>
        <w:t>младенец</w:t>
      </w:r>
    </w:p>
    <w:p w14:paraId="6C6C9C2E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Child – a young person who is not yet an adult - </w:t>
      </w:r>
      <w:r w:rsidRPr="00DB5BBB">
        <w:rPr>
          <w:bCs/>
        </w:rPr>
        <w:t>ребёнок</w:t>
      </w:r>
    </w:p>
    <w:p w14:paraId="1DB08214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Middle-aged – in the middle of your life before you are old – </w:t>
      </w:r>
      <w:r w:rsidRPr="00DB5BBB">
        <w:rPr>
          <w:bCs/>
        </w:rPr>
        <w:t>средних</w:t>
      </w:r>
      <w:r w:rsidRPr="00DB5BBB">
        <w:rPr>
          <w:bCs/>
          <w:lang w:val="en-US"/>
        </w:rPr>
        <w:t xml:space="preserve"> </w:t>
      </w:r>
      <w:r w:rsidRPr="00DB5BBB">
        <w:rPr>
          <w:bCs/>
        </w:rPr>
        <w:t>лет</w:t>
      </w:r>
    </w:p>
    <w:p w14:paraId="177B0C5D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Senior citizen – an old person – </w:t>
      </w:r>
      <w:r w:rsidRPr="00DB5BBB">
        <w:rPr>
          <w:bCs/>
        </w:rPr>
        <w:t>пенсионер</w:t>
      </w:r>
    </w:p>
    <w:p w14:paraId="6696101E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Teenager – someone who is between 13 and 19 years old - </w:t>
      </w:r>
      <w:r w:rsidRPr="00DB5BBB">
        <w:rPr>
          <w:bCs/>
        </w:rPr>
        <w:t>подросток</w:t>
      </w:r>
    </w:p>
    <w:p w14:paraId="25F541EA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>Young adult – a person who is in his or her late teenage years or early twenties</w:t>
      </w:r>
    </w:p>
    <w:p w14:paraId="4CEE80E1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>Adolescence – the period of time in a person's life when they are developing into an adult</w:t>
      </w:r>
    </w:p>
    <w:p w14:paraId="74D30D87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>Birth - the time when a baby or young animal comes out of its mother's body</w:t>
      </w:r>
    </w:p>
    <w:p w14:paraId="5FBAF36B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>Childhood - the time when someone is a child</w:t>
      </w:r>
    </w:p>
    <w:p w14:paraId="221947FC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Death - the end of life - </w:t>
      </w:r>
      <w:r w:rsidRPr="00DB5BBB">
        <w:rPr>
          <w:bCs/>
        </w:rPr>
        <w:t>смерть</w:t>
      </w:r>
    </w:p>
    <w:p w14:paraId="3EEB488B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Middle age - the period of your life, usually considered to be from about 45 to 60 years old, when you are no longer young, but are not yet old </w:t>
      </w:r>
    </w:p>
    <w:p w14:paraId="634AC699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Old age - the period in a person's life when he or she is old </w:t>
      </w:r>
    </w:p>
    <w:p w14:paraId="46B1CE13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Aunt – the sister of your mother or father, or the wife of your uncle – </w:t>
      </w:r>
      <w:r w:rsidRPr="00DB5BBB">
        <w:rPr>
          <w:bCs/>
        </w:rPr>
        <w:t>тетя</w:t>
      </w:r>
    </w:p>
    <w:p w14:paraId="2E3B775C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Cousin - the child of your aunt or uncle – </w:t>
      </w:r>
      <w:r w:rsidRPr="00DB5BBB">
        <w:rPr>
          <w:bCs/>
        </w:rPr>
        <w:t>двоюродный</w:t>
      </w:r>
      <w:r w:rsidRPr="00DB5BBB">
        <w:rPr>
          <w:bCs/>
          <w:lang w:val="en-US"/>
        </w:rPr>
        <w:t xml:space="preserve"> </w:t>
      </w:r>
      <w:r w:rsidRPr="00DB5BBB">
        <w:rPr>
          <w:bCs/>
        </w:rPr>
        <w:t>брат</w:t>
      </w:r>
      <w:r w:rsidRPr="00DB5BBB">
        <w:rPr>
          <w:bCs/>
          <w:lang w:val="en-US"/>
        </w:rPr>
        <w:t xml:space="preserve"> / </w:t>
      </w:r>
      <w:r w:rsidRPr="00DB5BBB">
        <w:rPr>
          <w:bCs/>
        </w:rPr>
        <w:t>сестра</w:t>
      </w:r>
      <w:r w:rsidRPr="00DB5BBB">
        <w:rPr>
          <w:bCs/>
          <w:lang w:val="en-US"/>
        </w:rPr>
        <w:t xml:space="preserve"> </w:t>
      </w:r>
    </w:p>
    <w:p w14:paraId="3A5ED0B3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Daughter - a girl the girl you raised - </w:t>
      </w:r>
      <w:r w:rsidRPr="00DB5BBB">
        <w:rPr>
          <w:bCs/>
        </w:rPr>
        <w:t>дочь</w:t>
      </w:r>
    </w:p>
    <w:p w14:paraId="6279396B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Grandfather - mom's or dad's father - </w:t>
      </w:r>
      <w:r w:rsidRPr="00DB5BBB">
        <w:rPr>
          <w:bCs/>
        </w:rPr>
        <w:t>дедушка</w:t>
      </w:r>
    </w:p>
    <w:p w14:paraId="5F9CA845" w14:textId="77777777" w:rsidR="00DB5BBB" w:rsidRPr="00DB5BBB" w:rsidRDefault="00DB5BBB" w:rsidP="00DB5BBB">
      <w:pPr>
        <w:numPr>
          <w:ilvl w:val="0"/>
          <w:numId w:val="13"/>
        </w:numPr>
        <w:rPr>
          <w:bCs/>
        </w:rPr>
      </w:pPr>
      <w:r w:rsidRPr="00DB5BBB">
        <w:rPr>
          <w:bCs/>
          <w:lang w:val="en-US"/>
        </w:rPr>
        <w:t>Grandson</w:t>
      </w:r>
      <w:r w:rsidRPr="00DB5BBB">
        <w:rPr>
          <w:bCs/>
        </w:rPr>
        <w:t xml:space="preserve"> - </w:t>
      </w:r>
      <w:proofErr w:type="spellStart"/>
      <w:r w:rsidRPr="00DB5BBB">
        <w:rPr>
          <w:bCs/>
        </w:rPr>
        <w:t>your</w:t>
      </w:r>
      <w:proofErr w:type="spellEnd"/>
      <w:r w:rsidRPr="00DB5BBB">
        <w:rPr>
          <w:bCs/>
        </w:rPr>
        <w:t xml:space="preserve"> </w:t>
      </w:r>
      <w:proofErr w:type="spellStart"/>
      <w:r w:rsidRPr="00DB5BBB">
        <w:rPr>
          <w:bCs/>
        </w:rPr>
        <w:t>son's</w:t>
      </w:r>
      <w:proofErr w:type="spellEnd"/>
      <w:r w:rsidRPr="00DB5BBB">
        <w:rPr>
          <w:bCs/>
        </w:rPr>
        <w:t xml:space="preserve"> </w:t>
      </w:r>
      <w:proofErr w:type="spellStart"/>
      <w:r w:rsidRPr="00DB5BBB">
        <w:rPr>
          <w:bCs/>
        </w:rPr>
        <w:t>son</w:t>
      </w:r>
      <w:proofErr w:type="spellEnd"/>
      <w:r w:rsidRPr="00DB5BBB">
        <w:rPr>
          <w:bCs/>
        </w:rPr>
        <w:t xml:space="preserve"> - внук</w:t>
      </w:r>
    </w:p>
    <w:p w14:paraId="17F03636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Husband - the one you married - </w:t>
      </w:r>
      <w:r w:rsidRPr="00DB5BBB">
        <w:rPr>
          <w:bCs/>
        </w:rPr>
        <w:t>муж</w:t>
      </w:r>
    </w:p>
    <w:p w14:paraId="755C729B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Nephew - the son of your brother or sister - </w:t>
      </w:r>
      <w:r w:rsidRPr="00DB5BBB">
        <w:rPr>
          <w:bCs/>
        </w:rPr>
        <w:t>племянник</w:t>
      </w:r>
    </w:p>
    <w:p w14:paraId="76A59EF7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Niece - your brother's or sister's daughter - </w:t>
      </w:r>
      <w:r w:rsidRPr="00DB5BBB">
        <w:rPr>
          <w:bCs/>
        </w:rPr>
        <w:t>племянница</w:t>
      </w:r>
    </w:p>
    <w:p w14:paraId="4AD050E8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Stepfather - not my own father - </w:t>
      </w:r>
      <w:r w:rsidRPr="00DB5BBB">
        <w:rPr>
          <w:bCs/>
        </w:rPr>
        <w:t>отчим</w:t>
      </w:r>
    </w:p>
    <w:p w14:paraId="34BCB2C4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Uncle – sister of your mum - </w:t>
      </w:r>
      <w:r w:rsidRPr="00DB5BBB">
        <w:rPr>
          <w:bCs/>
        </w:rPr>
        <w:t>тетя</w:t>
      </w:r>
    </w:p>
    <w:p w14:paraId="4622E4EA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Wife – the girl you married - </w:t>
      </w:r>
      <w:r w:rsidRPr="00DB5BBB">
        <w:rPr>
          <w:bCs/>
        </w:rPr>
        <w:t>жена</w:t>
      </w:r>
    </w:p>
    <w:p w14:paraId="43B4CB6F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Born - just came into the world - </w:t>
      </w:r>
      <w:r w:rsidRPr="00DB5BBB">
        <w:rPr>
          <w:bCs/>
        </w:rPr>
        <w:t>рожденный</w:t>
      </w:r>
    </w:p>
    <w:p w14:paraId="09ED46C8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lastRenderedPageBreak/>
        <w:t>Divorced</w:t>
      </w:r>
      <w:r w:rsidRPr="00DB5BBB">
        <w:rPr>
          <w:bCs/>
        </w:rPr>
        <w:t xml:space="preserve"> - a </w:t>
      </w:r>
      <w:proofErr w:type="spellStart"/>
      <w:r w:rsidRPr="00DB5BBB">
        <w:rPr>
          <w:bCs/>
        </w:rPr>
        <w:t>failed</w:t>
      </w:r>
      <w:proofErr w:type="spellEnd"/>
      <w:r w:rsidRPr="00DB5BBB">
        <w:rPr>
          <w:bCs/>
        </w:rPr>
        <w:t xml:space="preserve"> </w:t>
      </w:r>
      <w:proofErr w:type="spellStart"/>
      <w:r w:rsidRPr="00DB5BBB">
        <w:rPr>
          <w:bCs/>
        </w:rPr>
        <w:t>marriage</w:t>
      </w:r>
      <w:proofErr w:type="spellEnd"/>
      <w:r w:rsidRPr="00DB5BBB">
        <w:rPr>
          <w:bCs/>
        </w:rPr>
        <w:t xml:space="preserve"> - разведенный</w:t>
      </w:r>
    </w:p>
    <w:p w14:paraId="6EC117E2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One-parent - a child who has only a mom or dad – </w:t>
      </w:r>
      <w:r w:rsidRPr="00DB5BBB">
        <w:rPr>
          <w:bCs/>
        </w:rPr>
        <w:t>один</w:t>
      </w:r>
      <w:r w:rsidRPr="00DB5BBB">
        <w:rPr>
          <w:bCs/>
          <w:lang w:val="en-US"/>
        </w:rPr>
        <w:t xml:space="preserve"> </w:t>
      </w:r>
      <w:r w:rsidRPr="00DB5BBB">
        <w:rPr>
          <w:bCs/>
        </w:rPr>
        <w:t>родитель</w:t>
      </w:r>
    </w:p>
    <w:p w14:paraId="00BE1FE8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Only child - a child without sisters and brothers – </w:t>
      </w:r>
      <w:r w:rsidRPr="00DB5BBB">
        <w:rPr>
          <w:bCs/>
        </w:rPr>
        <w:t>единственный</w:t>
      </w:r>
      <w:r w:rsidRPr="00DB5BBB">
        <w:rPr>
          <w:bCs/>
          <w:lang w:val="en-US"/>
        </w:rPr>
        <w:t xml:space="preserve"> </w:t>
      </w:r>
      <w:r w:rsidRPr="00DB5BBB">
        <w:rPr>
          <w:bCs/>
        </w:rPr>
        <w:t>ребенок</w:t>
      </w:r>
    </w:p>
    <w:p w14:paraId="18DAC2DA" w14:textId="77777777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 xml:space="preserve">Partner – when you not alone - </w:t>
      </w:r>
      <w:r w:rsidRPr="00DB5BBB">
        <w:rPr>
          <w:bCs/>
        </w:rPr>
        <w:t>партнер</w:t>
      </w:r>
    </w:p>
    <w:p w14:paraId="202B8370" w14:textId="39D17BF4" w:rsidR="00DB5BBB" w:rsidRPr="00DB5BBB" w:rsidRDefault="00DB5BBB" w:rsidP="00DB5BBB">
      <w:pPr>
        <w:numPr>
          <w:ilvl w:val="0"/>
          <w:numId w:val="13"/>
        </w:numPr>
        <w:rPr>
          <w:bCs/>
          <w:lang w:val="en-US"/>
        </w:rPr>
      </w:pPr>
      <w:r w:rsidRPr="00DB5BBB">
        <w:rPr>
          <w:bCs/>
          <w:lang w:val="en-US"/>
        </w:rPr>
        <w:t>Single</w:t>
      </w:r>
      <w:r w:rsidRPr="00DB5BBB">
        <w:rPr>
          <w:bCs/>
        </w:rPr>
        <w:t xml:space="preserve"> – </w:t>
      </w:r>
      <w:r w:rsidRPr="00DB5BBB">
        <w:rPr>
          <w:bCs/>
          <w:lang w:val="en-US"/>
        </w:rPr>
        <w:t>when you alone –</w:t>
      </w:r>
      <w:r w:rsidRPr="00DB5BBB">
        <w:rPr>
          <w:bCs/>
        </w:rPr>
        <w:t xml:space="preserve"> одиночка</w:t>
      </w:r>
    </w:p>
    <w:p w14:paraId="405E2F30" w14:textId="77777777" w:rsidR="00DB5BBB" w:rsidRPr="00DB5BBB" w:rsidRDefault="00DB5BBB" w:rsidP="00DB5BBB">
      <w:pPr>
        <w:pStyle w:val="11"/>
      </w:pPr>
      <w:r w:rsidRPr="00DB5BBB">
        <w:t>21.09.2021</w:t>
      </w:r>
    </w:p>
    <w:p w14:paraId="7845138F" w14:textId="77777777" w:rsidR="00DB5BBB" w:rsidRPr="00DB5BBB" w:rsidRDefault="00DB5BBB" w:rsidP="00DB5BBB">
      <w:pPr>
        <w:numPr>
          <w:ilvl w:val="0"/>
          <w:numId w:val="14"/>
        </w:numPr>
        <w:rPr>
          <w:bCs/>
          <w:lang w:val="en-US"/>
        </w:rPr>
      </w:pPr>
      <w:r w:rsidRPr="00DB5BBB">
        <w:rPr>
          <w:bCs/>
          <w:lang w:val="en-US"/>
        </w:rPr>
        <w:t xml:space="preserve">Burglary - a man who steals things from home – </w:t>
      </w:r>
      <w:r w:rsidRPr="00DB5BBB">
        <w:rPr>
          <w:bCs/>
        </w:rPr>
        <w:t>домашний</w:t>
      </w:r>
      <w:r w:rsidRPr="00DB5BBB">
        <w:rPr>
          <w:bCs/>
          <w:lang w:val="en-US"/>
        </w:rPr>
        <w:t xml:space="preserve"> </w:t>
      </w:r>
      <w:r w:rsidRPr="00DB5BBB">
        <w:rPr>
          <w:bCs/>
        </w:rPr>
        <w:t>вор</w:t>
      </w:r>
    </w:p>
    <w:p w14:paraId="0D0C4DF6" w14:textId="77777777" w:rsidR="00DB5BBB" w:rsidRPr="00DB5BBB" w:rsidRDefault="00DB5BBB" w:rsidP="00DB5BBB">
      <w:pPr>
        <w:numPr>
          <w:ilvl w:val="0"/>
          <w:numId w:val="14"/>
        </w:numPr>
        <w:rPr>
          <w:bCs/>
          <w:lang w:val="en-US"/>
        </w:rPr>
      </w:pPr>
      <w:r w:rsidRPr="00DB5BBB">
        <w:rPr>
          <w:bCs/>
          <w:lang w:val="en-US"/>
        </w:rPr>
        <w:t xml:space="preserve">Fraud - people who ask for change - </w:t>
      </w:r>
      <w:r w:rsidRPr="00DB5BBB">
        <w:rPr>
          <w:bCs/>
        </w:rPr>
        <w:t>нищие</w:t>
      </w:r>
    </w:p>
    <w:p w14:paraId="2C179755" w14:textId="77777777" w:rsidR="00DB5BBB" w:rsidRPr="00DB5BBB" w:rsidRDefault="00DB5BBB" w:rsidP="00DB5BBB">
      <w:pPr>
        <w:numPr>
          <w:ilvl w:val="0"/>
          <w:numId w:val="14"/>
        </w:numPr>
        <w:rPr>
          <w:bCs/>
          <w:lang w:val="en-US"/>
        </w:rPr>
      </w:pPr>
      <w:r w:rsidRPr="00DB5BBB">
        <w:rPr>
          <w:bCs/>
          <w:lang w:val="en-US"/>
        </w:rPr>
        <w:t xml:space="preserve">Mugging - robbery with weapons and threat to life – </w:t>
      </w:r>
      <w:r w:rsidRPr="00DB5BBB">
        <w:rPr>
          <w:bCs/>
        </w:rPr>
        <w:t>ограбление</w:t>
      </w:r>
      <w:r w:rsidRPr="00DB5BBB">
        <w:rPr>
          <w:bCs/>
          <w:lang w:val="en-US"/>
        </w:rPr>
        <w:t xml:space="preserve"> </w:t>
      </w:r>
      <w:r w:rsidRPr="00DB5BBB">
        <w:rPr>
          <w:bCs/>
        </w:rPr>
        <w:t>с</w:t>
      </w:r>
      <w:r w:rsidRPr="00DB5BBB">
        <w:rPr>
          <w:bCs/>
          <w:lang w:val="en-US"/>
        </w:rPr>
        <w:t xml:space="preserve"> </w:t>
      </w:r>
      <w:r w:rsidRPr="00DB5BBB">
        <w:rPr>
          <w:bCs/>
        </w:rPr>
        <w:t>оружием</w:t>
      </w:r>
    </w:p>
    <w:p w14:paraId="20155DDD" w14:textId="77777777" w:rsidR="00DB5BBB" w:rsidRPr="00DB5BBB" w:rsidRDefault="00DB5BBB" w:rsidP="00DB5BBB">
      <w:pPr>
        <w:numPr>
          <w:ilvl w:val="0"/>
          <w:numId w:val="14"/>
        </w:numPr>
        <w:rPr>
          <w:bCs/>
        </w:rPr>
      </w:pPr>
      <w:r w:rsidRPr="00DB5BBB">
        <w:rPr>
          <w:bCs/>
          <w:lang w:val="en-US"/>
        </w:rPr>
        <w:t>Piracy</w:t>
      </w:r>
      <w:r w:rsidRPr="00DB5BBB">
        <w:rPr>
          <w:bCs/>
        </w:rPr>
        <w:t xml:space="preserve"> – </w:t>
      </w:r>
      <w:proofErr w:type="spellStart"/>
      <w:r w:rsidRPr="00DB5BBB">
        <w:rPr>
          <w:bCs/>
        </w:rPr>
        <w:t>cyber</w:t>
      </w:r>
      <w:proofErr w:type="spellEnd"/>
      <w:r w:rsidRPr="00DB5BBB">
        <w:rPr>
          <w:bCs/>
        </w:rPr>
        <w:t xml:space="preserve"> </w:t>
      </w:r>
      <w:proofErr w:type="spellStart"/>
      <w:r w:rsidRPr="00DB5BBB">
        <w:rPr>
          <w:bCs/>
        </w:rPr>
        <w:t>cheaters</w:t>
      </w:r>
      <w:proofErr w:type="spellEnd"/>
      <w:r w:rsidRPr="00DB5BBB">
        <w:rPr>
          <w:bCs/>
        </w:rPr>
        <w:t xml:space="preserve"> - пиратство</w:t>
      </w:r>
    </w:p>
    <w:p w14:paraId="6EBEB3C9" w14:textId="77777777" w:rsidR="00DB5BBB" w:rsidRPr="00DB5BBB" w:rsidRDefault="00DB5BBB" w:rsidP="00DB5BBB">
      <w:pPr>
        <w:numPr>
          <w:ilvl w:val="0"/>
          <w:numId w:val="14"/>
        </w:numPr>
        <w:rPr>
          <w:bCs/>
          <w:lang w:val="en-US"/>
        </w:rPr>
      </w:pPr>
      <w:r w:rsidRPr="00DB5BBB">
        <w:rPr>
          <w:bCs/>
          <w:lang w:val="en-US"/>
        </w:rPr>
        <w:t xml:space="preserve">Robbery - people who rob banks – </w:t>
      </w:r>
      <w:r w:rsidRPr="00DB5BBB">
        <w:rPr>
          <w:bCs/>
        </w:rPr>
        <w:t>воры</w:t>
      </w:r>
      <w:r w:rsidRPr="00DB5BBB">
        <w:rPr>
          <w:bCs/>
          <w:lang w:val="en-US"/>
        </w:rPr>
        <w:t xml:space="preserve"> </w:t>
      </w:r>
      <w:r w:rsidRPr="00DB5BBB">
        <w:rPr>
          <w:bCs/>
        </w:rPr>
        <w:t>в</w:t>
      </w:r>
      <w:r w:rsidRPr="00DB5BBB">
        <w:rPr>
          <w:bCs/>
          <w:lang w:val="en-US"/>
        </w:rPr>
        <w:t xml:space="preserve"> </w:t>
      </w:r>
      <w:r w:rsidRPr="00DB5BBB">
        <w:rPr>
          <w:bCs/>
        </w:rPr>
        <w:t>банках</w:t>
      </w:r>
    </w:p>
    <w:p w14:paraId="25041152" w14:textId="77777777" w:rsidR="00DB5BBB" w:rsidRPr="00DB5BBB" w:rsidRDefault="00DB5BBB" w:rsidP="00DB5BBB">
      <w:pPr>
        <w:numPr>
          <w:ilvl w:val="0"/>
          <w:numId w:val="14"/>
        </w:numPr>
        <w:rPr>
          <w:bCs/>
          <w:lang w:val="en-US"/>
        </w:rPr>
      </w:pPr>
      <w:r w:rsidRPr="00DB5BBB">
        <w:rPr>
          <w:bCs/>
          <w:lang w:val="en-US"/>
        </w:rPr>
        <w:t xml:space="preserve">Shoplifting - people who take a thing without paying – </w:t>
      </w:r>
      <w:r w:rsidRPr="00DB5BBB">
        <w:rPr>
          <w:bCs/>
        </w:rPr>
        <w:t>магазинные</w:t>
      </w:r>
      <w:r w:rsidRPr="00DB5BBB">
        <w:rPr>
          <w:bCs/>
          <w:lang w:val="en-US"/>
        </w:rPr>
        <w:t xml:space="preserve"> </w:t>
      </w:r>
      <w:r w:rsidRPr="00DB5BBB">
        <w:rPr>
          <w:bCs/>
        </w:rPr>
        <w:t>воры</w:t>
      </w:r>
    </w:p>
    <w:p w14:paraId="28192E76" w14:textId="77777777" w:rsidR="00DB5BBB" w:rsidRPr="00DB5BBB" w:rsidRDefault="00DB5BBB" w:rsidP="00DB5BBB">
      <w:pPr>
        <w:numPr>
          <w:ilvl w:val="0"/>
          <w:numId w:val="14"/>
        </w:numPr>
        <w:rPr>
          <w:bCs/>
          <w:lang w:val="en-US"/>
        </w:rPr>
      </w:pPr>
      <w:r w:rsidRPr="00DB5BBB">
        <w:rPr>
          <w:bCs/>
          <w:lang w:val="en-US"/>
        </w:rPr>
        <w:t xml:space="preserve">Theft - people who appropriate others to themselves - </w:t>
      </w:r>
      <w:r w:rsidRPr="00DB5BBB">
        <w:rPr>
          <w:bCs/>
        </w:rPr>
        <w:t>вор</w:t>
      </w:r>
    </w:p>
    <w:p w14:paraId="69183D21" w14:textId="77777777" w:rsidR="00DB5BBB" w:rsidRPr="00DB5BBB" w:rsidRDefault="00DB5BBB" w:rsidP="00DB5BBB">
      <w:pPr>
        <w:numPr>
          <w:ilvl w:val="0"/>
          <w:numId w:val="14"/>
        </w:numPr>
        <w:rPr>
          <w:bCs/>
          <w:lang w:val="en-US"/>
        </w:rPr>
      </w:pPr>
      <w:r w:rsidRPr="00DB5BBB">
        <w:rPr>
          <w:bCs/>
          <w:lang w:val="en-US"/>
        </w:rPr>
        <w:t xml:space="preserve">Vandalism - drawing on the walls of the city - </w:t>
      </w:r>
      <w:r w:rsidRPr="00DB5BBB">
        <w:rPr>
          <w:bCs/>
        </w:rPr>
        <w:t>вандализм</w:t>
      </w:r>
    </w:p>
    <w:p w14:paraId="61EE1A24" w14:textId="77777777" w:rsidR="00DB5BBB" w:rsidRPr="00DB5BBB" w:rsidRDefault="00DB5BBB" w:rsidP="00DB5BBB">
      <w:pPr>
        <w:numPr>
          <w:ilvl w:val="0"/>
          <w:numId w:val="14"/>
        </w:numPr>
        <w:rPr>
          <w:bCs/>
        </w:rPr>
      </w:pPr>
      <w:r w:rsidRPr="00DB5BBB">
        <w:rPr>
          <w:bCs/>
          <w:lang w:val="en-US"/>
        </w:rPr>
        <w:t>Accuse a suspect</w:t>
      </w:r>
      <w:r w:rsidRPr="00DB5BBB">
        <w:rPr>
          <w:bCs/>
        </w:rPr>
        <w:t xml:space="preserve"> – обвинить подозреваемого</w:t>
      </w:r>
    </w:p>
    <w:p w14:paraId="066DBA49" w14:textId="77777777" w:rsidR="00DB5BBB" w:rsidRPr="00DB5BBB" w:rsidRDefault="00DB5BBB" w:rsidP="00DB5BBB">
      <w:pPr>
        <w:numPr>
          <w:ilvl w:val="0"/>
          <w:numId w:val="14"/>
        </w:numPr>
        <w:rPr>
          <w:bCs/>
        </w:rPr>
      </w:pPr>
      <w:proofErr w:type="spellStart"/>
      <w:r w:rsidRPr="00DB5BBB">
        <w:rPr>
          <w:bCs/>
          <w:lang w:val="en-US"/>
        </w:rPr>
        <w:t>Analyse</w:t>
      </w:r>
      <w:proofErr w:type="spellEnd"/>
      <w:r w:rsidRPr="00DB5BBB">
        <w:rPr>
          <w:bCs/>
          <w:lang w:val="en-US"/>
        </w:rPr>
        <w:t xml:space="preserve"> evidence</w:t>
      </w:r>
      <w:r w:rsidRPr="00DB5BBB">
        <w:rPr>
          <w:bCs/>
        </w:rPr>
        <w:t xml:space="preserve"> – анализ доказательства</w:t>
      </w:r>
    </w:p>
    <w:p w14:paraId="3A9048E1" w14:textId="77777777" w:rsidR="00DB5BBB" w:rsidRPr="00DB5BBB" w:rsidRDefault="00DB5BBB" w:rsidP="00DB5BBB">
      <w:pPr>
        <w:numPr>
          <w:ilvl w:val="0"/>
          <w:numId w:val="14"/>
        </w:numPr>
        <w:rPr>
          <w:bCs/>
        </w:rPr>
      </w:pPr>
      <w:r w:rsidRPr="00DB5BBB">
        <w:rPr>
          <w:bCs/>
          <w:lang w:val="en-US"/>
        </w:rPr>
        <w:t>Arrest a suspect</w:t>
      </w:r>
      <w:r w:rsidRPr="00DB5BBB">
        <w:rPr>
          <w:bCs/>
        </w:rPr>
        <w:t xml:space="preserve"> – арест подозреваемого</w:t>
      </w:r>
    </w:p>
    <w:p w14:paraId="4C48A8B8" w14:textId="77777777" w:rsidR="00DB5BBB" w:rsidRPr="00DB5BBB" w:rsidRDefault="00DB5BBB" w:rsidP="00DB5BBB">
      <w:pPr>
        <w:numPr>
          <w:ilvl w:val="0"/>
          <w:numId w:val="14"/>
        </w:numPr>
        <w:rPr>
          <w:bCs/>
        </w:rPr>
      </w:pPr>
      <w:r w:rsidRPr="00DB5BBB">
        <w:rPr>
          <w:bCs/>
          <w:lang w:val="en-US"/>
        </w:rPr>
        <w:t>Charge a suspect</w:t>
      </w:r>
      <w:r w:rsidRPr="00DB5BBB">
        <w:rPr>
          <w:bCs/>
        </w:rPr>
        <w:t xml:space="preserve"> - обвинить</w:t>
      </w:r>
    </w:p>
    <w:p w14:paraId="1A7D718A" w14:textId="77777777" w:rsidR="00DB5BBB" w:rsidRPr="00DB5BBB" w:rsidRDefault="00DB5BBB" w:rsidP="00DB5BBB">
      <w:pPr>
        <w:numPr>
          <w:ilvl w:val="0"/>
          <w:numId w:val="14"/>
        </w:numPr>
        <w:rPr>
          <w:bCs/>
          <w:lang w:val="en-US"/>
        </w:rPr>
      </w:pPr>
      <w:r w:rsidRPr="00DB5BBB">
        <w:rPr>
          <w:bCs/>
          <w:lang w:val="en-US"/>
        </w:rPr>
        <w:t xml:space="preserve">Collect evidence – </w:t>
      </w:r>
      <w:r w:rsidRPr="00DB5BBB">
        <w:rPr>
          <w:bCs/>
        </w:rPr>
        <w:t>собрать</w:t>
      </w:r>
      <w:r w:rsidRPr="00DB5BBB">
        <w:rPr>
          <w:bCs/>
          <w:lang w:val="en-US"/>
        </w:rPr>
        <w:t xml:space="preserve"> </w:t>
      </w:r>
      <w:r w:rsidRPr="00DB5BBB">
        <w:rPr>
          <w:bCs/>
        </w:rPr>
        <w:t>док</w:t>
      </w:r>
      <w:r w:rsidRPr="00DB5BBB">
        <w:rPr>
          <w:bCs/>
          <w:lang w:val="en-US"/>
        </w:rPr>
        <w:t>-</w:t>
      </w:r>
      <w:proofErr w:type="spellStart"/>
      <w:r w:rsidRPr="00DB5BBB">
        <w:rPr>
          <w:bCs/>
        </w:rPr>
        <w:t>ва</w:t>
      </w:r>
      <w:proofErr w:type="spellEnd"/>
    </w:p>
    <w:p w14:paraId="597974AD" w14:textId="77777777" w:rsidR="00DB5BBB" w:rsidRPr="00DB5BBB" w:rsidRDefault="00DB5BBB" w:rsidP="00DB5BBB">
      <w:pPr>
        <w:numPr>
          <w:ilvl w:val="0"/>
          <w:numId w:val="14"/>
        </w:numPr>
        <w:rPr>
          <w:bCs/>
        </w:rPr>
      </w:pPr>
      <w:r w:rsidRPr="00DB5BBB">
        <w:rPr>
          <w:bCs/>
          <w:lang w:val="en-US"/>
        </w:rPr>
        <w:t>Investigate a case</w:t>
      </w:r>
      <w:r w:rsidRPr="00DB5BBB">
        <w:rPr>
          <w:bCs/>
        </w:rPr>
        <w:t xml:space="preserve"> – расследовать дело</w:t>
      </w:r>
    </w:p>
    <w:p w14:paraId="237DFDDF" w14:textId="77777777" w:rsidR="00DB5BBB" w:rsidRPr="00DB5BBB" w:rsidRDefault="00DB5BBB" w:rsidP="00DB5BBB">
      <w:pPr>
        <w:numPr>
          <w:ilvl w:val="0"/>
          <w:numId w:val="14"/>
        </w:numPr>
        <w:rPr>
          <w:bCs/>
          <w:lang w:val="en-US"/>
        </w:rPr>
      </w:pPr>
      <w:r w:rsidRPr="00DB5BBB">
        <w:rPr>
          <w:bCs/>
          <w:lang w:val="en-US"/>
        </w:rPr>
        <w:t xml:space="preserve">Prove something – excuses for committing a crime – </w:t>
      </w:r>
      <w:r w:rsidRPr="00DB5BBB">
        <w:rPr>
          <w:bCs/>
        </w:rPr>
        <w:t>доказывать</w:t>
      </w:r>
      <w:r w:rsidRPr="00DB5BBB">
        <w:rPr>
          <w:bCs/>
          <w:lang w:val="en-US"/>
        </w:rPr>
        <w:t xml:space="preserve"> </w:t>
      </w:r>
      <w:r w:rsidRPr="00DB5BBB">
        <w:rPr>
          <w:bCs/>
        </w:rPr>
        <w:t>что</w:t>
      </w:r>
      <w:r w:rsidRPr="00DB5BBB">
        <w:rPr>
          <w:bCs/>
          <w:lang w:val="en-US"/>
        </w:rPr>
        <w:t>-</w:t>
      </w:r>
      <w:r w:rsidRPr="00DB5BBB">
        <w:rPr>
          <w:bCs/>
        </w:rPr>
        <w:t>то</w:t>
      </w:r>
    </w:p>
    <w:p w14:paraId="33811281" w14:textId="77777777" w:rsidR="00DB5BBB" w:rsidRPr="00DB5BBB" w:rsidRDefault="00DB5BBB" w:rsidP="00DB5BBB">
      <w:pPr>
        <w:numPr>
          <w:ilvl w:val="0"/>
          <w:numId w:val="14"/>
        </w:numPr>
        <w:rPr>
          <w:bCs/>
          <w:lang w:val="en-US"/>
        </w:rPr>
      </w:pPr>
      <w:r w:rsidRPr="00DB5BBB">
        <w:rPr>
          <w:bCs/>
          <w:lang w:val="en-US"/>
        </w:rPr>
        <w:t xml:space="preserve">Question a suspect – when you want to know the truth - </w:t>
      </w:r>
      <w:r w:rsidRPr="00DB5BBB">
        <w:rPr>
          <w:bCs/>
        </w:rPr>
        <w:t>допрос</w:t>
      </w:r>
      <w:r w:rsidRPr="00DB5BBB">
        <w:rPr>
          <w:bCs/>
          <w:lang w:val="en-US"/>
        </w:rPr>
        <w:t xml:space="preserve"> </w:t>
      </w:r>
      <w:r w:rsidRPr="00DB5BBB">
        <w:rPr>
          <w:bCs/>
        </w:rPr>
        <w:t>подозреваемого</w:t>
      </w:r>
    </w:p>
    <w:p w14:paraId="79AFA511" w14:textId="77777777" w:rsidR="00DB5BBB" w:rsidRPr="00DB5BBB" w:rsidRDefault="00DB5BBB" w:rsidP="00DB5BBB">
      <w:pPr>
        <w:numPr>
          <w:ilvl w:val="0"/>
          <w:numId w:val="14"/>
        </w:numPr>
        <w:rPr>
          <w:bCs/>
        </w:rPr>
      </w:pPr>
      <w:r w:rsidRPr="00DB5BBB">
        <w:rPr>
          <w:bCs/>
          <w:lang w:val="en-US"/>
        </w:rPr>
        <w:t>Come across</w:t>
      </w:r>
      <w:r w:rsidRPr="00DB5BBB">
        <w:rPr>
          <w:bCs/>
        </w:rPr>
        <w:t xml:space="preserve"> – попадаться на глаза</w:t>
      </w:r>
    </w:p>
    <w:p w14:paraId="625C84F2" w14:textId="77777777" w:rsidR="00DB5BBB" w:rsidRPr="00DB5BBB" w:rsidRDefault="00DB5BBB" w:rsidP="00DB5BBB">
      <w:pPr>
        <w:numPr>
          <w:ilvl w:val="0"/>
          <w:numId w:val="14"/>
        </w:numPr>
        <w:rPr>
          <w:bCs/>
        </w:rPr>
      </w:pPr>
      <w:r w:rsidRPr="00DB5BBB">
        <w:rPr>
          <w:bCs/>
          <w:lang w:val="en-US"/>
        </w:rPr>
        <w:t>Find out</w:t>
      </w:r>
      <w:r w:rsidRPr="00DB5BBB">
        <w:rPr>
          <w:bCs/>
        </w:rPr>
        <w:t xml:space="preserve"> - узнать</w:t>
      </w:r>
    </w:p>
    <w:p w14:paraId="126516DA" w14:textId="77777777" w:rsidR="00DB5BBB" w:rsidRPr="00DB5BBB" w:rsidRDefault="00DB5BBB" w:rsidP="00DB5BBB">
      <w:pPr>
        <w:numPr>
          <w:ilvl w:val="0"/>
          <w:numId w:val="14"/>
        </w:numPr>
        <w:rPr>
          <w:bCs/>
          <w:lang w:val="en-US"/>
        </w:rPr>
      </w:pPr>
      <w:r w:rsidRPr="00DB5BBB">
        <w:rPr>
          <w:bCs/>
          <w:lang w:val="en-US"/>
        </w:rPr>
        <w:t xml:space="preserve">Look for – </w:t>
      </w:r>
      <w:r w:rsidRPr="00DB5BBB">
        <w:rPr>
          <w:bCs/>
        </w:rPr>
        <w:t>искать</w:t>
      </w:r>
    </w:p>
    <w:p w14:paraId="4B2A61FE" w14:textId="77777777" w:rsidR="00DB5BBB" w:rsidRPr="00DB5BBB" w:rsidRDefault="00DB5BBB" w:rsidP="00DB5BBB">
      <w:pPr>
        <w:numPr>
          <w:ilvl w:val="0"/>
          <w:numId w:val="14"/>
        </w:numPr>
        <w:rPr>
          <w:bCs/>
        </w:rPr>
      </w:pPr>
      <w:r w:rsidRPr="00DB5BBB">
        <w:rPr>
          <w:bCs/>
          <w:lang w:val="en-US"/>
        </w:rPr>
        <w:t>Look into</w:t>
      </w:r>
      <w:r w:rsidRPr="00DB5BBB">
        <w:rPr>
          <w:bCs/>
        </w:rPr>
        <w:t xml:space="preserve"> – изучить</w:t>
      </w:r>
    </w:p>
    <w:p w14:paraId="33FE1AFA" w14:textId="77777777" w:rsidR="00DB5BBB" w:rsidRPr="00DB5BBB" w:rsidRDefault="00DB5BBB" w:rsidP="00DB5BBB">
      <w:pPr>
        <w:numPr>
          <w:ilvl w:val="0"/>
          <w:numId w:val="14"/>
        </w:numPr>
        <w:rPr>
          <w:bCs/>
        </w:rPr>
      </w:pPr>
      <w:r w:rsidRPr="00DB5BBB">
        <w:rPr>
          <w:bCs/>
          <w:lang w:val="en-US"/>
        </w:rPr>
        <w:t>Turn up</w:t>
      </w:r>
      <w:r w:rsidRPr="00DB5BBB">
        <w:rPr>
          <w:bCs/>
        </w:rPr>
        <w:t xml:space="preserve"> - включить</w:t>
      </w:r>
    </w:p>
    <w:p w14:paraId="46F91830" w14:textId="1F050525" w:rsidR="00DB5BBB" w:rsidRPr="00DB5BBB" w:rsidRDefault="00DB5BBB" w:rsidP="00DB5BBB">
      <w:pPr>
        <w:numPr>
          <w:ilvl w:val="0"/>
          <w:numId w:val="14"/>
        </w:numPr>
        <w:rPr>
          <w:bCs/>
        </w:rPr>
      </w:pPr>
      <w:r w:rsidRPr="00DB5BBB">
        <w:rPr>
          <w:bCs/>
          <w:lang w:val="en-US"/>
        </w:rPr>
        <w:lastRenderedPageBreak/>
        <w:t>Work out</w:t>
      </w:r>
      <w:r w:rsidRPr="00DB5BBB">
        <w:rPr>
          <w:bCs/>
        </w:rPr>
        <w:t xml:space="preserve"> – тренироваться </w:t>
      </w:r>
    </w:p>
    <w:p w14:paraId="5D21CCA4" w14:textId="77777777" w:rsidR="00DB5BBB" w:rsidRPr="00DB5BBB" w:rsidRDefault="00DB5BBB" w:rsidP="00DB5BBB">
      <w:pPr>
        <w:pStyle w:val="11"/>
      </w:pPr>
      <w:r w:rsidRPr="00DB5BBB">
        <w:t>05.10.2021</w:t>
      </w:r>
    </w:p>
    <w:p w14:paraId="74B49C4C" w14:textId="77777777" w:rsidR="00DB5BBB" w:rsidRPr="00DB5BBB" w:rsidRDefault="00DB5BBB" w:rsidP="00DB5BBB">
      <w:pPr>
        <w:numPr>
          <w:ilvl w:val="0"/>
          <w:numId w:val="15"/>
        </w:numPr>
        <w:rPr>
          <w:bCs/>
          <w:lang w:val="en-US"/>
        </w:rPr>
      </w:pPr>
      <w:r w:rsidRPr="00DB5BBB">
        <w:rPr>
          <w:bCs/>
          <w:lang w:val="en-US"/>
        </w:rPr>
        <w:t xml:space="preserve">An essay – this is written at school on 1-2 pages - </w:t>
      </w:r>
      <w:r w:rsidRPr="00DB5BBB">
        <w:rPr>
          <w:bCs/>
        </w:rPr>
        <w:t>эссе</w:t>
      </w:r>
    </w:p>
    <w:p w14:paraId="4FDCFEF4" w14:textId="77777777" w:rsidR="00DB5BBB" w:rsidRPr="00DB5BBB" w:rsidRDefault="00DB5BBB" w:rsidP="00DB5BBB">
      <w:pPr>
        <w:numPr>
          <w:ilvl w:val="0"/>
          <w:numId w:val="15"/>
        </w:numPr>
        <w:rPr>
          <w:bCs/>
          <w:lang w:val="en-US"/>
        </w:rPr>
      </w:pPr>
      <w:r w:rsidRPr="00DB5BBB">
        <w:rPr>
          <w:bCs/>
          <w:lang w:val="en-US"/>
        </w:rPr>
        <w:t xml:space="preserve">An exam –- knowledge check after school - </w:t>
      </w:r>
      <w:r w:rsidRPr="00DB5BBB">
        <w:rPr>
          <w:bCs/>
        </w:rPr>
        <w:t>экзамен</w:t>
      </w:r>
    </w:p>
    <w:p w14:paraId="6C2DAD7B" w14:textId="77777777" w:rsidR="00DB5BBB" w:rsidRPr="00DB5BBB" w:rsidRDefault="00DB5BBB" w:rsidP="00DB5BBB">
      <w:pPr>
        <w:numPr>
          <w:ilvl w:val="0"/>
          <w:numId w:val="15"/>
        </w:numPr>
        <w:rPr>
          <w:bCs/>
          <w:lang w:val="en-US"/>
        </w:rPr>
      </w:pPr>
      <w:r w:rsidRPr="00DB5BBB">
        <w:rPr>
          <w:bCs/>
          <w:lang w:val="en-US"/>
        </w:rPr>
        <w:t xml:space="preserve">An exercise – this is done after studying a new topic - </w:t>
      </w:r>
      <w:r w:rsidRPr="00DB5BBB">
        <w:rPr>
          <w:bCs/>
        </w:rPr>
        <w:t>упражнение</w:t>
      </w:r>
    </w:p>
    <w:p w14:paraId="2F653588" w14:textId="77777777" w:rsidR="00DB5BBB" w:rsidRPr="00DB5BBB" w:rsidRDefault="00DB5BBB" w:rsidP="00DB5BBB">
      <w:pPr>
        <w:numPr>
          <w:ilvl w:val="0"/>
          <w:numId w:val="15"/>
        </w:numPr>
        <w:rPr>
          <w:bCs/>
          <w:lang w:val="en-US"/>
        </w:rPr>
      </w:pPr>
      <w:r w:rsidRPr="00DB5BBB">
        <w:rPr>
          <w:bCs/>
          <w:lang w:val="en-US"/>
        </w:rPr>
        <w:t xml:space="preserve">A mistake - when you wrote something wrong - </w:t>
      </w:r>
      <w:r w:rsidRPr="00DB5BBB">
        <w:rPr>
          <w:bCs/>
        </w:rPr>
        <w:t>ошибка</w:t>
      </w:r>
    </w:p>
    <w:p w14:paraId="58C360F8" w14:textId="77777777" w:rsidR="00DB5BBB" w:rsidRPr="00DB5BBB" w:rsidRDefault="00DB5BBB" w:rsidP="00DB5BBB">
      <w:pPr>
        <w:numPr>
          <w:ilvl w:val="0"/>
          <w:numId w:val="15"/>
        </w:numPr>
        <w:rPr>
          <w:bCs/>
          <w:lang w:val="en-US"/>
        </w:rPr>
      </w:pPr>
      <w:proofErr w:type="spellStart"/>
      <w:r w:rsidRPr="00DB5BBB">
        <w:rPr>
          <w:bCs/>
          <w:lang w:val="en-US"/>
        </w:rPr>
        <w:t>Memorise</w:t>
      </w:r>
      <w:proofErr w:type="spellEnd"/>
      <w:r w:rsidRPr="00DB5BBB">
        <w:rPr>
          <w:bCs/>
          <w:lang w:val="en-US"/>
        </w:rPr>
        <w:t xml:space="preserve"> – When I remembered something good – </w:t>
      </w:r>
      <w:r w:rsidRPr="00DB5BBB">
        <w:rPr>
          <w:bCs/>
        </w:rPr>
        <w:t>память</w:t>
      </w:r>
      <w:r w:rsidRPr="00DB5BBB">
        <w:rPr>
          <w:bCs/>
          <w:lang w:val="en-US"/>
        </w:rPr>
        <w:t xml:space="preserve"> (</w:t>
      </w:r>
      <w:r w:rsidRPr="00DB5BBB">
        <w:rPr>
          <w:bCs/>
        </w:rPr>
        <w:t>воспоминание</w:t>
      </w:r>
      <w:r w:rsidRPr="00DB5BBB">
        <w:rPr>
          <w:bCs/>
          <w:lang w:val="en-US"/>
        </w:rPr>
        <w:t>)</w:t>
      </w:r>
    </w:p>
    <w:p w14:paraId="5A6BFDA2" w14:textId="77777777" w:rsidR="00DB5BBB" w:rsidRPr="00DB5BBB" w:rsidRDefault="00DB5BBB" w:rsidP="00DB5BBB">
      <w:pPr>
        <w:numPr>
          <w:ilvl w:val="0"/>
          <w:numId w:val="15"/>
        </w:numPr>
        <w:rPr>
          <w:bCs/>
          <w:lang w:val="en-US"/>
        </w:rPr>
      </w:pPr>
      <w:r w:rsidRPr="00DB5BBB">
        <w:rPr>
          <w:bCs/>
          <w:lang w:val="en-US"/>
        </w:rPr>
        <w:t xml:space="preserve">Practice – when are you mastering a new profession - </w:t>
      </w:r>
      <w:r w:rsidRPr="00DB5BBB">
        <w:rPr>
          <w:bCs/>
        </w:rPr>
        <w:t>практика</w:t>
      </w:r>
    </w:p>
    <w:p w14:paraId="7BEE0D22" w14:textId="77777777" w:rsidR="00DB5BBB" w:rsidRPr="00DB5BBB" w:rsidRDefault="00DB5BBB" w:rsidP="00DB5BBB">
      <w:pPr>
        <w:numPr>
          <w:ilvl w:val="0"/>
          <w:numId w:val="15"/>
        </w:numPr>
        <w:rPr>
          <w:bCs/>
          <w:lang w:val="en-US"/>
        </w:rPr>
      </w:pPr>
      <w:r w:rsidRPr="00DB5BBB">
        <w:rPr>
          <w:bCs/>
          <w:lang w:val="en-US"/>
        </w:rPr>
        <w:t xml:space="preserve">Revise – when you like a </w:t>
      </w:r>
      <w:proofErr w:type="gramStart"/>
      <w:r w:rsidRPr="00DB5BBB">
        <w:rPr>
          <w:bCs/>
          <w:lang w:val="en-US"/>
        </w:rPr>
        <w:t>movie</w:t>
      </w:r>
      <w:proofErr w:type="gramEnd"/>
      <w:r w:rsidRPr="00DB5BBB">
        <w:rPr>
          <w:bCs/>
          <w:lang w:val="en-US"/>
        </w:rPr>
        <w:t xml:space="preserve"> and you only watch it - </w:t>
      </w:r>
      <w:r w:rsidRPr="00DB5BBB">
        <w:rPr>
          <w:bCs/>
        </w:rPr>
        <w:t>пересматривать</w:t>
      </w:r>
    </w:p>
    <w:p w14:paraId="767AD705" w14:textId="77777777" w:rsidR="00DB5BBB" w:rsidRPr="00DB5BBB" w:rsidRDefault="00DB5BBB" w:rsidP="00DB5BBB">
      <w:pPr>
        <w:numPr>
          <w:ilvl w:val="0"/>
          <w:numId w:val="15"/>
        </w:numPr>
        <w:rPr>
          <w:bCs/>
          <w:lang w:val="en-US"/>
        </w:rPr>
      </w:pPr>
      <w:r w:rsidRPr="00DB5BBB">
        <w:rPr>
          <w:bCs/>
          <w:lang w:val="en-US"/>
        </w:rPr>
        <w:t xml:space="preserve">Study – you do that at school or university - </w:t>
      </w:r>
      <w:r w:rsidRPr="00DB5BBB">
        <w:rPr>
          <w:bCs/>
        </w:rPr>
        <w:t>учиться</w:t>
      </w:r>
    </w:p>
    <w:p w14:paraId="6197DCD1" w14:textId="77777777" w:rsidR="00DB5BBB" w:rsidRPr="00DB5BBB" w:rsidRDefault="00DB5BBB" w:rsidP="00DB5BBB">
      <w:pPr>
        <w:numPr>
          <w:ilvl w:val="0"/>
          <w:numId w:val="15"/>
        </w:numPr>
        <w:rPr>
          <w:bCs/>
          <w:lang w:val="en-US"/>
        </w:rPr>
      </w:pPr>
      <w:r w:rsidRPr="00DB5BBB">
        <w:rPr>
          <w:bCs/>
          <w:lang w:val="en-US"/>
        </w:rPr>
        <w:t xml:space="preserve">Translate - when you help someone else understand what is written in another language - </w:t>
      </w:r>
      <w:r w:rsidRPr="00DB5BBB">
        <w:rPr>
          <w:bCs/>
        </w:rPr>
        <w:t>переводить</w:t>
      </w:r>
    </w:p>
    <w:p w14:paraId="19FF1D76" w14:textId="77777777" w:rsidR="00DB5BBB" w:rsidRPr="00DB5BBB" w:rsidRDefault="00DB5BBB" w:rsidP="00DB5BBB">
      <w:pPr>
        <w:numPr>
          <w:ilvl w:val="0"/>
          <w:numId w:val="15"/>
        </w:numPr>
        <w:rPr>
          <w:bCs/>
          <w:lang w:val="en-US"/>
        </w:rPr>
      </w:pPr>
      <w:r w:rsidRPr="00DB5BBB">
        <w:rPr>
          <w:bCs/>
          <w:lang w:val="en-US"/>
        </w:rPr>
        <w:t xml:space="preserve">Illegal – when you smoke something bad – </w:t>
      </w:r>
      <w:r w:rsidRPr="00DB5BBB">
        <w:rPr>
          <w:bCs/>
        </w:rPr>
        <w:t>нелегально</w:t>
      </w:r>
      <w:r w:rsidRPr="00DB5BBB">
        <w:rPr>
          <w:bCs/>
          <w:lang w:val="en-US"/>
        </w:rPr>
        <w:t xml:space="preserve"> </w:t>
      </w:r>
    </w:p>
    <w:p w14:paraId="6B1A020B" w14:textId="77777777" w:rsidR="00DB5BBB" w:rsidRPr="00DB5BBB" w:rsidRDefault="00DB5BBB" w:rsidP="00DB5BBB">
      <w:pPr>
        <w:numPr>
          <w:ilvl w:val="0"/>
          <w:numId w:val="15"/>
        </w:numPr>
        <w:rPr>
          <w:bCs/>
        </w:rPr>
      </w:pPr>
      <w:r w:rsidRPr="00DB5BBB">
        <w:rPr>
          <w:bCs/>
          <w:lang w:val="en-US"/>
        </w:rPr>
        <w:t>Impossible</w:t>
      </w:r>
      <w:r w:rsidRPr="00DB5BBB">
        <w:rPr>
          <w:bCs/>
        </w:rPr>
        <w:t xml:space="preserve"> – </w:t>
      </w:r>
      <w:r w:rsidRPr="00DB5BBB">
        <w:rPr>
          <w:bCs/>
          <w:lang w:val="en-US"/>
        </w:rPr>
        <w:t>not easy -</w:t>
      </w:r>
      <w:r w:rsidRPr="00DB5BBB">
        <w:rPr>
          <w:bCs/>
        </w:rPr>
        <w:t xml:space="preserve"> сложно</w:t>
      </w:r>
    </w:p>
    <w:p w14:paraId="5FCD5974" w14:textId="77777777" w:rsidR="00DB5BBB" w:rsidRPr="00DB5BBB" w:rsidRDefault="00DB5BBB" w:rsidP="00DB5BBB">
      <w:pPr>
        <w:numPr>
          <w:ilvl w:val="0"/>
          <w:numId w:val="15"/>
        </w:numPr>
        <w:rPr>
          <w:bCs/>
          <w:lang w:val="en-US"/>
        </w:rPr>
      </w:pPr>
      <w:r w:rsidRPr="00DB5BBB">
        <w:rPr>
          <w:bCs/>
          <w:lang w:val="en-US"/>
        </w:rPr>
        <w:t xml:space="preserve">Incorrect – when you do the wrong option – </w:t>
      </w:r>
      <w:r w:rsidRPr="00DB5BBB">
        <w:rPr>
          <w:bCs/>
        </w:rPr>
        <w:t>неверный</w:t>
      </w:r>
      <w:r w:rsidRPr="00DB5BBB">
        <w:rPr>
          <w:bCs/>
          <w:lang w:val="en-US"/>
        </w:rPr>
        <w:t xml:space="preserve"> </w:t>
      </w:r>
    </w:p>
    <w:p w14:paraId="63EDA1E9" w14:textId="77777777" w:rsidR="00DB5BBB" w:rsidRPr="00DB5BBB" w:rsidRDefault="00DB5BBB" w:rsidP="00DB5BBB">
      <w:pPr>
        <w:numPr>
          <w:ilvl w:val="0"/>
          <w:numId w:val="15"/>
        </w:numPr>
        <w:rPr>
          <w:bCs/>
          <w:lang w:val="en-US"/>
        </w:rPr>
      </w:pPr>
      <w:r w:rsidRPr="00DB5BBB">
        <w:rPr>
          <w:bCs/>
          <w:lang w:val="en-US"/>
        </w:rPr>
        <w:t xml:space="preserve">Informal – when did you copy everything off the internet – </w:t>
      </w:r>
      <w:r w:rsidRPr="00DB5BBB">
        <w:rPr>
          <w:bCs/>
        </w:rPr>
        <w:t>неофициальный</w:t>
      </w:r>
    </w:p>
    <w:p w14:paraId="2E6961A1" w14:textId="77777777" w:rsidR="00DB5BBB" w:rsidRPr="00DB5BBB" w:rsidRDefault="00DB5BBB" w:rsidP="00DB5BBB">
      <w:pPr>
        <w:numPr>
          <w:ilvl w:val="0"/>
          <w:numId w:val="15"/>
        </w:numPr>
        <w:rPr>
          <w:bCs/>
        </w:rPr>
      </w:pPr>
      <w:r w:rsidRPr="00DB5BBB">
        <w:rPr>
          <w:bCs/>
          <w:lang w:val="en-US"/>
        </w:rPr>
        <w:t>Invisible</w:t>
      </w:r>
      <w:r w:rsidRPr="00DB5BBB">
        <w:rPr>
          <w:bCs/>
        </w:rPr>
        <w:t xml:space="preserve"> – </w:t>
      </w:r>
      <w:r w:rsidRPr="00DB5BBB">
        <w:rPr>
          <w:bCs/>
          <w:lang w:val="en-US"/>
        </w:rPr>
        <w:t xml:space="preserve">it’s a ghost </w:t>
      </w:r>
      <w:r w:rsidRPr="00DB5BBB">
        <w:rPr>
          <w:bCs/>
        </w:rPr>
        <w:t xml:space="preserve">– невидимый </w:t>
      </w:r>
    </w:p>
    <w:p w14:paraId="1BD32C3E" w14:textId="77777777" w:rsidR="00DB5BBB" w:rsidRPr="00DB5BBB" w:rsidRDefault="00DB5BBB" w:rsidP="00DB5BBB">
      <w:pPr>
        <w:numPr>
          <w:ilvl w:val="0"/>
          <w:numId w:val="15"/>
        </w:numPr>
        <w:rPr>
          <w:bCs/>
          <w:lang w:val="en-US"/>
        </w:rPr>
      </w:pPr>
      <w:r w:rsidRPr="00DB5BBB">
        <w:rPr>
          <w:bCs/>
          <w:lang w:val="en-US"/>
        </w:rPr>
        <w:t xml:space="preserve">Irregular – when you don't do something every day – </w:t>
      </w:r>
      <w:r w:rsidRPr="00DB5BBB">
        <w:rPr>
          <w:bCs/>
        </w:rPr>
        <w:t>нерегулярный</w:t>
      </w:r>
    </w:p>
    <w:p w14:paraId="0F54F655" w14:textId="77777777" w:rsidR="00DB5BBB" w:rsidRPr="00DB5BBB" w:rsidRDefault="00DB5BBB" w:rsidP="00DB5BBB">
      <w:pPr>
        <w:numPr>
          <w:ilvl w:val="0"/>
          <w:numId w:val="15"/>
        </w:numPr>
        <w:rPr>
          <w:bCs/>
          <w:lang w:val="en-US"/>
        </w:rPr>
      </w:pPr>
      <w:r w:rsidRPr="00DB5BBB">
        <w:rPr>
          <w:bCs/>
          <w:lang w:val="en-US"/>
        </w:rPr>
        <w:t xml:space="preserve">Unhappy – When you're not in the mood – </w:t>
      </w:r>
      <w:r w:rsidRPr="00DB5BBB">
        <w:rPr>
          <w:bCs/>
        </w:rPr>
        <w:t>несчастный</w:t>
      </w:r>
      <w:r w:rsidRPr="00DB5BBB">
        <w:rPr>
          <w:bCs/>
          <w:lang w:val="en-US"/>
        </w:rPr>
        <w:t xml:space="preserve"> </w:t>
      </w:r>
    </w:p>
    <w:p w14:paraId="0A2C42E8" w14:textId="603601E8" w:rsidR="00DB5BBB" w:rsidRPr="00DB5BBB" w:rsidRDefault="00DB5BBB" w:rsidP="00DB5BBB">
      <w:pPr>
        <w:numPr>
          <w:ilvl w:val="0"/>
          <w:numId w:val="15"/>
        </w:numPr>
        <w:rPr>
          <w:bCs/>
          <w:lang w:val="en-US"/>
        </w:rPr>
      </w:pPr>
      <w:r w:rsidRPr="00DB5BBB">
        <w:rPr>
          <w:bCs/>
          <w:lang w:val="en-US"/>
        </w:rPr>
        <w:t xml:space="preserve">Unusual – when you see something beautiful for the first time – </w:t>
      </w:r>
      <w:r w:rsidRPr="00DB5BBB">
        <w:rPr>
          <w:bCs/>
        </w:rPr>
        <w:t>необычный</w:t>
      </w:r>
      <w:r w:rsidRPr="00DB5BBB">
        <w:rPr>
          <w:bCs/>
          <w:lang w:val="en-US"/>
        </w:rPr>
        <w:t xml:space="preserve"> </w:t>
      </w:r>
    </w:p>
    <w:p w14:paraId="56403FF0" w14:textId="77777777" w:rsidR="00DB5BBB" w:rsidRPr="00DB5BBB" w:rsidRDefault="00DB5BBB" w:rsidP="00DB5BBB">
      <w:pPr>
        <w:pStyle w:val="11"/>
      </w:pPr>
      <w:r w:rsidRPr="00DB5BBB">
        <w:t>28.10.2021</w:t>
      </w:r>
    </w:p>
    <w:p w14:paraId="79E1C389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Arm - what's after the shoulder – </w:t>
      </w:r>
      <w:r w:rsidRPr="00DB5BBB">
        <w:rPr>
          <w:bCs/>
        </w:rPr>
        <w:t>рука</w:t>
      </w:r>
      <w:r w:rsidRPr="00DB5BBB">
        <w:rPr>
          <w:bCs/>
          <w:lang w:val="en-US"/>
        </w:rPr>
        <w:t xml:space="preserve"> </w:t>
      </w:r>
    </w:p>
    <w:p w14:paraId="65174771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Ear - what we hear – </w:t>
      </w:r>
      <w:r w:rsidRPr="00DB5BBB">
        <w:rPr>
          <w:bCs/>
        </w:rPr>
        <w:t>уши</w:t>
      </w:r>
      <w:r w:rsidRPr="00DB5BBB">
        <w:rPr>
          <w:bCs/>
          <w:lang w:val="en-US"/>
        </w:rPr>
        <w:t xml:space="preserve"> </w:t>
      </w:r>
    </w:p>
    <w:p w14:paraId="491CB0D0" w14:textId="3759EA63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Face - it has </w:t>
      </w:r>
      <w:r w:rsidRPr="00DB5BBB">
        <w:rPr>
          <w:bCs/>
          <w:lang w:val="en-US"/>
        </w:rPr>
        <w:t>eyed</w:t>
      </w:r>
      <w:r w:rsidRPr="00DB5BBB">
        <w:rPr>
          <w:bCs/>
          <w:lang w:val="en-US"/>
        </w:rPr>
        <w:t xml:space="preserve"> a mouth a nose – </w:t>
      </w:r>
      <w:r w:rsidRPr="00DB5BBB">
        <w:rPr>
          <w:bCs/>
        </w:rPr>
        <w:t>лицо</w:t>
      </w:r>
      <w:r w:rsidRPr="00DB5BBB">
        <w:rPr>
          <w:bCs/>
          <w:lang w:val="en-US"/>
        </w:rPr>
        <w:t xml:space="preserve"> </w:t>
      </w:r>
    </w:p>
    <w:p w14:paraId="6CB7F194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Finger - where the nail grows – </w:t>
      </w:r>
      <w:r w:rsidRPr="00DB5BBB">
        <w:rPr>
          <w:bCs/>
        </w:rPr>
        <w:t>палец</w:t>
      </w:r>
      <w:r w:rsidRPr="00DB5BBB">
        <w:rPr>
          <w:bCs/>
          <w:lang w:val="en-US"/>
        </w:rPr>
        <w:t xml:space="preserve"> </w:t>
      </w:r>
    </w:p>
    <w:p w14:paraId="67BBA8AF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Foot - what we step on the floor with – </w:t>
      </w:r>
      <w:r w:rsidRPr="00DB5BBB">
        <w:rPr>
          <w:bCs/>
        </w:rPr>
        <w:t>ступня</w:t>
      </w:r>
      <w:r w:rsidRPr="00DB5BBB">
        <w:rPr>
          <w:bCs/>
          <w:lang w:val="en-US"/>
        </w:rPr>
        <w:t xml:space="preserve"> </w:t>
      </w:r>
    </w:p>
    <w:p w14:paraId="25432D66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Hand - something we can all touch – </w:t>
      </w:r>
      <w:r w:rsidRPr="00DB5BBB">
        <w:rPr>
          <w:bCs/>
        </w:rPr>
        <w:t>рука</w:t>
      </w:r>
      <w:r w:rsidRPr="00DB5BBB">
        <w:rPr>
          <w:bCs/>
          <w:lang w:val="en-US"/>
        </w:rPr>
        <w:t xml:space="preserve"> </w:t>
      </w:r>
    </w:p>
    <w:p w14:paraId="1D316425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lastRenderedPageBreak/>
        <w:t xml:space="preserve">Head - it contains the brain – </w:t>
      </w:r>
      <w:r w:rsidRPr="00DB5BBB">
        <w:rPr>
          <w:bCs/>
        </w:rPr>
        <w:t>голова</w:t>
      </w:r>
      <w:r w:rsidRPr="00DB5BBB">
        <w:rPr>
          <w:bCs/>
          <w:lang w:val="en-US"/>
        </w:rPr>
        <w:t xml:space="preserve"> </w:t>
      </w:r>
    </w:p>
    <w:p w14:paraId="0ADB9ADD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Leg - This is where we go – </w:t>
      </w:r>
      <w:r w:rsidRPr="00DB5BBB">
        <w:rPr>
          <w:bCs/>
        </w:rPr>
        <w:t>нога</w:t>
      </w:r>
      <w:r w:rsidRPr="00DB5BBB">
        <w:rPr>
          <w:bCs/>
          <w:lang w:val="en-US"/>
        </w:rPr>
        <w:t xml:space="preserve"> </w:t>
      </w:r>
    </w:p>
    <w:p w14:paraId="25D0C556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Mouth - by this we say – </w:t>
      </w:r>
      <w:r w:rsidRPr="00DB5BBB">
        <w:rPr>
          <w:bCs/>
        </w:rPr>
        <w:t>рот</w:t>
      </w:r>
      <w:r w:rsidRPr="00DB5BBB">
        <w:rPr>
          <w:bCs/>
          <w:lang w:val="en-US"/>
        </w:rPr>
        <w:t xml:space="preserve"> </w:t>
      </w:r>
    </w:p>
    <w:p w14:paraId="552F3ECB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Neck - binds the head and torso – </w:t>
      </w:r>
      <w:r w:rsidRPr="00DB5BBB">
        <w:rPr>
          <w:bCs/>
        </w:rPr>
        <w:t>шея</w:t>
      </w:r>
      <w:r w:rsidRPr="00DB5BBB">
        <w:rPr>
          <w:bCs/>
          <w:lang w:val="en-US"/>
        </w:rPr>
        <w:t xml:space="preserve"> </w:t>
      </w:r>
    </w:p>
    <w:p w14:paraId="1088E7B0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Nose - this is what we breathe – </w:t>
      </w:r>
      <w:r w:rsidRPr="00DB5BBB">
        <w:rPr>
          <w:bCs/>
        </w:rPr>
        <w:t>нос</w:t>
      </w:r>
      <w:r w:rsidRPr="00DB5BBB">
        <w:rPr>
          <w:bCs/>
          <w:lang w:val="en-US"/>
        </w:rPr>
        <w:t xml:space="preserve"> </w:t>
      </w:r>
    </w:p>
    <w:p w14:paraId="6F2CFAAA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Stomach - the food gets there after chewing it – </w:t>
      </w:r>
      <w:r w:rsidRPr="00DB5BBB">
        <w:rPr>
          <w:bCs/>
        </w:rPr>
        <w:t>желудок</w:t>
      </w:r>
      <w:r w:rsidRPr="00DB5BBB">
        <w:rPr>
          <w:bCs/>
          <w:lang w:val="en-US"/>
        </w:rPr>
        <w:t xml:space="preserve"> </w:t>
      </w:r>
    </w:p>
    <w:p w14:paraId="2B9940A6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Toe - He's got toes on him – </w:t>
      </w:r>
      <w:r w:rsidRPr="00DB5BBB">
        <w:rPr>
          <w:bCs/>
        </w:rPr>
        <w:t>носок</w:t>
      </w:r>
      <w:r w:rsidRPr="00DB5BBB">
        <w:rPr>
          <w:bCs/>
          <w:lang w:val="en-US"/>
        </w:rPr>
        <w:t xml:space="preserve"> </w:t>
      </w:r>
    </w:p>
    <w:p w14:paraId="3151E192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Ankle - football players turn it up – </w:t>
      </w:r>
      <w:r w:rsidRPr="00DB5BBB">
        <w:rPr>
          <w:bCs/>
        </w:rPr>
        <w:t>лодыжка</w:t>
      </w:r>
      <w:r w:rsidRPr="00DB5BBB">
        <w:rPr>
          <w:bCs/>
          <w:lang w:val="en-US"/>
        </w:rPr>
        <w:t xml:space="preserve"> </w:t>
      </w:r>
    </w:p>
    <w:p w14:paraId="2D475989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Chest – inside them are the lungs – </w:t>
      </w:r>
      <w:r w:rsidRPr="00DB5BBB">
        <w:rPr>
          <w:bCs/>
        </w:rPr>
        <w:t>грудь</w:t>
      </w:r>
      <w:r w:rsidRPr="00DB5BBB">
        <w:rPr>
          <w:bCs/>
          <w:lang w:val="en-US"/>
        </w:rPr>
        <w:t xml:space="preserve"> </w:t>
      </w:r>
    </w:p>
    <w:p w14:paraId="254298CA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Chin – it makes our face </w:t>
      </w:r>
      <w:proofErr w:type="gramStart"/>
      <w:r w:rsidRPr="00DB5BBB">
        <w:rPr>
          <w:bCs/>
          <w:lang w:val="en-US"/>
        </w:rPr>
        <w:t>oval  -</w:t>
      </w:r>
      <w:proofErr w:type="gramEnd"/>
      <w:r w:rsidRPr="00DB5BBB">
        <w:rPr>
          <w:bCs/>
          <w:lang w:val="en-US"/>
        </w:rPr>
        <w:t xml:space="preserve"> </w:t>
      </w:r>
      <w:r w:rsidRPr="00DB5BBB">
        <w:rPr>
          <w:bCs/>
        </w:rPr>
        <w:t>подборок</w:t>
      </w:r>
      <w:r w:rsidRPr="00DB5BBB">
        <w:rPr>
          <w:bCs/>
          <w:lang w:val="en-US"/>
        </w:rPr>
        <w:t xml:space="preserve">  </w:t>
      </w:r>
    </w:p>
    <w:p w14:paraId="06EC43D2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Elbow – the most painful nerve - </w:t>
      </w:r>
      <w:r w:rsidRPr="00DB5BBB">
        <w:rPr>
          <w:bCs/>
        </w:rPr>
        <w:t>локоть</w:t>
      </w:r>
    </w:p>
    <w:p w14:paraId="30F278E0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Forehead - hides our brain – </w:t>
      </w:r>
      <w:r w:rsidRPr="00DB5BBB">
        <w:rPr>
          <w:bCs/>
        </w:rPr>
        <w:t>лоб</w:t>
      </w:r>
    </w:p>
    <w:p w14:paraId="6113FBF2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Heel - what we are advancing with - </w:t>
      </w:r>
      <w:r w:rsidRPr="00DB5BBB">
        <w:rPr>
          <w:bCs/>
        </w:rPr>
        <w:t>стопа</w:t>
      </w:r>
    </w:p>
    <w:p w14:paraId="56B55332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Hip - between the legs and torso - </w:t>
      </w:r>
      <w:r w:rsidRPr="00DB5BBB">
        <w:rPr>
          <w:bCs/>
        </w:rPr>
        <w:t>бедро</w:t>
      </w:r>
    </w:p>
    <w:p w14:paraId="05458EAB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Knee - they help to bend the legs - </w:t>
      </w:r>
      <w:r w:rsidRPr="00DB5BBB">
        <w:rPr>
          <w:bCs/>
        </w:rPr>
        <w:t>колени</w:t>
      </w:r>
    </w:p>
    <w:p w14:paraId="587EE001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Shoulder – binds the hands to the torso – </w:t>
      </w:r>
      <w:r w:rsidRPr="00DB5BBB">
        <w:rPr>
          <w:bCs/>
        </w:rPr>
        <w:t>плечо</w:t>
      </w:r>
    </w:p>
    <w:p w14:paraId="166474CF" w14:textId="4A3191B7" w:rsidR="00DB5BBB" w:rsidRPr="00DB5BBB" w:rsidRDefault="00DB5BBB" w:rsidP="00DB5BBB">
      <w:pPr>
        <w:numPr>
          <w:ilvl w:val="0"/>
          <w:numId w:val="16"/>
        </w:numPr>
        <w:rPr>
          <w:bCs/>
        </w:rPr>
      </w:pPr>
      <w:r w:rsidRPr="00DB5BBB">
        <w:rPr>
          <w:bCs/>
          <w:lang w:val="en-US"/>
        </w:rPr>
        <w:t>Thumb</w:t>
      </w:r>
      <w:r w:rsidRPr="00DB5BBB">
        <w:rPr>
          <w:bCs/>
        </w:rPr>
        <w:t xml:space="preserve"> – </w:t>
      </w:r>
      <w:r w:rsidRPr="00DB5BBB">
        <w:rPr>
          <w:bCs/>
          <w:lang w:val="en-US"/>
        </w:rPr>
        <w:t xml:space="preserve">big finger </w:t>
      </w:r>
      <w:r w:rsidRPr="00DB5BBB">
        <w:rPr>
          <w:bCs/>
          <w:lang w:val="en-US"/>
        </w:rPr>
        <w:t xml:space="preserve">– </w:t>
      </w:r>
      <w:r w:rsidRPr="00DB5BBB">
        <w:rPr>
          <w:bCs/>
        </w:rPr>
        <w:t>большой</w:t>
      </w:r>
      <w:r w:rsidRPr="00DB5BBB">
        <w:rPr>
          <w:bCs/>
        </w:rPr>
        <w:t xml:space="preserve"> палец</w:t>
      </w:r>
    </w:p>
    <w:p w14:paraId="26E1F900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Throat - there's an </w:t>
      </w:r>
      <w:proofErr w:type="spellStart"/>
      <w:r w:rsidRPr="00DB5BBB">
        <w:rPr>
          <w:bCs/>
          <w:lang w:val="en-US"/>
        </w:rPr>
        <w:t>adam's</w:t>
      </w:r>
      <w:proofErr w:type="spellEnd"/>
      <w:r w:rsidRPr="00DB5BBB">
        <w:rPr>
          <w:bCs/>
          <w:lang w:val="en-US"/>
        </w:rPr>
        <w:t xml:space="preserve"> apple there – </w:t>
      </w:r>
      <w:r w:rsidRPr="00DB5BBB">
        <w:rPr>
          <w:bCs/>
        </w:rPr>
        <w:t>горло</w:t>
      </w:r>
    </w:p>
    <w:p w14:paraId="461A39A2" w14:textId="77777777" w:rsidR="00DB5BBB" w:rsidRPr="00DB5BBB" w:rsidRDefault="00DB5BBB" w:rsidP="00DB5BBB">
      <w:pPr>
        <w:numPr>
          <w:ilvl w:val="0"/>
          <w:numId w:val="16"/>
        </w:numPr>
        <w:rPr>
          <w:bCs/>
          <w:lang w:val="en-US"/>
        </w:rPr>
      </w:pPr>
      <w:r w:rsidRPr="00DB5BBB">
        <w:rPr>
          <w:bCs/>
          <w:lang w:val="en-US"/>
        </w:rPr>
        <w:t xml:space="preserve">Wrist – it goes from the shoulders and ends with the fingers – </w:t>
      </w:r>
      <w:r w:rsidRPr="00DB5BBB">
        <w:rPr>
          <w:bCs/>
        </w:rPr>
        <w:t>запястье</w:t>
      </w:r>
    </w:p>
    <w:p w14:paraId="7721E460" w14:textId="77777777" w:rsidR="00DB5BBB" w:rsidRPr="00DB5BBB" w:rsidRDefault="00DB5BBB" w:rsidP="00DB5BBB">
      <w:pPr>
        <w:rPr>
          <w:bCs/>
          <w:lang w:val="en-US"/>
        </w:rPr>
      </w:pPr>
    </w:p>
    <w:p w14:paraId="37732000" w14:textId="7D3A2278" w:rsidR="0011331A" w:rsidRPr="00DB5BBB" w:rsidRDefault="0011331A" w:rsidP="00DB5BBB">
      <w:pPr>
        <w:rPr>
          <w:bCs/>
          <w:lang w:val="en-US"/>
        </w:rPr>
      </w:pPr>
    </w:p>
    <w:sectPr w:rsidR="0011331A" w:rsidRPr="00DB5BBB" w:rsidSect="00FE3A4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0D0D7" w14:textId="77777777" w:rsidR="0091199E" w:rsidRDefault="0091199E" w:rsidP="00FE3A44">
      <w:pPr>
        <w:spacing w:after="0" w:line="240" w:lineRule="auto"/>
      </w:pPr>
      <w:r>
        <w:separator/>
      </w:r>
    </w:p>
  </w:endnote>
  <w:endnote w:type="continuationSeparator" w:id="0">
    <w:p w14:paraId="1E8DDD31" w14:textId="77777777" w:rsidR="0091199E" w:rsidRDefault="0091199E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2B1F1" w14:textId="77777777" w:rsidR="0091199E" w:rsidRDefault="0091199E" w:rsidP="00FE3A44">
      <w:pPr>
        <w:spacing w:after="0" w:line="240" w:lineRule="auto"/>
      </w:pPr>
      <w:r>
        <w:separator/>
      </w:r>
    </w:p>
  </w:footnote>
  <w:footnote w:type="continuationSeparator" w:id="0">
    <w:p w14:paraId="33D507A3" w14:textId="77777777" w:rsidR="0091199E" w:rsidRDefault="0091199E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4A26D0C"/>
    <w:multiLevelType w:val="hybridMultilevel"/>
    <w:tmpl w:val="6AF6B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C0428"/>
    <w:multiLevelType w:val="hybridMultilevel"/>
    <w:tmpl w:val="3DBE0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4BE566D"/>
    <w:multiLevelType w:val="hybridMultilevel"/>
    <w:tmpl w:val="9B3E4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73C1346"/>
    <w:multiLevelType w:val="hybridMultilevel"/>
    <w:tmpl w:val="2E2EF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2"/>
  </w:num>
  <w:num w:numId="5">
    <w:abstractNumId w:val="1"/>
  </w:num>
  <w:num w:numId="6">
    <w:abstractNumId w:val="14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6"/>
  </w:num>
  <w:num w:numId="14">
    <w:abstractNumId w:val="15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C5786"/>
    <w:rsid w:val="002C553C"/>
    <w:rsid w:val="00325D3D"/>
    <w:rsid w:val="00391CCF"/>
    <w:rsid w:val="003A7D6B"/>
    <w:rsid w:val="003E3E64"/>
    <w:rsid w:val="004843FE"/>
    <w:rsid w:val="004C548F"/>
    <w:rsid w:val="004F0E2E"/>
    <w:rsid w:val="005A2D7A"/>
    <w:rsid w:val="005B220C"/>
    <w:rsid w:val="006F04EB"/>
    <w:rsid w:val="0091199E"/>
    <w:rsid w:val="0094405B"/>
    <w:rsid w:val="00962331"/>
    <w:rsid w:val="0096374A"/>
    <w:rsid w:val="00972F7B"/>
    <w:rsid w:val="00974020"/>
    <w:rsid w:val="00A23AD9"/>
    <w:rsid w:val="00B33815"/>
    <w:rsid w:val="00B44D7F"/>
    <w:rsid w:val="00C614E3"/>
    <w:rsid w:val="00C914D2"/>
    <w:rsid w:val="00D12155"/>
    <w:rsid w:val="00D47AF8"/>
    <w:rsid w:val="00DB5BBB"/>
    <w:rsid w:val="00DE1515"/>
    <w:rsid w:val="00E31092"/>
    <w:rsid w:val="00F77AA8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DB5BBB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21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4</cp:revision>
  <dcterms:created xsi:type="dcterms:W3CDTF">2021-09-03T07:15:00Z</dcterms:created>
  <dcterms:modified xsi:type="dcterms:W3CDTF">2021-11-15T20:14:00Z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