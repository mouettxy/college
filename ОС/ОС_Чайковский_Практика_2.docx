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2F4DBE6A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7739FF4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3E3C37" w:rsidRPr="003E3C37">
        <w:rPr>
          <w:rFonts w:eastAsia="Arial" w:cs="Times New Roman"/>
          <w:b/>
          <w:bCs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1C2C6F2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0502C999" w14:textId="6C6D6404" w:rsidR="00635FE4" w:rsidRPr="00635FE4" w:rsidRDefault="004F6197" w:rsidP="00635FE4">
      <w:pPr>
        <w:pStyle w:val="a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8B9803" wp14:editId="0A11ADE5">
            <wp:simplePos x="0" y="0"/>
            <wp:positionH relativeFrom="margin">
              <wp:align>center</wp:align>
            </wp:positionH>
            <wp:positionV relativeFrom="page">
              <wp:posOffset>1191619</wp:posOffset>
            </wp:positionV>
            <wp:extent cx="3600450" cy="10185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FE4" w:rsidRPr="00635FE4">
        <w:t xml:space="preserve">Создал в домашнем каталоге два файла </w:t>
      </w:r>
    </w:p>
    <w:p w14:paraId="72F55F42" w14:textId="7136DC78" w:rsidR="004F6197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5E7C37" wp14:editId="7CFF7FB4">
            <wp:simplePos x="0" y="0"/>
            <wp:positionH relativeFrom="margin">
              <wp:align>center</wp:align>
            </wp:positionH>
            <wp:positionV relativeFrom="paragraph">
              <wp:posOffset>1427231</wp:posOffset>
            </wp:positionV>
            <wp:extent cx="3600450" cy="1380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8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Получил развернутый список файлов домашнего каталога и сохранила в файле </w:t>
      </w:r>
      <w:r>
        <w:rPr>
          <w:lang w:val="en-US" w:eastAsia="ru-RU"/>
        </w:rPr>
        <w:t>listing</w:t>
      </w:r>
      <w:r w:rsidRPr="00DB42FE">
        <w:rPr>
          <w:lang w:eastAsia="ru-RU"/>
        </w:rPr>
        <w:t xml:space="preserve"> </w:t>
      </w:r>
    </w:p>
    <w:p w14:paraId="13040116" w14:textId="11449DF3" w:rsidR="004F6197" w:rsidRPr="009B7303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D39A5F" wp14:editId="6E64404F">
            <wp:simplePos x="0" y="0"/>
            <wp:positionH relativeFrom="margin">
              <wp:align>center</wp:align>
            </wp:positionH>
            <wp:positionV relativeFrom="paragraph">
              <wp:posOffset>1623501</wp:posOffset>
            </wp:positionV>
            <wp:extent cx="3600450" cy="608709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8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Посмотре</w:t>
      </w:r>
      <w:r>
        <w:rPr>
          <w:lang w:eastAsia="ru-RU"/>
        </w:rPr>
        <w:t>л</w:t>
      </w:r>
      <w:r>
        <w:rPr>
          <w:lang w:eastAsia="ru-RU"/>
        </w:rPr>
        <w:t xml:space="preserve"> файл </w:t>
      </w:r>
      <w:r>
        <w:rPr>
          <w:lang w:val="en-US" w:eastAsia="ru-RU"/>
        </w:rPr>
        <w:t>listing</w:t>
      </w:r>
    </w:p>
    <w:p w14:paraId="544D8FA8" w14:textId="388F36AC" w:rsidR="004F6197" w:rsidRPr="00432E2B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A5F70A" wp14:editId="0EF01BB5">
            <wp:simplePos x="0" y="0"/>
            <wp:positionH relativeFrom="margin">
              <wp:align>center</wp:align>
            </wp:positionH>
            <wp:positionV relativeFrom="paragraph">
              <wp:posOffset>869094</wp:posOffset>
            </wp:positionV>
            <wp:extent cx="3600450" cy="1467952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Повторил пункт 2 от имени </w:t>
      </w:r>
      <w:r>
        <w:rPr>
          <w:lang w:val="en-US" w:eastAsia="ru-RU"/>
        </w:rPr>
        <w:t>root</w:t>
      </w:r>
      <w:r w:rsidRPr="00432E2B">
        <w:rPr>
          <w:lang w:eastAsia="ru-RU"/>
        </w:rPr>
        <w:t xml:space="preserve"> </w:t>
      </w:r>
      <w:r>
        <w:rPr>
          <w:lang w:eastAsia="ru-RU"/>
        </w:rPr>
        <w:t xml:space="preserve">в новом сеансе </w:t>
      </w:r>
    </w:p>
    <w:p w14:paraId="2E35F658" w14:textId="2E14E87B" w:rsidR="004F6197" w:rsidRPr="00432E2B" w:rsidRDefault="004F6197" w:rsidP="004F6197">
      <w:pPr>
        <w:pStyle w:val="a"/>
        <w:rPr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C5F91FF" wp14:editId="07B207D2">
            <wp:simplePos x="0" y="0"/>
            <wp:positionH relativeFrom="margin">
              <wp:align>center</wp:align>
            </wp:positionH>
            <wp:positionV relativeFrom="paragraph">
              <wp:posOffset>1727006</wp:posOffset>
            </wp:positionV>
            <wp:extent cx="3600450" cy="540741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Повторил пункт 3, записал</w:t>
      </w:r>
    </w:p>
    <w:p w14:paraId="3C6141EC" w14:textId="6A6CF80F" w:rsidR="004F6197" w:rsidRPr="00432E2B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5E2E47" wp14:editId="3D649989">
            <wp:simplePos x="0" y="0"/>
            <wp:positionH relativeFrom="margin">
              <wp:align>center</wp:align>
            </wp:positionH>
            <wp:positionV relativeFrom="paragraph">
              <wp:posOffset>789553</wp:posOffset>
            </wp:positionV>
            <wp:extent cx="3600450" cy="556167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6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Открыл файл, посмотрел права доступа </w:t>
      </w:r>
    </w:p>
    <w:p w14:paraId="4DC88C9D" w14:textId="73278A00" w:rsidR="004F6197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E0DF984" wp14:editId="0C1F9EE3">
            <wp:simplePos x="0" y="0"/>
            <wp:positionH relativeFrom="margin">
              <wp:align>center</wp:align>
            </wp:positionH>
            <wp:positionV relativeFrom="paragraph">
              <wp:posOffset>778234</wp:posOffset>
            </wp:positionV>
            <wp:extent cx="3600450" cy="952424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Получил развернутый список файлов, занес</w:t>
      </w:r>
      <w:r w:rsidRPr="004F619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listing</w:t>
      </w:r>
      <w:r w:rsidRPr="0099518F">
        <w:rPr>
          <w:lang w:eastAsia="ru-RU"/>
        </w:rPr>
        <w:t>2</w:t>
      </w:r>
    </w:p>
    <w:p w14:paraId="75380F2D" w14:textId="047913F0" w:rsidR="004F6197" w:rsidRDefault="004F6197" w:rsidP="004F6197">
      <w:pPr>
        <w:pStyle w:val="a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A68EE73" wp14:editId="2B983806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600450" cy="112458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Создал файл </w:t>
      </w:r>
      <w:r>
        <w:rPr>
          <w:lang w:val="en-US" w:eastAsia="ru-RU"/>
        </w:rPr>
        <w:t xml:space="preserve">hello </w:t>
      </w:r>
    </w:p>
    <w:p w14:paraId="5F540D44" w14:textId="2D4A4F36" w:rsidR="004F6197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EA74A1" wp14:editId="590A1BCB">
            <wp:simplePos x="0" y="0"/>
            <wp:positionH relativeFrom="margin">
              <wp:align>center</wp:align>
            </wp:positionH>
            <wp:positionV relativeFrom="paragraph">
              <wp:posOffset>1353571</wp:posOffset>
            </wp:positionV>
            <wp:extent cx="3600450" cy="1134993"/>
            <wp:effectExtent l="0" t="0" r="0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Создал каталоги </w:t>
      </w:r>
    </w:p>
    <w:p w14:paraId="79AF35B9" w14:textId="59B2904B" w:rsidR="006B3FA3" w:rsidRPr="00391CCF" w:rsidRDefault="004F6197" w:rsidP="004F6197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1C3B66" wp14:editId="548EA7D2">
            <wp:simplePos x="0" y="0"/>
            <wp:positionH relativeFrom="margin">
              <wp:align>center</wp:align>
            </wp:positionH>
            <wp:positionV relativeFrom="paragraph">
              <wp:posOffset>2262035</wp:posOffset>
            </wp:positionV>
            <wp:extent cx="3600450" cy="371577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16AC741" wp14:editId="4E7D12F9">
            <wp:simplePos x="0" y="0"/>
            <wp:positionH relativeFrom="margin">
              <wp:align>center</wp:align>
            </wp:positionH>
            <wp:positionV relativeFrom="paragraph">
              <wp:posOffset>1784544</wp:posOffset>
            </wp:positionV>
            <wp:extent cx="3600450" cy="384213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Задал права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53B0947" wp14:editId="6E6CBCD2">
            <wp:simplePos x="0" y="0"/>
            <wp:positionH relativeFrom="margin">
              <wp:align>center</wp:align>
            </wp:positionH>
            <wp:positionV relativeFrom="paragraph">
              <wp:posOffset>1315720</wp:posOffset>
            </wp:positionV>
            <wp:extent cx="3600450" cy="359456"/>
            <wp:effectExtent l="0" t="0" r="0" b="25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9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3FA3" w:rsidRPr="00391CCF" w:rsidSect="00FE3A44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F109" w14:textId="77777777" w:rsidR="009A2083" w:rsidRDefault="009A2083" w:rsidP="00FE3A44">
      <w:pPr>
        <w:spacing w:after="0" w:line="240" w:lineRule="auto"/>
      </w:pPr>
      <w:r>
        <w:separator/>
      </w:r>
    </w:p>
  </w:endnote>
  <w:endnote w:type="continuationSeparator" w:id="0">
    <w:p w14:paraId="297E36CD" w14:textId="77777777" w:rsidR="009A2083" w:rsidRDefault="009A208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4E4D" w14:textId="77777777" w:rsidR="009A2083" w:rsidRDefault="009A2083" w:rsidP="00FE3A44">
      <w:pPr>
        <w:spacing w:after="0" w:line="240" w:lineRule="auto"/>
      </w:pPr>
      <w:r>
        <w:separator/>
      </w:r>
    </w:p>
  </w:footnote>
  <w:footnote w:type="continuationSeparator" w:id="0">
    <w:p w14:paraId="0DEF11FF" w14:textId="77777777" w:rsidR="009A2083" w:rsidRDefault="009A208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C37"/>
    <w:rsid w:val="003E3E64"/>
    <w:rsid w:val="004843FE"/>
    <w:rsid w:val="004C548F"/>
    <w:rsid w:val="004F0E2E"/>
    <w:rsid w:val="004F6197"/>
    <w:rsid w:val="005652B4"/>
    <w:rsid w:val="005A2D7A"/>
    <w:rsid w:val="005B220C"/>
    <w:rsid w:val="00635FE4"/>
    <w:rsid w:val="006B3FA3"/>
    <w:rsid w:val="006F04EB"/>
    <w:rsid w:val="008803C1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42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2021-11-07T21:28:00Z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