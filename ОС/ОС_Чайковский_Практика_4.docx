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55F5FECA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269916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7F7A48">
        <w:rPr>
          <w:rFonts w:eastAsia="Arial" w:cs="Times New Roman"/>
          <w:b/>
          <w:bCs/>
          <w:szCs w:val="28"/>
          <w:lang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1C2C6F2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19D684E0" w14:textId="27E7322F" w:rsidR="007F7A48" w:rsidRPr="007F7A48" w:rsidRDefault="007F7A48" w:rsidP="007F7A48">
      <w:pPr>
        <w:pStyle w:val="a"/>
        <w:rPr>
          <w:lang w:eastAsia="ru-RU"/>
        </w:rPr>
      </w:pPr>
      <w:r w:rsidRPr="007F7A48">
        <w:rPr>
          <w:lang w:eastAsia="ru-RU"/>
        </w:rPr>
        <w:t xml:space="preserve">Определил количество свободного места на диске </w:t>
      </w:r>
      <w:r w:rsidRPr="00600CDB">
        <w:rPr>
          <w:noProof/>
          <w:szCs w:val="28"/>
        </w:rPr>
        <w:drawing>
          <wp:anchor distT="0" distB="0" distL="114300" distR="114300" simplePos="0" relativeHeight="251669504" behindDoc="0" locked="0" layoutInCell="1" allowOverlap="1" wp14:anchorId="3BC25489" wp14:editId="00C1425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600450" cy="252320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3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4539E" w14:textId="2E0DC03F" w:rsidR="007F7A48" w:rsidRPr="00600CDB" w:rsidRDefault="007F7A48" w:rsidP="007F7A48">
      <w:pPr>
        <w:pStyle w:val="a"/>
      </w:pPr>
      <w:r w:rsidRPr="00600CDB">
        <w:t xml:space="preserve">Определил, какие устройства хранения автоматически подключаются в системе </w:t>
      </w:r>
      <w:r w:rsidRPr="00600CDB"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2005EBC8" wp14:editId="27AF113D">
            <wp:simplePos x="0" y="0"/>
            <wp:positionH relativeFrom="margin">
              <wp:align>center</wp:align>
            </wp:positionH>
            <wp:positionV relativeFrom="paragraph">
              <wp:posOffset>2874645</wp:posOffset>
            </wp:positionV>
            <wp:extent cx="3600450" cy="1484440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177EA" w14:textId="31E963A3" w:rsidR="007F7A48" w:rsidRDefault="007F7A48" w:rsidP="007F7A48">
      <w:pPr>
        <w:pStyle w:val="a"/>
        <w:rPr>
          <w:noProof/>
          <w:szCs w:val="28"/>
        </w:rPr>
      </w:pPr>
      <w:r w:rsidRPr="00600CDB">
        <w:rPr>
          <w:noProof/>
          <w:szCs w:val="28"/>
        </w:rPr>
        <w:drawing>
          <wp:anchor distT="0" distB="0" distL="114300" distR="114300" simplePos="0" relativeHeight="251671552" behindDoc="0" locked="0" layoutInCell="1" allowOverlap="1" wp14:anchorId="08D516E9" wp14:editId="4917CAC4">
            <wp:simplePos x="0" y="0"/>
            <wp:positionH relativeFrom="margin">
              <wp:align>center</wp:align>
            </wp:positionH>
            <wp:positionV relativeFrom="paragraph">
              <wp:posOffset>1946634</wp:posOffset>
            </wp:positionV>
            <wp:extent cx="3600450" cy="2360402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0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678">
        <w:t>Определи</w:t>
      </w:r>
      <w:r w:rsidRPr="00600CDB">
        <w:t>л</w:t>
      </w:r>
      <w:r w:rsidRPr="00470678">
        <w:t>, какие файловые системы смонтированы в системе (</w:t>
      </w:r>
      <w:proofErr w:type="spellStart"/>
      <w:r w:rsidRPr="00470678">
        <w:t>cat</w:t>
      </w:r>
      <w:proofErr w:type="spellEnd"/>
      <w:r w:rsidRPr="00470678">
        <w:t xml:space="preserve"> /</w:t>
      </w:r>
      <w:proofErr w:type="spellStart"/>
      <w:r w:rsidRPr="00470678">
        <w:t>etc</w:t>
      </w:r>
      <w:proofErr w:type="spellEnd"/>
      <w:r w:rsidRPr="00470678">
        <w:t>/</w:t>
      </w:r>
      <w:proofErr w:type="spellStart"/>
      <w:r w:rsidRPr="00470678">
        <w:t>mtab</w:t>
      </w:r>
      <w:proofErr w:type="spellEnd"/>
      <w:r w:rsidRPr="00470678">
        <w:t>)</w:t>
      </w:r>
      <w:r w:rsidRPr="007F7A48">
        <w:rPr>
          <w:noProof/>
          <w:szCs w:val="28"/>
        </w:rPr>
        <w:t xml:space="preserve"> </w:t>
      </w:r>
    </w:p>
    <w:p w14:paraId="5352FE0F" w14:textId="5793FDA2" w:rsidR="007F7A48" w:rsidRPr="007F7A48" w:rsidRDefault="007F7A48" w:rsidP="007F7A4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3BA73A59" w14:textId="4405F685" w:rsidR="007F7A48" w:rsidRPr="00470678" w:rsidRDefault="007F7A48" w:rsidP="007F7A48">
      <w:pPr>
        <w:pStyle w:val="a"/>
      </w:pPr>
      <w:r w:rsidRPr="00600CDB">
        <w:rPr>
          <w:noProof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55FC323D" wp14:editId="6A472F90">
            <wp:simplePos x="0" y="0"/>
            <wp:positionH relativeFrom="margin">
              <wp:align>center</wp:align>
            </wp:positionH>
            <wp:positionV relativeFrom="paragraph">
              <wp:posOffset>496322</wp:posOffset>
            </wp:positionV>
            <wp:extent cx="3600450" cy="310550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678">
        <w:t>Определи</w:t>
      </w:r>
      <w:r w:rsidRPr="00600CDB">
        <w:t>л</w:t>
      </w:r>
      <w:r w:rsidRPr="00470678">
        <w:t>, какие на какие разделы поделен жесткий диск в вашей системе (</w:t>
      </w:r>
      <w:proofErr w:type="spellStart"/>
      <w:r w:rsidRPr="00470678">
        <w:t>fdisk</w:t>
      </w:r>
      <w:proofErr w:type="spellEnd"/>
      <w:r w:rsidRPr="00470678">
        <w:t xml:space="preserve"> -l </w:t>
      </w:r>
      <w:proofErr w:type="spellStart"/>
      <w:r w:rsidRPr="00470678">
        <w:t>жесткий_диск</w:t>
      </w:r>
      <w:proofErr w:type="spellEnd"/>
      <w:r w:rsidRPr="00470678">
        <w:t>)</w:t>
      </w:r>
      <w:r w:rsidRPr="007F7A48">
        <w:rPr>
          <w:noProof/>
          <w:szCs w:val="28"/>
        </w:rPr>
        <w:t xml:space="preserve"> </w:t>
      </w:r>
    </w:p>
    <w:p w14:paraId="33DFA931" w14:textId="177B1A5E" w:rsidR="007F7A48" w:rsidRPr="00600CDB" w:rsidRDefault="007F7A48" w:rsidP="007F7A48">
      <w:pPr>
        <w:pStyle w:val="a"/>
      </w:pPr>
      <w:r w:rsidRPr="00600CDB">
        <w:rPr>
          <w:noProof/>
          <w:szCs w:val="28"/>
        </w:rPr>
        <w:drawing>
          <wp:anchor distT="0" distB="0" distL="114300" distR="114300" simplePos="0" relativeHeight="251675648" behindDoc="0" locked="0" layoutInCell="1" allowOverlap="1" wp14:anchorId="408D0C9C" wp14:editId="70FBE645">
            <wp:simplePos x="0" y="0"/>
            <wp:positionH relativeFrom="margin">
              <wp:align>center</wp:align>
            </wp:positionH>
            <wp:positionV relativeFrom="paragraph">
              <wp:posOffset>4854547</wp:posOffset>
            </wp:positionV>
            <wp:extent cx="3600450" cy="26764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rPr>
          <w:noProof/>
          <w:szCs w:val="28"/>
        </w:rPr>
        <w:drawing>
          <wp:anchor distT="0" distB="0" distL="114300" distR="114300" simplePos="0" relativeHeight="251674624" behindDoc="0" locked="0" layoutInCell="1" allowOverlap="1" wp14:anchorId="20F67FD7" wp14:editId="2FB53089">
            <wp:simplePos x="0" y="0"/>
            <wp:positionH relativeFrom="margin">
              <wp:align>center</wp:align>
            </wp:positionH>
            <wp:positionV relativeFrom="paragraph">
              <wp:posOffset>4592154</wp:posOffset>
            </wp:positionV>
            <wp:extent cx="3600450" cy="173284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rPr>
          <w:noProof/>
          <w:szCs w:val="28"/>
        </w:rPr>
        <w:drawing>
          <wp:anchor distT="0" distB="0" distL="114300" distR="114300" simplePos="0" relativeHeight="251673600" behindDoc="0" locked="0" layoutInCell="1" allowOverlap="1" wp14:anchorId="3F4FF6A0" wp14:editId="27707973">
            <wp:simplePos x="0" y="0"/>
            <wp:positionH relativeFrom="margin">
              <wp:align>center</wp:align>
            </wp:positionH>
            <wp:positionV relativeFrom="paragraph">
              <wp:posOffset>3987883</wp:posOffset>
            </wp:positionV>
            <wp:extent cx="3600450" cy="525731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5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t>Подключил логический раздел с файловой системой FAT или NTFS в точку монтирования /</w:t>
      </w:r>
      <w:proofErr w:type="spellStart"/>
      <w:r w:rsidRPr="00600CDB">
        <w:t>mnt</w:t>
      </w:r>
      <w:proofErr w:type="spellEnd"/>
      <w:r w:rsidRPr="00600CDB">
        <w:t>/</w:t>
      </w:r>
      <w:proofErr w:type="spellStart"/>
      <w:r w:rsidRPr="00600CDB">
        <w:t>win</w:t>
      </w:r>
      <w:proofErr w:type="spellEnd"/>
      <w:r w:rsidRPr="00600CDB">
        <w:t>. Убеди</w:t>
      </w:r>
      <w:r>
        <w:t>лся</w:t>
      </w:r>
      <w:r w:rsidRPr="00600CDB">
        <w:t>, что выбрана корректная таблица кодировки русского языка и файлы с русскими именами отображаются правильно</w:t>
      </w:r>
    </w:p>
    <w:p w14:paraId="097B3631" w14:textId="17FF2A96" w:rsidR="007F7A48" w:rsidRDefault="007F7A48" w:rsidP="007F7A48">
      <w:pPr>
        <w:pStyle w:val="a"/>
      </w:pPr>
      <w:r w:rsidRPr="00600CDB">
        <w:rPr>
          <w:noProof/>
          <w:szCs w:val="28"/>
        </w:rPr>
        <w:drawing>
          <wp:anchor distT="0" distB="0" distL="114300" distR="114300" simplePos="0" relativeHeight="251676672" behindDoc="0" locked="0" layoutInCell="1" allowOverlap="1" wp14:anchorId="3EB25B3E" wp14:editId="2E2BE69E">
            <wp:simplePos x="0" y="0"/>
            <wp:positionH relativeFrom="margin">
              <wp:align>center</wp:align>
            </wp:positionH>
            <wp:positionV relativeFrom="paragraph">
              <wp:posOffset>1375354</wp:posOffset>
            </wp:positionV>
            <wp:extent cx="3600450" cy="209869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t>Повторил пункт 2</w:t>
      </w:r>
    </w:p>
    <w:p w14:paraId="41E20C50" w14:textId="42992562" w:rsidR="007F7A48" w:rsidRPr="007F7A48" w:rsidRDefault="007F7A48" w:rsidP="007F7A48">
      <w:r>
        <w:br w:type="page"/>
      </w:r>
    </w:p>
    <w:p w14:paraId="72C3192E" w14:textId="3605CE5A" w:rsidR="007F7A48" w:rsidRPr="00600CDB" w:rsidRDefault="007F7A48" w:rsidP="007F7A48">
      <w:pPr>
        <w:pStyle w:val="a"/>
      </w:pPr>
      <w:r w:rsidRPr="00600CDB">
        <w:rPr>
          <w:noProof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61CA7608" wp14:editId="226EE797">
            <wp:simplePos x="0" y="0"/>
            <wp:positionH relativeFrom="margin">
              <wp:align>center</wp:align>
            </wp:positionH>
            <wp:positionV relativeFrom="paragraph">
              <wp:posOffset>496322</wp:posOffset>
            </wp:positionV>
            <wp:extent cx="3600450" cy="653911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t>В каталоге /</w:t>
      </w:r>
      <w:proofErr w:type="spellStart"/>
      <w:r w:rsidRPr="00600CDB">
        <w:t>home</w:t>
      </w:r>
      <w:proofErr w:type="spellEnd"/>
      <w:r w:rsidRPr="00600CDB">
        <w:t>/</w:t>
      </w:r>
      <w:proofErr w:type="spellStart"/>
      <w:r w:rsidRPr="00600CDB">
        <w:t>win</w:t>
      </w:r>
      <w:proofErr w:type="spellEnd"/>
      <w:r w:rsidRPr="00600CDB">
        <w:t xml:space="preserve"> создал каталог </w:t>
      </w:r>
      <w:proofErr w:type="spellStart"/>
      <w:r w:rsidRPr="00600CDB">
        <w:t>linux</w:t>
      </w:r>
      <w:proofErr w:type="spellEnd"/>
      <w:r w:rsidRPr="00600CDB">
        <w:t>, перейти в него и создал текстовый файл, содержащий фамилию, имя и номер группы.</w:t>
      </w:r>
      <w:r w:rsidRPr="007F7A48">
        <w:rPr>
          <w:noProof/>
          <w:szCs w:val="28"/>
        </w:rPr>
        <w:t xml:space="preserve"> </w:t>
      </w:r>
    </w:p>
    <w:p w14:paraId="63C23939" w14:textId="553F7626" w:rsidR="007F7A48" w:rsidRPr="00600CDB" w:rsidRDefault="007F7A48" w:rsidP="007F7A48">
      <w:pPr>
        <w:pStyle w:val="a"/>
      </w:pPr>
      <w:r w:rsidRPr="00600CDB">
        <w:rPr>
          <w:noProof/>
          <w:szCs w:val="28"/>
        </w:rPr>
        <w:drawing>
          <wp:anchor distT="0" distB="0" distL="114300" distR="114300" simplePos="0" relativeHeight="251678720" behindDoc="0" locked="0" layoutInCell="1" allowOverlap="1" wp14:anchorId="5F75E2D9" wp14:editId="7AD13158">
            <wp:simplePos x="0" y="0"/>
            <wp:positionH relativeFrom="margin">
              <wp:align>center</wp:align>
            </wp:positionH>
            <wp:positionV relativeFrom="paragraph">
              <wp:posOffset>878619</wp:posOffset>
            </wp:positionV>
            <wp:extent cx="3600450" cy="192332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00CDB">
        <w:t>Отмонтировал</w:t>
      </w:r>
      <w:proofErr w:type="spellEnd"/>
      <w:r w:rsidRPr="00600CDB">
        <w:t xml:space="preserve"> раздел</w:t>
      </w:r>
    </w:p>
    <w:p w14:paraId="79AF35B9" w14:textId="3066DFBB" w:rsidR="006B3FA3" w:rsidRPr="00391CCF" w:rsidRDefault="007F7A48" w:rsidP="007F7A48">
      <w:pPr>
        <w:pStyle w:val="a"/>
      </w:pPr>
      <w:r w:rsidRPr="00600CDB">
        <w:rPr>
          <w:noProof/>
          <w:szCs w:val="28"/>
        </w:rPr>
        <w:drawing>
          <wp:anchor distT="0" distB="0" distL="114300" distR="114300" simplePos="0" relativeHeight="251679744" behindDoc="0" locked="0" layoutInCell="1" allowOverlap="1" wp14:anchorId="5BAC6C53" wp14:editId="75A1C433">
            <wp:simplePos x="0" y="0"/>
            <wp:positionH relativeFrom="margin">
              <wp:align>center</wp:align>
            </wp:positionH>
            <wp:positionV relativeFrom="paragraph">
              <wp:posOffset>1078921</wp:posOffset>
            </wp:positionV>
            <wp:extent cx="3600450" cy="17185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DB">
        <w:t xml:space="preserve">С помощью встроенного текстового редактора </w:t>
      </w:r>
      <w:proofErr w:type="spellStart"/>
      <w:r w:rsidRPr="00600CDB">
        <w:t>mc</w:t>
      </w:r>
      <w:proofErr w:type="spellEnd"/>
      <w:r w:rsidRPr="00600CDB">
        <w:t xml:space="preserve"> или любого другого редактора откры</w:t>
      </w:r>
      <w:r>
        <w:t>л</w:t>
      </w:r>
      <w:r w:rsidRPr="00600CDB">
        <w:t xml:space="preserve"> файл /</w:t>
      </w:r>
      <w:proofErr w:type="spellStart"/>
      <w:r w:rsidRPr="00600CDB">
        <w:t>etc</w:t>
      </w:r>
      <w:proofErr w:type="spellEnd"/>
      <w:r w:rsidRPr="00600CDB">
        <w:t>/</w:t>
      </w:r>
      <w:proofErr w:type="spellStart"/>
      <w:r w:rsidRPr="00600CDB">
        <w:t>fstab</w:t>
      </w:r>
      <w:proofErr w:type="spellEnd"/>
      <w:r w:rsidRPr="00600CDB">
        <w:t>. Измени</w:t>
      </w:r>
      <w:r>
        <w:t>л</w:t>
      </w:r>
      <w:r w:rsidRPr="00600CDB">
        <w:t xml:space="preserve"> его так, чтобы раздел, указанный в п.5, подключался в /</w:t>
      </w:r>
      <w:proofErr w:type="spellStart"/>
      <w:r w:rsidRPr="00600CDB">
        <w:t>home</w:t>
      </w:r>
      <w:proofErr w:type="spellEnd"/>
      <w:r w:rsidRPr="00600CDB">
        <w:t>/</w:t>
      </w:r>
      <w:proofErr w:type="spellStart"/>
      <w:r w:rsidRPr="00600CDB">
        <w:t>win</w:t>
      </w:r>
      <w:proofErr w:type="spellEnd"/>
      <w:r w:rsidRPr="00600CDB">
        <w:t xml:space="preserve"> автоматически, при загрузке компьютера</w:t>
      </w:r>
    </w:p>
    <w:sectPr w:rsidR="006B3FA3" w:rsidRPr="00391CCF" w:rsidSect="00FE3A44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353C" w14:textId="77777777" w:rsidR="00F52DF0" w:rsidRDefault="00F52DF0" w:rsidP="00FE3A44">
      <w:pPr>
        <w:spacing w:after="0" w:line="240" w:lineRule="auto"/>
      </w:pPr>
      <w:r>
        <w:separator/>
      </w:r>
    </w:p>
  </w:endnote>
  <w:endnote w:type="continuationSeparator" w:id="0">
    <w:p w14:paraId="3DC8744D" w14:textId="77777777" w:rsidR="00F52DF0" w:rsidRDefault="00F52DF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CED5" w14:textId="77777777" w:rsidR="00F52DF0" w:rsidRDefault="00F52DF0" w:rsidP="00FE3A44">
      <w:pPr>
        <w:spacing w:after="0" w:line="240" w:lineRule="auto"/>
      </w:pPr>
      <w:r>
        <w:separator/>
      </w:r>
    </w:p>
  </w:footnote>
  <w:footnote w:type="continuationSeparator" w:id="0">
    <w:p w14:paraId="15A31750" w14:textId="77777777" w:rsidR="00F52DF0" w:rsidRDefault="00F52DF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B216701"/>
    <w:multiLevelType w:val="hybridMultilevel"/>
    <w:tmpl w:val="4BD6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05D5A"/>
    <w:multiLevelType w:val="hybridMultilevel"/>
    <w:tmpl w:val="A716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93866"/>
    <w:rsid w:val="002C553C"/>
    <w:rsid w:val="00325D3D"/>
    <w:rsid w:val="00391CCF"/>
    <w:rsid w:val="003A7D6B"/>
    <w:rsid w:val="003E3C37"/>
    <w:rsid w:val="003E3E64"/>
    <w:rsid w:val="004843FE"/>
    <w:rsid w:val="004C548F"/>
    <w:rsid w:val="004F0E2E"/>
    <w:rsid w:val="004F6197"/>
    <w:rsid w:val="005652B4"/>
    <w:rsid w:val="0058627A"/>
    <w:rsid w:val="005A2D7A"/>
    <w:rsid w:val="005B220C"/>
    <w:rsid w:val="00635FE4"/>
    <w:rsid w:val="006B3FA3"/>
    <w:rsid w:val="006F04EB"/>
    <w:rsid w:val="007F7A48"/>
    <w:rsid w:val="008803C1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419BB"/>
    <w:rsid w:val="00C614E3"/>
    <w:rsid w:val="00C914D2"/>
    <w:rsid w:val="00D12155"/>
    <w:rsid w:val="00D47AF8"/>
    <w:rsid w:val="00DE1515"/>
    <w:rsid w:val="00E31092"/>
    <w:rsid w:val="00E931F0"/>
    <w:rsid w:val="00F52DF0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48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10</cp:revision>
  <dcterms:created xsi:type="dcterms:W3CDTF">2021-09-03T07:15:00Z</dcterms:created>
  <dcterms:modified xsi:type="dcterms:W3CDTF">2021-11-07T21:57:00Z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