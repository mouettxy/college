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40199990" w:rsidR="00FE3A44" w:rsidRDefault="005652B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766931CF">
            <wp:simplePos x="0" y="0"/>
            <wp:positionH relativeFrom="page">
              <wp:posOffset>2082800</wp:posOffset>
            </wp:positionH>
            <wp:positionV relativeFrom="page">
              <wp:posOffset>416560</wp:posOffset>
            </wp:positionV>
            <wp:extent cx="3600450" cy="112731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2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1AA17BDD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40836C23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167AC47C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68F4782E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13C9853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ADFD318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1B09AA">
        <w:rPr>
          <w:rFonts w:eastAsia="Arial" w:cs="Times New Roman"/>
          <w:b/>
          <w:bCs/>
          <w:szCs w:val="28"/>
          <w:lang w:eastAsia="ru-RU"/>
        </w:rPr>
        <w:t>Операционные системы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25FD5656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71198A80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58627A" w:rsidRPr="0058627A">
        <w:rPr>
          <w:rFonts w:eastAsia="Arial" w:cs="Times New Roman"/>
          <w:b/>
          <w:bCs/>
          <w:szCs w:val="28"/>
          <w:lang w:eastAsia="ru-RU"/>
        </w:rPr>
        <w:t>3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2423F350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33DE3A5E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31C2C6F2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52761A13" w14:textId="0835172A" w:rsidR="00293866" w:rsidRPr="00293866" w:rsidRDefault="00293866" w:rsidP="00293866">
      <w:pPr>
        <w:pStyle w:val="a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CB25819" wp14:editId="3393EB7B">
            <wp:simplePos x="0" y="0"/>
            <wp:positionH relativeFrom="margin">
              <wp:align>center</wp:align>
            </wp:positionH>
            <wp:positionV relativeFrom="paragraph">
              <wp:posOffset>458857</wp:posOffset>
            </wp:positionV>
            <wp:extent cx="3600450" cy="24005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866">
        <w:rPr>
          <w:lang w:eastAsia="ru-RU"/>
        </w:rPr>
        <w:t>Вывел расширенный список процессов и сохранил информацию в файл ps.out</w:t>
      </w:r>
    </w:p>
    <w:p w14:paraId="413B13C0" w14:textId="7CA68154" w:rsidR="00293866" w:rsidRPr="003655D7" w:rsidRDefault="00293866" w:rsidP="00293866">
      <w:pPr>
        <w:pStyle w:val="a"/>
        <w:rPr>
          <w:b/>
          <w:bCs/>
          <w:lang w:eastAsia="ru-RU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F2432ED" wp14:editId="1ED9DF02">
            <wp:simplePos x="0" y="0"/>
            <wp:positionH relativeFrom="margin">
              <wp:align>center</wp:align>
            </wp:positionH>
            <wp:positionV relativeFrom="paragraph">
              <wp:posOffset>2757556</wp:posOffset>
            </wp:positionV>
            <wp:extent cx="3600450" cy="22702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7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Выполнил сортировку файла </w:t>
      </w:r>
      <w:r>
        <w:rPr>
          <w:lang w:val="en-US" w:eastAsia="ru-RU"/>
        </w:rPr>
        <w:t>ps</w:t>
      </w:r>
      <w:r w:rsidRPr="003655D7">
        <w:rPr>
          <w:lang w:eastAsia="ru-RU"/>
        </w:rPr>
        <w:t>.</w:t>
      </w:r>
      <w:r>
        <w:rPr>
          <w:lang w:val="en-US" w:eastAsia="ru-RU"/>
        </w:rPr>
        <w:t>out</w:t>
      </w:r>
      <w:r>
        <w:rPr>
          <w:lang w:eastAsia="ru-RU"/>
        </w:rPr>
        <w:t xml:space="preserve">, сохранил результат в файл </w:t>
      </w:r>
      <w:r>
        <w:rPr>
          <w:lang w:val="en-US" w:eastAsia="ru-RU"/>
        </w:rPr>
        <w:t>sorted</w:t>
      </w:r>
      <w:r w:rsidRPr="003655D7">
        <w:rPr>
          <w:lang w:eastAsia="ru-RU"/>
        </w:rPr>
        <w:t>.</w:t>
      </w:r>
      <w:r>
        <w:rPr>
          <w:lang w:val="en-US" w:eastAsia="ru-RU"/>
        </w:rPr>
        <w:t>ps</w:t>
      </w:r>
      <w:r w:rsidRPr="003655D7">
        <w:rPr>
          <w:lang w:eastAsia="ru-RU"/>
        </w:rPr>
        <w:t xml:space="preserve"> </w:t>
      </w:r>
    </w:p>
    <w:p w14:paraId="10E1521E" w14:textId="259981DB" w:rsidR="00293866" w:rsidRDefault="00293866" w:rsidP="00293866">
      <w:pPr>
        <w:pStyle w:val="a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91CEB33" wp14:editId="4FF999A4">
            <wp:simplePos x="0" y="0"/>
            <wp:positionH relativeFrom="margin">
              <wp:align>center</wp:align>
            </wp:positionH>
            <wp:positionV relativeFrom="paragraph">
              <wp:posOffset>2658165</wp:posOffset>
            </wp:positionV>
            <wp:extent cx="3600450" cy="239092"/>
            <wp:effectExtent l="0" t="0" r="0" b="88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9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Разделил сортированную информацию из файла </w:t>
      </w:r>
      <w:r>
        <w:rPr>
          <w:lang w:val="en-US" w:eastAsia="ru-RU"/>
        </w:rPr>
        <w:t>sorted</w:t>
      </w:r>
      <w:r w:rsidRPr="003655D7">
        <w:rPr>
          <w:lang w:eastAsia="ru-RU"/>
        </w:rPr>
        <w:t>.</w:t>
      </w:r>
      <w:r>
        <w:rPr>
          <w:lang w:val="en-US" w:eastAsia="ru-RU"/>
        </w:rPr>
        <w:t>ps</w:t>
      </w:r>
      <w:r w:rsidRPr="003655D7">
        <w:rPr>
          <w:lang w:eastAsia="ru-RU"/>
        </w:rPr>
        <w:t xml:space="preserve"> </w:t>
      </w:r>
      <w:r>
        <w:rPr>
          <w:lang w:eastAsia="ru-RU"/>
        </w:rPr>
        <w:t>по нескольким файлам, в каждом файле – один ключ сортировки</w:t>
      </w:r>
    </w:p>
    <w:p w14:paraId="6B7E196C" w14:textId="7BC14127" w:rsidR="00293866" w:rsidRPr="00110AAC" w:rsidRDefault="00293866" w:rsidP="00293866">
      <w:pPr>
        <w:pStyle w:val="a"/>
        <w:rPr>
          <w:lang w:eastAsia="ru-RU"/>
        </w:rPr>
      </w:pPr>
      <w:r>
        <w:rPr>
          <w:lang w:eastAsia="ru-RU"/>
        </w:rPr>
        <w:t xml:space="preserve">Добавил в начало каждой строки созданных файлов текст </w:t>
      </w:r>
      <w:r w:rsidRPr="00480029">
        <w:rPr>
          <w:lang w:eastAsia="ru-RU"/>
        </w:rPr>
        <w:t>&lt;</w:t>
      </w:r>
      <w:r>
        <w:rPr>
          <w:lang w:val="en-US" w:eastAsia="ru-RU"/>
        </w:rPr>
        <w:t>li</w:t>
      </w:r>
      <w:r w:rsidRPr="00480029">
        <w:rPr>
          <w:lang w:eastAsia="ru-RU"/>
        </w:rPr>
        <w:t xml:space="preserve">&gt;, </w:t>
      </w:r>
      <w:r>
        <w:rPr>
          <w:lang w:eastAsia="ru-RU"/>
        </w:rPr>
        <w:t xml:space="preserve">результаты сохранил файлах </w:t>
      </w:r>
      <w:r>
        <w:rPr>
          <w:lang w:val="en-US" w:eastAsia="ru-RU"/>
        </w:rPr>
        <w:t>root</w:t>
      </w:r>
      <w:r w:rsidRPr="00480029">
        <w:rPr>
          <w:lang w:eastAsia="ru-RU"/>
        </w:rPr>
        <w:t>.</w:t>
      </w:r>
      <w:r>
        <w:rPr>
          <w:lang w:val="en-US" w:eastAsia="ru-RU"/>
        </w:rPr>
        <w:t>html</w:t>
      </w:r>
      <w:r w:rsidRPr="00480029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user</w:t>
      </w:r>
      <w:r w:rsidRPr="00480029">
        <w:rPr>
          <w:lang w:eastAsia="ru-RU"/>
        </w:rPr>
        <w:t>.</w:t>
      </w:r>
      <w:r>
        <w:rPr>
          <w:lang w:val="en-US" w:eastAsia="ru-RU"/>
        </w:rPr>
        <w:t>html</w: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FED79A4" wp14:editId="3E083216">
            <wp:simplePos x="0" y="0"/>
            <wp:positionH relativeFrom="margin">
              <wp:align>center</wp:align>
            </wp:positionH>
            <wp:positionV relativeFrom="paragraph">
              <wp:posOffset>633095</wp:posOffset>
            </wp:positionV>
            <wp:extent cx="3600450" cy="221746"/>
            <wp:effectExtent l="0" t="0" r="0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1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176D5" w14:textId="2BFC2264" w:rsidR="00293866" w:rsidRDefault="00293866" w:rsidP="00293866">
      <w:pPr>
        <w:pStyle w:val="a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DA74433" wp14:editId="7D5DBD48">
            <wp:simplePos x="0" y="0"/>
            <wp:positionH relativeFrom="margin">
              <wp:align>center</wp:align>
            </wp:positionH>
            <wp:positionV relativeFrom="paragraph">
              <wp:posOffset>1263456</wp:posOffset>
            </wp:positionV>
            <wp:extent cx="3600450" cy="59857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Посчитал количество строк в каждом из полученных файлов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733B1F8" wp14:editId="6493D38A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3600450" cy="829149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29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47E6D" w14:textId="436E5B79" w:rsidR="00293866" w:rsidRDefault="00293866" w:rsidP="00293866">
      <w:pPr>
        <w:pStyle w:val="a"/>
        <w:rPr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322320E" wp14:editId="21813AB9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3600450" cy="2564765"/>
            <wp:effectExtent l="0" t="0" r="0" b="698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С помощью редактора </w:t>
      </w:r>
      <w:r>
        <w:rPr>
          <w:lang w:val="en-US" w:eastAsia="ru-RU"/>
        </w:rPr>
        <w:t>mcedit</w:t>
      </w:r>
      <w:r w:rsidRPr="00A14593">
        <w:rPr>
          <w:lang w:eastAsia="ru-RU"/>
        </w:rPr>
        <w:t xml:space="preserve"> </w:t>
      </w:r>
      <w:r>
        <w:rPr>
          <w:lang w:eastAsia="ru-RU"/>
        </w:rPr>
        <w:t xml:space="preserve">создал файл </w:t>
      </w:r>
      <w:r>
        <w:rPr>
          <w:lang w:val="en-US" w:eastAsia="ru-RU"/>
        </w:rPr>
        <w:t>index</w:t>
      </w:r>
      <w:r w:rsidRPr="00A14593">
        <w:rPr>
          <w:lang w:eastAsia="ru-RU"/>
        </w:rPr>
        <w:t>.</w:t>
      </w:r>
      <w:r>
        <w:rPr>
          <w:lang w:val="en-US" w:eastAsia="ru-RU"/>
        </w:rPr>
        <w:t>html</w:t>
      </w:r>
      <w:r w:rsidRPr="00A14593">
        <w:rPr>
          <w:lang w:eastAsia="ru-RU"/>
        </w:rPr>
        <w:t xml:space="preserve"> </w:t>
      </w:r>
    </w:p>
    <w:p w14:paraId="0056A490" w14:textId="1DEDB676" w:rsidR="00293866" w:rsidRPr="00A14593" w:rsidRDefault="00293866" w:rsidP="00293866">
      <w:pPr>
        <w:pStyle w:val="a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BDE0E20" wp14:editId="090516CB">
            <wp:simplePos x="0" y="0"/>
            <wp:positionH relativeFrom="margin">
              <wp:align>center</wp:align>
            </wp:positionH>
            <wp:positionV relativeFrom="paragraph">
              <wp:posOffset>3921649</wp:posOffset>
            </wp:positionV>
            <wp:extent cx="3600450" cy="1815352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15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61C78B1" wp14:editId="7A2037F4">
            <wp:simplePos x="0" y="0"/>
            <wp:positionH relativeFrom="margin">
              <wp:align>center</wp:align>
            </wp:positionH>
            <wp:positionV relativeFrom="paragraph">
              <wp:posOffset>3222101</wp:posOffset>
            </wp:positionV>
            <wp:extent cx="3600450" cy="591707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1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Командами обработки текста последовательно добавил в файл </w:t>
      </w:r>
      <w:r>
        <w:rPr>
          <w:lang w:val="en-US" w:eastAsia="ru-RU"/>
        </w:rPr>
        <w:t>index</w:t>
      </w:r>
      <w:r w:rsidRPr="00A14593">
        <w:rPr>
          <w:lang w:eastAsia="ru-RU"/>
        </w:rPr>
        <w:t>.</w:t>
      </w:r>
      <w:r>
        <w:rPr>
          <w:lang w:val="en-US" w:eastAsia="ru-RU"/>
        </w:rPr>
        <w:t>html</w:t>
      </w:r>
      <w:r w:rsidRPr="00A14593">
        <w:rPr>
          <w:lang w:eastAsia="ru-RU"/>
        </w:rPr>
        <w:t xml:space="preserve"> </w:t>
      </w:r>
      <w:r>
        <w:rPr>
          <w:lang w:eastAsia="ru-RU"/>
        </w:rPr>
        <w:t xml:space="preserve">ранее созданные файлы, разделенные </w:t>
      </w:r>
      <w:r>
        <w:rPr>
          <w:lang w:eastAsia="ru-RU"/>
        </w:rPr>
        <w:t xml:space="preserve">строкой </w:t>
      </w:r>
      <w:r w:rsidRPr="00A14593">
        <w:rPr>
          <w:lang w:eastAsia="ru-RU"/>
        </w:rPr>
        <w:t>«</w:t>
      </w:r>
      <w:r w:rsidRPr="00A14593">
        <w:rPr>
          <w:lang w:eastAsia="ru-RU"/>
        </w:rPr>
        <w:t xml:space="preserve">&lt;hr noshade&gt;". </w:t>
      </w:r>
      <w:r>
        <w:rPr>
          <w:lang w:eastAsia="ru-RU"/>
        </w:rPr>
        <w:t xml:space="preserve">Завершил формирование файла строкой </w:t>
      </w:r>
      <w:r w:rsidRPr="00293866">
        <w:rPr>
          <w:lang w:eastAsia="ru-RU"/>
        </w:rPr>
        <w:t>&lt;/</w:t>
      </w:r>
      <w:r>
        <w:rPr>
          <w:lang w:val="en-US" w:eastAsia="ru-RU"/>
        </w:rPr>
        <w:t>body</w:t>
      </w:r>
      <w:r w:rsidRPr="00293866">
        <w:rPr>
          <w:lang w:eastAsia="ru-RU"/>
        </w:rPr>
        <w:t>&gt;&lt;/</w:t>
      </w:r>
      <w:r>
        <w:rPr>
          <w:lang w:val="en-US" w:eastAsia="ru-RU"/>
        </w:rPr>
        <w:t>html</w:t>
      </w:r>
      <w:r w:rsidRPr="00293866">
        <w:rPr>
          <w:lang w:eastAsia="ru-RU"/>
        </w:rPr>
        <w:t>&gt;</w:t>
      </w:r>
    </w:p>
    <w:p w14:paraId="57A93DCE" w14:textId="437D9ADE" w:rsidR="00293866" w:rsidRDefault="00293866" w:rsidP="00293866">
      <w:pPr>
        <w:pStyle w:val="a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B00CE06" wp14:editId="20D242AA">
            <wp:simplePos x="0" y="0"/>
            <wp:positionH relativeFrom="margin">
              <wp:align>center</wp:align>
            </wp:positionH>
            <wp:positionV relativeFrom="paragraph">
              <wp:posOffset>2782238</wp:posOffset>
            </wp:positionV>
            <wp:extent cx="3600450" cy="2607175"/>
            <wp:effectExtent l="0" t="0" r="0" b="317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0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Посмотрел файл в браузере </w:t>
      </w:r>
    </w:p>
    <w:p w14:paraId="3A7D1A50" w14:textId="2733DB02" w:rsidR="00293866" w:rsidRDefault="00293866" w:rsidP="00293866">
      <w:pPr>
        <w:pStyle w:val="a"/>
        <w:rPr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7ADCA2D" wp14:editId="65A85977">
            <wp:simplePos x="0" y="0"/>
            <wp:positionH relativeFrom="margin">
              <wp:align>center</wp:align>
            </wp:positionH>
            <wp:positionV relativeFrom="paragraph">
              <wp:posOffset>3875074</wp:posOffset>
            </wp:positionV>
            <wp:extent cx="3600450" cy="29337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59FDC4A" wp14:editId="42B65BCF">
            <wp:simplePos x="0" y="0"/>
            <wp:positionH relativeFrom="margin">
              <wp:align>center</wp:align>
            </wp:positionH>
            <wp:positionV relativeFrom="paragraph">
              <wp:posOffset>3676954</wp:posOffset>
            </wp:positionV>
            <wp:extent cx="3600450" cy="145068"/>
            <wp:effectExtent l="0" t="0" r="0" b="762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5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41C9BCF" wp14:editId="64A7E9F8">
            <wp:simplePos x="0" y="0"/>
            <wp:positionH relativeFrom="margin">
              <wp:align>center</wp:align>
            </wp:positionH>
            <wp:positionV relativeFrom="paragraph">
              <wp:posOffset>726854</wp:posOffset>
            </wp:positionV>
            <wp:extent cx="3600450" cy="2849554"/>
            <wp:effectExtent l="0" t="0" r="0" b="825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4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Отыскал все файлы от каталога /, содержащие в названии </w:t>
      </w:r>
      <w:r>
        <w:rPr>
          <w:lang w:val="en-US" w:eastAsia="ru-RU"/>
        </w:rPr>
        <w:t>gnome</w:t>
      </w:r>
      <w:r w:rsidRPr="00637E6D">
        <w:rPr>
          <w:lang w:eastAsia="ru-RU"/>
        </w:rPr>
        <w:t xml:space="preserve">. </w:t>
      </w:r>
      <w:r>
        <w:rPr>
          <w:lang w:eastAsia="ru-RU"/>
        </w:rPr>
        <w:t xml:space="preserve">Полученный список сохранила в файле </w:t>
      </w:r>
      <w:r>
        <w:rPr>
          <w:lang w:val="en-US" w:eastAsia="ru-RU"/>
        </w:rPr>
        <w:t>gnomes</w:t>
      </w:r>
      <w:r w:rsidRPr="00637E6D">
        <w:rPr>
          <w:lang w:eastAsia="ru-RU"/>
        </w:rPr>
        <w:t xml:space="preserve">. </w:t>
      </w:r>
      <w:r>
        <w:rPr>
          <w:lang w:eastAsia="ru-RU"/>
        </w:rPr>
        <w:t xml:space="preserve">Заменила в этом файле все вхождения слова </w:t>
      </w:r>
      <w:r>
        <w:rPr>
          <w:lang w:val="en-US" w:eastAsia="ru-RU"/>
        </w:rPr>
        <w:t>gnome</w:t>
      </w:r>
      <w:r w:rsidRPr="00637E6D">
        <w:rPr>
          <w:lang w:eastAsia="ru-RU"/>
        </w:rPr>
        <w:t xml:space="preserve"> </w:t>
      </w:r>
      <w:r>
        <w:rPr>
          <w:lang w:eastAsia="ru-RU"/>
        </w:rPr>
        <w:t xml:space="preserve">на слово </w:t>
      </w:r>
      <w:r>
        <w:rPr>
          <w:lang w:val="en-US" w:eastAsia="ru-RU"/>
        </w:rPr>
        <w:t>tux</w:t>
      </w:r>
      <w:r w:rsidRPr="00637E6D">
        <w:rPr>
          <w:lang w:eastAsia="ru-RU"/>
        </w:rPr>
        <w:t>.</w:t>
      </w:r>
      <w:r w:rsidRPr="00293866">
        <w:rPr>
          <w:noProof/>
        </w:rPr>
        <w:t xml:space="preserve"> </w:t>
      </w:r>
    </w:p>
    <w:p w14:paraId="79AF35B9" w14:textId="53C1C597" w:rsidR="006B3FA3" w:rsidRPr="00391CCF" w:rsidRDefault="00293866" w:rsidP="00293866">
      <w:pPr>
        <w:pStyle w:val="a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C167ECC" wp14:editId="60C6330D">
            <wp:simplePos x="0" y="0"/>
            <wp:positionH relativeFrom="margin">
              <wp:align>center</wp:align>
            </wp:positionH>
            <wp:positionV relativeFrom="paragraph">
              <wp:posOffset>4165020</wp:posOffset>
            </wp:positionV>
            <wp:extent cx="3600450" cy="266290"/>
            <wp:effectExtent l="0" t="0" r="0" b="63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7F60">
        <w:rPr>
          <w:lang w:eastAsia="ru-RU"/>
        </w:rPr>
        <w:t>В файле gnomes замени</w:t>
      </w:r>
      <w:r w:rsidR="00E931F0">
        <w:rPr>
          <w:lang w:eastAsia="ru-RU"/>
        </w:rPr>
        <w:t>л</w:t>
      </w:r>
      <w:r w:rsidRPr="001A7F60">
        <w:rPr>
          <w:lang w:eastAsia="ru-RU"/>
        </w:rPr>
        <w:t xml:space="preserve"> все символы a,e,i,o на u, а все цифры (от 0 до 9) на ?</w:t>
      </w:r>
      <w:r w:rsidRPr="00293866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51877F5" wp14:editId="07E9377F">
            <wp:simplePos x="0" y="0"/>
            <wp:positionH relativeFrom="margin">
              <wp:align>center</wp:align>
            </wp:positionH>
            <wp:positionV relativeFrom="paragraph">
              <wp:posOffset>3846830</wp:posOffset>
            </wp:positionV>
            <wp:extent cx="3600450" cy="279712"/>
            <wp:effectExtent l="0" t="0" r="0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9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3FA3" w:rsidRPr="00391CCF" w:rsidSect="00FE3A44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CB83D" w14:textId="77777777" w:rsidR="00C419BB" w:rsidRDefault="00C419BB" w:rsidP="00FE3A44">
      <w:pPr>
        <w:spacing w:after="0" w:line="240" w:lineRule="auto"/>
      </w:pPr>
      <w:r>
        <w:separator/>
      </w:r>
    </w:p>
  </w:endnote>
  <w:endnote w:type="continuationSeparator" w:id="0">
    <w:p w14:paraId="57D0DE78" w14:textId="77777777" w:rsidR="00C419BB" w:rsidRDefault="00C419BB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E7D56" w14:textId="77777777" w:rsidR="00C419BB" w:rsidRDefault="00C419BB" w:rsidP="00FE3A44">
      <w:pPr>
        <w:spacing w:after="0" w:line="240" w:lineRule="auto"/>
      </w:pPr>
      <w:r>
        <w:separator/>
      </w:r>
    </w:p>
  </w:footnote>
  <w:footnote w:type="continuationSeparator" w:id="0">
    <w:p w14:paraId="626B7162" w14:textId="77777777" w:rsidR="00C419BB" w:rsidRDefault="00C419BB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A836F5"/>
    <w:multiLevelType w:val="hybridMultilevel"/>
    <w:tmpl w:val="30720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B216701"/>
    <w:multiLevelType w:val="hybridMultilevel"/>
    <w:tmpl w:val="4BD6E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93866"/>
    <w:rsid w:val="002C553C"/>
    <w:rsid w:val="00325D3D"/>
    <w:rsid w:val="00391CCF"/>
    <w:rsid w:val="003A7D6B"/>
    <w:rsid w:val="003E3C37"/>
    <w:rsid w:val="003E3E64"/>
    <w:rsid w:val="004843FE"/>
    <w:rsid w:val="004C548F"/>
    <w:rsid w:val="004F0E2E"/>
    <w:rsid w:val="004F6197"/>
    <w:rsid w:val="005652B4"/>
    <w:rsid w:val="0058627A"/>
    <w:rsid w:val="005A2D7A"/>
    <w:rsid w:val="005B220C"/>
    <w:rsid w:val="00635FE4"/>
    <w:rsid w:val="006B3FA3"/>
    <w:rsid w:val="006F04EB"/>
    <w:rsid w:val="008803C1"/>
    <w:rsid w:val="0094405B"/>
    <w:rsid w:val="00962331"/>
    <w:rsid w:val="0096374A"/>
    <w:rsid w:val="0096732B"/>
    <w:rsid w:val="00972F7B"/>
    <w:rsid w:val="00974020"/>
    <w:rsid w:val="009A2083"/>
    <w:rsid w:val="00A23AD9"/>
    <w:rsid w:val="00B33815"/>
    <w:rsid w:val="00B44D7F"/>
    <w:rsid w:val="00B83A0B"/>
    <w:rsid w:val="00C419BB"/>
    <w:rsid w:val="00C614E3"/>
    <w:rsid w:val="00C914D2"/>
    <w:rsid w:val="00D12155"/>
    <w:rsid w:val="00D47AF8"/>
    <w:rsid w:val="00DE1515"/>
    <w:rsid w:val="00E31092"/>
    <w:rsid w:val="00E931F0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45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9</cp:revision>
  <dcterms:created xsi:type="dcterms:W3CDTF">2021-09-03T07:15:00Z</dcterms:created>
  <dcterms:modified xsi:type="dcterms:W3CDTF">2021-11-07T21:50:00Z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