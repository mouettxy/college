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40199990" w:rsidR="00FE3A44" w:rsidRDefault="005652B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DAD5EC9">
            <wp:simplePos x="0" y="0"/>
            <wp:positionH relativeFrom="page">
              <wp:posOffset>2082800</wp:posOffset>
            </wp:positionH>
            <wp:positionV relativeFrom="page">
              <wp:posOffset>416560</wp:posOffset>
            </wp:positionV>
            <wp:extent cx="3600450" cy="112731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1AA17BDD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40836C23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167AC47C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68F4782E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13C9853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ADFD318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1B09AA">
        <w:rPr>
          <w:rFonts w:eastAsia="Arial" w:cs="Times New Roman"/>
          <w:b/>
          <w:bCs/>
          <w:szCs w:val="28"/>
          <w:lang w:eastAsia="ru-RU"/>
        </w:rPr>
        <w:t>Операционные системы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25FD5656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0E74D075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660470" w:rsidRPr="00660470">
        <w:rPr>
          <w:rFonts w:eastAsia="Arial" w:cs="Times New Roman"/>
          <w:b/>
          <w:bCs/>
          <w:szCs w:val="28"/>
          <w:lang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2423F350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33DE3A5E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0C61CAC0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20AC8F1D" w14:textId="7B74E6BB" w:rsidR="0093488B" w:rsidRDefault="0093488B" w:rsidP="007F7A48">
      <w:pPr>
        <w:pStyle w:val="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8FFF25" wp14:editId="45E2A954">
            <wp:simplePos x="0" y="0"/>
            <wp:positionH relativeFrom="margin">
              <wp:align>center</wp:align>
            </wp:positionH>
            <wp:positionV relativeFrom="paragraph">
              <wp:posOffset>245497</wp:posOffset>
            </wp:positionV>
            <wp:extent cx="3600450" cy="2070667"/>
            <wp:effectExtent l="0" t="0" r="0" b="635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F3F">
        <w:rPr>
          <w:noProof/>
        </w:rPr>
        <w:drawing>
          <wp:anchor distT="0" distB="0" distL="114300" distR="114300" simplePos="0" relativeHeight="251670528" behindDoc="0" locked="0" layoutInCell="1" allowOverlap="1" wp14:anchorId="52813442" wp14:editId="08CD5D8D">
            <wp:simplePos x="0" y="0"/>
            <wp:positionH relativeFrom="margin">
              <wp:align>center</wp:align>
            </wp:positionH>
            <wp:positionV relativeFrom="paragraph">
              <wp:posOffset>2390913</wp:posOffset>
            </wp:positionV>
            <wp:extent cx="3600450" cy="2537450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3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88B">
        <w:t>Введение в разработку приложений для Windows 10</w:t>
      </w:r>
    </w:p>
    <w:p w14:paraId="1ACC0B8C" w14:textId="5251FF75" w:rsidR="0093488B" w:rsidRDefault="0093488B" w:rsidP="0093488B">
      <w:pPr>
        <w:pStyle w:val="a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4749E3" wp14:editId="2EC21D9F">
            <wp:simplePos x="0" y="0"/>
            <wp:positionH relativeFrom="margin">
              <wp:align>center</wp:align>
            </wp:positionH>
            <wp:positionV relativeFrom="paragraph">
              <wp:posOffset>4850268</wp:posOffset>
            </wp:positionV>
            <wp:extent cx="3600450" cy="1407512"/>
            <wp:effectExtent l="0" t="0" r="0" b="2540"/>
            <wp:wrapTopAndBottom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F3F">
        <w:rPr>
          <w:lang w:eastAsia="ru-RU"/>
        </w:rPr>
        <w:t>Поменяли код, согласно инструкции</w:t>
      </w:r>
    </w:p>
    <w:p w14:paraId="0FA7C856" w14:textId="5A74EA6B" w:rsidR="0093488B" w:rsidRPr="00F64F3F" w:rsidRDefault="0093488B" w:rsidP="0093488B">
      <w:pPr>
        <w:rPr>
          <w:lang w:eastAsia="ru-RU"/>
        </w:rPr>
      </w:pPr>
      <w:r>
        <w:rPr>
          <w:lang w:eastAsia="ru-RU"/>
        </w:rPr>
        <w:br w:type="page"/>
      </w:r>
    </w:p>
    <w:p w14:paraId="0B0F75A0" w14:textId="27334F5C" w:rsidR="008758B5" w:rsidRPr="00391CCF" w:rsidRDefault="0093488B" w:rsidP="0093488B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091B349" wp14:editId="7BFE2F90">
            <wp:simplePos x="0" y="0"/>
            <wp:positionH relativeFrom="margin">
              <wp:align>center</wp:align>
            </wp:positionH>
            <wp:positionV relativeFrom="paragraph">
              <wp:posOffset>302011</wp:posOffset>
            </wp:positionV>
            <wp:extent cx="3600450" cy="2417363"/>
            <wp:effectExtent l="0" t="0" r="0" b="2540"/>
            <wp:wrapTopAndBottom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1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Установили пакет </w:t>
      </w:r>
      <w:r>
        <w:rPr>
          <w:lang w:val="en-US"/>
        </w:rPr>
        <w:t>NuGet</w:t>
      </w:r>
    </w:p>
    <w:sectPr w:rsidR="008758B5" w:rsidRPr="00391CCF" w:rsidSect="00FE3A4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C1C5" w14:textId="77777777" w:rsidR="00D34929" w:rsidRDefault="00D34929" w:rsidP="00FE3A44">
      <w:pPr>
        <w:spacing w:after="0" w:line="240" w:lineRule="auto"/>
      </w:pPr>
      <w:r>
        <w:separator/>
      </w:r>
    </w:p>
  </w:endnote>
  <w:endnote w:type="continuationSeparator" w:id="0">
    <w:p w14:paraId="220A6E57" w14:textId="77777777" w:rsidR="00D34929" w:rsidRDefault="00D34929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AE9F" w14:textId="77777777" w:rsidR="00D34929" w:rsidRDefault="00D34929" w:rsidP="00FE3A44">
      <w:pPr>
        <w:spacing w:after="0" w:line="240" w:lineRule="auto"/>
      </w:pPr>
      <w:r>
        <w:separator/>
      </w:r>
    </w:p>
  </w:footnote>
  <w:footnote w:type="continuationSeparator" w:id="0">
    <w:p w14:paraId="334E5A62" w14:textId="77777777" w:rsidR="00D34929" w:rsidRDefault="00D34929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F21C2E"/>
    <w:multiLevelType w:val="hybridMultilevel"/>
    <w:tmpl w:val="A96A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A836F5"/>
    <w:multiLevelType w:val="hybridMultilevel"/>
    <w:tmpl w:val="307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B216701"/>
    <w:multiLevelType w:val="hybridMultilevel"/>
    <w:tmpl w:val="4BD6E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05D5A"/>
    <w:multiLevelType w:val="hybridMultilevel"/>
    <w:tmpl w:val="A716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1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5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93866"/>
    <w:rsid w:val="002C553C"/>
    <w:rsid w:val="00325D3D"/>
    <w:rsid w:val="00391CCF"/>
    <w:rsid w:val="003A7D6B"/>
    <w:rsid w:val="003E3C37"/>
    <w:rsid w:val="003E3E64"/>
    <w:rsid w:val="004843FE"/>
    <w:rsid w:val="004C548F"/>
    <w:rsid w:val="004F0E2E"/>
    <w:rsid w:val="004F6197"/>
    <w:rsid w:val="005652B4"/>
    <w:rsid w:val="0058627A"/>
    <w:rsid w:val="005A2D7A"/>
    <w:rsid w:val="005B220C"/>
    <w:rsid w:val="00635FE4"/>
    <w:rsid w:val="00660470"/>
    <w:rsid w:val="006B3FA3"/>
    <w:rsid w:val="006F04EB"/>
    <w:rsid w:val="007F7A48"/>
    <w:rsid w:val="008758B5"/>
    <w:rsid w:val="008803C1"/>
    <w:rsid w:val="008D0672"/>
    <w:rsid w:val="0093488B"/>
    <w:rsid w:val="0094405B"/>
    <w:rsid w:val="00962331"/>
    <w:rsid w:val="0096374A"/>
    <w:rsid w:val="0096732B"/>
    <w:rsid w:val="00972F7B"/>
    <w:rsid w:val="00974020"/>
    <w:rsid w:val="009A2083"/>
    <w:rsid w:val="00A23AD9"/>
    <w:rsid w:val="00B33815"/>
    <w:rsid w:val="00B44D7F"/>
    <w:rsid w:val="00B83A0B"/>
    <w:rsid w:val="00C419BB"/>
    <w:rsid w:val="00C614E3"/>
    <w:rsid w:val="00C914D2"/>
    <w:rsid w:val="00D12155"/>
    <w:rsid w:val="00D34929"/>
    <w:rsid w:val="00D47AF8"/>
    <w:rsid w:val="00DE1515"/>
    <w:rsid w:val="00E31092"/>
    <w:rsid w:val="00E931F0"/>
    <w:rsid w:val="00F52DF0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50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12</cp:revision>
  <dcterms:created xsi:type="dcterms:W3CDTF">2021-09-03T07:15:00Z</dcterms:created>
  <dcterms:modified xsi:type="dcterms:W3CDTF">2021-11-07T22:25:00Z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