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40199990" w:rsidR="00FE3A44" w:rsidRDefault="005652B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2D6BA2CA">
            <wp:simplePos x="0" y="0"/>
            <wp:positionH relativeFrom="page">
              <wp:posOffset>2082800</wp:posOffset>
            </wp:positionH>
            <wp:positionV relativeFrom="page">
              <wp:posOffset>416560</wp:posOffset>
            </wp:positionV>
            <wp:extent cx="3600450" cy="112731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12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1AA17BDD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40836C23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167AC47C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68F4782E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13C9853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4ADFD318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1B09AA">
        <w:rPr>
          <w:rFonts w:eastAsia="Arial" w:cs="Times New Roman"/>
          <w:b/>
          <w:bCs/>
          <w:szCs w:val="28"/>
          <w:lang w:eastAsia="ru-RU"/>
        </w:rPr>
        <w:t>Операционные системы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25FD5656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110A4017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1B09AA">
        <w:rPr>
          <w:rFonts w:eastAsia="Arial" w:cs="Times New Roman"/>
          <w:b/>
          <w:bCs/>
          <w:szCs w:val="28"/>
          <w:lang w:eastAsia="ru-RU"/>
        </w:rPr>
        <w:t xml:space="preserve">Практическая работа </w:t>
      </w:r>
      <w:r w:rsidR="008758B5">
        <w:rPr>
          <w:rFonts w:eastAsia="Arial" w:cs="Times New Roman"/>
          <w:b/>
          <w:bCs/>
          <w:szCs w:val="28"/>
          <w:lang w:eastAsia="ru-RU"/>
        </w:rPr>
        <w:t>5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2423F350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33DE3A5E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28DADFD8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1B09AA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0D091361" w14:textId="31C2C6F2" w:rsidR="00A23AD9" w:rsidRDefault="00FE3A44" w:rsidP="00391CCF">
      <w:pPr>
        <w:pStyle w:val="11"/>
      </w:pPr>
      <w:r>
        <w:br w:type="page"/>
      </w:r>
      <w:r w:rsidR="00391CCF">
        <w:lastRenderedPageBreak/>
        <w:t>Ход работы</w:t>
      </w:r>
    </w:p>
    <w:p w14:paraId="79AF35B9" w14:textId="46FCC0F1" w:rsidR="006B3FA3" w:rsidRDefault="008758B5" w:rsidP="007F7A48">
      <w:pPr>
        <w:pStyle w:val="a"/>
      </w:pPr>
      <w:r w:rsidRPr="008758B5">
        <w:t>Отображение справочных страниц с помощью командной строки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B6BA096" wp14:editId="5B67F48E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3600450" cy="2183236"/>
            <wp:effectExtent l="0" t="0" r="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83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0B463" w14:textId="2D56DD50" w:rsidR="008758B5" w:rsidRDefault="008758B5" w:rsidP="007F7A48">
      <w:pPr>
        <w:pStyle w:val="a"/>
      </w:pPr>
      <w:r w:rsidRPr="008758B5">
        <w:drawing>
          <wp:anchor distT="0" distB="0" distL="114300" distR="114300" simplePos="0" relativeHeight="251674624" behindDoc="0" locked="0" layoutInCell="1" allowOverlap="1" wp14:anchorId="20132507" wp14:editId="6404D858">
            <wp:simplePos x="0" y="0"/>
            <wp:positionH relativeFrom="margin">
              <wp:align>center</wp:align>
            </wp:positionH>
            <wp:positionV relativeFrom="paragraph">
              <wp:posOffset>5812790</wp:posOffset>
            </wp:positionV>
            <wp:extent cx="3600450" cy="414020"/>
            <wp:effectExtent l="0" t="0" r="0" b="508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58B5">
        <w:drawing>
          <wp:anchor distT="0" distB="0" distL="114300" distR="114300" simplePos="0" relativeHeight="251673600" behindDoc="0" locked="0" layoutInCell="1" allowOverlap="1" wp14:anchorId="477A9B59" wp14:editId="13557B00">
            <wp:simplePos x="0" y="0"/>
            <wp:positionH relativeFrom="margin">
              <wp:align>center</wp:align>
            </wp:positionH>
            <wp:positionV relativeFrom="page">
              <wp:posOffset>6348095</wp:posOffset>
            </wp:positionV>
            <wp:extent cx="3600450" cy="683895"/>
            <wp:effectExtent l="0" t="0" r="0" b="190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8B5">
        <w:drawing>
          <wp:anchor distT="0" distB="0" distL="114300" distR="114300" simplePos="0" relativeHeight="251672576" behindDoc="0" locked="0" layoutInCell="1" allowOverlap="1" wp14:anchorId="7102C229" wp14:editId="016F743A">
            <wp:simplePos x="0" y="0"/>
            <wp:positionH relativeFrom="margin">
              <wp:align>center</wp:align>
            </wp:positionH>
            <wp:positionV relativeFrom="page">
              <wp:posOffset>6030208</wp:posOffset>
            </wp:positionV>
            <wp:extent cx="3600450" cy="23304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8B5">
        <w:drawing>
          <wp:anchor distT="0" distB="0" distL="114300" distR="114300" simplePos="0" relativeHeight="251671552" behindDoc="0" locked="0" layoutInCell="1" allowOverlap="1" wp14:anchorId="172684B3" wp14:editId="185C6A90">
            <wp:simplePos x="0" y="0"/>
            <wp:positionH relativeFrom="margin">
              <wp:align>center</wp:align>
            </wp:positionH>
            <wp:positionV relativeFrom="page">
              <wp:posOffset>5624443</wp:posOffset>
            </wp:positionV>
            <wp:extent cx="3600450" cy="337820"/>
            <wp:effectExtent l="0" t="0" r="0" b="508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8B5">
        <w:drawing>
          <wp:anchor distT="0" distB="0" distL="114300" distR="114300" simplePos="0" relativeHeight="251678720" behindDoc="0" locked="0" layoutInCell="1" allowOverlap="1" wp14:anchorId="7378AD35" wp14:editId="242F163D">
            <wp:simplePos x="0" y="0"/>
            <wp:positionH relativeFrom="margin">
              <wp:align>center</wp:align>
            </wp:positionH>
            <wp:positionV relativeFrom="paragraph">
              <wp:posOffset>4038490</wp:posOffset>
            </wp:positionV>
            <wp:extent cx="3600450" cy="200660"/>
            <wp:effectExtent l="0" t="0" r="0" b="889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58B5">
        <w:drawing>
          <wp:anchor distT="0" distB="0" distL="114300" distR="114300" simplePos="0" relativeHeight="251677696" behindDoc="0" locked="0" layoutInCell="1" allowOverlap="1" wp14:anchorId="60740A7A" wp14:editId="60DF3F82">
            <wp:simplePos x="0" y="0"/>
            <wp:positionH relativeFrom="margin">
              <wp:align>center</wp:align>
            </wp:positionH>
            <wp:positionV relativeFrom="paragraph">
              <wp:posOffset>3633111</wp:posOffset>
            </wp:positionV>
            <wp:extent cx="3600450" cy="31115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58B5">
        <w:drawing>
          <wp:anchor distT="0" distB="0" distL="114300" distR="114300" simplePos="0" relativeHeight="251676672" behindDoc="0" locked="0" layoutInCell="1" allowOverlap="1" wp14:anchorId="695D6C38" wp14:editId="224BC4C6">
            <wp:simplePos x="0" y="0"/>
            <wp:positionH relativeFrom="margin">
              <wp:align>center</wp:align>
            </wp:positionH>
            <wp:positionV relativeFrom="paragraph">
              <wp:posOffset>3148799</wp:posOffset>
            </wp:positionV>
            <wp:extent cx="3600450" cy="386715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58B5">
        <w:drawing>
          <wp:anchor distT="0" distB="0" distL="114300" distR="114300" simplePos="0" relativeHeight="251675648" behindDoc="0" locked="0" layoutInCell="1" allowOverlap="1" wp14:anchorId="69A2936C" wp14:editId="1592C47C">
            <wp:simplePos x="0" y="0"/>
            <wp:positionH relativeFrom="margin">
              <wp:align>center</wp:align>
            </wp:positionH>
            <wp:positionV relativeFrom="paragraph">
              <wp:posOffset>2345055</wp:posOffset>
            </wp:positionV>
            <wp:extent cx="3600450" cy="742315"/>
            <wp:effectExtent l="0" t="0" r="0" b="63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58B5">
        <w:t>Создание и изменение каталогов</w:t>
      </w:r>
    </w:p>
    <w:p w14:paraId="1696AC26" w14:textId="3B81AA33" w:rsidR="008758B5" w:rsidRDefault="008758B5" w:rsidP="008758B5">
      <w:r>
        <w:br w:type="page"/>
      </w:r>
    </w:p>
    <w:p w14:paraId="6A065705" w14:textId="257CFAC6" w:rsidR="008758B5" w:rsidRDefault="008758B5" w:rsidP="007F7A48">
      <w:pPr>
        <w:pStyle w:val="a"/>
      </w:pPr>
      <w:r w:rsidRPr="008758B5">
        <w:lastRenderedPageBreak/>
        <w:drawing>
          <wp:anchor distT="0" distB="0" distL="114300" distR="114300" simplePos="0" relativeHeight="251683840" behindDoc="0" locked="0" layoutInCell="1" allowOverlap="1" wp14:anchorId="1B0821DC" wp14:editId="48BF1479">
            <wp:simplePos x="0" y="0"/>
            <wp:positionH relativeFrom="margin">
              <wp:align>center</wp:align>
            </wp:positionH>
            <wp:positionV relativeFrom="paragraph">
              <wp:posOffset>1509782</wp:posOffset>
            </wp:positionV>
            <wp:extent cx="3600450" cy="738703"/>
            <wp:effectExtent l="0" t="0" r="0" b="444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38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58B5">
        <w:drawing>
          <wp:anchor distT="0" distB="0" distL="114300" distR="114300" simplePos="0" relativeHeight="251682816" behindDoc="0" locked="0" layoutInCell="1" allowOverlap="1" wp14:anchorId="45283FD3" wp14:editId="671D41EF">
            <wp:simplePos x="0" y="0"/>
            <wp:positionH relativeFrom="margin">
              <wp:align>center</wp:align>
            </wp:positionH>
            <wp:positionV relativeFrom="paragraph">
              <wp:posOffset>1143525</wp:posOffset>
            </wp:positionV>
            <wp:extent cx="3600450" cy="30943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0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58B5">
        <w:drawing>
          <wp:anchor distT="0" distB="0" distL="114300" distR="114300" simplePos="0" relativeHeight="251681792" behindDoc="0" locked="0" layoutInCell="1" allowOverlap="1" wp14:anchorId="1F7B7FD6" wp14:editId="1967E03B">
            <wp:simplePos x="0" y="0"/>
            <wp:positionH relativeFrom="margin">
              <wp:align>center</wp:align>
            </wp:positionH>
            <wp:positionV relativeFrom="paragraph">
              <wp:posOffset>611339</wp:posOffset>
            </wp:positionV>
            <wp:extent cx="3600450" cy="446833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46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58B5">
        <w:t>Создание текстовых файлов</w:t>
      </w:r>
      <w:r w:rsidRPr="008758B5">
        <w:drawing>
          <wp:anchor distT="0" distB="0" distL="114300" distR="114300" simplePos="0" relativeHeight="251680768" behindDoc="0" locked="0" layoutInCell="1" allowOverlap="1" wp14:anchorId="46999BEC" wp14:editId="48008B32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3600450" cy="204750"/>
            <wp:effectExtent l="0" t="0" r="0" b="508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35BFF2" w14:textId="4C37B1F7" w:rsidR="008758B5" w:rsidRDefault="008758B5" w:rsidP="007F7A48">
      <w:pPr>
        <w:pStyle w:val="a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B424A31" wp14:editId="2BA43955">
            <wp:simplePos x="0" y="0"/>
            <wp:positionH relativeFrom="margin">
              <wp:align>center</wp:align>
            </wp:positionH>
            <wp:positionV relativeFrom="paragraph">
              <wp:posOffset>2180590</wp:posOffset>
            </wp:positionV>
            <wp:extent cx="3600450" cy="201930"/>
            <wp:effectExtent l="0" t="0" r="0" b="762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58B5">
        <w:t>Копирование, удаление и перенос файлов</w:t>
      </w:r>
    </w:p>
    <w:p w14:paraId="2EC23B79" w14:textId="7EF282D7" w:rsidR="008758B5" w:rsidRDefault="008758B5" w:rsidP="007F7A48">
      <w:pPr>
        <w:pStyle w:val="a"/>
      </w:pPr>
      <w:r w:rsidRPr="008758B5">
        <w:t>Удаление каталогов</w: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3892633F" wp14:editId="47AF6FAC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3600450" cy="454821"/>
            <wp:effectExtent l="0" t="0" r="0" b="254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54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9CA66D" w14:textId="3DDFAD15" w:rsidR="008758B5" w:rsidRDefault="008758B5" w:rsidP="008758B5">
      <w:pPr>
        <w:pStyle w:val="a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D603A5A" wp14:editId="53110322">
            <wp:simplePos x="0" y="0"/>
            <wp:positionH relativeFrom="margin">
              <wp:align>center</wp:align>
            </wp:positionH>
            <wp:positionV relativeFrom="paragraph">
              <wp:posOffset>656065</wp:posOffset>
            </wp:positionV>
            <wp:extent cx="3600450" cy="791676"/>
            <wp:effectExtent l="0" t="0" r="0" b="889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91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Вывод строк, соответствующих регулярному выражению </w:t>
      </w:r>
    </w:p>
    <w:p w14:paraId="0D7B84A7" w14:textId="06BE8D35" w:rsidR="008758B5" w:rsidRDefault="008758B5" w:rsidP="007F7A48">
      <w:pPr>
        <w:pStyle w:val="a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5F33CF5" wp14:editId="20989D25">
            <wp:simplePos x="0" y="0"/>
            <wp:positionH relativeFrom="margin">
              <wp:align>center</wp:align>
            </wp:positionH>
            <wp:positionV relativeFrom="paragraph">
              <wp:posOffset>1036320</wp:posOffset>
            </wp:positionV>
            <wp:extent cx="3600450" cy="988060"/>
            <wp:effectExtent l="0" t="0" r="0" b="2540"/>
            <wp:wrapTopAndBottom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58B5">
        <w:t>Изменение пароля для входа</w:t>
      </w:r>
    </w:p>
    <w:p w14:paraId="0B0F75A0" w14:textId="5EFAA94E" w:rsidR="008758B5" w:rsidRPr="00391CCF" w:rsidRDefault="008758B5" w:rsidP="007F7A48">
      <w:pPr>
        <w:pStyle w:val="a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282B9289" wp14:editId="513DEB5A">
            <wp:simplePos x="0" y="0"/>
            <wp:positionH relativeFrom="margin">
              <wp:align>center</wp:align>
            </wp:positionH>
            <wp:positionV relativeFrom="paragraph">
              <wp:posOffset>1226295</wp:posOffset>
            </wp:positionV>
            <wp:extent cx="3600450" cy="377172"/>
            <wp:effectExtent l="0" t="0" r="0" b="4445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77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58B5">
        <w:t xml:space="preserve">Использование команды </w:t>
      </w:r>
      <w:proofErr w:type="spellStart"/>
      <w:r w:rsidRPr="008758B5">
        <w:t>shutdown</w:t>
      </w:r>
      <w:proofErr w:type="spellEnd"/>
    </w:p>
    <w:sectPr w:rsidR="008758B5" w:rsidRPr="00391CCF" w:rsidSect="00FE3A44">
      <w:footerReference w:type="default" r:id="rId29"/>
      <w:footerReference w:type="first" r:id="rId30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1F8AD" w14:textId="77777777" w:rsidR="008D0672" w:rsidRDefault="008D0672" w:rsidP="00FE3A44">
      <w:pPr>
        <w:spacing w:after="0" w:line="240" w:lineRule="auto"/>
      </w:pPr>
      <w:r>
        <w:separator/>
      </w:r>
    </w:p>
  </w:endnote>
  <w:endnote w:type="continuationSeparator" w:id="0">
    <w:p w14:paraId="21DED78E" w14:textId="77777777" w:rsidR="008D0672" w:rsidRDefault="008D0672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43C04" w14:textId="77777777" w:rsidR="008D0672" w:rsidRDefault="008D0672" w:rsidP="00FE3A44">
      <w:pPr>
        <w:spacing w:after="0" w:line="240" w:lineRule="auto"/>
      </w:pPr>
      <w:r>
        <w:separator/>
      </w:r>
    </w:p>
  </w:footnote>
  <w:footnote w:type="continuationSeparator" w:id="0">
    <w:p w14:paraId="28441968" w14:textId="77777777" w:rsidR="008D0672" w:rsidRDefault="008D0672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BF21C2E"/>
    <w:multiLevelType w:val="hybridMultilevel"/>
    <w:tmpl w:val="A96AE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7A836F5"/>
    <w:multiLevelType w:val="hybridMultilevel"/>
    <w:tmpl w:val="30720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B216701"/>
    <w:multiLevelType w:val="hybridMultilevel"/>
    <w:tmpl w:val="4BD6E4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05D5A"/>
    <w:multiLevelType w:val="hybridMultilevel"/>
    <w:tmpl w:val="A71698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12"/>
  </w:num>
  <w:num w:numId="5">
    <w:abstractNumId w:val="1"/>
  </w:num>
  <w:num w:numId="6">
    <w:abstractNumId w:val="14"/>
  </w:num>
  <w:num w:numId="7">
    <w:abstractNumId w:val="8"/>
  </w:num>
  <w:num w:numId="8">
    <w:abstractNumId w:val="4"/>
  </w:num>
  <w:num w:numId="9">
    <w:abstractNumId w:val="7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15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B09AA"/>
    <w:rsid w:val="001C5786"/>
    <w:rsid w:val="00293866"/>
    <w:rsid w:val="002C553C"/>
    <w:rsid w:val="00325D3D"/>
    <w:rsid w:val="00391CCF"/>
    <w:rsid w:val="003A7D6B"/>
    <w:rsid w:val="003E3C37"/>
    <w:rsid w:val="003E3E64"/>
    <w:rsid w:val="004843FE"/>
    <w:rsid w:val="004C548F"/>
    <w:rsid w:val="004F0E2E"/>
    <w:rsid w:val="004F6197"/>
    <w:rsid w:val="005652B4"/>
    <w:rsid w:val="0058627A"/>
    <w:rsid w:val="005A2D7A"/>
    <w:rsid w:val="005B220C"/>
    <w:rsid w:val="00635FE4"/>
    <w:rsid w:val="006B3FA3"/>
    <w:rsid w:val="006F04EB"/>
    <w:rsid w:val="007F7A48"/>
    <w:rsid w:val="008758B5"/>
    <w:rsid w:val="008803C1"/>
    <w:rsid w:val="008D0672"/>
    <w:rsid w:val="0094405B"/>
    <w:rsid w:val="00962331"/>
    <w:rsid w:val="0096374A"/>
    <w:rsid w:val="0096732B"/>
    <w:rsid w:val="00972F7B"/>
    <w:rsid w:val="00974020"/>
    <w:rsid w:val="009A2083"/>
    <w:rsid w:val="00A23AD9"/>
    <w:rsid w:val="00B33815"/>
    <w:rsid w:val="00B44D7F"/>
    <w:rsid w:val="00B83A0B"/>
    <w:rsid w:val="00C419BB"/>
    <w:rsid w:val="00C614E3"/>
    <w:rsid w:val="00C914D2"/>
    <w:rsid w:val="00D12155"/>
    <w:rsid w:val="00D47AF8"/>
    <w:rsid w:val="00DE1515"/>
    <w:rsid w:val="00E31092"/>
    <w:rsid w:val="00E931F0"/>
    <w:rsid w:val="00F52DF0"/>
    <w:rsid w:val="00F77AA8"/>
    <w:rsid w:val="00F916BA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391CCF"/>
    <w:pPr>
      <w:numPr>
        <w:numId w:val="12"/>
      </w:numPr>
    </w:pPr>
  </w:style>
  <w:style w:type="character" w:customStyle="1" w:styleId="a4">
    <w:name w:val="Абзац Знак"/>
    <w:basedOn w:val="a1"/>
    <w:link w:val="a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50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11</cp:revision>
  <dcterms:created xsi:type="dcterms:W3CDTF">2021-09-03T07:15:00Z</dcterms:created>
  <dcterms:modified xsi:type="dcterms:W3CDTF">2021-11-07T22:04:00Z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