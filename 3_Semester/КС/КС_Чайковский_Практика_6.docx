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7B7785C1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391CCF">
        <w:rPr>
          <w:rFonts w:eastAsia="Arial" w:cs="Times New Roman"/>
          <w:b/>
          <w:bCs/>
          <w:szCs w:val="28"/>
          <w:lang w:eastAsia="ru-RU"/>
        </w:rPr>
        <w:t>Компьютерные сети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3DC6AD96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B94B04">
        <w:rPr>
          <w:rFonts w:eastAsia="Arial" w:cs="Times New Roman"/>
          <w:b/>
          <w:bCs/>
          <w:szCs w:val="28"/>
          <w:lang w:eastAsia="ru-RU"/>
        </w:rPr>
        <w:t>Практическая работа 6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2587250B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7760EF" w:rsidRPr="00226028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0D091361" w14:textId="2880590C" w:rsidR="00A23AD9" w:rsidRDefault="00FE3A44" w:rsidP="00391CCF">
      <w:pPr>
        <w:pStyle w:val="11"/>
      </w:pPr>
      <w:r>
        <w:br w:type="page"/>
      </w:r>
      <w:r w:rsidR="00391CCF">
        <w:lastRenderedPageBreak/>
        <w:t>Ход работы</w:t>
      </w:r>
    </w:p>
    <w:p w14:paraId="41B3229B" w14:textId="1508900F" w:rsidR="00D933E9" w:rsidRPr="00391CCF" w:rsidRDefault="007722E1" w:rsidP="00B3753A">
      <w:pPr>
        <w:pStyle w:val="a"/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7A759483" wp14:editId="048B5A3B">
            <wp:simplePos x="0" y="0"/>
            <wp:positionH relativeFrom="margin">
              <wp:align>center</wp:align>
            </wp:positionH>
            <wp:positionV relativeFrom="paragraph">
              <wp:posOffset>335404</wp:posOffset>
            </wp:positionV>
            <wp:extent cx="3600000" cy="1853683"/>
            <wp:effectExtent l="0" t="0" r="63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53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5A3">
        <w:t>Выполнил задание</w:t>
      </w:r>
    </w:p>
    <w:sectPr w:rsidR="00D933E9" w:rsidRPr="00391CCF" w:rsidSect="00FE3A44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73D06" w14:textId="77777777" w:rsidR="005017A2" w:rsidRDefault="005017A2" w:rsidP="00FE3A44">
      <w:pPr>
        <w:spacing w:after="0" w:line="240" w:lineRule="auto"/>
      </w:pPr>
      <w:r>
        <w:separator/>
      </w:r>
    </w:p>
  </w:endnote>
  <w:endnote w:type="continuationSeparator" w:id="0">
    <w:p w14:paraId="4197EE02" w14:textId="77777777" w:rsidR="005017A2" w:rsidRDefault="005017A2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D1ADB" w14:textId="77777777" w:rsidR="005017A2" w:rsidRDefault="005017A2" w:rsidP="00FE3A44">
      <w:pPr>
        <w:spacing w:after="0" w:line="240" w:lineRule="auto"/>
      </w:pPr>
      <w:r>
        <w:separator/>
      </w:r>
    </w:p>
  </w:footnote>
  <w:footnote w:type="continuationSeparator" w:id="0">
    <w:p w14:paraId="1B02E61D" w14:textId="77777777" w:rsidR="005017A2" w:rsidRDefault="005017A2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pStyle w:val="a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9"/>
  </w:num>
  <w:num w:numId="5">
    <w:abstractNumId w:val="1"/>
  </w:num>
  <w:num w:numId="6">
    <w:abstractNumId w:val="11"/>
  </w:num>
  <w:num w:numId="7">
    <w:abstractNumId w:val="6"/>
  </w:num>
  <w:num w:numId="8">
    <w:abstractNumId w:val="3"/>
  </w:num>
  <w:num w:numId="9">
    <w:abstractNumId w:val="5"/>
  </w:num>
  <w:num w:numId="10">
    <w:abstractNumId w:val="4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11331A"/>
    <w:rsid w:val="00125F66"/>
    <w:rsid w:val="001639A1"/>
    <w:rsid w:val="001C5786"/>
    <w:rsid w:val="00226028"/>
    <w:rsid w:val="002C553C"/>
    <w:rsid w:val="00325D3D"/>
    <w:rsid w:val="00391CCF"/>
    <w:rsid w:val="003A7D6B"/>
    <w:rsid w:val="003E3E64"/>
    <w:rsid w:val="00461929"/>
    <w:rsid w:val="004843FE"/>
    <w:rsid w:val="004C548F"/>
    <w:rsid w:val="004F0E2E"/>
    <w:rsid w:val="005017A2"/>
    <w:rsid w:val="005A2D7A"/>
    <w:rsid w:val="005B220C"/>
    <w:rsid w:val="006B4CFB"/>
    <w:rsid w:val="006C6643"/>
    <w:rsid w:val="006F04EB"/>
    <w:rsid w:val="007722E1"/>
    <w:rsid w:val="007760EF"/>
    <w:rsid w:val="00797D74"/>
    <w:rsid w:val="008517EF"/>
    <w:rsid w:val="0094405B"/>
    <w:rsid w:val="00962331"/>
    <w:rsid w:val="0096374A"/>
    <w:rsid w:val="00972F7B"/>
    <w:rsid w:val="00974020"/>
    <w:rsid w:val="009A2000"/>
    <w:rsid w:val="00A23AD9"/>
    <w:rsid w:val="00A365A3"/>
    <w:rsid w:val="00AF38A8"/>
    <w:rsid w:val="00B33815"/>
    <w:rsid w:val="00B3753A"/>
    <w:rsid w:val="00B44D7F"/>
    <w:rsid w:val="00B94B04"/>
    <w:rsid w:val="00C614E3"/>
    <w:rsid w:val="00C7283E"/>
    <w:rsid w:val="00C914D2"/>
    <w:rsid w:val="00CA6F70"/>
    <w:rsid w:val="00CE5F42"/>
    <w:rsid w:val="00D12155"/>
    <w:rsid w:val="00D47AF8"/>
    <w:rsid w:val="00D933E9"/>
    <w:rsid w:val="00DE1515"/>
    <w:rsid w:val="00E31092"/>
    <w:rsid w:val="00F77AA8"/>
    <w:rsid w:val="00F916BA"/>
    <w:rsid w:val="00FD64F3"/>
    <w:rsid w:val="00FD6B5D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Абзац"/>
    <w:basedOn w:val="a0"/>
    <w:link w:val="a4"/>
    <w:autoRedefine/>
    <w:qFormat/>
    <w:rsid w:val="00391CCF"/>
    <w:pPr>
      <w:numPr>
        <w:numId w:val="12"/>
      </w:numPr>
    </w:pPr>
  </w:style>
  <w:style w:type="character" w:customStyle="1" w:styleId="a4">
    <w:name w:val="Абзац Знак"/>
    <w:basedOn w:val="a1"/>
    <w:link w:val="a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1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125F66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1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1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133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11</cp:revision>
  <dcterms:created xsi:type="dcterms:W3CDTF">2021-09-03T07:15:00Z</dcterms:created>
  <dcterms:modified xsi:type="dcterms:W3CDTF">2021-11-07T13:10:00Z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