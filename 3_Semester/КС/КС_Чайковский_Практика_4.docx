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7B7785C1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391CCF">
        <w:rPr>
          <w:rFonts w:eastAsia="Arial" w:cs="Times New Roman"/>
          <w:b/>
          <w:bCs/>
          <w:szCs w:val="28"/>
          <w:lang w:eastAsia="ru-RU"/>
        </w:rPr>
        <w:t>Компьютерные сети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0EA479D4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583A7C" w:rsidRPr="00583A7C">
        <w:rPr>
          <w:rFonts w:eastAsia="Arial" w:cs="Times New Roman"/>
          <w:b/>
          <w:bCs/>
          <w:szCs w:val="28"/>
          <w:lang w:eastAsia="ru-RU"/>
        </w:rPr>
        <w:t>Практическое применение NetCracker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2587250B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7760EF" w:rsidRPr="00226028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0D091361" w14:textId="2880590C" w:rsidR="00A23AD9" w:rsidRDefault="00FE3A44" w:rsidP="00391CCF">
      <w:pPr>
        <w:pStyle w:val="11"/>
      </w:pPr>
      <w:r>
        <w:br w:type="page"/>
      </w:r>
      <w:r w:rsidR="00391CCF">
        <w:lastRenderedPageBreak/>
        <w:t>Ход работы</w:t>
      </w:r>
    </w:p>
    <w:p w14:paraId="13EAADDD" w14:textId="13E27BFF" w:rsidR="00FD6B5D" w:rsidRDefault="00FD6B5D" w:rsidP="00B3753A">
      <w:pPr>
        <w:pStyle w:val="a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B9E9A3C" wp14:editId="25157ADE">
            <wp:simplePos x="0" y="0"/>
            <wp:positionH relativeFrom="margin">
              <wp:align>center</wp:align>
            </wp:positionH>
            <wp:positionV relativeFrom="paragraph">
              <wp:posOffset>276504</wp:posOffset>
            </wp:positionV>
            <wp:extent cx="3600000" cy="2380118"/>
            <wp:effectExtent l="0" t="0" r="635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80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1</w:t>
      </w:r>
    </w:p>
    <w:p w14:paraId="67ACB935" w14:textId="250637A7" w:rsidR="008517EF" w:rsidRDefault="00FD6B5D" w:rsidP="00B3753A">
      <w:pPr>
        <w:pStyle w:val="a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736AB94" wp14:editId="4526A3DC">
            <wp:simplePos x="0" y="0"/>
            <wp:positionH relativeFrom="margin">
              <wp:align>center</wp:align>
            </wp:positionH>
            <wp:positionV relativeFrom="paragraph">
              <wp:posOffset>2614854</wp:posOffset>
            </wp:positionV>
            <wp:extent cx="3600000" cy="1279145"/>
            <wp:effectExtent l="0" t="0" r="63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2</w:t>
      </w:r>
    </w:p>
    <w:p w14:paraId="463A3EBB" w14:textId="4D41E940" w:rsidR="00CE5F42" w:rsidRDefault="00FD6B5D" w:rsidP="00B3753A">
      <w:pPr>
        <w:pStyle w:val="a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1B0B0F5" wp14:editId="6F498775">
            <wp:simplePos x="0" y="0"/>
            <wp:positionH relativeFrom="margin">
              <wp:align>center</wp:align>
            </wp:positionH>
            <wp:positionV relativeFrom="paragraph">
              <wp:posOffset>1491488</wp:posOffset>
            </wp:positionV>
            <wp:extent cx="3600000" cy="1276836"/>
            <wp:effectExtent l="0" t="0" r="63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76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3</w:t>
      </w:r>
    </w:p>
    <w:p w14:paraId="5FD18FAA" w14:textId="04DE7B9A" w:rsidR="00FD6B5D" w:rsidRDefault="00CE5F42" w:rsidP="00CE5F42">
      <w:r>
        <w:br w:type="page"/>
      </w:r>
    </w:p>
    <w:p w14:paraId="2F21C6E1" w14:textId="01F5D306" w:rsidR="00FD6B5D" w:rsidRDefault="00CE5F42" w:rsidP="00B3753A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05D30D0" wp14:editId="676560E7">
            <wp:simplePos x="0" y="0"/>
            <wp:positionH relativeFrom="margin">
              <wp:align>center</wp:align>
            </wp:positionH>
            <wp:positionV relativeFrom="paragraph">
              <wp:posOffset>269646</wp:posOffset>
            </wp:positionV>
            <wp:extent cx="3600000" cy="2929642"/>
            <wp:effectExtent l="0" t="0" r="635" b="444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29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B5D">
        <w:t>Выполнил задание 4</w:t>
      </w:r>
    </w:p>
    <w:p w14:paraId="28799F4D" w14:textId="7CAC2282" w:rsidR="00CE5F42" w:rsidRDefault="00D933E9" w:rsidP="00B3753A">
      <w:pPr>
        <w:pStyle w:val="a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4236FF7" wp14:editId="070461B7">
            <wp:simplePos x="0" y="0"/>
            <wp:positionH relativeFrom="margin">
              <wp:align>center</wp:align>
            </wp:positionH>
            <wp:positionV relativeFrom="paragraph">
              <wp:posOffset>3145054</wp:posOffset>
            </wp:positionV>
            <wp:extent cx="3600000" cy="2186937"/>
            <wp:effectExtent l="0" t="0" r="635" b="444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86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F42">
        <w:t>Выполнил задание 5</w:t>
      </w:r>
    </w:p>
    <w:p w14:paraId="41B3229B" w14:textId="72B4D354" w:rsidR="00D933E9" w:rsidRPr="00391CCF" w:rsidRDefault="00D933E9" w:rsidP="00B3753A">
      <w:pPr>
        <w:pStyle w:val="a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BEDDD28" wp14:editId="3AC3A140">
            <wp:simplePos x="0" y="0"/>
            <wp:positionH relativeFrom="margin">
              <wp:align>center</wp:align>
            </wp:positionH>
            <wp:positionV relativeFrom="paragraph">
              <wp:posOffset>2368931</wp:posOffset>
            </wp:positionV>
            <wp:extent cx="2808605" cy="2812415"/>
            <wp:effectExtent l="0" t="0" r="0" b="698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6</w:t>
      </w:r>
    </w:p>
    <w:sectPr w:rsidR="00D933E9" w:rsidRPr="00391CCF" w:rsidSect="00FE3A44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E7E6F" w14:textId="77777777" w:rsidR="005C3F88" w:rsidRDefault="005C3F88" w:rsidP="00FE3A44">
      <w:pPr>
        <w:spacing w:after="0" w:line="240" w:lineRule="auto"/>
      </w:pPr>
      <w:r>
        <w:separator/>
      </w:r>
    </w:p>
  </w:endnote>
  <w:endnote w:type="continuationSeparator" w:id="0">
    <w:p w14:paraId="3C8E7869" w14:textId="77777777" w:rsidR="005C3F88" w:rsidRDefault="005C3F88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85787" w14:textId="77777777" w:rsidR="005C3F88" w:rsidRDefault="005C3F88" w:rsidP="00FE3A44">
      <w:pPr>
        <w:spacing w:after="0" w:line="240" w:lineRule="auto"/>
      </w:pPr>
      <w:r>
        <w:separator/>
      </w:r>
    </w:p>
  </w:footnote>
  <w:footnote w:type="continuationSeparator" w:id="0">
    <w:p w14:paraId="642EF540" w14:textId="77777777" w:rsidR="005C3F88" w:rsidRDefault="005C3F88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pStyle w:val="a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9"/>
  </w:num>
  <w:num w:numId="5">
    <w:abstractNumId w:val="1"/>
  </w:num>
  <w:num w:numId="6">
    <w:abstractNumId w:val="11"/>
  </w:num>
  <w:num w:numId="7">
    <w:abstractNumId w:val="6"/>
  </w:num>
  <w:num w:numId="8">
    <w:abstractNumId w:val="3"/>
  </w:num>
  <w:num w:numId="9">
    <w:abstractNumId w:val="5"/>
  </w:num>
  <w:num w:numId="10">
    <w:abstractNumId w:val="4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F66"/>
    <w:rsid w:val="001C5786"/>
    <w:rsid w:val="00226028"/>
    <w:rsid w:val="002C553C"/>
    <w:rsid w:val="00325D3D"/>
    <w:rsid w:val="00391CCF"/>
    <w:rsid w:val="003A7D6B"/>
    <w:rsid w:val="003E3E64"/>
    <w:rsid w:val="00461929"/>
    <w:rsid w:val="004843FE"/>
    <w:rsid w:val="004C548F"/>
    <w:rsid w:val="004F0E2E"/>
    <w:rsid w:val="00583A7C"/>
    <w:rsid w:val="005A2D7A"/>
    <w:rsid w:val="005B220C"/>
    <w:rsid w:val="005C3F88"/>
    <w:rsid w:val="006B4CFB"/>
    <w:rsid w:val="006F04EB"/>
    <w:rsid w:val="007760EF"/>
    <w:rsid w:val="00797D74"/>
    <w:rsid w:val="008517EF"/>
    <w:rsid w:val="0094405B"/>
    <w:rsid w:val="00962331"/>
    <w:rsid w:val="0096374A"/>
    <w:rsid w:val="00972F7B"/>
    <w:rsid w:val="00974020"/>
    <w:rsid w:val="009A2000"/>
    <w:rsid w:val="00A23AD9"/>
    <w:rsid w:val="00AF38A8"/>
    <w:rsid w:val="00B33815"/>
    <w:rsid w:val="00B3753A"/>
    <w:rsid w:val="00B44D7F"/>
    <w:rsid w:val="00C614E3"/>
    <w:rsid w:val="00C7283E"/>
    <w:rsid w:val="00C914D2"/>
    <w:rsid w:val="00CA6F70"/>
    <w:rsid w:val="00CE5F42"/>
    <w:rsid w:val="00D12155"/>
    <w:rsid w:val="00D47AF8"/>
    <w:rsid w:val="00D933E9"/>
    <w:rsid w:val="00DE1515"/>
    <w:rsid w:val="00E31092"/>
    <w:rsid w:val="00F77AA8"/>
    <w:rsid w:val="00F916BA"/>
    <w:rsid w:val="00FD64F3"/>
    <w:rsid w:val="00FD6B5D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391CCF"/>
    <w:pPr>
      <w:numPr>
        <w:numId w:val="12"/>
      </w:numPr>
    </w:pPr>
  </w:style>
  <w:style w:type="character" w:customStyle="1" w:styleId="a4">
    <w:name w:val="Абзац Знак"/>
    <w:basedOn w:val="a1"/>
    <w:link w:val="a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131</TotalTime>
  <Pages>3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8</cp:revision>
  <dcterms:created xsi:type="dcterms:W3CDTF">2021-09-03T07:15:00Z</dcterms:created>
  <dcterms:modified xsi:type="dcterms:W3CDTF">2021-10-01T06:31:00Z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