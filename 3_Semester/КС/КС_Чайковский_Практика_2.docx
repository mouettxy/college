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B7785C1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391CCF">
        <w:rPr>
          <w:rFonts w:eastAsia="Arial" w:cs="Times New Roman"/>
          <w:b/>
          <w:bCs/>
          <w:szCs w:val="28"/>
          <w:lang w:eastAsia="ru-RU"/>
        </w:rPr>
        <w:t>Компьютерные сети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2B3ED2FF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797D74" w:rsidRPr="00797D74">
        <w:rPr>
          <w:rFonts w:eastAsia="Arial" w:cs="Times New Roman"/>
          <w:b/>
          <w:bCs/>
          <w:szCs w:val="28"/>
          <w:lang w:eastAsia="ru-RU"/>
        </w:rPr>
        <w:t>Моделирование передачи данных в сети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студент 1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D091361" w14:textId="3F768EF6" w:rsidR="00A23AD9" w:rsidRDefault="00FE3A44" w:rsidP="00391CCF">
      <w:pPr>
        <w:pStyle w:val="11"/>
      </w:pPr>
      <w:r>
        <w:br w:type="page"/>
      </w:r>
      <w:r w:rsidR="00391CCF">
        <w:lastRenderedPageBreak/>
        <w:t>Ход работы</w:t>
      </w:r>
    </w:p>
    <w:p w14:paraId="37732000" w14:textId="6171E644" w:rsidR="0011331A" w:rsidRPr="00B3753A" w:rsidRDefault="00B3753A" w:rsidP="002C553C">
      <w:pPr>
        <w:pStyle w:val="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87239D9" wp14:editId="1120DF35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5035550" cy="29527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Открыл файл примера проекта </w:t>
      </w:r>
      <w:r>
        <w:rPr>
          <w:lang w:val="en-US"/>
        </w:rPr>
        <w:t>Router</w:t>
      </w:r>
      <w:r w:rsidRPr="00B3753A">
        <w:t>.</w:t>
      </w:r>
      <w:r>
        <w:rPr>
          <w:lang w:val="en-US"/>
        </w:rPr>
        <w:t>net</w:t>
      </w:r>
    </w:p>
    <w:p w14:paraId="1F54048F" w14:textId="4F27C9E9" w:rsidR="00B3753A" w:rsidRDefault="00B3753A" w:rsidP="002C553C">
      <w:pPr>
        <w:pStyle w:val="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5FFE4DD" wp14:editId="7F11C77E">
            <wp:simplePos x="0" y="0"/>
            <wp:positionH relativeFrom="margin">
              <wp:align>center</wp:align>
            </wp:positionH>
            <wp:positionV relativeFrom="paragraph">
              <wp:posOffset>3315335</wp:posOffset>
            </wp:positionV>
            <wp:extent cx="5076825" cy="2593975"/>
            <wp:effectExtent l="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Запустил передачу данных в сети</w:t>
      </w:r>
    </w:p>
    <w:p w14:paraId="1BB52E92" w14:textId="4054F2BE" w:rsidR="00B3753A" w:rsidRDefault="00B3753A" w:rsidP="002C553C">
      <w:pPr>
        <w:pStyle w:val="a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B3EDD5F" wp14:editId="11B74EC1">
            <wp:simplePos x="0" y="0"/>
            <wp:positionH relativeFrom="page">
              <wp:align>center</wp:align>
            </wp:positionH>
            <wp:positionV relativeFrom="paragraph">
              <wp:posOffset>2931795</wp:posOffset>
            </wp:positionV>
            <wp:extent cx="2693035" cy="209550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Задал статистические индикаторы для сети</w:t>
      </w:r>
    </w:p>
    <w:p w14:paraId="15F13872" w14:textId="00C27743" w:rsidR="00B3753A" w:rsidRPr="00B3753A" w:rsidRDefault="00B3753A" w:rsidP="002C553C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4D0A6435" wp14:editId="77C5F7DB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4400550" cy="1923415"/>
            <wp:effectExtent l="0" t="0" r="0" b="63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Создал произвольную задержку между пользовательскими </w:t>
      </w:r>
      <w:r>
        <w:rPr>
          <w:lang w:val="en-US"/>
        </w:rPr>
        <w:t>PC</w:t>
      </w:r>
    </w:p>
    <w:p w14:paraId="3F65EBA1" w14:textId="395C65ED" w:rsidR="00B3753A" w:rsidRPr="00B3753A" w:rsidRDefault="00B3753A" w:rsidP="00B3753A">
      <w:pPr>
        <w:pStyle w:val="a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8035F49" wp14:editId="317A3BFF">
            <wp:simplePos x="0" y="0"/>
            <wp:positionH relativeFrom="margin">
              <wp:align>center</wp:align>
            </wp:positionH>
            <wp:positionV relativeFrom="paragraph">
              <wp:posOffset>2230755</wp:posOffset>
            </wp:positionV>
            <wp:extent cx="3754755" cy="2657475"/>
            <wp:effectExtent l="0" t="0" r="0" b="952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Проверил задержку </w:t>
      </w:r>
      <w:r>
        <w:rPr>
          <w:lang w:val="en-US"/>
        </w:rPr>
        <w:t>Warm-up</w:t>
      </w:r>
    </w:p>
    <w:p w14:paraId="4A4C6116" w14:textId="4177CB2B" w:rsidR="00B3753A" w:rsidRDefault="00B3753A" w:rsidP="00B3753A">
      <w:pPr>
        <w:pStyle w:val="a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63FAA26" wp14:editId="31E5C627">
            <wp:simplePos x="0" y="0"/>
            <wp:positionH relativeFrom="margin">
              <wp:align>center</wp:align>
            </wp:positionH>
            <wp:positionV relativeFrom="paragraph">
              <wp:posOffset>2969260</wp:posOffset>
            </wp:positionV>
            <wp:extent cx="4209524" cy="2876190"/>
            <wp:effectExtent l="0" t="0" r="635" b="63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Изменил параметры </w:t>
      </w:r>
      <w:proofErr w:type="spellStart"/>
      <w:r>
        <w:t>анимаций</w:t>
      </w:r>
      <w:proofErr w:type="spellEnd"/>
    </w:p>
    <w:p w14:paraId="2BBA09CA" w14:textId="1B1643B5" w:rsidR="00B3753A" w:rsidRDefault="00B3753A" w:rsidP="00B3753A">
      <w:pPr>
        <w:pStyle w:val="a"/>
        <w:numPr>
          <w:ilvl w:val="0"/>
          <w:numId w:val="0"/>
        </w:numPr>
        <w:ind w:left="1287" w:hanging="360"/>
      </w:pPr>
    </w:p>
    <w:p w14:paraId="40302882" w14:textId="77777777" w:rsidR="00B3753A" w:rsidRDefault="00B3753A" w:rsidP="00B3753A">
      <w:pPr>
        <w:pStyle w:val="a"/>
        <w:numPr>
          <w:ilvl w:val="0"/>
          <w:numId w:val="0"/>
        </w:numPr>
        <w:ind w:left="1287" w:hanging="360"/>
      </w:pPr>
    </w:p>
    <w:p w14:paraId="29E496BE" w14:textId="44A3C7BE" w:rsidR="00B3753A" w:rsidRDefault="00B3753A" w:rsidP="00B3753A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72899774" wp14:editId="61819E53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4800600" cy="417957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Рассмотрел планирование </w:t>
      </w:r>
      <w:r>
        <w:rPr>
          <w:lang w:val="en-US"/>
        </w:rPr>
        <w:t xml:space="preserve">IP </w:t>
      </w:r>
      <w:r>
        <w:t>адресов</w:t>
      </w:r>
    </w:p>
    <w:p w14:paraId="5A32ABF3" w14:textId="77777777" w:rsidR="00B3753A" w:rsidRPr="00391CCF" w:rsidRDefault="00B3753A" w:rsidP="00B3753A">
      <w:pPr>
        <w:pStyle w:val="a"/>
      </w:pPr>
    </w:p>
    <w:sectPr w:rsidR="00B3753A" w:rsidRPr="00391CCF" w:rsidSect="00FE3A44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8ED9F" w14:textId="77777777" w:rsidR="00CA6F70" w:rsidRDefault="00CA6F70" w:rsidP="00FE3A44">
      <w:pPr>
        <w:spacing w:after="0" w:line="240" w:lineRule="auto"/>
      </w:pPr>
      <w:r>
        <w:separator/>
      </w:r>
    </w:p>
  </w:endnote>
  <w:endnote w:type="continuationSeparator" w:id="0">
    <w:p w14:paraId="3DF55932" w14:textId="77777777" w:rsidR="00CA6F70" w:rsidRDefault="00CA6F70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532C4" w14:textId="77777777" w:rsidR="00CA6F70" w:rsidRDefault="00CA6F70" w:rsidP="00FE3A44">
      <w:pPr>
        <w:spacing w:after="0" w:line="240" w:lineRule="auto"/>
      </w:pPr>
      <w:r>
        <w:separator/>
      </w:r>
    </w:p>
  </w:footnote>
  <w:footnote w:type="continuationSeparator" w:id="0">
    <w:p w14:paraId="2F472A63" w14:textId="77777777" w:rsidR="00CA6F70" w:rsidRDefault="00CA6F70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C5786"/>
    <w:rsid w:val="002C553C"/>
    <w:rsid w:val="00325D3D"/>
    <w:rsid w:val="00391CCF"/>
    <w:rsid w:val="003A7D6B"/>
    <w:rsid w:val="003E3E64"/>
    <w:rsid w:val="004843FE"/>
    <w:rsid w:val="004C548F"/>
    <w:rsid w:val="004F0E2E"/>
    <w:rsid w:val="005A2D7A"/>
    <w:rsid w:val="005B220C"/>
    <w:rsid w:val="006F04EB"/>
    <w:rsid w:val="00797D74"/>
    <w:rsid w:val="0094405B"/>
    <w:rsid w:val="00962331"/>
    <w:rsid w:val="0096374A"/>
    <w:rsid w:val="00972F7B"/>
    <w:rsid w:val="00974020"/>
    <w:rsid w:val="009A2000"/>
    <w:rsid w:val="00A23AD9"/>
    <w:rsid w:val="00B33815"/>
    <w:rsid w:val="00B3753A"/>
    <w:rsid w:val="00B44D7F"/>
    <w:rsid w:val="00C614E3"/>
    <w:rsid w:val="00C914D2"/>
    <w:rsid w:val="00CA6F70"/>
    <w:rsid w:val="00D12155"/>
    <w:rsid w:val="00D47AF8"/>
    <w:rsid w:val="00DE1515"/>
    <w:rsid w:val="00E31092"/>
    <w:rsid w:val="00F77AA8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29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5</cp:revision>
  <dcterms:created xsi:type="dcterms:W3CDTF">2021-09-03T07:15:00Z</dcterms:created>
  <dcterms:modified xsi:type="dcterms:W3CDTF">2021-09-03T08:09:00Z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