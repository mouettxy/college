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664478F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B94B04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ED4AFB">
        <w:rPr>
          <w:rFonts w:eastAsia="Arial" w:cs="Times New Roman"/>
          <w:b/>
          <w:bCs/>
          <w:szCs w:val="28"/>
          <w:lang w:val="en-US" w:eastAsia="ru-RU"/>
        </w:rPr>
        <w:t>8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1B0DDE77" w14:textId="20552D18" w:rsidR="00187E38" w:rsidRPr="00391CCF" w:rsidRDefault="00ED4AFB" w:rsidP="00ED4AFB">
      <w:pPr>
        <w:pStyle w:val="a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7045CE6" wp14:editId="7EAFAD95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599815" cy="1838325"/>
            <wp:effectExtent l="0" t="0" r="63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</w:t>
      </w:r>
    </w:p>
    <w:sectPr w:rsidR="00187E38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D2F8" w14:textId="77777777" w:rsidR="009F2F11" w:rsidRDefault="009F2F11" w:rsidP="00FE3A44">
      <w:pPr>
        <w:spacing w:after="0" w:line="240" w:lineRule="auto"/>
      </w:pPr>
      <w:r>
        <w:separator/>
      </w:r>
    </w:p>
  </w:endnote>
  <w:endnote w:type="continuationSeparator" w:id="0">
    <w:p w14:paraId="0A169339" w14:textId="77777777" w:rsidR="009F2F11" w:rsidRDefault="009F2F11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3FDF" w14:textId="77777777" w:rsidR="009F2F11" w:rsidRDefault="009F2F11" w:rsidP="00FE3A44">
      <w:pPr>
        <w:spacing w:after="0" w:line="240" w:lineRule="auto"/>
      </w:pPr>
      <w:r>
        <w:separator/>
      </w:r>
    </w:p>
  </w:footnote>
  <w:footnote w:type="continuationSeparator" w:id="0">
    <w:p w14:paraId="55A02A91" w14:textId="77777777" w:rsidR="009F2F11" w:rsidRDefault="009F2F11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169B0"/>
    <w:rsid w:val="00061C33"/>
    <w:rsid w:val="000A1C76"/>
    <w:rsid w:val="000C5662"/>
    <w:rsid w:val="0011331A"/>
    <w:rsid w:val="00125F66"/>
    <w:rsid w:val="001639A1"/>
    <w:rsid w:val="00187E38"/>
    <w:rsid w:val="001C5786"/>
    <w:rsid w:val="00226028"/>
    <w:rsid w:val="002C553C"/>
    <w:rsid w:val="00325D3D"/>
    <w:rsid w:val="00391CCF"/>
    <w:rsid w:val="003A7D6B"/>
    <w:rsid w:val="003E3E64"/>
    <w:rsid w:val="003F7D6B"/>
    <w:rsid w:val="00451CBB"/>
    <w:rsid w:val="00461929"/>
    <w:rsid w:val="004843FE"/>
    <w:rsid w:val="004C548F"/>
    <w:rsid w:val="004F0E2E"/>
    <w:rsid w:val="005017A2"/>
    <w:rsid w:val="005A2D7A"/>
    <w:rsid w:val="005B220C"/>
    <w:rsid w:val="006B4CFB"/>
    <w:rsid w:val="006C6643"/>
    <w:rsid w:val="006F04EB"/>
    <w:rsid w:val="007722E1"/>
    <w:rsid w:val="007760EF"/>
    <w:rsid w:val="00797D74"/>
    <w:rsid w:val="008517EF"/>
    <w:rsid w:val="0088739A"/>
    <w:rsid w:val="0094405B"/>
    <w:rsid w:val="00962331"/>
    <w:rsid w:val="0096374A"/>
    <w:rsid w:val="00972F7B"/>
    <w:rsid w:val="00974020"/>
    <w:rsid w:val="009A2000"/>
    <w:rsid w:val="009F2F11"/>
    <w:rsid w:val="00A23AD9"/>
    <w:rsid w:val="00A365A3"/>
    <w:rsid w:val="00AF38A8"/>
    <w:rsid w:val="00B33815"/>
    <w:rsid w:val="00B3753A"/>
    <w:rsid w:val="00B44D7F"/>
    <w:rsid w:val="00B94B04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ED4AFB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152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14</cp:revision>
  <dcterms:created xsi:type="dcterms:W3CDTF">2021-09-03T07:15:00Z</dcterms:created>
  <dcterms:modified xsi:type="dcterms:W3CDTF">2021-11-07T13:45:00Z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