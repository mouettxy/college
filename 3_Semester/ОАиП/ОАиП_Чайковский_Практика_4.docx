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442A5E51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772DB8">
        <w:rPr>
          <w:rFonts w:eastAsia="Arial" w:cs="Times New Roman"/>
          <w:b/>
          <w:bCs/>
          <w:szCs w:val="28"/>
          <w:lang w:eastAsia="ru-RU"/>
        </w:rPr>
        <w:t>Основы алгоритмизации и программирования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7D1AB4C7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772DB8">
        <w:rPr>
          <w:rFonts w:eastAsia="Arial" w:cs="Times New Roman"/>
          <w:b/>
          <w:bCs/>
          <w:szCs w:val="28"/>
          <w:lang w:eastAsia="ru-RU"/>
        </w:rPr>
        <w:t xml:space="preserve">Практика </w:t>
      </w:r>
      <w:r w:rsidR="00102810">
        <w:rPr>
          <w:rFonts w:eastAsia="Arial" w:cs="Times New Roman"/>
          <w:b/>
          <w:bCs/>
          <w:szCs w:val="28"/>
          <w:lang w:eastAsia="ru-RU"/>
        </w:rPr>
        <w:t>4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362A2589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547D5F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0C5C49A" w:rsidR="003E3E64" w:rsidRPr="003A7D6B" w:rsidRDefault="00772DB8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Ерпелев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А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В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31308E45" w:rsid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3AD4B7C2" w14:textId="6649CAD8" w:rsidR="00547D5F" w:rsidRDefault="00772DB8" w:rsidP="00772DB8">
      <w:pPr>
        <w:pStyle w:val="11"/>
      </w:pPr>
      <w:r>
        <w:lastRenderedPageBreak/>
        <w:t>Ход работы</w:t>
      </w:r>
    </w:p>
    <w:p w14:paraId="735B554D" w14:textId="6F3997C8" w:rsidR="00086EFA" w:rsidRDefault="004C239D" w:rsidP="00EB49D1">
      <w:pPr>
        <w:pStyle w:val="a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D0A8010" wp14:editId="435356E6">
            <wp:simplePos x="0" y="0"/>
            <wp:positionH relativeFrom="margin">
              <wp:align>center</wp:align>
            </wp:positionH>
            <wp:positionV relativeFrom="paragraph">
              <wp:posOffset>270409</wp:posOffset>
            </wp:positionV>
            <wp:extent cx="3600000" cy="3788562"/>
            <wp:effectExtent l="0" t="0" r="635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788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1</w:t>
      </w:r>
    </w:p>
    <w:p w14:paraId="0F80D8E2" w14:textId="65DE1A44" w:rsidR="004C239D" w:rsidRDefault="004C239D" w:rsidP="004C239D">
      <w:pPr>
        <w:pStyle w:val="a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544B171" wp14:editId="6318FE78">
            <wp:simplePos x="0" y="0"/>
            <wp:positionH relativeFrom="margin">
              <wp:align>center</wp:align>
            </wp:positionH>
            <wp:positionV relativeFrom="paragraph">
              <wp:posOffset>3954272</wp:posOffset>
            </wp:positionV>
            <wp:extent cx="3600000" cy="2116900"/>
            <wp:effectExtent l="0" t="0" r="63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1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2</w:t>
      </w:r>
    </w:p>
    <w:p w14:paraId="14A28516" w14:textId="77777777" w:rsidR="004C239D" w:rsidRDefault="004C239D">
      <w:r>
        <w:br w:type="page"/>
      </w:r>
    </w:p>
    <w:p w14:paraId="5736A17D" w14:textId="7B1D68E1" w:rsidR="004C239D" w:rsidRDefault="004C239D" w:rsidP="004C239D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8BD6DEC" wp14:editId="602CA993">
            <wp:simplePos x="0" y="0"/>
            <wp:positionH relativeFrom="margin">
              <wp:align>center</wp:align>
            </wp:positionH>
            <wp:positionV relativeFrom="paragraph">
              <wp:posOffset>255448</wp:posOffset>
            </wp:positionV>
            <wp:extent cx="3600000" cy="4380032"/>
            <wp:effectExtent l="0" t="0" r="635" b="1905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380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3</w:t>
      </w:r>
    </w:p>
    <w:p w14:paraId="76B453E4" w14:textId="0889E184" w:rsidR="004C239D" w:rsidRDefault="004C239D" w:rsidP="004C239D">
      <w:pPr>
        <w:pStyle w:val="a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8E6BD89" wp14:editId="724FDAFE">
            <wp:simplePos x="0" y="0"/>
            <wp:positionH relativeFrom="margin">
              <wp:align>center</wp:align>
            </wp:positionH>
            <wp:positionV relativeFrom="paragraph">
              <wp:posOffset>4557573</wp:posOffset>
            </wp:positionV>
            <wp:extent cx="3600000" cy="3130518"/>
            <wp:effectExtent l="0" t="0" r="635" b="0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30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4</w:t>
      </w:r>
    </w:p>
    <w:p w14:paraId="2C9D29D2" w14:textId="77777777" w:rsidR="004C239D" w:rsidRDefault="004C239D">
      <w:r>
        <w:br w:type="page"/>
      </w:r>
    </w:p>
    <w:p w14:paraId="6A5CE353" w14:textId="3073A490" w:rsidR="004C239D" w:rsidRDefault="004C239D" w:rsidP="004C239D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6D612608" wp14:editId="5935CA6F">
            <wp:simplePos x="0" y="0"/>
            <wp:positionH relativeFrom="margin">
              <wp:align>center</wp:align>
            </wp:positionH>
            <wp:positionV relativeFrom="paragraph">
              <wp:posOffset>262763</wp:posOffset>
            </wp:positionV>
            <wp:extent cx="3600000" cy="2269289"/>
            <wp:effectExtent l="0" t="0" r="635" b="0"/>
            <wp:wrapTopAndBottom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69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5</w:t>
      </w:r>
    </w:p>
    <w:p w14:paraId="420DEA17" w14:textId="0E0B2383" w:rsidR="000C1C96" w:rsidRDefault="000C1C96" w:rsidP="004C239D">
      <w:pPr>
        <w:pStyle w:val="a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0BC1C66" wp14:editId="785281BB">
            <wp:simplePos x="0" y="0"/>
            <wp:positionH relativeFrom="margin">
              <wp:align>center</wp:align>
            </wp:positionH>
            <wp:positionV relativeFrom="paragraph">
              <wp:posOffset>2476169</wp:posOffset>
            </wp:positionV>
            <wp:extent cx="3600000" cy="4602459"/>
            <wp:effectExtent l="0" t="0" r="635" b="8255"/>
            <wp:wrapTopAndBottom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602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239D">
        <w:t>Выполнил задание 6</w:t>
      </w:r>
    </w:p>
    <w:p w14:paraId="5C5E210B" w14:textId="77777777" w:rsidR="000C1C96" w:rsidRDefault="000C1C96">
      <w:r>
        <w:br w:type="page"/>
      </w:r>
    </w:p>
    <w:p w14:paraId="31FB3ACA" w14:textId="3C19E4BE" w:rsidR="004C239D" w:rsidRDefault="000C1C96" w:rsidP="004C239D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1A6FB2AC" wp14:editId="5994CA18">
            <wp:simplePos x="0" y="0"/>
            <wp:positionH relativeFrom="margin">
              <wp:align>center</wp:align>
            </wp:positionH>
            <wp:positionV relativeFrom="paragraph">
              <wp:posOffset>262763</wp:posOffset>
            </wp:positionV>
            <wp:extent cx="3600000" cy="1917178"/>
            <wp:effectExtent l="0" t="0" r="635" b="6985"/>
            <wp:wrapTopAndBottom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17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7</w:t>
      </w:r>
    </w:p>
    <w:p w14:paraId="486927B0" w14:textId="344BAD71" w:rsidR="000C1C96" w:rsidRDefault="000C1C96" w:rsidP="004C239D">
      <w:pPr>
        <w:pStyle w:val="a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3654F937" wp14:editId="3B10CDF0">
            <wp:simplePos x="0" y="0"/>
            <wp:positionH relativeFrom="margin">
              <wp:align>center</wp:align>
            </wp:positionH>
            <wp:positionV relativeFrom="paragraph">
              <wp:posOffset>2113788</wp:posOffset>
            </wp:positionV>
            <wp:extent cx="3600000" cy="2787643"/>
            <wp:effectExtent l="0" t="0" r="635" b="0"/>
            <wp:wrapTopAndBottom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87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8</w:t>
      </w:r>
    </w:p>
    <w:p w14:paraId="56498710" w14:textId="77777777" w:rsidR="000C1C96" w:rsidRDefault="000C1C96">
      <w:r>
        <w:br w:type="page"/>
      </w:r>
    </w:p>
    <w:p w14:paraId="77312B01" w14:textId="3F8680D9" w:rsidR="000C1C96" w:rsidRDefault="000C1C96" w:rsidP="004C239D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7FE8BCA7" wp14:editId="64C7119C">
            <wp:simplePos x="0" y="0"/>
            <wp:positionH relativeFrom="margin">
              <wp:align>center</wp:align>
            </wp:positionH>
            <wp:positionV relativeFrom="paragraph">
              <wp:posOffset>240817</wp:posOffset>
            </wp:positionV>
            <wp:extent cx="3600000" cy="3543046"/>
            <wp:effectExtent l="0" t="0" r="635" b="635"/>
            <wp:wrapTopAndBottom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43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9</w:t>
      </w:r>
    </w:p>
    <w:p w14:paraId="4B6C2803" w14:textId="01F5856C" w:rsidR="002E7350" w:rsidRDefault="002E7350" w:rsidP="004C239D">
      <w:pPr>
        <w:pStyle w:val="a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6B339D84" wp14:editId="2CF1600A">
            <wp:simplePos x="0" y="0"/>
            <wp:positionH relativeFrom="margin">
              <wp:align>center</wp:align>
            </wp:positionH>
            <wp:positionV relativeFrom="paragraph">
              <wp:posOffset>3725367</wp:posOffset>
            </wp:positionV>
            <wp:extent cx="3600000" cy="3959038"/>
            <wp:effectExtent l="0" t="0" r="635" b="3810"/>
            <wp:wrapTopAndBottom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959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C96">
        <w:t>Выполнил задание 10</w:t>
      </w:r>
    </w:p>
    <w:p w14:paraId="430C2B05" w14:textId="77777777" w:rsidR="002E7350" w:rsidRDefault="002E7350">
      <w:r>
        <w:br w:type="page"/>
      </w:r>
    </w:p>
    <w:p w14:paraId="2BB9621C" w14:textId="2DA0A919" w:rsidR="000C1C96" w:rsidRDefault="002E7350" w:rsidP="004C239D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2B3E8C76" wp14:editId="09E191BD">
            <wp:simplePos x="0" y="0"/>
            <wp:positionH relativeFrom="margin">
              <wp:align>center</wp:align>
            </wp:positionH>
            <wp:positionV relativeFrom="paragraph">
              <wp:posOffset>240818</wp:posOffset>
            </wp:positionV>
            <wp:extent cx="3600000" cy="3125516"/>
            <wp:effectExtent l="0" t="0" r="635" b="0"/>
            <wp:wrapTopAndBottom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25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11</w:t>
      </w:r>
    </w:p>
    <w:p w14:paraId="0783E8B8" w14:textId="3C18DD76" w:rsidR="002E7350" w:rsidRDefault="002E7350" w:rsidP="004C239D">
      <w:pPr>
        <w:pStyle w:val="a"/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54A7FCD9" wp14:editId="14F9504D">
            <wp:simplePos x="0" y="0"/>
            <wp:positionH relativeFrom="margin">
              <wp:align>center</wp:align>
            </wp:positionH>
            <wp:positionV relativeFrom="paragraph">
              <wp:posOffset>3279318</wp:posOffset>
            </wp:positionV>
            <wp:extent cx="3600000" cy="2638436"/>
            <wp:effectExtent l="0" t="0" r="635" b="0"/>
            <wp:wrapTopAndBottom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38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12</w:t>
      </w:r>
    </w:p>
    <w:p w14:paraId="66C203CE" w14:textId="6C517096" w:rsidR="002E7350" w:rsidRDefault="002E7350" w:rsidP="002E7350">
      <w:r>
        <w:br w:type="page"/>
      </w:r>
    </w:p>
    <w:p w14:paraId="46E362C1" w14:textId="47DC1A68" w:rsidR="002E7350" w:rsidRDefault="002E7350" w:rsidP="004C239D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667F7DB5" wp14:editId="20D97F90">
            <wp:simplePos x="0" y="0"/>
            <wp:positionH relativeFrom="margin">
              <wp:align>center</wp:align>
            </wp:positionH>
            <wp:positionV relativeFrom="paragraph">
              <wp:posOffset>218872</wp:posOffset>
            </wp:positionV>
            <wp:extent cx="3600000" cy="3968658"/>
            <wp:effectExtent l="0" t="0" r="635" b="0"/>
            <wp:wrapTopAndBottom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968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13</w:t>
      </w:r>
    </w:p>
    <w:p w14:paraId="3960F9A3" w14:textId="4CB8C855" w:rsidR="002E7350" w:rsidRDefault="002E7350" w:rsidP="004C239D">
      <w:pPr>
        <w:pStyle w:val="a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0665CCB1" wp14:editId="7D90C6F5">
            <wp:simplePos x="0" y="0"/>
            <wp:positionH relativeFrom="margin">
              <wp:align>center</wp:align>
            </wp:positionH>
            <wp:positionV relativeFrom="paragraph">
              <wp:posOffset>4096842</wp:posOffset>
            </wp:positionV>
            <wp:extent cx="3600000" cy="4339626"/>
            <wp:effectExtent l="0" t="0" r="635" b="3810"/>
            <wp:wrapTopAndBottom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339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14</w:t>
      </w:r>
    </w:p>
    <w:p w14:paraId="67EA4742" w14:textId="77777777" w:rsidR="002E7350" w:rsidRDefault="002E7350">
      <w:r>
        <w:br w:type="page"/>
      </w:r>
    </w:p>
    <w:p w14:paraId="0EB4E4C3" w14:textId="25114F92" w:rsidR="001E7992" w:rsidRDefault="001E7992" w:rsidP="004C239D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699200" behindDoc="0" locked="0" layoutInCell="1" allowOverlap="1" wp14:anchorId="40D56EA2" wp14:editId="7D7E0C59">
            <wp:simplePos x="0" y="0"/>
            <wp:positionH relativeFrom="margin">
              <wp:align>center</wp:align>
            </wp:positionH>
            <wp:positionV relativeFrom="paragraph">
              <wp:posOffset>255447</wp:posOffset>
            </wp:positionV>
            <wp:extent cx="3600000" cy="4137210"/>
            <wp:effectExtent l="0" t="0" r="635" b="0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13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350">
        <w:t>Выполнил задание 15</w:t>
      </w:r>
    </w:p>
    <w:p w14:paraId="2426475E" w14:textId="77777777" w:rsidR="001E7992" w:rsidRDefault="001E7992">
      <w:r>
        <w:br w:type="page"/>
      </w:r>
    </w:p>
    <w:p w14:paraId="68E7F0E4" w14:textId="3940649E" w:rsidR="002E7350" w:rsidRDefault="00A72602" w:rsidP="004C239D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43AA7CE4" wp14:editId="1E6D9C06">
            <wp:simplePos x="0" y="0"/>
            <wp:positionH relativeFrom="margin">
              <wp:align>center</wp:align>
            </wp:positionH>
            <wp:positionV relativeFrom="paragraph">
              <wp:posOffset>233502</wp:posOffset>
            </wp:positionV>
            <wp:extent cx="3600000" cy="4401967"/>
            <wp:effectExtent l="0" t="0" r="635" b="0"/>
            <wp:wrapTopAndBottom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401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992">
        <w:t>Выполнил самостоятельное задание 1</w:t>
      </w:r>
    </w:p>
    <w:p w14:paraId="2D4AA002" w14:textId="2F62B186" w:rsidR="006A0424" w:rsidRDefault="006A0424" w:rsidP="004C239D">
      <w:pPr>
        <w:pStyle w:val="a"/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2E29C2DB" wp14:editId="7E48B380">
            <wp:simplePos x="0" y="0"/>
            <wp:positionH relativeFrom="margin">
              <wp:align>center</wp:align>
            </wp:positionH>
            <wp:positionV relativeFrom="paragraph">
              <wp:posOffset>4550207</wp:posOffset>
            </wp:positionV>
            <wp:extent cx="3600000" cy="3744693"/>
            <wp:effectExtent l="0" t="0" r="635" b="8255"/>
            <wp:wrapTopAndBottom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744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2602">
        <w:t>Выполнил самостоятельное задание 2</w:t>
      </w:r>
    </w:p>
    <w:p w14:paraId="784138F8" w14:textId="77777777" w:rsidR="006A0424" w:rsidRDefault="006A0424">
      <w:r>
        <w:br w:type="page"/>
      </w:r>
    </w:p>
    <w:p w14:paraId="2C72137F" w14:textId="63E77EB2" w:rsidR="00A72602" w:rsidRDefault="00885FD6" w:rsidP="004C239D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273DE4BE" wp14:editId="0F3D27B6">
            <wp:simplePos x="0" y="0"/>
            <wp:positionH relativeFrom="margin">
              <wp:align>center</wp:align>
            </wp:positionH>
            <wp:positionV relativeFrom="paragraph">
              <wp:posOffset>218872</wp:posOffset>
            </wp:positionV>
            <wp:extent cx="3600000" cy="3748710"/>
            <wp:effectExtent l="0" t="0" r="635" b="4445"/>
            <wp:wrapTopAndBottom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74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424">
        <w:t>Выполнил самостоятельное задание 3</w:t>
      </w:r>
    </w:p>
    <w:p w14:paraId="52734D8E" w14:textId="42F4654E" w:rsidR="00885FD6" w:rsidRPr="00772DB8" w:rsidRDefault="005A2D27" w:rsidP="004C239D">
      <w:pPr>
        <w:pStyle w:val="a"/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42968750" wp14:editId="6686AE74">
            <wp:simplePos x="0" y="0"/>
            <wp:positionH relativeFrom="margin">
              <wp:align>center</wp:align>
            </wp:positionH>
            <wp:positionV relativeFrom="paragraph">
              <wp:posOffset>3901922</wp:posOffset>
            </wp:positionV>
            <wp:extent cx="3600000" cy="3611160"/>
            <wp:effectExtent l="0" t="0" r="635" b="8890"/>
            <wp:wrapTopAndBottom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1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FD6">
        <w:t>Выполнил самостоятельное задание 4</w:t>
      </w:r>
    </w:p>
    <w:sectPr w:rsidR="00885FD6" w:rsidRPr="00772DB8" w:rsidSect="00FE3A44">
      <w:footerReference w:type="default" r:id="rId30"/>
      <w:footerReference w:type="first" r:id="rId31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A3A61" w14:textId="77777777" w:rsidR="002824AF" w:rsidRDefault="002824AF" w:rsidP="00FE3A44">
      <w:pPr>
        <w:spacing w:after="0" w:line="240" w:lineRule="auto"/>
      </w:pPr>
      <w:r>
        <w:separator/>
      </w:r>
    </w:p>
  </w:endnote>
  <w:endnote w:type="continuationSeparator" w:id="0">
    <w:p w14:paraId="2238773E" w14:textId="77777777" w:rsidR="002824AF" w:rsidRDefault="002824AF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D2834" w14:textId="77777777" w:rsidR="002824AF" w:rsidRDefault="002824AF" w:rsidP="00FE3A44">
      <w:pPr>
        <w:spacing w:after="0" w:line="240" w:lineRule="auto"/>
      </w:pPr>
      <w:r>
        <w:separator/>
      </w:r>
    </w:p>
  </w:footnote>
  <w:footnote w:type="continuationSeparator" w:id="0">
    <w:p w14:paraId="2AE0ECA0" w14:textId="77777777" w:rsidR="002824AF" w:rsidRDefault="002824AF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81226E"/>
    <w:multiLevelType w:val="hybridMultilevel"/>
    <w:tmpl w:val="922058E8"/>
    <w:lvl w:ilvl="0" w:tplc="41665D90">
      <w:start w:val="1"/>
      <w:numFmt w:val="bullet"/>
      <w:pStyle w:val="a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96A6548"/>
    <w:multiLevelType w:val="hybridMultilevel"/>
    <w:tmpl w:val="6BCE4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11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  <w:num w:numId="11">
    <w:abstractNumId w:val="2"/>
  </w:num>
  <w:num w:numId="12">
    <w:abstractNumId w:val="0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1DFE"/>
    <w:rsid w:val="00012017"/>
    <w:rsid w:val="00061C33"/>
    <w:rsid w:val="00086EFA"/>
    <w:rsid w:val="00090497"/>
    <w:rsid w:val="0009619A"/>
    <w:rsid w:val="000A1C76"/>
    <w:rsid w:val="000C1C96"/>
    <w:rsid w:val="000C5662"/>
    <w:rsid w:val="00102810"/>
    <w:rsid w:val="0011331A"/>
    <w:rsid w:val="00117391"/>
    <w:rsid w:val="001230CB"/>
    <w:rsid w:val="00125F66"/>
    <w:rsid w:val="00142222"/>
    <w:rsid w:val="001A5C60"/>
    <w:rsid w:val="001B2B1C"/>
    <w:rsid w:val="001C5786"/>
    <w:rsid w:val="001E7992"/>
    <w:rsid w:val="00217F7F"/>
    <w:rsid w:val="002824AF"/>
    <w:rsid w:val="00293FBA"/>
    <w:rsid w:val="002C553C"/>
    <w:rsid w:val="002E1679"/>
    <w:rsid w:val="002E1844"/>
    <w:rsid w:val="002E7350"/>
    <w:rsid w:val="00302191"/>
    <w:rsid w:val="00325D3D"/>
    <w:rsid w:val="0037309A"/>
    <w:rsid w:val="00391CCF"/>
    <w:rsid w:val="003A09D4"/>
    <w:rsid w:val="003A7D6B"/>
    <w:rsid w:val="003E3E64"/>
    <w:rsid w:val="0043146E"/>
    <w:rsid w:val="004843FE"/>
    <w:rsid w:val="004C239D"/>
    <w:rsid w:val="004C548F"/>
    <w:rsid w:val="004F0E2E"/>
    <w:rsid w:val="00547D5F"/>
    <w:rsid w:val="005662C5"/>
    <w:rsid w:val="005A2D27"/>
    <w:rsid w:val="005A2D7A"/>
    <w:rsid w:val="005B1A4A"/>
    <w:rsid w:val="005B220C"/>
    <w:rsid w:val="006A0424"/>
    <w:rsid w:val="006E1369"/>
    <w:rsid w:val="006F04EB"/>
    <w:rsid w:val="007603A1"/>
    <w:rsid w:val="00772DB8"/>
    <w:rsid w:val="00885FD6"/>
    <w:rsid w:val="0089507B"/>
    <w:rsid w:val="008A38F5"/>
    <w:rsid w:val="008C523C"/>
    <w:rsid w:val="0094156C"/>
    <w:rsid w:val="0094405B"/>
    <w:rsid w:val="00962331"/>
    <w:rsid w:val="0096374A"/>
    <w:rsid w:val="00972F7B"/>
    <w:rsid w:val="00974020"/>
    <w:rsid w:val="009A2AE3"/>
    <w:rsid w:val="009E4FA2"/>
    <w:rsid w:val="00A23AD9"/>
    <w:rsid w:val="00A60DC3"/>
    <w:rsid w:val="00A72602"/>
    <w:rsid w:val="00B063EB"/>
    <w:rsid w:val="00B33815"/>
    <w:rsid w:val="00B44D7F"/>
    <w:rsid w:val="00C614E3"/>
    <w:rsid w:val="00C914D2"/>
    <w:rsid w:val="00D12155"/>
    <w:rsid w:val="00D47AF8"/>
    <w:rsid w:val="00D872AA"/>
    <w:rsid w:val="00D93968"/>
    <w:rsid w:val="00D96FE4"/>
    <w:rsid w:val="00DE1515"/>
    <w:rsid w:val="00E24FBB"/>
    <w:rsid w:val="00E31092"/>
    <w:rsid w:val="00E672A0"/>
    <w:rsid w:val="00EA07A7"/>
    <w:rsid w:val="00EB49D1"/>
    <w:rsid w:val="00EB57EC"/>
    <w:rsid w:val="00F16180"/>
    <w:rsid w:val="00F34720"/>
    <w:rsid w:val="00F77AA8"/>
    <w:rsid w:val="00F916BA"/>
    <w:rsid w:val="00F92D3C"/>
    <w:rsid w:val="00FC3168"/>
    <w:rsid w:val="00FD64F3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Абзац"/>
    <w:basedOn w:val="a0"/>
    <w:link w:val="a4"/>
    <w:autoRedefine/>
    <w:qFormat/>
    <w:rsid w:val="00772DB8"/>
    <w:pPr>
      <w:numPr>
        <w:numId w:val="14"/>
      </w:numPr>
    </w:pPr>
  </w:style>
  <w:style w:type="character" w:customStyle="1" w:styleId="a4">
    <w:name w:val="Абзац Знак"/>
    <w:basedOn w:val="a1"/>
    <w:link w:val="a"/>
    <w:rsid w:val="00772DB8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1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125F66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1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1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977</TotalTime>
  <Pages>11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16</cp:revision>
  <dcterms:created xsi:type="dcterms:W3CDTF">2021-09-03T07:15:00Z</dcterms:created>
  <dcterms:modified xsi:type="dcterms:W3CDTF">2021-10-19T19:52:00Z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