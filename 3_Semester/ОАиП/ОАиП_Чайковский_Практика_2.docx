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42A5E5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72DB8">
        <w:rPr>
          <w:rFonts w:eastAsia="Arial" w:cs="Times New Roman"/>
          <w:b/>
          <w:bCs/>
          <w:szCs w:val="28"/>
          <w:lang w:eastAsia="ru-RU"/>
        </w:rPr>
        <w:t>Основы алгоритмизации и программирования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5AEE618E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011DFE">
        <w:rPr>
          <w:rFonts w:eastAsia="Arial" w:cs="Times New Roman"/>
          <w:b/>
          <w:bCs/>
          <w:szCs w:val="28"/>
          <w:lang w:val="en-US"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Ерпелев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4D996767" w:rsidR="00547D5F" w:rsidRDefault="00772DB8" w:rsidP="00772DB8">
      <w:pPr>
        <w:pStyle w:val="11"/>
      </w:pPr>
      <w:r>
        <w:lastRenderedPageBreak/>
        <w:t>Ход работы</w:t>
      </w:r>
    </w:p>
    <w:p w14:paraId="6AB89272" w14:textId="6002D089" w:rsidR="0094156C" w:rsidRDefault="0094156C" w:rsidP="0094156C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1BAB92" wp14:editId="159A03DB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324985" cy="45231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</w:t>
      </w:r>
    </w:p>
    <w:p w14:paraId="5A1A4C42" w14:textId="7A2E0552" w:rsidR="0089507B" w:rsidRDefault="0089507B" w:rsidP="0094156C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0A6CE57" wp14:editId="5F24A787">
            <wp:simplePos x="0" y="0"/>
            <wp:positionH relativeFrom="column">
              <wp:posOffset>890270</wp:posOffset>
            </wp:positionH>
            <wp:positionV relativeFrom="paragraph">
              <wp:posOffset>4777740</wp:posOffset>
            </wp:positionV>
            <wp:extent cx="3848735" cy="337693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2</w:t>
      </w:r>
    </w:p>
    <w:p w14:paraId="25D5125B" w14:textId="56E315D4" w:rsidR="0094156C" w:rsidRDefault="0089507B" w:rsidP="0089507B">
      <w:r>
        <w:br w:type="page"/>
      </w:r>
    </w:p>
    <w:p w14:paraId="3F6D4289" w14:textId="3C85D386" w:rsidR="0089507B" w:rsidRDefault="0089507B" w:rsidP="0094156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F925D88" wp14:editId="165F16D9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4470400" cy="2838450"/>
            <wp:effectExtent l="0" t="0" r="635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3</w:t>
      </w:r>
    </w:p>
    <w:p w14:paraId="3E942DB1" w14:textId="751088DA" w:rsidR="00117391" w:rsidRDefault="00117391" w:rsidP="0094156C">
      <w:pPr>
        <w:pStyle w:val="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96FAF03" wp14:editId="46A9ACCD">
            <wp:simplePos x="0" y="0"/>
            <wp:positionH relativeFrom="margin">
              <wp:align>center</wp:align>
            </wp:positionH>
            <wp:positionV relativeFrom="paragraph">
              <wp:posOffset>3129280</wp:posOffset>
            </wp:positionV>
            <wp:extent cx="4282440" cy="4737100"/>
            <wp:effectExtent l="0" t="0" r="381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07B">
        <w:t>Выполнил задание 4</w:t>
      </w:r>
    </w:p>
    <w:p w14:paraId="753A6412" w14:textId="027368FD" w:rsidR="0089507B" w:rsidRDefault="00117391" w:rsidP="00117391">
      <w:r>
        <w:br w:type="page"/>
      </w:r>
    </w:p>
    <w:p w14:paraId="711B19E3" w14:textId="7D8F9B38" w:rsidR="001B2B1C" w:rsidRDefault="00293FBA" w:rsidP="0094156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6E0EDE2" wp14:editId="1C80002E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4471035" cy="4457700"/>
            <wp:effectExtent l="0" t="0" r="571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5</w:t>
      </w:r>
    </w:p>
    <w:p w14:paraId="61B7483D" w14:textId="3FF9AB2B" w:rsidR="00117391" w:rsidRDefault="001B2B1C" w:rsidP="001B2B1C">
      <w:r>
        <w:br w:type="page"/>
      </w:r>
    </w:p>
    <w:p w14:paraId="1F14A493" w14:textId="788A191D" w:rsidR="00F16180" w:rsidRDefault="001B2B1C" w:rsidP="0094156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4FEE9AD" wp14:editId="27D74BE8">
            <wp:simplePos x="0" y="0"/>
            <wp:positionH relativeFrom="margin">
              <wp:align>center</wp:align>
            </wp:positionH>
            <wp:positionV relativeFrom="paragraph">
              <wp:posOffset>309742</wp:posOffset>
            </wp:positionV>
            <wp:extent cx="4265930" cy="4714875"/>
            <wp:effectExtent l="0" t="0" r="127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FBA">
        <w:t>Выполнил задание 6</w:t>
      </w:r>
    </w:p>
    <w:p w14:paraId="7D27BCFC" w14:textId="407D5F08" w:rsidR="00293FBA" w:rsidRDefault="00F16180" w:rsidP="00F16180">
      <w:r>
        <w:br w:type="page"/>
      </w:r>
    </w:p>
    <w:p w14:paraId="3B96E74E" w14:textId="4FEEED11" w:rsidR="00FC3168" w:rsidRDefault="00F16180" w:rsidP="0094156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6DDC983" wp14:editId="53AABB85">
            <wp:simplePos x="0" y="0"/>
            <wp:positionH relativeFrom="margin">
              <wp:align>center</wp:align>
            </wp:positionH>
            <wp:positionV relativeFrom="paragraph">
              <wp:posOffset>5862651</wp:posOffset>
            </wp:positionV>
            <wp:extent cx="3689350" cy="1779270"/>
            <wp:effectExtent l="0" t="0" r="635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6088502" wp14:editId="3D13E2E4">
            <wp:simplePos x="0" y="0"/>
            <wp:positionH relativeFrom="margin">
              <wp:align>center</wp:align>
            </wp:positionH>
            <wp:positionV relativeFrom="paragraph">
              <wp:posOffset>241272</wp:posOffset>
            </wp:positionV>
            <wp:extent cx="3710305" cy="5605145"/>
            <wp:effectExtent l="0" t="0" r="444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7</w:t>
      </w:r>
    </w:p>
    <w:p w14:paraId="773FFA55" w14:textId="266127AF" w:rsidR="001B2B1C" w:rsidRDefault="00FC3168" w:rsidP="00FC3168">
      <w:r>
        <w:br w:type="page"/>
      </w:r>
    </w:p>
    <w:p w14:paraId="14BFEE04" w14:textId="293C89F6" w:rsidR="00FC3168" w:rsidRDefault="00FC3168" w:rsidP="0094156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F2D50B4" wp14:editId="25FACEED">
            <wp:simplePos x="0" y="0"/>
            <wp:positionH relativeFrom="page">
              <wp:align>center</wp:align>
            </wp:positionH>
            <wp:positionV relativeFrom="paragraph">
              <wp:posOffset>254386</wp:posOffset>
            </wp:positionV>
            <wp:extent cx="3545840" cy="4037330"/>
            <wp:effectExtent l="0" t="0" r="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8</w:t>
      </w:r>
    </w:p>
    <w:p w14:paraId="645E5095" w14:textId="47E8E8CA" w:rsidR="00302191" w:rsidRDefault="00302191" w:rsidP="0094156C">
      <w:pPr>
        <w:pStyle w:val="a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292C3DC" wp14:editId="2BEFF1BF">
            <wp:simplePos x="0" y="0"/>
            <wp:positionH relativeFrom="margin">
              <wp:align>center</wp:align>
            </wp:positionH>
            <wp:positionV relativeFrom="paragraph">
              <wp:posOffset>4199807</wp:posOffset>
            </wp:positionV>
            <wp:extent cx="4648200" cy="376047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9</w:t>
      </w:r>
    </w:p>
    <w:p w14:paraId="4D375B02" w14:textId="77777777" w:rsidR="00302191" w:rsidRDefault="00302191">
      <w:r>
        <w:br w:type="page"/>
      </w:r>
    </w:p>
    <w:p w14:paraId="693C4326" w14:textId="245E9450" w:rsidR="008C523C" w:rsidRDefault="008C523C" w:rsidP="0094156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88A74CE" wp14:editId="6DC95D58">
            <wp:simplePos x="0" y="0"/>
            <wp:positionH relativeFrom="margin">
              <wp:align>center</wp:align>
            </wp:positionH>
            <wp:positionV relativeFrom="paragraph">
              <wp:posOffset>285667</wp:posOffset>
            </wp:positionV>
            <wp:extent cx="4419048" cy="4657143"/>
            <wp:effectExtent l="0" t="0" r="63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191">
        <w:t>Выполнил самостоятельное задание 1</w:t>
      </w:r>
    </w:p>
    <w:p w14:paraId="214F9EDB" w14:textId="5F64E1AE" w:rsidR="00FC3168" w:rsidRDefault="008C523C" w:rsidP="008C523C">
      <w:r>
        <w:br w:type="page"/>
      </w:r>
    </w:p>
    <w:p w14:paraId="467845BF" w14:textId="16F41D2C" w:rsidR="00772DB8" w:rsidRPr="00772DB8" w:rsidRDefault="008C523C" w:rsidP="008C523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12F53D7" wp14:editId="599ECAD1">
            <wp:simplePos x="0" y="0"/>
            <wp:positionH relativeFrom="margin">
              <wp:align>center</wp:align>
            </wp:positionH>
            <wp:positionV relativeFrom="paragraph">
              <wp:posOffset>262338</wp:posOffset>
            </wp:positionV>
            <wp:extent cx="4222115" cy="4439920"/>
            <wp:effectExtent l="0" t="0" r="698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самостоятельное задание 2</w:t>
      </w:r>
    </w:p>
    <w:sectPr w:rsidR="00772DB8" w:rsidRPr="00772DB8" w:rsidSect="00FE3A44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47E1" w14:textId="77777777" w:rsidR="00A60DC3" w:rsidRDefault="00A60DC3" w:rsidP="00FE3A44">
      <w:pPr>
        <w:spacing w:after="0" w:line="240" w:lineRule="auto"/>
      </w:pPr>
      <w:r>
        <w:separator/>
      </w:r>
    </w:p>
  </w:endnote>
  <w:endnote w:type="continuationSeparator" w:id="0">
    <w:p w14:paraId="6F7F4F8F" w14:textId="77777777" w:rsidR="00A60DC3" w:rsidRDefault="00A60DC3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7290" w14:textId="77777777" w:rsidR="00A60DC3" w:rsidRDefault="00A60DC3" w:rsidP="00FE3A44">
      <w:pPr>
        <w:spacing w:after="0" w:line="240" w:lineRule="auto"/>
      </w:pPr>
      <w:r>
        <w:separator/>
      </w:r>
    </w:p>
  </w:footnote>
  <w:footnote w:type="continuationSeparator" w:id="0">
    <w:p w14:paraId="36B3CEE7" w14:textId="77777777" w:rsidR="00A60DC3" w:rsidRDefault="00A60DC3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1DFE"/>
    <w:rsid w:val="00012017"/>
    <w:rsid w:val="00061C33"/>
    <w:rsid w:val="000A1C76"/>
    <w:rsid w:val="000C5662"/>
    <w:rsid w:val="0011331A"/>
    <w:rsid w:val="00117391"/>
    <w:rsid w:val="001230CB"/>
    <w:rsid w:val="00125F66"/>
    <w:rsid w:val="001A5C60"/>
    <w:rsid w:val="001B2B1C"/>
    <w:rsid w:val="001C5786"/>
    <w:rsid w:val="00217F7F"/>
    <w:rsid w:val="00293FBA"/>
    <w:rsid w:val="002C553C"/>
    <w:rsid w:val="00302191"/>
    <w:rsid w:val="00325D3D"/>
    <w:rsid w:val="00391CCF"/>
    <w:rsid w:val="003A09D4"/>
    <w:rsid w:val="003A7D6B"/>
    <w:rsid w:val="003E3E64"/>
    <w:rsid w:val="0043146E"/>
    <w:rsid w:val="004843FE"/>
    <w:rsid w:val="004C548F"/>
    <w:rsid w:val="004F0E2E"/>
    <w:rsid w:val="00547D5F"/>
    <w:rsid w:val="005A2D7A"/>
    <w:rsid w:val="005B220C"/>
    <w:rsid w:val="006F04EB"/>
    <w:rsid w:val="00772DB8"/>
    <w:rsid w:val="0089507B"/>
    <w:rsid w:val="008C523C"/>
    <w:rsid w:val="0094156C"/>
    <w:rsid w:val="0094405B"/>
    <w:rsid w:val="00962331"/>
    <w:rsid w:val="0096374A"/>
    <w:rsid w:val="00972F7B"/>
    <w:rsid w:val="00974020"/>
    <w:rsid w:val="009E4FA2"/>
    <w:rsid w:val="00A23AD9"/>
    <w:rsid w:val="00A60DC3"/>
    <w:rsid w:val="00B33815"/>
    <w:rsid w:val="00B44D7F"/>
    <w:rsid w:val="00C614E3"/>
    <w:rsid w:val="00C914D2"/>
    <w:rsid w:val="00D12155"/>
    <w:rsid w:val="00D47AF8"/>
    <w:rsid w:val="00D93968"/>
    <w:rsid w:val="00D96FE4"/>
    <w:rsid w:val="00DE1515"/>
    <w:rsid w:val="00E31092"/>
    <w:rsid w:val="00F16180"/>
    <w:rsid w:val="00F77AA8"/>
    <w:rsid w:val="00F916BA"/>
    <w:rsid w:val="00FC3168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323</TotalTime>
  <Pages>9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2021-09-16T17:04:00Z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