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42A5E5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72DB8">
        <w:rPr>
          <w:rFonts w:eastAsia="Arial" w:cs="Times New Roman"/>
          <w:b/>
          <w:bCs/>
          <w:szCs w:val="28"/>
          <w:lang w:eastAsia="ru-RU"/>
        </w:rPr>
        <w:t>Основы алгоритмизации и программирования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DB6BC9F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 xml:space="preserve">Практика </w:t>
      </w:r>
      <w:r w:rsidR="000F5464">
        <w:rPr>
          <w:rFonts w:eastAsia="Arial" w:cs="Times New Roman"/>
          <w:b/>
          <w:bCs/>
          <w:szCs w:val="28"/>
          <w:lang w:val="en-US" w:eastAsia="ru-RU"/>
        </w:rPr>
        <w:t>5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proofErr w:type="spellStart"/>
      <w:r>
        <w:rPr>
          <w:rFonts w:eastAsia="Arial" w:cs="Times New Roman"/>
          <w:szCs w:val="28"/>
          <w:lang w:eastAsia="ru-RU"/>
        </w:rPr>
        <w:t>Ерпелев</w:t>
      </w:r>
      <w:proofErr w:type="spellEnd"/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5F91AD42" w:rsidR="00547D5F" w:rsidRDefault="00772DB8" w:rsidP="00772DB8">
      <w:pPr>
        <w:pStyle w:val="11"/>
      </w:pPr>
      <w:r>
        <w:lastRenderedPageBreak/>
        <w:t>Ход работы</w:t>
      </w:r>
    </w:p>
    <w:p w14:paraId="52734D8E" w14:textId="4B5C6391" w:rsidR="00885FD6" w:rsidRDefault="000F5464" w:rsidP="004C239D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66F92FF" wp14:editId="18CEA9FF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599815" cy="383286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Создал окно приложения</w:t>
      </w:r>
    </w:p>
    <w:p w14:paraId="326499E7" w14:textId="5C74EC51" w:rsidR="000F5464" w:rsidRDefault="000F5464" w:rsidP="000F5464">
      <w:pPr>
        <w:pStyle w:val="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C688174" wp14:editId="3B273EC6">
            <wp:simplePos x="0" y="0"/>
            <wp:positionH relativeFrom="margin">
              <wp:align>center</wp:align>
            </wp:positionH>
            <wp:positionV relativeFrom="paragraph">
              <wp:posOffset>4046855</wp:posOffset>
            </wp:positionV>
            <wp:extent cx="3600000" cy="2865552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5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Изменил *.</w:t>
      </w:r>
      <w:r>
        <w:rPr>
          <w:lang w:val="en-US"/>
        </w:rPr>
        <w:t xml:space="preserve">pro </w:t>
      </w:r>
      <w:r>
        <w:t>файл</w:t>
      </w:r>
    </w:p>
    <w:p w14:paraId="0C9AB8BE" w14:textId="77777777" w:rsidR="000F5464" w:rsidRDefault="000F5464">
      <w:r>
        <w:br w:type="page"/>
      </w:r>
    </w:p>
    <w:p w14:paraId="3E7CFFFA" w14:textId="148716EC" w:rsidR="000F5464" w:rsidRDefault="000F5464" w:rsidP="000F5464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E598FFB" wp14:editId="6364C502">
            <wp:simplePos x="0" y="0"/>
            <wp:positionH relativeFrom="margin">
              <wp:align>center</wp:align>
            </wp:positionH>
            <wp:positionV relativeFrom="paragraph">
              <wp:posOffset>284708</wp:posOffset>
            </wp:positionV>
            <wp:extent cx="2114286" cy="628571"/>
            <wp:effectExtent l="0" t="0" r="63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Запустил приложение</w:t>
      </w:r>
    </w:p>
    <w:p w14:paraId="32EC57A5" w14:textId="396640D0" w:rsidR="000F5464" w:rsidRDefault="000F5464" w:rsidP="000F5464">
      <w:pPr>
        <w:pStyle w:val="a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19746AD" wp14:editId="7C35B4F6">
            <wp:simplePos x="0" y="0"/>
            <wp:positionH relativeFrom="margin">
              <wp:align>center</wp:align>
            </wp:positionH>
            <wp:positionV relativeFrom="paragraph">
              <wp:posOffset>847801</wp:posOffset>
            </wp:positionV>
            <wp:extent cx="3600000" cy="3038931"/>
            <wp:effectExtent l="0" t="0" r="63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38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Изменил схему выравнивания</w:t>
      </w:r>
    </w:p>
    <w:p w14:paraId="2A57FEC9" w14:textId="668B8671" w:rsidR="009F5246" w:rsidRDefault="000F5464" w:rsidP="000F5464">
      <w:pPr>
        <w:pStyle w:val="a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8E75CB3" wp14:editId="2DF03250">
            <wp:simplePos x="0" y="0"/>
            <wp:positionH relativeFrom="margin">
              <wp:align>center</wp:align>
            </wp:positionH>
            <wp:positionV relativeFrom="paragraph">
              <wp:posOffset>3245358</wp:posOffset>
            </wp:positionV>
            <wp:extent cx="2952381" cy="1142857"/>
            <wp:effectExtent l="0" t="0" r="635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Зафиксировал изменения</w:t>
      </w:r>
    </w:p>
    <w:p w14:paraId="52A38754" w14:textId="6404CE24" w:rsidR="000F5464" w:rsidRPr="009F5246" w:rsidRDefault="009F5246" w:rsidP="009F5246">
      <w:r>
        <w:br w:type="page"/>
      </w:r>
    </w:p>
    <w:p w14:paraId="7CAB576E" w14:textId="35E23319" w:rsidR="009F5246" w:rsidRPr="009F5246" w:rsidRDefault="009F5246" w:rsidP="000F5464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CB2239A" wp14:editId="0DBD6541">
            <wp:simplePos x="0" y="0"/>
            <wp:positionH relativeFrom="margin">
              <wp:align>center</wp:align>
            </wp:positionH>
            <wp:positionV relativeFrom="paragraph">
              <wp:posOffset>248133</wp:posOffset>
            </wp:positionV>
            <wp:extent cx="3600000" cy="3290840"/>
            <wp:effectExtent l="0" t="0" r="635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9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Начал создание нового приложения в </w:t>
      </w:r>
      <w:proofErr w:type="spellStart"/>
      <w:r>
        <w:rPr>
          <w:lang w:val="en-US"/>
        </w:rPr>
        <w:t>QtDesigner</w:t>
      </w:r>
      <w:proofErr w:type="spellEnd"/>
    </w:p>
    <w:p w14:paraId="41CF20AC" w14:textId="395B87D4" w:rsidR="009F5246" w:rsidRDefault="009F5246" w:rsidP="000F5464">
      <w:pPr>
        <w:pStyle w:val="a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F42389B" wp14:editId="12E74865">
            <wp:simplePos x="0" y="0"/>
            <wp:positionH relativeFrom="margin">
              <wp:align>center</wp:align>
            </wp:positionH>
            <wp:positionV relativeFrom="paragraph">
              <wp:posOffset>3492576</wp:posOffset>
            </wp:positionV>
            <wp:extent cx="3600000" cy="2987413"/>
            <wp:effectExtent l="0" t="0" r="635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87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Создал базовую структуру из компонентов</w:t>
      </w:r>
    </w:p>
    <w:p w14:paraId="0776A058" w14:textId="77777777" w:rsidR="009F5246" w:rsidRDefault="009F5246">
      <w:r>
        <w:br w:type="page"/>
      </w:r>
    </w:p>
    <w:p w14:paraId="66E9FB53" w14:textId="13C03E63" w:rsidR="009F5246" w:rsidRDefault="00C60034" w:rsidP="000F5464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75724C3E" wp14:editId="3BFD35CB">
            <wp:simplePos x="0" y="0"/>
            <wp:positionH relativeFrom="margin">
              <wp:align>center</wp:align>
            </wp:positionH>
            <wp:positionV relativeFrom="paragraph">
              <wp:posOffset>277394</wp:posOffset>
            </wp:positionV>
            <wp:extent cx="3600000" cy="1869767"/>
            <wp:effectExtent l="0" t="0" r="63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69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Используя инструменты компоновки, скомпоновал интерфейс</w:t>
      </w:r>
    </w:p>
    <w:p w14:paraId="732E76C5" w14:textId="343ADD88" w:rsidR="00C60034" w:rsidRDefault="00C60034" w:rsidP="000F5464">
      <w:pPr>
        <w:pStyle w:val="a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09009A7" wp14:editId="7822CF62">
            <wp:simplePos x="0" y="0"/>
            <wp:positionH relativeFrom="margin">
              <wp:align>center</wp:align>
            </wp:positionH>
            <wp:positionV relativeFrom="paragraph">
              <wp:posOffset>2102460</wp:posOffset>
            </wp:positionV>
            <wp:extent cx="3600000" cy="2290909"/>
            <wp:effectExtent l="0" t="0" r="63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9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Установил сигналы в соответствии с заданием</w:t>
      </w:r>
    </w:p>
    <w:p w14:paraId="3193F927" w14:textId="18438453" w:rsidR="00C60034" w:rsidRPr="00323021" w:rsidRDefault="00323021" w:rsidP="000F5464">
      <w:pPr>
        <w:pStyle w:val="a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70C99B1" wp14:editId="1419BD2F">
            <wp:simplePos x="0" y="0"/>
            <wp:positionH relativeFrom="margin">
              <wp:align>center</wp:align>
            </wp:positionH>
            <wp:positionV relativeFrom="paragraph">
              <wp:posOffset>2742464</wp:posOffset>
            </wp:positionV>
            <wp:extent cx="3600000" cy="1662042"/>
            <wp:effectExtent l="0" t="0" r="63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2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Перезаписал обработчик кнопки выхода, а </w:t>
      </w:r>
      <w:proofErr w:type="gramStart"/>
      <w:r>
        <w:t>так же</w:t>
      </w:r>
      <w:proofErr w:type="gramEnd"/>
      <w:r>
        <w:t xml:space="preserve"> сгенерировал с помощью </w:t>
      </w:r>
      <w:proofErr w:type="spellStart"/>
      <w:r>
        <w:rPr>
          <w:lang w:val="en-US"/>
        </w:rPr>
        <w:t>uic</w:t>
      </w:r>
      <w:proofErr w:type="spellEnd"/>
      <w:r w:rsidRPr="00323021">
        <w:t xml:space="preserve"> *.</w:t>
      </w:r>
      <w:r>
        <w:rPr>
          <w:lang w:val="en-US"/>
        </w:rPr>
        <w:t>h</w:t>
      </w:r>
      <w:r w:rsidRPr="00323021">
        <w:t xml:space="preserve"> </w:t>
      </w:r>
      <w:r>
        <w:t xml:space="preserve">файл из </w:t>
      </w:r>
      <w:r w:rsidRPr="00323021">
        <w:t>*.</w:t>
      </w:r>
      <w:proofErr w:type="spellStart"/>
      <w:r>
        <w:rPr>
          <w:lang w:val="en-US"/>
        </w:rPr>
        <w:t>ui</w:t>
      </w:r>
      <w:proofErr w:type="spellEnd"/>
    </w:p>
    <w:p w14:paraId="0E8F5F21" w14:textId="49841509" w:rsidR="00323021" w:rsidRDefault="00323021" w:rsidP="000F5464">
      <w:pPr>
        <w:pStyle w:val="a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9F07A1D" wp14:editId="3F79347D">
            <wp:simplePos x="0" y="0"/>
            <wp:positionH relativeFrom="margin">
              <wp:align>center</wp:align>
            </wp:positionH>
            <wp:positionV relativeFrom="paragraph">
              <wp:posOffset>1994712</wp:posOffset>
            </wp:positionV>
            <wp:extent cx="3600000" cy="1284917"/>
            <wp:effectExtent l="0" t="0" r="63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84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Результат запуска программы</w:t>
      </w:r>
    </w:p>
    <w:p w14:paraId="6B27D5D4" w14:textId="77777777" w:rsidR="00323021" w:rsidRDefault="00323021">
      <w:r>
        <w:br w:type="page"/>
      </w:r>
    </w:p>
    <w:p w14:paraId="44C80C13" w14:textId="241D3FFB" w:rsidR="00323021" w:rsidRPr="00772DB8" w:rsidRDefault="00323021" w:rsidP="000F5464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B61C393" wp14:editId="112C4259">
            <wp:simplePos x="0" y="0"/>
            <wp:positionH relativeFrom="margin">
              <wp:align>center</wp:align>
            </wp:positionH>
            <wp:positionV relativeFrom="paragraph">
              <wp:posOffset>240818</wp:posOffset>
            </wp:positionV>
            <wp:extent cx="3600000" cy="4825131"/>
            <wp:effectExtent l="0" t="0" r="63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825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Исходя из задания изменил тип разделителя</w:t>
      </w:r>
    </w:p>
    <w:sectPr w:rsidR="00323021" w:rsidRPr="00772DB8" w:rsidSect="00FE3A44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8466" w14:textId="77777777" w:rsidR="006001CD" w:rsidRDefault="006001CD" w:rsidP="00FE3A44">
      <w:pPr>
        <w:spacing w:after="0" w:line="240" w:lineRule="auto"/>
      </w:pPr>
      <w:r>
        <w:separator/>
      </w:r>
    </w:p>
  </w:endnote>
  <w:endnote w:type="continuationSeparator" w:id="0">
    <w:p w14:paraId="39818124" w14:textId="77777777" w:rsidR="006001CD" w:rsidRDefault="006001CD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F633" w14:textId="77777777" w:rsidR="006001CD" w:rsidRDefault="006001CD" w:rsidP="00FE3A44">
      <w:pPr>
        <w:spacing w:after="0" w:line="240" w:lineRule="auto"/>
      </w:pPr>
      <w:r>
        <w:separator/>
      </w:r>
    </w:p>
  </w:footnote>
  <w:footnote w:type="continuationSeparator" w:id="0">
    <w:p w14:paraId="5BAB8A61" w14:textId="77777777" w:rsidR="006001CD" w:rsidRDefault="006001CD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1DFE"/>
    <w:rsid w:val="00012017"/>
    <w:rsid w:val="00061C33"/>
    <w:rsid w:val="00086EFA"/>
    <w:rsid w:val="00090497"/>
    <w:rsid w:val="0009619A"/>
    <w:rsid w:val="000A1C76"/>
    <w:rsid w:val="000C1C96"/>
    <w:rsid w:val="000C5662"/>
    <w:rsid w:val="000F5464"/>
    <w:rsid w:val="00102810"/>
    <w:rsid w:val="0011331A"/>
    <w:rsid w:val="00117391"/>
    <w:rsid w:val="001230CB"/>
    <w:rsid w:val="00125F66"/>
    <w:rsid w:val="00142222"/>
    <w:rsid w:val="001A5C60"/>
    <w:rsid w:val="001B2B1C"/>
    <w:rsid w:val="001C5786"/>
    <w:rsid w:val="001E7992"/>
    <w:rsid w:val="00217F7F"/>
    <w:rsid w:val="002824AF"/>
    <w:rsid w:val="00293FBA"/>
    <w:rsid w:val="002C553C"/>
    <w:rsid w:val="002E1679"/>
    <w:rsid w:val="002E1844"/>
    <w:rsid w:val="002E7350"/>
    <w:rsid w:val="00302191"/>
    <w:rsid w:val="00323021"/>
    <w:rsid w:val="00325D3D"/>
    <w:rsid w:val="0037309A"/>
    <w:rsid w:val="00391CCF"/>
    <w:rsid w:val="003A09D4"/>
    <w:rsid w:val="003A7D6B"/>
    <w:rsid w:val="003E3E64"/>
    <w:rsid w:val="0043146E"/>
    <w:rsid w:val="004843FE"/>
    <w:rsid w:val="004C239D"/>
    <w:rsid w:val="004C548F"/>
    <w:rsid w:val="004F0E2E"/>
    <w:rsid w:val="00547D5F"/>
    <w:rsid w:val="005662C5"/>
    <w:rsid w:val="005A2D27"/>
    <w:rsid w:val="005A2D7A"/>
    <w:rsid w:val="005B1A4A"/>
    <w:rsid w:val="005B220C"/>
    <w:rsid w:val="006001CD"/>
    <w:rsid w:val="006A0424"/>
    <w:rsid w:val="006E1369"/>
    <w:rsid w:val="006F04EB"/>
    <w:rsid w:val="007603A1"/>
    <w:rsid w:val="00772DB8"/>
    <w:rsid w:val="00885FD6"/>
    <w:rsid w:val="0089507B"/>
    <w:rsid w:val="008A38F5"/>
    <w:rsid w:val="008C523C"/>
    <w:rsid w:val="0094156C"/>
    <w:rsid w:val="0094405B"/>
    <w:rsid w:val="00962331"/>
    <w:rsid w:val="0096374A"/>
    <w:rsid w:val="00972F7B"/>
    <w:rsid w:val="00974020"/>
    <w:rsid w:val="009A2AE3"/>
    <w:rsid w:val="009E4FA2"/>
    <w:rsid w:val="009F5246"/>
    <w:rsid w:val="00A23AD9"/>
    <w:rsid w:val="00A60DC3"/>
    <w:rsid w:val="00A72602"/>
    <w:rsid w:val="00B063EB"/>
    <w:rsid w:val="00B33815"/>
    <w:rsid w:val="00B44D7F"/>
    <w:rsid w:val="00C60034"/>
    <w:rsid w:val="00C614E3"/>
    <w:rsid w:val="00C914D2"/>
    <w:rsid w:val="00D12155"/>
    <w:rsid w:val="00D47AF8"/>
    <w:rsid w:val="00D872AA"/>
    <w:rsid w:val="00D93968"/>
    <w:rsid w:val="00D96FE4"/>
    <w:rsid w:val="00DE1515"/>
    <w:rsid w:val="00E24FBB"/>
    <w:rsid w:val="00E31092"/>
    <w:rsid w:val="00E672A0"/>
    <w:rsid w:val="00EA07A7"/>
    <w:rsid w:val="00EB49D1"/>
    <w:rsid w:val="00EB57EC"/>
    <w:rsid w:val="00F16180"/>
    <w:rsid w:val="00F34720"/>
    <w:rsid w:val="00F77AA8"/>
    <w:rsid w:val="00F916BA"/>
    <w:rsid w:val="00F92D3C"/>
    <w:rsid w:val="00FC3168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1089</TotalTime>
  <Pages>6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17</cp:revision>
  <dcterms:created xsi:type="dcterms:W3CDTF">2021-09-03T07:15:00Z</dcterms:created>
  <dcterms:modified xsi:type="dcterms:W3CDTF">2021-10-19T23:48:00Z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