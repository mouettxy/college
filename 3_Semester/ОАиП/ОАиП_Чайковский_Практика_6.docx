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442A5E51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772DB8">
        <w:rPr>
          <w:rFonts w:eastAsia="Arial" w:cs="Times New Roman"/>
          <w:b/>
          <w:bCs/>
          <w:szCs w:val="28"/>
          <w:lang w:eastAsia="ru-RU"/>
        </w:rPr>
        <w:t>Основы алгоритмизации и программирования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419CD210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772DB8">
        <w:rPr>
          <w:rFonts w:eastAsia="Arial" w:cs="Times New Roman"/>
          <w:b/>
          <w:bCs/>
          <w:szCs w:val="28"/>
          <w:lang w:eastAsia="ru-RU"/>
        </w:rPr>
        <w:t xml:space="preserve">Практика </w:t>
      </w:r>
      <w:r w:rsidR="00FE0860">
        <w:rPr>
          <w:rFonts w:eastAsia="Arial" w:cs="Times New Roman"/>
          <w:b/>
          <w:bCs/>
          <w:szCs w:val="28"/>
          <w:lang w:val="en-US" w:eastAsia="ru-RU"/>
        </w:rPr>
        <w:t>6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362A2589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547D5F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0C5C49A" w:rsidR="003E3E64" w:rsidRPr="003A7D6B" w:rsidRDefault="00772DB8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proofErr w:type="spellStart"/>
      <w:r>
        <w:rPr>
          <w:rFonts w:eastAsia="Arial" w:cs="Times New Roman"/>
          <w:szCs w:val="28"/>
          <w:lang w:eastAsia="ru-RU"/>
        </w:rPr>
        <w:t>Ерпелев</w:t>
      </w:r>
      <w:proofErr w:type="spellEnd"/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А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В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31308E45" w:rsid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3AD4B7C2" w14:textId="5F91AD42" w:rsidR="00547D5F" w:rsidRDefault="00772DB8" w:rsidP="00772DB8">
      <w:pPr>
        <w:pStyle w:val="11"/>
      </w:pPr>
      <w:r>
        <w:lastRenderedPageBreak/>
        <w:t>Ход работы</w:t>
      </w:r>
    </w:p>
    <w:p w14:paraId="44C80C13" w14:textId="6993E8F1" w:rsidR="00323021" w:rsidRDefault="00FE0860" w:rsidP="000F5464">
      <w:pPr>
        <w:pStyle w:val="a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E53CF3E" wp14:editId="5DE65D3E">
            <wp:simplePos x="0" y="0"/>
            <wp:positionH relativeFrom="margin">
              <wp:align>center</wp:align>
            </wp:positionH>
            <wp:positionV relativeFrom="paragraph">
              <wp:posOffset>233832</wp:posOffset>
            </wp:positionV>
            <wp:extent cx="3600000" cy="2221277"/>
            <wp:effectExtent l="0" t="0" r="635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21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Исправил калькулятор из примера в задании и запустил его</w:t>
      </w:r>
    </w:p>
    <w:p w14:paraId="6A5C4D8D" w14:textId="1CABCAEE" w:rsidR="00FE0860" w:rsidRPr="006865DD" w:rsidRDefault="006865DD" w:rsidP="000F5464">
      <w:pPr>
        <w:pStyle w:val="a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9776DFA" wp14:editId="238411CE">
            <wp:simplePos x="0" y="0"/>
            <wp:positionH relativeFrom="margin">
              <wp:align>center</wp:align>
            </wp:positionH>
            <wp:positionV relativeFrom="paragraph">
              <wp:posOffset>2390648</wp:posOffset>
            </wp:positionV>
            <wp:extent cx="3600000" cy="2536170"/>
            <wp:effectExtent l="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3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860">
        <w:t xml:space="preserve">В соответствии с заданием добавил кнопки </w:t>
      </w:r>
      <w:r w:rsidR="00FE0860">
        <w:rPr>
          <w:lang w:val="en-US"/>
        </w:rPr>
        <w:t>sin</w:t>
      </w:r>
      <w:r w:rsidR="00FE0860" w:rsidRPr="00FE0860">
        <w:t>(</w:t>
      </w:r>
      <w:r w:rsidR="00FE0860">
        <w:rPr>
          <w:lang w:val="en-US"/>
        </w:rPr>
        <w:t>x</w:t>
      </w:r>
      <w:r w:rsidR="00FE0860" w:rsidRPr="00FE0860">
        <w:t xml:space="preserve">) </w:t>
      </w:r>
      <w:r w:rsidR="00FE0860">
        <w:rPr>
          <w:lang w:val="en-US"/>
        </w:rPr>
        <w:t>cos</w:t>
      </w:r>
      <w:r w:rsidR="00FE0860" w:rsidRPr="00FE0860">
        <w:t>(</w:t>
      </w:r>
      <w:r w:rsidR="00FE0860">
        <w:rPr>
          <w:lang w:val="en-US"/>
        </w:rPr>
        <w:t>x</w:t>
      </w:r>
      <w:r w:rsidR="00FE0860" w:rsidRPr="00FE0860">
        <w:t xml:space="preserve">) </w:t>
      </w:r>
      <w:proofErr w:type="spellStart"/>
      <w:proofErr w:type="gramStart"/>
      <w:r w:rsidR="00FE0860">
        <w:rPr>
          <w:lang w:val="en-US"/>
        </w:rPr>
        <w:t>logx</w:t>
      </w:r>
      <w:proofErr w:type="spellEnd"/>
      <w:r w:rsidR="00FE0860" w:rsidRPr="00FE0860">
        <w:t>(</w:t>
      </w:r>
      <w:proofErr w:type="gramEnd"/>
      <w:r w:rsidR="00FE0860" w:rsidRPr="00FE0860">
        <w:t xml:space="preserve">) </w:t>
      </w:r>
      <w:r w:rsidR="00FE0860">
        <w:rPr>
          <w:lang w:val="en-US"/>
        </w:rPr>
        <w:t>x</w:t>
      </w:r>
      <w:r w:rsidR="00FE0860" w:rsidRPr="00FE0860">
        <w:t>^</w:t>
      </w:r>
      <w:r w:rsidR="00FE0860">
        <w:rPr>
          <w:lang w:val="en-US"/>
        </w:rPr>
        <w:t>y</w:t>
      </w:r>
    </w:p>
    <w:p w14:paraId="0594BDB1" w14:textId="6B0B683A" w:rsidR="006865DD" w:rsidRPr="00772DB8" w:rsidRDefault="006865DD" w:rsidP="000F5464">
      <w:pPr>
        <w:pStyle w:val="a"/>
      </w:pPr>
      <w:r>
        <w:t>Создал приложение конвертирования строки в разные регистры</w:t>
      </w:r>
      <w:r w:rsidR="00B83070">
        <w:rPr>
          <w:noProof/>
        </w:rPr>
        <w:drawing>
          <wp:anchor distT="0" distB="0" distL="114300" distR="114300" simplePos="0" relativeHeight="251674624" behindDoc="0" locked="0" layoutInCell="1" allowOverlap="1" wp14:anchorId="2FAA5F46" wp14:editId="01088DE2">
            <wp:simplePos x="0" y="0"/>
            <wp:positionH relativeFrom="margin">
              <wp:align>center</wp:align>
            </wp:positionH>
            <wp:positionV relativeFrom="paragraph">
              <wp:posOffset>2799715</wp:posOffset>
            </wp:positionV>
            <wp:extent cx="2666667" cy="2895238"/>
            <wp:effectExtent l="0" t="0" r="635" b="63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65DD" w:rsidRPr="00772DB8" w:rsidSect="00FE3A44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500DD" w14:textId="77777777" w:rsidR="006C1759" w:rsidRDefault="006C1759" w:rsidP="00FE3A44">
      <w:pPr>
        <w:spacing w:after="0" w:line="240" w:lineRule="auto"/>
      </w:pPr>
      <w:r>
        <w:separator/>
      </w:r>
    </w:p>
  </w:endnote>
  <w:endnote w:type="continuationSeparator" w:id="0">
    <w:p w14:paraId="56183E09" w14:textId="77777777" w:rsidR="006C1759" w:rsidRDefault="006C1759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F6B8A" w14:textId="77777777" w:rsidR="006C1759" w:rsidRDefault="006C1759" w:rsidP="00FE3A44">
      <w:pPr>
        <w:spacing w:after="0" w:line="240" w:lineRule="auto"/>
      </w:pPr>
      <w:r>
        <w:separator/>
      </w:r>
    </w:p>
  </w:footnote>
  <w:footnote w:type="continuationSeparator" w:id="0">
    <w:p w14:paraId="7A43B3BF" w14:textId="77777777" w:rsidR="006C1759" w:rsidRDefault="006C1759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81226E"/>
    <w:multiLevelType w:val="hybridMultilevel"/>
    <w:tmpl w:val="922058E8"/>
    <w:lvl w:ilvl="0" w:tplc="41665D90">
      <w:start w:val="1"/>
      <w:numFmt w:val="bullet"/>
      <w:pStyle w:val="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96A6548"/>
    <w:multiLevelType w:val="hybridMultilevel"/>
    <w:tmpl w:val="6BCE4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11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2"/>
  </w:num>
  <w:num w:numId="12">
    <w:abstractNumId w:val="0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1DFE"/>
    <w:rsid w:val="00012017"/>
    <w:rsid w:val="00061C33"/>
    <w:rsid w:val="00086EFA"/>
    <w:rsid w:val="00090497"/>
    <w:rsid w:val="0009619A"/>
    <w:rsid w:val="000A1C76"/>
    <w:rsid w:val="000C1C96"/>
    <w:rsid w:val="000C5662"/>
    <w:rsid w:val="000F5464"/>
    <w:rsid w:val="00102810"/>
    <w:rsid w:val="0011331A"/>
    <w:rsid w:val="00117391"/>
    <w:rsid w:val="001230CB"/>
    <w:rsid w:val="00125F66"/>
    <w:rsid w:val="00142222"/>
    <w:rsid w:val="001A5C60"/>
    <w:rsid w:val="001B2B1C"/>
    <w:rsid w:val="001C5786"/>
    <w:rsid w:val="001E7992"/>
    <w:rsid w:val="00217F7F"/>
    <w:rsid w:val="002824AF"/>
    <w:rsid w:val="00293FBA"/>
    <w:rsid w:val="002C553C"/>
    <w:rsid w:val="002E1679"/>
    <w:rsid w:val="002E1844"/>
    <w:rsid w:val="002E7350"/>
    <w:rsid w:val="00302191"/>
    <w:rsid w:val="00323021"/>
    <w:rsid w:val="00325D3D"/>
    <w:rsid w:val="0037309A"/>
    <w:rsid w:val="00391CCF"/>
    <w:rsid w:val="003A09D4"/>
    <w:rsid w:val="003A7D6B"/>
    <w:rsid w:val="003E3E64"/>
    <w:rsid w:val="0043146E"/>
    <w:rsid w:val="004843FE"/>
    <w:rsid w:val="004C239D"/>
    <w:rsid w:val="004C548F"/>
    <w:rsid w:val="004F0E2E"/>
    <w:rsid w:val="00547D5F"/>
    <w:rsid w:val="005662C5"/>
    <w:rsid w:val="005A2D27"/>
    <w:rsid w:val="005A2D7A"/>
    <w:rsid w:val="005B1A4A"/>
    <w:rsid w:val="005B220C"/>
    <w:rsid w:val="006001CD"/>
    <w:rsid w:val="006865DD"/>
    <w:rsid w:val="006A0424"/>
    <w:rsid w:val="006C1759"/>
    <w:rsid w:val="006E1369"/>
    <w:rsid w:val="006F04EB"/>
    <w:rsid w:val="007603A1"/>
    <w:rsid w:val="00772DB8"/>
    <w:rsid w:val="00885FD6"/>
    <w:rsid w:val="0089507B"/>
    <w:rsid w:val="008A38F5"/>
    <w:rsid w:val="008C523C"/>
    <w:rsid w:val="0094156C"/>
    <w:rsid w:val="0094405B"/>
    <w:rsid w:val="00962331"/>
    <w:rsid w:val="0096374A"/>
    <w:rsid w:val="00972F7B"/>
    <w:rsid w:val="00974020"/>
    <w:rsid w:val="009A2AE3"/>
    <w:rsid w:val="009E4FA2"/>
    <w:rsid w:val="009F5246"/>
    <w:rsid w:val="00A23AD9"/>
    <w:rsid w:val="00A60DC3"/>
    <w:rsid w:val="00A72602"/>
    <w:rsid w:val="00B063EB"/>
    <w:rsid w:val="00B33815"/>
    <w:rsid w:val="00B44D7F"/>
    <w:rsid w:val="00B83070"/>
    <w:rsid w:val="00C60034"/>
    <w:rsid w:val="00C614E3"/>
    <w:rsid w:val="00C914D2"/>
    <w:rsid w:val="00D12155"/>
    <w:rsid w:val="00D47AF8"/>
    <w:rsid w:val="00D872AA"/>
    <w:rsid w:val="00D93968"/>
    <w:rsid w:val="00D96FE4"/>
    <w:rsid w:val="00DE1515"/>
    <w:rsid w:val="00E24FBB"/>
    <w:rsid w:val="00E31092"/>
    <w:rsid w:val="00E672A0"/>
    <w:rsid w:val="00EA07A7"/>
    <w:rsid w:val="00EB49D1"/>
    <w:rsid w:val="00EB57EC"/>
    <w:rsid w:val="00F16180"/>
    <w:rsid w:val="00F34720"/>
    <w:rsid w:val="00F77AA8"/>
    <w:rsid w:val="00F916BA"/>
    <w:rsid w:val="00F92D3C"/>
    <w:rsid w:val="00FC3168"/>
    <w:rsid w:val="00FD64F3"/>
    <w:rsid w:val="00FE0860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772DB8"/>
    <w:pPr>
      <w:numPr>
        <w:numId w:val="14"/>
      </w:numPr>
    </w:pPr>
  </w:style>
  <w:style w:type="character" w:customStyle="1" w:styleId="a4">
    <w:name w:val="Абзац Знак"/>
    <w:basedOn w:val="a1"/>
    <w:link w:val="a"/>
    <w:rsid w:val="00772DB8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1181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18</cp:revision>
  <dcterms:created xsi:type="dcterms:W3CDTF">2021-09-03T07:15:00Z</dcterms:created>
  <dcterms:modified xsi:type="dcterms:W3CDTF">2021-10-20T02:02:00Z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