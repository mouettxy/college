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42A5E5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72DB8">
        <w:rPr>
          <w:rFonts w:eastAsia="Arial" w:cs="Times New Roman"/>
          <w:b/>
          <w:bCs/>
          <w:szCs w:val="28"/>
          <w:lang w:eastAsia="ru-RU"/>
        </w:rPr>
        <w:t>Основы алгоритмизации и программирования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5AD10451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211497" w:rsidRPr="00211497">
        <w:rPr>
          <w:rFonts w:eastAsia="Arial" w:cs="Times New Roman"/>
          <w:b/>
          <w:bCs/>
          <w:szCs w:val="28"/>
          <w:lang w:eastAsia="ru-RU"/>
        </w:rPr>
        <w:t>Платформа Wine, принцип работы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Ерпелев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2FF72617" w14:textId="377D091D" w:rsidR="00211497" w:rsidRDefault="00211497" w:rsidP="00211497">
      <w:pPr>
        <w:pStyle w:val="a3"/>
      </w:pPr>
    </w:p>
    <w:p w14:paraId="34E21767" w14:textId="50EFD85E" w:rsidR="00211497" w:rsidRDefault="00211497" w:rsidP="00211497">
      <w:pPr>
        <w:pStyle w:val="11"/>
      </w:pPr>
      <w:r>
        <w:lastRenderedPageBreak/>
        <w:t>Введение</w:t>
      </w:r>
    </w:p>
    <w:p w14:paraId="3EB2A0AB" w14:textId="7B6871E6" w:rsidR="00211497" w:rsidRDefault="00211497" w:rsidP="00211497">
      <w:pPr>
        <w:pStyle w:val="a3"/>
      </w:pPr>
      <w:r>
        <w:t xml:space="preserve">Моментом зарождения самой идеи эмуляции другой операционной среды можно считать 1993г., тогда Microsoft успешно продвигала Windows как будущее персональных компьютеров. IBM тоже хотели получить свою часть рынка, и сторили большие надежды на свою OS/2, но уже тогда они </w:t>
      </w:r>
      <w:r>
        <w:t>признали,</w:t>
      </w:r>
      <w:r>
        <w:t xml:space="preserve"> что поддержка приложений Windows будет необходима, и внедрили её в свою ОС.</w:t>
      </w:r>
    </w:p>
    <w:p w14:paraId="29223CCC" w14:textId="3CC2099D" w:rsidR="00211497" w:rsidRDefault="00211497" w:rsidP="00211497">
      <w:pPr>
        <w:pStyle w:val="a3"/>
      </w:pPr>
      <w:r>
        <w:t>Годом ранее, в сентябре 1992г. Sun Microsystems начала разработку продукта под названием Wabi, и в 1993 продемонстрировала его на Solaris Developers Conference.</w:t>
      </w:r>
    </w:p>
    <w:p w14:paraId="41DDF8C3" w14:textId="7568B8A9" w:rsidR="00211497" w:rsidRDefault="00211497" w:rsidP="00211497">
      <w:pPr>
        <w:pStyle w:val="a3"/>
      </w:pPr>
      <w:r>
        <w:t>Продукт позволял пользователям Solaris x86 и Solaris 2.2 для SPARC</w:t>
      </w:r>
      <w:r>
        <w:t xml:space="preserve"> </w:t>
      </w:r>
      <w:r>
        <w:t>запускать приложения разработанные для Windows из коробки.</w:t>
      </w:r>
    </w:p>
    <w:p w14:paraId="548FC882" w14:textId="0B2DC394" w:rsidR="00211497" w:rsidRDefault="00211497" w:rsidP="00211497">
      <w:pPr>
        <w:pStyle w:val="a3"/>
      </w:pPr>
      <w:r>
        <w:t>В то время и другие решения позволяли запускать приложения Windows, но они требовали установку DOS и Windows. Уникальность Wabi была в том что она позволяла на</w:t>
      </w:r>
      <w:r>
        <w:t>п</w:t>
      </w:r>
      <w:r>
        <w:t>рямую транслировать оконные вызовы в X Windows вызовы. При этом эмуляция остального x86 кода позволяла в некоторых случаях работать приложениям быстрее.</w:t>
      </w:r>
    </w:p>
    <w:p w14:paraId="05854C06" w14:textId="0DEBF456" w:rsidR="00211497" w:rsidRDefault="00211497" w:rsidP="00211497">
      <w:pPr>
        <w:pStyle w:val="a3"/>
      </w:pPr>
      <w:r>
        <w:t xml:space="preserve">В то время пользователи Linux уже собирались в достаточно дружное сообщество, и они начали дискуссии на тему подобного подхода как у Wabi, но на Linux системах. В то же время шансы на </w:t>
      </w:r>
      <w:r>
        <w:t>то,</w:t>
      </w:r>
      <w:r>
        <w:t xml:space="preserve"> что Wabi портируют были близки к нулю.</w:t>
      </w:r>
    </w:p>
    <w:p w14:paraId="6834ECD2" w14:textId="30093194" w:rsidR="00211497" w:rsidRDefault="00211497" w:rsidP="00211497">
      <w:pPr>
        <w:pStyle w:val="a3"/>
      </w:pPr>
      <w:r>
        <w:t>Название Wine было быстро согласовано, и в числе первых разработчиков были одни из первых разработчиков ядра Linux Eric Youngdale и David Metcalfe, Alexandre Julliard (до сих пор лидирует разработкой Wine), Miguel de Icaza (разработчик GNOME) и Bob Amstadt который руководил разработкой.</w:t>
      </w:r>
    </w:p>
    <w:p w14:paraId="07E1457D" w14:textId="6F84E887" w:rsidR="00211497" w:rsidRDefault="00211497" w:rsidP="00211497">
      <w:pPr>
        <w:pStyle w:val="a3"/>
      </w:pPr>
      <w:r>
        <w:t xml:space="preserve">Начать было решено с запуска 16-bit бинарных файлов, прогресс шёл быстро и спустя </w:t>
      </w:r>
      <w:r>
        <w:t>полгода</w:t>
      </w:r>
      <w:r>
        <w:t xml:space="preserve"> уже было возможно запустить Solitaire.</w:t>
      </w:r>
    </w:p>
    <w:p w14:paraId="1C1129E1" w14:textId="1DB553EA" w:rsidR="00211497" w:rsidRDefault="00211497" w:rsidP="00211497">
      <w:pPr>
        <w:pStyle w:val="a3"/>
      </w:pPr>
      <w:r>
        <w:lastRenderedPageBreak/>
        <w:t xml:space="preserve">В ноябре 1993 так же был совершен первый порт Wine, который позволял запускать эмулятор на NetBSD. В то время Боб </w:t>
      </w:r>
      <w:r>
        <w:t>сказал,</w:t>
      </w:r>
      <w:r>
        <w:t xml:space="preserve"> что с текущей скоростью разработки они выпустят первый релиз </w:t>
      </w:r>
      <w:r>
        <w:t>через полгода-год</w:t>
      </w:r>
      <w:r>
        <w:t>. Иронично что эти "</w:t>
      </w:r>
      <w:r>
        <w:t>полгода-год</w:t>
      </w:r>
      <w:r>
        <w:t>" продлились десятилетие.</w:t>
      </w:r>
    </w:p>
    <w:p w14:paraId="2C5E0AF6" w14:textId="6EF84628" w:rsidR="00211497" w:rsidRDefault="00211497" w:rsidP="00211497">
      <w:pPr>
        <w:pStyle w:val="a3"/>
      </w:pPr>
      <w:r>
        <w:t xml:space="preserve">В первые годы было очень много изменений в разработке Wine. Оконные вызовы были переписаны на прямые вызовы Xlib, Microsoft начала выпуск </w:t>
      </w:r>
      <w:r>
        <w:t>32-битного</w:t>
      </w:r>
      <w:r>
        <w:t xml:space="preserve"> кода и добавление нового функционала в их операционную систему. Уже нельзя было просто загружать код и исполнять его. Нужна была </w:t>
      </w:r>
      <w:r>
        <w:t>более тесная интеграция с системой,</w:t>
      </w:r>
      <w:r>
        <w:t xml:space="preserve"> на которой непосредственно запускается Wine.</w:t>
      </w:r>
    </w:p>
    <w:p w14:paraId="1560E51F" w14:textId="67B0A982" w:rsidR="00211497" w:rsidRDefault="00211497" w:rsidP="00211497">
      <w:pPr>
        <w:pStyle w:val="a3"/>
      </w:pPr>
      <w:r>
        <w:t xml:space="preserve">В то время архитектура Wine полагалась на общее пространство между приложениями, но быстро </w:t>
      </w:r>
      <w:r>
        <w:t>выяснилось,</w:t>
      </w:r>
      <w:r>
        <w:t xml:space="preserve"> что это достаточно плохое решение. Разделение пространства нужно было что бы улучшить безопасность и </w:t>
      </w:r>
      <w:r>
        <w:t>проблему общих библиотек,</w:t>
      </w:r>
      <w:r>
        <w:t xml:space="preserve"> которые пытались получить доступ к одному и тому же пространству. Работа началась в начале двухтысячных и продолжается по сей день.</w:t>
      </w:r>
    </w:p>
    <w:p w14:paraId="305A6CF4" w14:textId="7F63DCFB" w:rsidR="00211497" w:rsidRDefault="00211497" w:rsidP="00211497">
      <w:pPr>
        <w:pStyle w:val="a3"/>
      </w:pPr>
      <w:r>
        <w:t>Alexandre Juliard на первой Wineconf выделил следующие важные контрольные точки разработки Wine в то время:</w:t>
      </w:r>
    </w:p>
    <w:p w14:paraId="1812A655" w14:textId="77777777" w:rsidR="00211497" w:rsidRDefault="00211497" w:rsidP="00211497">
      <w:pPr>
        <w:pStyle w:val="a3"/>
        <w:numPr>
          <w:ilvl w:val="0"/>
          <w:numId w:val="15"/>
        </w:numPr>
      </w:pPr>
      <w:r>
        <w:t>Май 1995: начало поддержки Win32 архитектуры</w:t>
      </w:r>
    </w:p>
    <w:p w14:paraId="1E83CE9E" w14:textId="77777777" w:rsidR="00211497" w:rsidRDefault="00211497" w:rsidP="00211497">
      <w:pPr>
        <w:pStyle w:val="a3"/>
        <w:numPr>
          <w:ilvl w:val="0"/>
          <w:numId w:val="15"/>
        </w:numPr>
      </w:pPr>
      <w:r>
        <w:t>Июль 1995: переписывание кода на поддержку autoconf</w:t>
      </w:r>
    </w:p>
    <w:p w14:paraId="419A3EAB" w14:textId="77777777" w:rsidR="00211497" w:rsidRDefault="00211497" w:rsidP="00211497">
      <w:pPr>
        <w:pStyle w:val="a3"/>
        <w:numPr>
          <w:ilvl w:val="0"/>
          <w:numId w:val="15"/>
        </w:numPr>
      </w:pPr>
      <w:r>
        <w:t>Июнь 1996: успешный запуск Word и Excel</w:t>
      </w:r>
    </w:p>
    <w:p w14:paraId="5562F399" w14:textId="77777777" w:rsidR="00211497" w:rsidRDefault="00211497" w:rsidP="00211497">
      <w:pPr>
        <w:pStyle w:val="a3"/>
        <w:numPr>
          <w:ilvl w:val="0"/>
          <w:numId w:val="15"/>
        </w:numPr>
      </w:pPr>
      <w:r>
        <w:t>Ноябрь 1997: запуск сайта winehq.com</w:t>
      </w:r>
    </w:p>
    <w:p w14:paraId="2AAFE311" w14:textId="413EA501" w:rsidR="00211497" w:rsidRDefault="00211497" w:rsidP="00211497">
      <w:pPr>
        <w:pStyle w:val="a3"/>
      </w:pPr>
      <w:r>
        <w:t xml:space="preserve">В начале Wine была лицензирована под BSD-like лицензией, в 1999 руководитель разработки </w:t>
      </w:r>
      <w:r>
        <w:t>отметил,</w:t>
      </w:r>
      <w:r>
        <w:t xml:space="preserve"> что такая лицензия несовместима с GPL лицензией. Что потенциально означает что много библиотек открытого исходного кода было бы невозможно добавить в проект. В ходе дискуссии они пришли к решению изменить лицензию на LGPL.</w:t>
      </w:r>
    </w:p>
    <w:p w14:paraId="6F3870A6" w14:textId="6BCCE31C" w:rsidR="00211497" w:rsidRDefault="00211497" w:rsidP="00211497">
      <w:pPr>
        <w:pStyle w:val="a3"/>
      </w:pPr>
      <w:r>
        <w:lastRenderedPageBreak/>
        <w:t>Изменение лицензии стало переломным моментом в разработке, обновления стали выходить чаще. В 2006 вышла Wine 0.9.0 которая была официальной бетой, и Wine 1.0 окончательно получила релиз в середине 2008.</w:t>
      </w:r>
    </w:p>
    <w:p w14:paraId="20E40DDC" w14:textId="2E31A2C8" w:rsidR="00211497" w:rsidRDefault="00211497" w:rsidP="00211497">
      <w:pPr>
        <w:pStyle w:val="a3"/>
      </w:pPr>
      <w:r>
        <w:t>Разработка продолжается и сейчас с обновлениями от разработчиков каждые две недели, написано боле 1.4 миллиона строк C кода, больше 700 людей тем или иным образом вложили часть себя в проект.</w:t>
      </w:r>
    </w:p>
    <w:p w14:paraId="67F48224" w14:textId="77777777" w:rsidR="00211497" w:rsidRDefault="00211497" w:rsidP="00211497">
      <w:pPr>
        <w:pStyle w:val="11"/>
      </w:pPr>
      <w:r>
        <w:t>Основная часть</w:t>
      </w:r>
    </w:p>
    <w:p w14:paraId="2A319B63" w14:textId="77777777" w:rsidR="00211497" w:rsidRDefault="00211497" w:rsidP="00211497">
      <w:pPr>
        <w:pStyle w:val="21"/>
      </w:pPr>
      <w:r>
        <w:t>Внутренняя реализация</w:t>
      </w:r>
    </w:p>
    <w:p w14:paraId="71CD4216" w14:textId="006EC7F0" w:rsidR="00211497" w:rsidRDefault="00211497" w:rsidP="00211497">
      <w:pPr>
        <w:pStyle w:val="a3"/>
      </w:pPr>
      <w:r>
        <w:t>Главной целью Wine ставит реализацию тех Windows API которые необходимы для запуска приложений.</w:t>
      </w:r>
    </w:p>
    <w:p w14:paraId="7E41914A" w14:textId="34F90134" w:rsidR="00211497" w:rsidRDefault="00211497" w:rsidP="00211497">
      <w:pPr>
        <w:pStyle w:val="a3"/>
      </w:pPr>
      <w:r>
        <w:t>Большая часть программ на Windows состоят из DLL файлов, эти файлы содержат очень много оберточных подпрограмм для системных вызовов ядра. Типичная программа вызывает некоторые Windows DLL файлы, которые в свою очередь вызывают gdi/user32 библиотеки, а те уже используют kernel32.dll который отвечает за связь с ядром при помощи системных вызовов.</w:t>
      </w:r>
    </w:p>
    <w:p w14:paraId="3C470E65" w14:textId="4EE6EC0F" w:rsidR="00211497" w:rsidRDefault="00211497" w:rsidP="00211497">
      <w:pPr>
        <w:pStyle w:val="a3"/>
      </w:pPr>
      <w:r>
        <w:t xml:space="preserve">Слой системных вызовов приватный слой, т.е к нему если и существует документация, то только внутренняя, доступная разработчикам Microsoft. </w:t>
      </w:r>
      <w:r>
        <w:t>Кроме этого,</w:t>
      </w:r>
      <w:r>
        <w:t xml:space="preserve"> есть </w:t>
      </w:r>
      <w:r>
        <w:t>некоторые программные интерфейсы,</w:t>
      </w:r>
      <w:r>
        <w:t xml:space="preserve"> которые реализованы как сервисы, и запускаются в отдельных процессах. Общение с такими сервисами из публичной части реализуется через RPC.</w:t>
      </w:r>
    </w:p>
    <w:p w14:paraId="0D00160E" w14:textId="45F6A5EC" w:rsidR="00211497" w:rsidRDefault="00211497" w:rsidP="00211497">
      <w:pPr>
        <w:pStyle w:val="a3"/>
      </w:pPr>
      <w:r>
        <w:t xml:space="preserve">Wine в свою очередь реализует Windows ABI (application binary interface) полностью в пространстве пользователя, а не в качестве модуля ядра. При этом архитектура файлов и сервисов повторяется. </w:t>
      </w:r>
      <w:r>
        <w:t>Сервисы,</w:t>
      </w:r>
      <w:r>
        <w:t xml:space="preserve"> которые обычно предоставляются ядром, вместо этого отдает демон wineserver, целью которого является реализация базовой функциональности Windows и интеграфия с X Window System.</w:t>
      </w:r>
    </w:p>
    <w:p w14:paraId="575AD700" w14:textId="77777777" w:rsidR="00211497" w:rsidRDefault="00211497" w:rsidP="00211497">
      <w:pPr>
        <w:pStyle w:val="a3"/>
      </w:pPr>
    </w:p>
    <w:p w14:paraId="66C291C9" w14:textId="224822A8" w:rsidR="00211497" w:rsidRDefault="00211497" w:rsidP="00211497">
      <w:pPr>
        <w:pStyle w:val="a3"/>
      </w:pPr>
      <w:r>
        <w:lastRenderedPageBreak/>
        <w:t>Хоть Wineserver и реализует некоторые аспекты ядры Windows, исходя из архитектуры Wine невозможно использовать некоторые нативные драйверы Windows, из-за особенностей архитектуры Wine.</w:t>
      </w:r>
    </w:p>
    <w:p w14:paraId="515FB212" w14:textId="77777777" w:rsidR="00211497" w:rsidRDefault="00211497" w:rsidP="00211497">
      <w:pPr>
        <w:pStyle w:val="21"/>
      </w:pPr>
      <w:r>
        <w:t>Библиотеки</w:t>
      </w:r>
    </w:p>
    <w:p w14:paraId="195A9ECA" w14:textId="31E51E74" w:rsidR="00211497" w:rsidRDefault="00211497" w:rsidP="00211497">
      <w:pPr>
        <w:pStyle w:val="a3"/>
      </w:pPr>
      <w:r>
        <w:t>Wine позволяет загружать как Windows DLL так и Unix shared object файлы для использования программами Windows. Встроенная реализация самых базовых Windows DLL таких как: NTDLL, KERNEL32, GDI32, USER32, используют shared object метод, так как они используют функции непосредственно в операционной системе. Библиотеки уровнем выше, например WineD3D обычно используют DLL формат. В большинстве случаев пользователь может конфигурировать Wine что бы настроить какие DLL файлы будут загружаться в нативной реализации Windows, а какие в реализации Wine.</w:t>
      </w:r>
    </w:p>
    <w:p w14:paraId="448A69F3" w14:textId="77777777" w:rsidR="00211497" w:rsidRDefault="00211497" w:rsidP="00211497">
      <w:pPr>
        <w:pStyle w:val="21"/>
      </w:pPr>
      <w:r>
        <w:t>Графика</w:t>
      </w:r>
    </w:p>
    <w:p w14:paraId="215AAB6E" w14:textId="6224F58A" w:rsidR="00211497" w:rsidRDefault="00211497" w:rsidP="00211497">
      <w:pPr>
        <w:pStyle w:val="a3"/>
      </w:pPr>
      <w:r>
        <w:t xml:space="preserve">Игры, в отличии от большинства офисного ПО используют комплексную GPU-ускоренную графику. Что бы запускать такие приложения Wine необходимо транслировать инструкции по отрисовке напрямую в ОС хоста. Основная проблема </w:t>
      </w:r>
      <w:r>
        <w:t>в том, чтобы</w:t>
      </w:r>
      <w:r>
        <w:t xml:space="preserve"> сделать так, что бы хост это понял.</w:t>
      </w:r>
    </w:p>
    <w:p w14:paraId="7FF2C6EA" w14:textId="5133F548" w:rsidR="00211497" w:rsidRPr="00211497" w:rsidRDefault="00211497" w:rsidP="00211497">
      <w:pPr>
        <w:pStyle w:val="a3"/>
        <w:numPr>
          <w:ilvl w:val="0"/>
          <w:numId w:val="16"/>
        </w:numPr>
      </w:pPr>
      <w:r>
        <w:t>Wine реализует такие API для отрисовки графики как</w:t>
      </w:r>
      <w:r w:rsidRPr="00211497">
        <w:t>:</w:t>
      </w:r>
    </w:p>
    <w:p w14:paraId="1FC604D5" w14:textId="77777777" w:rsidR="00211497" w:rsidRDefault="00211497" w:rsidP="00211497">
      <w:pPr>
        <w:pStyle w:val="a3"/>
        <w:numPr>
          <w:ilvl w:val="0"/>
          <w:numId w:val="16"/>
        </w:numPr>
      </w:pPr>
      <w:r>
        <w:t>DirectX 11.2 для OpenGL</w:t>
      </w:r>
    </w:p>
    <w:p w14:paraId="0AB422BE" w14:textId="77777777" w:rsidR="00211497" w:rsidRDefault="00211497" w:rsidP="00211497">
      <w:pPr>
        <w:pStyle w:val="a3"/>
        <w:numPr>
          <w:ilvl w:val="0"/>
          <w:numId w:val="16"/>
        </w:numPr>
      </w:pPr>
      <w:r>
        <w:t>DirectX 12 реализация для Vulkan API</w:t>
      </w:r>
    </w:p>
    <w:p w14:paraId="3BA591D0" w14:textId="77777777" w:rsidR="00211497" w:rsidRDefault="00211497" w:rsidP="00211497">
      <w:pPr>
        <w:pStyle w:val="a3"/>
        <w:numPr>
          <w:ilvl w:val="0"/>
          <w:numId w:val="16"/>
        </w:numPr>
      </w:pPr>
      <w:r>
        <w:t>В случае Mac OS Wine транслирует сигналы из Vulkan API в Metal API</w:t>
      </w:r>
    </w:p>
    <w:p w14:paraId="59D7BAA4" w14:textId="77777777" w:rsidR="00211497" w:rsidRDefault="00211497" w:rsidP="00211497">
      <w:pPr>
        <w:pStyle w:val="a3"/>
        <w:numPr>
          <w:ilvl w:val="0"/>
          <w:numId w:val="16"/>
        </w:numPr>
      </w:pPr>
      <w:r>
        <w:t>XAudio (низкоуровневое API для звука) реализовано с помощью библиотеки FAudio, так же.</w:t>
      </w:r>
    </w:p>
    <w:p w14:paraId="44201CDD" w14:textId="77777777" w:rsidR="00211497" w:rsidRDefault="00211497" w:rsidP="00211497">
      <w:pPr>
        <w:pStyle w:val="a3"/>
      </w:pPr>
    </w:p>
    <w:p w14:paraId="6473A5EA" w14:textId="4F1303F5" w:rsidR="00211497" w:rsidRDefault="00211497" w:rsidP="00211497">
      <w:pPr>
        <w:pStyle w:val="a3"/>
      </w:pPr>
      <w:r>
        <w:lastRenderedPageBreak/>
        <w:t>С помощью реализации XInput and Raw Input (API для получения пользовательского ввода) через shared object и SDL (Simple DirectMedia Layer) Wine поддерживает работу с игровыми контроллерами. Так же существует поддержка Direct2D</w:t>
      </w:r>
    </w:p>
    <w:p w14:paraId="76028211" w14:textId="278BA539" w:rsidR="00211497" w:rsidRDefault="00211497" w:rsidP="00211497">
      <w:pPr>
        <w:pStyle w:val="a3"/>
      </w:pPr>
      <w:r>
        <w:t>Основные силы разработчиков Wine уходят на реализацию Direct3D через WineD3D, который представляет собой слой для перевода Direct3D и DirectDraw вызовов в OpenGL. Реализация работает хорошо или плохо в зависимости от игры, но с помощью Wine есть возможность запуска достаточно массивных игр, например Overwatch или Dota 2.</w:t>
      </w:r>
    </w:p>
    <w:p w14:paraId="3BEBE679" w14:textId="58E2CC20" w:rsidR="00211497" w:rsidRDefault="00211497" w:rsidP="00211497">
      <w:pPr>
        <w:pStyle w:val="a3"/>
      </w:pPr>
      <w:r>
        <w:t>Кроме того,</w:t>
      </w:r>
      <w:r>
        <w:t xml:space="preserve"> использование WineD3D DLL позволяет запускать на более старых процессорах игры под новые версии DirectX.</w:t>
      </w:r>
    </w:p>
    <w:p w14:paraId="5BC2DF27" w14:textId="0FBDD240" w:rsidR="00211497" w:rsidRDefault="00211497" w:rsidP="00211497">
      <w:pPr>
        <w:pStyle w:val="a3"/>
      </w:pPr>
      <w:r>
        <w:t>Так же существует проект vkd3d который реализует Direct3D бэкэнд для Vulkan API.</w:t>
      </w:r>
    </w:p>
    <w:p w14:paraId="5DF7CAF6" w14:textId="77777777" w:rsidR="00211497" w:rsidRDefault="00211497" w:rsidP="00211497">
      <w:pPr>
        <w:pStyle w:val="21"/>
      </w:pPr>
      <w:r>
        <w:t>Детали функциональности</w:t>
      </w:r>
    </w:p>
    <w:p w14:paraId="4B095768" w14:textId="696EBB02" w:rsidR="00211497" w:rsidRDefault="00211497" w:rsidP="00211497">
      <w:pPr>
        <w:pStyle w:val="a3"/>
      </w:pPr>
      <w:r>
        <w:t>Разработчики</w:t>
      </w:r>
      <w:r>
        <w:t xml:space="preserve"> Direct3D части Wine продолжают работу, </w:t>
      </w:r>
      <w:r>
        <w:t>например</w:t>
      </w:r>
      <w:r>
        <w:t xml:space="preserve"> внедряя пиксельные шейдеры, </w:t>
      </w:r>
      <w:r>
        <w:t>чтобы</w:t>
      </w:r>
      <w:r>
        <w:t xml:space="preserve"> улучшить поддержку игр. </w:t>
      </w:r>
      <w:r>
        <w:t>Кроме того,</w:t>
      </w:r>
      <w:r>
        <w:t xml:space="preserve"> Wine может использовать нативные </w:t>
      </w:r>
      <w:r>
        <w:t>библиотеки</w:t>
      </w:r>
      <w:r>
        <w:t xml:space="preserve"> Windows, но для их использования нужна и лицензия Windows.</w:t>
      </w:r>
    </w:p>
    <w:p w14:paraId="68B96272" w14:textId="720BF5D0" w:rsidR="00211497" w:rsidRDefault="00211497" w:rsidP="00211497">
      <w:pPr>
        <w:pStyle w:val="a3"/>
      </w:pPr>
      <w:r>
        <w:t>Так же Wine включает в себя собственную реализацию таких приложений как notepad, wordpad, control, internet explorer, explorer</w:t>
      </w:r>
    </w:p>
    <w:p w14:paraId="1CDF42B3" w14:textId="1357EEDE" w:rsidR="00211497" w:rsidRDefault="00211497" w:rsidP="00211497">
      <w:pPr>
        <w:pStyle w:val="a3"/>
      </w:pPr>
      <w:r>
        <w:t xml:space="preserve">Существует так же Wine Application Database (AppDB), </w:t>
      </w:r>
      <w:r>
        <w:t>библиотека приложений и игр,</w:t>
      </w:r>
      <w:r>
        <w:t xml:space="preserve"> которые работают на Wine или без конфигурации (из коробки), или </w:t>
      </w:r>
      <w:r>
        <w:t>с конфигурацией,</w:t>
      </w:r>
      <w:r>
        <w:t xml:space="preserve"> которая так же предоставляется в этой </w:t>
      </w:r>
      <w:r>
        <w:t>библиотеки</w:t>
      </w:r>
      <w:r>
        <w:t xml:space="preserve">. Так же есть описания в случае того почему </w:t>
      </w:r>
      <w:r>
        <w:t>какая-то</w:t>
      </w:r>
      <w:r>
        <w:t xml:space="preserve"> из программ может не работать, и собираются ли это исправлять.</w:t>
      </w:r>
    </w:p>
    <w:p w14:paraId="15924D73" w14:textId="04BAD197" w:rsidR="00211497" w:rsidRPr="00211497" w:rsidRDefault="00211497" w:rsidP="00211497">
      <w:pPr>
        <w:pStyle w:val="a3"/>
      </w:pPr>
      <w:r>
        <w:t>Список из первых 10 "Платиновых" (продукты</w:t>
      </w:r>
      <w:r w:rsidRPr="00211497">
        <w:t>,</w:t>
      </w:r>
      <w:r>
        <w:t xml:space="preserve"> которые работают прекрасно без конфигурации) продуктов из этой библиотеки:</w:t>
      </w:r>
    </w:p>
    <w:p w14:paraId="28B1EDF3" w14:textId="77777777" w:rsidR="00211497" w:rsidRPr="00211497" w:rsidRDefault="00211497" w:rsidP="00211497">
      <w:pPr>
        <w:pStyle w:val="a3"/>
        <w:numPr>
          <w:ilvl w:val="0"/>
          <w:numId w:val="17"/>
        </w:numPr>
        <w:rPr>
          <w:lang w:val="en-US"/>
        </w:rPr>
      </w:pPr>
      <w:r w:rsidRPr="00211497">
        <w:rPr>
          <w:lang w:val="en-US"/>
        </w:rPr>
        <w:lastRenderedPageBreak/>
        <w:t>World of warcraft</w:t>
      </w:r>
    </w:p>
    <w:p w14:paraId="4D024D75" w14:textId="77777777" w:rsidR="00211497" w:rsidRPr="00211497" w:rsidRDefault="00211497" w:rsidP="00211497">
      <w:pPr>
        <w:pStyle w:val="a3"/>
        <w:numPr>
          <w:ilvl w:val="0"/>
          <w:numId w:val="17"/>
        </w:numPr>
        <w:rPr>
          <w:lang w:val="en-US"/>
        </w:rPr>
      </w:pPr>
      <w:r w:rsidRPr="00211497">
        <w:rPr>
          <w:lang w:val="en-US"/>
        </w:rPr>
        <w:t>StarCraft 1</w:t>
      </w:r>
    </w:p>
    <w:p w14:paraId="6C625499" w14:textId="77777777" w:rsidR="00211497" w:rsidRPr="00211497" w:rsidRDefault="00211497" w:rsidP="00211497">
      <w:pPr>
        <w:pStyle w:val="a3"/>
        <w:numPr>
          <w:ilvl w:val="0"/>
          <w:numId w:val="17"/>
        </w:numPr>
        <w:rPr>
          <w:lang w:val="en-US"/>
        </w:rPr>
      </w:pPr>
      <w:r w:rsidRPr="00211497">
        <w:rPr>
          <w:lang w:val="en-US"/>
        </w:rPr>
        <w:t>Fallout 3</w:t>
      </w:r>
    </w:p>
    <w:p w14:paraId="13545C48" w14:textId="77777777" w:rsidR="00211497" w:rsidRPr="00211497" w:rsidRDefault="00211497" w:rsidP="00211497">
      <w:pPr>
        <w:pStyle w:val="a3"/>
        <w:numPr>
          <w:ilvl w:val="0"/>
          <w:numId w:val="17"/>
        </w:numPr>
        <w:rPr>
          <w:lang w:val="en-US"/>
        </w:rPr>
      </w:pPr>
      <w:r w:rsidRPr="00211497">
        <w:rPr>
          <w:lang w:val="en-US"/>
        </w:rPr>
        <w:t>The sims</w:t>
      </w:r>
    </w:p>
    <w:p w14:paraId="266502CF" w14:textId="77777777" w:rsidR="00211497" w:rsidRPr="00211497" w:rsidRDefault="00211497" w:rsidP="00211497">
      <w:pPr>
        <w:pStyle w:val="a3"/>
        <w:numPr>
          <w:ilvl w:val="0"/>
          <w:numId w:val="17"/>
        </w:numPr>
        <w:rPr>
          <w:lang w:val="en-US"/>
        </w:rPr>
      </w:pPr>
      <w:r w:rsidRPr="00211497">
        <w:rPr>
          <w:lang w:val="en-US"/>
        </w:rPr>
        <w:t>Gothic 3</w:t>
      </w:r>
    </w:p>
    <w:p w14:paraId="0C299213" w14:textId="77777777" w:rsidR="00211497" w:rsidRPr="00211497" w:rsidRDefault="00211497" w:rsidP="00211497">
      <w:pPr>
        <w:pStyle w:val="a3"/>
        <w:numPr>
          <w:ilvl w:val="0"/>
          <w:numId w:val="17"/>
        </w:numPr>
        <w:rPr>
          <w:lang w:val="en-US"/>
        </w:rPr>
      </w:pPr>
      <w:r w:rsidRPr="00211497">
        <w:rPr>
          <w:lang w:val="en-US"/>
        </w:rPr>
        <w:t>Company of Heroes Obsolote</w:t>
      </w:r>
    </w:p>
    <w:p w14:paraId="31D59255" w14:textId="77777777" w:rsidR="00211497" w:rsidRPr="00211497" w:rsidRDefault="00211497" w:rsidP="00211497">
      <w:pPr>
        <w:pStyle w:val="a3"/>
        <w:numPr>
          <w:ilvl w:val="0"/>
          <w:numId w:val="17"/>
        </w:numPr>
        <w:rPr>
          <w:lang w:val="en-US"/>
        </w:rPr>
      </w:pPr>
      <w:r w:rsidRPr="00211497">
        <w:rPr>
          <w:lang w:val="en-US"/>
        </w:rPr>
        <w:t>TES 5: Skyrim</w:t>
      </w:r>
    </w:p>
    <w:p w14:paraId="695B9FE4" w14:textId="77777777" w:rsidR="00211497" w:rsidRPr="00211497" w:rsidRDefault="00211497" w:rsidP="00211497">
      <w:pPr>
        <w:pStyle w:val="a3"/>
        <w:numPr>
          <w:ilvl w:val="0"/>
          <w:numId w:val="17"/>
        </w:numPr>
        <w:rPr>
          <w:lang w:val="en-US"/>
        </w:rPr>
      </w:pPr>
      <w:r w:rsidRPr="00211497">
        <w:rPr>
          <w:lang w:val="en-US"/>
        </w:rPr>
        <w:t>.NET Framework 3.5</w:t>
      </w:r>
    </w:p>
    <w:p w14:paraId="7B11E5EF" w14:textId="77777777" w:rsidR="00211497" w:rsidRPr="00211497" w:rsidRDefault="00211497" w:rsidP="00211497">
      <w:pPr>
        <w:pStyle w:val="a3"/>
        <w:numPr>
          <w:ilvl w:val="0"/>
          <w:numId w:val="17"/>
        </w:numPr>
        <w:rPr>
          <w:lang w:val="en-US"/>
        </w:rPr>
      </w:pPr>
      <w:r w:rsidRPr="00211497">
        <w:rPr>
          <w:lang w:val="en-US"/>
        </w:rPr>
        <w:t>System Shock 2</w:t>
      </w:r>
    </w:p>
    <w:p w14:paraId="78AF088B" w14:textId="77777777" w:rsidR="00211497" w:rsidRDefault="00211497" w:rsidP="00211497">
      <w:pPr>
        <w:pStyle w:val="a3"/>
        <w:numPr>
          <w:ilvl w:val="0"/>
          <w:numId w:val="17"/>
        </w:numPr>
      </w:pPr>
      <w:r>
        <w:t>Diablo 3</w:t>
      </w:r>
    </w:p>
    <w:p w14:paraId="6DE7AD1C" w14:textId="77777777" w:rsidR="00211497" w:rsidRDefault="00211497" w:rsidP="00211497">
      <w:pPr>
        <w:pStyle w:val="21"/>
      </w:pPr>
      <w:r>
        <w:t>Обратная совместимость</w:t>
      </w:r>
    </w:p>
    <w:p w14:paraId="6671B31A" w14:textId="3E3EFA75" w:rsidR="00211497" w:rsidRDefault="00211497" w:rsidP="00211497">
      <w:pPr>
        <w:pStyle w:val="a3"/>
      </w:pPr>
      <w:r>
        <w:t xml:space="preserve">Wine гарантирует хорошую обратную совместимость со старыми приложениями Windows, даже включая программы написанные для Windows 3.1x. Однако, </w:t>
      </w:r>
      <w:r w:rsidR="001C671A">
        <w:t>поддержка</w:t>
      </w:r>
      <w:r>
        <w:t xml:space="preserve"> приложений Windows 1x и Windows 2.x была убрана в версии 1.3.12. Но существует способ запускать такие приложения используя функцию Wine Windows 2.0 используя установленный MS-DOS.</w:t>
      </w:r>
    </w:p>
    <w:p w14:paraId="5E37FF0C" w14:textId="3EF5C655" w:rsidR="00211497" w:rsidRDefault="00211497" w:rsidP="001C671A">
      <w:pPr>
        <w:pStyle w:val="a3"/>
      </w:pPr>
      <w:r>
        <w:t xml:space="preserve">Обратная совместимость Wine на голову превосходит таковую у Windows. Ведь Windows обычно </w:t>
      </w:r>
      <w:r w:rsidR="001C671A">
        <w:t>«убивает» приложения,</w:t>
      </w:r>
      <w:r>
        <w:t xml:space="preserve"> которые официально не поддерживаются, а Wine в свою очередь предоставляет "Compatibility Mode" который позволяет запускать даже 16 битные программы в 64 битном окружении.</w:t>
      </w:r>
    </w:p>
    <w:p w14:paraId="25404FA5" w14:textId="77777777" w:rsidR="00211497" w:rsidRDefault="00211497" w:rsidP="001C671A">
      <w:pPr>
        <w:pStyle w:val="21"/>
      </w:pPr>
      <w:r>
        <w:t>64 битные приложения</w:t>
      </w:r>
    </w:p>
    <w:p w14:paraId="330D3F84" w14:textId="75C69307" w:rsidR="00211497" w:rsidRDefault="00211497" w:rsidP="001C671A">
      <w:pPr>
        <w:pStyle w:val="a3"/>
      </w:pPr>
      <w:r>
        <w:t xml:space="preserve">Первая версия поддержки 64 битных приложений была добавлена в Wine 1.1.10 в Декабре 2008 г., а стабильной её начали считать только в Апреле 2019 года. Так же существует две отдельных версии приложения Wine. Где </w:t>
      </w:r>
      <w:r>
        <w:lastRenderedPageBreak/>
        <w:t>Wine64 поддерживает окружение способное запускать только приложения x86-64.</w:t>
      </w:r>
    </w:p>
    <w:p w14:paraId="292BF012" w14:textId="5E035FD0" w:rsidR="00211497" w:rsidRDefault="00211497" w:rsidP="001C671A">
      <w:pPr>
        <w:pStyle w:val="a3"/>
      </w:pPr>
      <w:r>
        <w:t>В то же время Wine выпустил стабильную версию поддержки WoW64. Которая позволяла 32 битным приложениям запускаться в 64 битном окружении.</w:t>
      </w:r>
    </w:p>
    <w:p w14:paraId="15A5A72D" w14:textId="77777777" w:rsidR="00211497" w:rsidRDefault="00211497" w:rsidP="001C671A">
      <w:pPr>
        <w:pStyle w:val="21"/>
      </w:pPr>
      <w:r>
        <w:t>MS-DOS</w:t>
      </w:r>
    </w:p>
    <w:p w14:paraId="3A9102FA" w14:textId="66BFB315" w:rsidR="00211497" w:rsidRDefault="00211497" w:rsidP="001C671A">
      <w:pPr>
        <w:pStyle w:val="a3"/>
      </w:pPr>
      <w:r>
        <w:t>Ранние версии Microsoft Windows запускались поверх MS-DOS, и некоторые программы зависели от реализаций MS-DOS. Wine не имеет хорошей поддержки этой системы, но с версии 1.3.12 пытается запускать MS-DOS программы в окружении DOSBox, если таковая доступна.</w:t>
      </w:r>
    </w:p>
    <w:p w14:paraId="682C081C" w14:textId="77777777" w:rsidR="00211497" w:rsidRDefault="00211497" w:rsidP="001C671A">
      <w:pPr>
        <w:pStyle w:val="21"/>
      </w:pPr>
      <w:r>
        <w:t>Приложения Microsoft</w:t>
      </w:r>
    </w:p>
    <w:p w14:paraId="4004A048" w14:textId="63461FB8" w:rsidR="00211497" w:rsidRDefault="00211497" w:rsidP="001C671A">
      <w:pPr>
        <w:pStyle w:val="a3"/>
      </w:pPr>
      <w:r>
        <w:t>Wine реализует свою имплементации JScript и VBscript для поддержки Internet Explorer и .NET Framework. Однако версии Internet Explorer ниже восьмой не признаются официально рабочими "из коробки". На момент написания этого реферата последние версии Google Chrome и Edge признаются рабочими практически без дополнительной конфигурации.</w:t>
      </w:r>
    </w:p>
    <w:p w14:paraId="0C85D216" w14:textId="77777777" w:rsidR="00211497" w:rsidRDefault="00211497" w:rsidP="001C671A">
      <w:pPr>
        <w:pStyle w:val="21"/>
      </w:pPr>
      <w:r>
        <w:t>Вывод</w:t>
      </w:r>
    </w:p>
    <w:p w14:paraId="1E857689" w14:textId="45941E04" w:rsidR="00211497" w:rsidRDefault="00211497" w:rsidP="001C671A">
      <w:pPr>
        <w:pStyle w:val="a3"/>
      </w:pPr>
      <w:r>
        <w:t xml:space="preserve">Как можно увидеть необходимость разработки подобных прослоек совместимости (вспоминаем что Wine нельзя назвать эмулятором), возникла практически в тот момент, когда разные ОС предоставляли разный API наружу. При этом пользователям одной ОС ну очень хотелось использовать </w:t>
      </w:r>
      <w:r w:rsidR="001C671A">
        <w:t>приложения,</w:t>
      </w:r>
      <w:r>
        <w:t xml:space="preserve"> которые были написаны для другой.</w:t>
      </w:r>
    </w:p>
    <w:p w14:paraId="52D35F52" w14:textId="3D6E8D2E" w:rsidR="00211497" w:rsidRPr="00772DB8" w:rsidRDefault="00211497" w:rsidP="00211497">
      <w:pPr>
        <w:pStyle w:val="a3"/>
      </w:pPr>
      <w:r>
        <w:t xml:space="preserve">Над Wine была проведена огромная работа, и основная причина её объемности - закрытый исходный код, а </w:t>
      </w:r>
      <w:r w:rsidR="001C671A">
        <w:t>также</w:t>
      </w:r>
      <w:r>
        <w:t xml:space="preserve"> отсутствие документации к большинству библиотек Windows. Поэтому разработчикам очень часто приходится опираться лишь на свой опыт и практики reverse-engineering. Однако, </w:t>
      </w:r>
      <w:r w:rsidR="001C671A">
        <w:t>сейчас</w:t>
      </w:r>
      <w:r>
        <w:t xml:space="preserve"> Wine позволяет практически стереть грань между двумя ОС с небольшими ремарками.</w:t>
      </w:r>
    </w:p>
    <w:sectPr w:rsidR="00211497" w:rsidRPr="00772DB8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7E79" w14:textId="77777777" w:rsidR="008B7D53" w:rsidRDefault="008B7D53" w:rsidP="00FE3A44">
      <w:pPr>
        <w:spacing w:after="0" w:line="240" w:lineRule="auto"/>
      </w:pPr>
      <w:r>
        <w:separator/>
      </w:r>
    </w:p>
  </w:endnote>
  <w:endnote w:type="continuationSeparator" w:id="0">
    <w:p w14:paraId="11D8E015" w14:textId="77777777" w:rsidR="008B7D53" w:rsidRDefault="008B7D53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D170" w14:textId="77777777" w:rsidR="008B7D53" w:rsidRDefault="008B7D53" w:rsidP="00FE3A44">
      <w:pPr>
        <w:spacing w:after="0" w:line="240" w:lineRule="auto"/>
      </w:pPr>
      <w:r>
        <w:separator/>
      </w:r>
    </w:p>
  </w:footnote>
  <w:footnote w:type="continuationSeparator" w:id="0">
    <w:p w14:paraId="465C2A22" w14:textId="77777777" w:rsidR="008B7D53" w:rsidRDefault="008B7D53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074992"/>
    <w:multiLevelType w:val="hybridMultilevel"/>
    <w:tmpl w:val="37A03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1226E"/>
    <w:multiLevelType w:val="hybridMultilevel"/>
    <w:tmpl w:val="922058E8"/>
    <w:lvl w:ilvl="0" w:tplc="41665D9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5215F5B"/>
    <w:multiLevelType w:val="hybridMultilevel"/>
    <w:tmpl w:val="CAD26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EEC13D3"/>
    <w:multiLevelType w:val="hybridMultilevel"/>
    <w:tmpl w:val="7C320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4"/>
  </w:num>
  <w:num w:numId="5">
    <w:abstractNumId w:val="1"/>
  </w:num>
  <w:num w:numId="6">
    <w:abstractNumId w:val="16"/>
  </w:num>
  <w:num w:numId="7">
    <w:abstractNumId w:val="10"/>
  </w:num>
  <w:num w:numId="8">
    <w:abstractNumId w:val="5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  <w:num w:numId="13">
    <w:abstractNumId w:val="13"/>
  </w:num>
  <w:num w:numId="14">
    <w:abstractNumId w:val="4"/>
  </w:num>
  <w:num w:numId="15">
    <w:abstractNumId w:val="7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1DFE"/>
    <w:rsid w:val="00012017"/>
    <w:rsid w:val="00061C33"/>
    <w:rsid w:val="00086EFA"/>
    <w:rsid w:val="00090497"/>
    <w:rsid w:val="0009619A"/>
    <w:rsid w:val="000A1C76"/>
    <w:rsid w:val="000C1C96"/>
    <w:rsid w:val="000C5662"/>
    <w:rsid w:val="000F5464"/>
    <w:rsid w:val="00102810"/>
    <w:rsid w:val="0011331A"/>
    <w:rsid w:val="00117391"/>
    <w:rsid w:val="001230CB"/>
    <w:rsid w:val="00125F66"/>
    <w:rsid w:val="00142222"/>
    <w:rsid w:val="001A5C60"/>
    <w:rsid w:val="001B2B1C"/>
    <w:rsid w:val="001C5786"/>
    <w:rsid w:val="001C671A"/>
    <w:rsid w:val="001E7992"/>
    <w:rsid w:val="001F38C8"/>
    <w:rsid w:val="00211497"/>
    <w:rsid w:val="00217F7F"/>
    <w:rsid w:val="002824AF"/>
    <w:rsid w:val="00293FBA"/>
    <w:rsid w:val="002C553C"/>
    <w:rsid w:val="002E1679"/>
    <w:rsid w:val="002E1844"/>
    <w:rsid w:val="002E7350"/>
    <w:rsid w:val="00302191"/>
    <w:rsid w:val="00323021"/>
    <w:rsid w:val="00325D3D"/>
    <w:rsid w:val="0037309A"/>
    <w:rsid w:val="00391CCF"/>
    <w:rsid w:val="00394A84"/>
    <w:rsid w:val="003A09D4"/>
    <w:rsid w:val="003A7D6B"/>
    <w:rsid w:val="003E3E64"/>
    <w:rsid w:val="0043146E"/>
    <w:rsid w:val="004843FE"/>
    <w:rsid w:val="004C239D"/>
    <w:rsid w:val="004C548F"/>
    <w:rsid w:val="004F0E2E"/>
    <w:rsid w:val="00547D5F"/>
    <w:rsid w:val="005662C5"/>
    <w:rsid w:val="005A2D27"/>
    <w:rsid w:val="005A2D7A"/>
    <w:rsid w:val="005B1A4A"/>
    <w:rsid w:val="005B220C"/>
    <w:rsid w:val="005D471C"/>
    <w:rsid w:val="006001CD"/>
    <w:rsid w:val="006865DD"/>
    <w:rsid w:val="006A0424"/>
    <w:rsid w:val="006B30BB"/>
    <w:rsid w:val="006C1759"/>
    <w:rsid w:val="006E1369"/>
    <w:rsid w:val="006F04EB"/>
    <w:rsid w:val="007603A1"/>
    <w:rsid w:val="00772DB8"/>
    <w:rsid w:val="00876A38"/>
    <w:rsid w:val="00885FD6"/>
    <w:rsid w:val="0089507B"/>
    <w:rsid w:val="008A38F5"/>
    <w:rsid w:val="008B7D53"/>
    <w:rsid w:val="008C523C"/>
    <w:rsid w:val="0094156C"/>
    <w:rsid w:val="0094405B"/>
    <w:rsid w:val="00962331"/>
    <w:rsid w:val="0096374A"/>
    <w:rsid w:val="00972F7B"/>
    <w:rsid w:val="00974020"/>
    <w:rsid w:val="009A2AE3"/>
    <w:rsid w:val="009E4FA2"/>
    <w:rsid w:val="009F5246"/>
    <w:rsid w:val="00A23AD9"/>
    <w:rsid w:val="00A53C35"/>
    <w:rsid w:val="00A60DC3"/>
    <w:rsid w:val="00A72602"/>
    <w:rsid w:val="00A92896"/>
    <w:rsid w:val="00B063EB"/>
    <w:rsid w:val="00B33815"/>
    <w:rsid w:val="00B44D7F"/>
    <w:rsid w:val="00B83070"/>
    <w:rsid w:val="00C60034"/>
    <w:rsid w:val="00C614E3"/>
    <w:rsid w:val="00C914D2"/>
    <w:rsid w:val="00CA06D8"/>
    <w:rsid w:val="00D12155"/>
    <w:rsid w:val="00D47AF8"/>
    <w:rsid w:val="00D872AA"/>
    <w:rsid w:val="00D93968"/>
    <w:rsid w:val="00D96FE4"/>
    <w:rsid w:val="00DE1515"/>
    <w:rsid w:val="00E24FBB"/>
    <w:rsid w:val="00E31092"/>
    <w:rsid w:val="00E672A0"/>
    <w:rsid w:val="00EA07A7"/>
    <w:rsid w:val="00EB49D1"/>
    <w:rsid w:val="00EB57EC"/>
    <w:rsid w:val="00F16180"/>
    <w:rsid w:val="00F34720"/>
    <w:rsid w:val="00F77AA8"/>
    <w:rsid w:val="00F916BA"/>
    <w:rsid w:val="00F92D3C"/>
    <w:rsid w:val="00FC3168"/>
    <w:rsid w:val="00FD64F3"/>
    <w:rsid w:val="00FE0860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211497"/>
    <w:pPr>
      <w:spacing w:line="360" w:lineRule="auto"/>
      <w:ind w:firstLine="709"/>
      <w:jc w:val="both"/>
    </w:pPr>
  </w:style>
  <w:style w:type="character" w:customStyle="1" w:styleId="a4">
    <w:name w:val="Абзац Знак"/>
    <w:basedOn w:val="a0"/>
    <w:link w:val="a3"/>
    <w:rsid w:val="00211497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11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1289</TotalTime>
  <Pages>8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23</cp:revision>
  <dcterms:created xsi:type="dcterms:W3CDTF">2021-09-03T07:15:00Z</dcterms:created>
  <dcterms:modified xsi:type="dcterms:W3CDTF">2021-11-11T17:17:00Z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