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74F775D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B9246A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5484224A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917805">
        <w:rPr>
          <w:rFonts w:eastAsia="Arial" w:cs="Times New Roman"/>
          <w:b/>
          <w:bCs/>
          <w:szCs w:val="28"/>
          <w:lang w:eastAsia="ru-RU"/>
        </w:rPr>
        <w:t xml:space="preserve">Практическое задание </w:t>
      </w:r>
      <w:r w:rsidR="003A7C7F">
        <w:rPr>
          <w:rFonts w:eastAsia="Arial" w:cs="Times New Roman"/>
          <w:b/>
          <w:bCs/>
          <w:szCs w:val="28"/>
          <w:lang w:val="en-US" w:eastAsia="ru-RU"/>
        </w:rPr>
        <w:t>8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167DCA3A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B9246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1CD515F" w14:textId="2EA141D2" w:rsidR="008976A6" w:rsidRDefault="00611DA8" w:rsidP="00611DA8">
      <w:pPr>
        <w:pStyle w:val="11"/>
      </w:pPr>
      <w:r>
        <w:lastRenderedPageBreak/>
        <w:t>Практическое задание</w:t>
      </w:r>
    </w:p>
    <w:p w14:paraId="0664CE00" w14:textId="77777777" w:rsidR="003A7C7F" w:rsidRPr="003A7C7F" w:rsidRDefault="003A7C7F" w:rsidP="003A7C7F">
      <w:pPr>
        <w:pStyle w:val="a5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DC6B802" wp14:editId="4DDC4314">
            <wp:simplePos x="0" y="0"/>
            <wp:positionH relativeFrom="margin">
              <wp:align>center</wp:align>
            </wp:positionH>
            <wp:positionV relativeFrom="paragraph">
              <wp:posOffset>267583</wp:posOffset>
            </wp:positionV>
            <wp:extent cx="3600000" cy="3483522"/>
            <wp:effectExtent l="0" t="0" r="63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83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Прошёл проверку знаний</w:t>
      </w:r>
    </w:p>
    <w:p w14:paraId="36E33195" w14:textId="71C7049D" w:rsidR="005465AA" w:rsidRPr="003A7C7F" w:rsidRDefault="003A7C7F" w:rsidP="003A7C7F">
      <w:pPr>
        <w:pStyle w:val="a5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8BF82DD" wp14:editId="3CAB77C0">
            <wp:simplePos x="0" y="0"/>
            <wp:positionH relativeFrom="margin">
              <wp:align>center</wp:align>
            </wp:positionH>
            <wp:positionV relativeFrom="paragraph">
              <wp:posOffset>3708345</wp:posOffset>
            </wp:positionV>
            <wp:extent cx="3600000" cy="2056722"/>
            <wp:effectExtent l="0" t="0" r="635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56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Прошёл проверку знаний</w:t>
      </w:r>
      <w:r w:rsidR="005465AA" w:rsidRPr="003A7C7F">
        <w:rPr>
          <w:lang w:val="en-US"/>
        </w:rPr>
        <w:br w:type="page"/>
      </w:r>
    </w:p>
    <w:p w14:paraId="03A4D7C5" w14:textId="18721F80" w:rsidR="005465AA" w:rsidRPr="005465AA" w:rsidRDefault="005465AA" w:rsidP="005465AA">
      <w:pPr>
        <w:pStyle w:val="a5"/>
        <w:numPr>
          <w:ilvl w:val="0"/>
          <w:numId w:val="16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3786E77" wp14:editId="2BBC066E">
            <wp:simplePos x="0" y="0"/>
            <wp:positionH relativeFrom="margin">
              <wp:align>center</wp:align>
            </wp:positionH>
            <wp:positionV relativeFrom="paragraph">
              <wp:posOffset>269958</wp:posOffset>
            </wp:positionV>
            <wp:extent cx="3600000" cy="4800352"/>
            <wp:effectExtent l="0" t="0" r="635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800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5AA">
        <w:t xml:space="preserve">Введение в миграцию баз данных с открытым кодом в </w:t>
      </w:r>
      <w:r w:rsidRPr="005465AA">
        <w:rPr>
          <w:lang w:val="en-US"/>
        </w:rPr>
        <w:t>Azure</w:t>
      </w:r>
    </w:p>
    <w:sectPr w:rsidR="005465AA" w:rsidRPr="005465AA" w:rsidSect="00FE3A4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3BB7" w14:textId="77777777" w:rsidR="00D2159B" w:rsidRDefault="00D2159B" w:rsidP="00FE3A44">
      <w:pPr>
        <w:spacing w:after="0" w:line="240" w:lineRule="auto"/>
      </w:pPr>
      <w:r>
        <w:separator/>
      </w:r>
    </w:p>
  </w:endnote>
  <w:endnote w:type="continuationSeparator" w:id="0">
    <w:p w14:paraId="3D99B2F7" w14:textId="77777777" w:rsidR="00D2159B" w:rsidRDefault="00D2159B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DFD2" w14:textId="77777777" w:rsidR="00D2159B" w:rsidRDefault="00D2159B" w:rsidP="00FE3A44">
      <w:pPr>
        <w:spacing w:after="0" w:line="240" w:lineRule="auto"/>
      </w:pPr>
      <w:r>
        <w:separator/>
      </w:r>
    </w:p>
  </w:footnote>
  <w:footnote w:type="continuationSeparator" w:id="0">
    <w:p w14:paraId="665857D8" w14:textId="77777777" w:rsidR="00D2159B" w:rsidRDefault="00D2159B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36288E"/>
    <w:multiLevelType w:val="hybridMultilevel"/>
    <w:tmpl w:val="588A3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F5093D"/>
    <w:multiLevelType w:val="hybridMultilevel"/>
    <w:tmpl w:val="658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AE2111"/>
    <w:multiLevelType w:val="hybridMultilevel"/>
    <w:tmpl w:val="8B803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5461D3"/>
    <w:multiLevelType w:val="hybridMultilevel"/>
    <w:tmpl w:val="2FBE1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520CC6"/>
    <w:multiLevelType w:val="hybridMultilevel"/>
    <w:tmpl w:val="93CEC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372AC6"/>
    <w:multiLevelType w:val="hybridMultilevel"/>
    <w:tmpl w:val="55889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D76442"/>
    <w:multiLevelType w:val="hybridMultilevel"/>
    <w:tmpl w:val="E86C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22259A7"/>
    <w:multiLevelType w:val="hybridMultilevel"/>
    <w:tmpl w:val="28BAD882"/>
    <w:lvl w:ilvl="0" w:tplc="CCC2A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57739AE"/>
    <w:multiLevelType w:val="hybridMultilevel"/>
    <w:tmpl w:val="25546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6"/>
  </w:num>
  <w:num w:numId="5">
    <w:abstractNumId w:val="2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  <w:num w:numId="13">
    <w:abstractNumId w:val="20"/>
  </w:num>
  <w:num w:numId="14">
    <w:abstractNumId w:val="6"/>
  </w:num>
  <w:num w:numId="15">
    <w:abstractNumId w:val="7"/>
  </w:num>
  <w:num w:numId="16">
    <w:abstractNumId w:val="17"/>
  </w:num>
  <w:num w:numId="17">
    <w:abstractNumId w:val="13"/>
  </w:num>
  <w:num w:numId="18">
    <w:abstractNumId w:val="9"/>
  </w:num>
  <w:num w:numId="19">
    <w:abstractNumId w:val="1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30CD4"/>
    <w:rsid w:val="00061C33"/>
    <w:rsid w:val="000A1C76"/>
    <w:rsid w:val="000C5662"/>
    <w:rsid w:val="0011331A"/>
    <w:rsid w:val="00125F66"/>
    <w:rsid w:val="001A2307"/>
    <w:rsid w:val="001C5786"/>
    <w:rsid w:val="001D2934"/>
    <w:rsid w:val="001D491A"/>
    <w:rsid w:val="001D59FE"/>
    <w:rsid w:val="001F14AF"/>
    <w:rsid w:val="00207F50"/>
    <w:rsid w:val="002C553C"/>
    <w:rsid w:val="00325D3D"/>
    <w:rsid w:val="00351508"/>
    <w:rsid w:val="00371DCA"/>
    <w:rsid w:val="00391CCF"/>
    <w:rsid w:val="003A7C7F"/>
    <w:rsid w:val="003A7D6B"/>
    <w:rsid w:val="003E3E64"/>
    <w:rsid w:val="004843FE"/>
    <w:rsid w:val="004B52A8"/>
    <w:rsid w:val="004C548F"/>
    <w:rsid w:val="004F0E2E"/>
    <w:rsid w:val="005465AA"/>
    <w:rsid w:val="005A2D7A"/>
    <w:rsid w:val="005A4A79"/>
    <w:rsid w:val="005B220C"/>
    <w:rsid w:val="00611DA8"/>
    <w:rsid w:val="006246C6"/>
    <w:rsid w:val="006A3246"/>
    <w:rsid w:val="006D6FF7"/>
    <w:rsid w:val="006F04EB"/>
    <w:rsid w:val="0080065A"/>
    <w:rsid w:val="008976A6"/>
    <w:rsid w:val="00917805"/>
    <w:rsid w:val="0094405B"/>
    <w:rsid w:val="00962331"/>
    <w:rsid w:val="0096374A"/>
    <w:rsid w:val="00965AB8"/>
    <w:rsid w:val="00972F7B"/>
    <w:rsid w:val="00974020"/>
    <w:rsid w:val="00A23AD9"/>
    <w:rsid w:val="00AB4CA9"/>
    <w:rsid w:val="00AB6A8A"/>
    <w:rsid w:val="00B0465A"/>
    <w:rsid w:val="00B33815"/>
    <w:rsid w:val="00B44D7F"/>
    <w:rsid w:val="00B9246A"/>
    <w:rsid w:val="00C614E3"/>
    <w:rsid w:val="00C914D2"/>
    <w:rsid w:val="00CA2218"/>
    <w:rsid w:val="00D12155"/>
    <w:rsid w:val="00D2159B"/>
    <w:rsid w:val="00D47AF8"/>
    <w:rsid w:val="00D8085E"/>
    <w:rsid w:val="00DE1515"/>
    <w:rsid w:val="00E249DF"/>
    <w:rsid w:val="00E31092"/>
    <w:rsid w:val="00E92E3D"/>
    <w:rsid w:val="00F202A3"/>
    <w:rsid w:val="00F77AA8"/>
    <w:rsid w:val="00F916BA"/>
    <w:rsid w:val="00FA0B79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B9246A"/>
    <w:pPr>
      <w:ind w:firstLine="709"/>
    </w:pPr>
  </w:style>
  <w:style w:type="character" w:customStyle="1" w:styleId="a4">
    <w:name w:val="Абзац Знак"/>
    <w:basedOn w:val="a0"/>
    <w:link w:val="a3"/>
    <w:rsid w:val="00B9246A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128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18</cp:revision>
  <dcterms:created xsi:type="dcterms:W3CDTF">2021-09-03T07:15:00Z</dcterms:created>
  <dcterms:modified xsi:type="dcterms:W3CDTF">2021-11-07T19:07:00Z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