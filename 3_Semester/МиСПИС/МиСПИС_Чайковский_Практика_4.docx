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774F775D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B9246A">
        <w:rPr>
          <w:rFonts w:eastAsia="Arial" w:cs="Times New Roman"/>
          <w:b/>
          <w:bCs/>
          <w:szCs w:val="28"/>
          <w:lang w:eastAsia="ru-RU"/>
        </w:rPr>
        <w:t>Методы и Средства Проектирования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42C6C18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917805">
        <w:rPr>
          <w:rFonts w:eastAsia="Arial" w:cs="Times New Roman"/>
          <w:b/>
          <w:bCs/>
          <w:szCs w:val="28"/>
          <w:lang w:eastAsia="ru-RU"/>
        </w:rPr>
        <w:t>Практическое задание 4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167DCA3A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B9246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1CD515F" w14:textId="600A9C49" w:rsidR="008976A6" w:rsidRDefault="00611DA8" w:rsidP="00611DA8">
      <w:pPr>
        <w:pStyle w:val="11"/>
      </w:pPr>
      <w:r>
        <w:lastRenderedPageBreak/>
        <w:t>Практическое задание</w:t>
      </w:r>
    </w:p>
    <w:p w14:paraId="2F6CF201" w14:textId="6C2C5EEA" w:rsidR="00207F50" w:rsidRDefault="00207F50" w:rsidP="00611DA8">
      <w:pPr>
        <w:pStyle w:val="a3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39B041E" wp14:editId="7D422DD7">
            <wp:simplePos x="0" y="0"/>
            <wp:positionH relativeFrom="margin">
              <wp:align>center</wp:align>
            </wp:positionH>
            <wp:positionV relativeFrom="paragraph">
              <wp:posOffset>250770</wp:posOffset>
            </wp:positionV>
            <wp:extent cx="3600000" cy="3365643"/>
            <wp:effectExtent l="0" t="0" r="63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5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7F50">
        <w:t>Что собой представляет SQL Server на Linux?</w:t>
      </w:r>
      <w:r w:rsidRPr="00207F50">
        <w:rPr>
          <w:noProof/>
        </w:rPr>
        <w:t xml:space="preserve"> </w:t>
      </w:r>
    </w:p>
    <w:p w14:paraId="4D690A09" w14:textId="30B2A25C" w:rsidR="00207F50" w:rsidRPr="000F4EC9" w:rsidRDefault="00207F50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E2787B0" wp14:editId="27424034">
            <wp:simplePos x="0" y="0"/>
            <wp:positionH relativeFrom="margin">
              <wp:align>center</wp:align>
            </wp:positionH>
            <wp:positionV relativeFrom="paragraph">
              <wp:posOffset>3595039</wp:posOffset>
            </wp:positionV>
            <wp:extent cx="3599815" cy="1950720"/>
            <wp:effectExtent l="0" t="0" r="63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EC9">
        <w:t>Возможности SQL Server на Linux</w:t>
      </w:r>
    </w:p>
    <w:p w14:paraId="15F0D477" w14:textId="63BC2F02" w:rsidR="00207F50" w:rsidRDefault="00207F50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DB4396" wp14:editId="6DA0B30C">
            <wp:simplePos x="0" y="0"/>
            <wp:positionH relativeFrom="margin">
              <wp:align>center</wp:align>
            </wp:positionH>
            <wp:positionV relativeFrom="paragraph">
              <wp:posOffset>2230728</wp:posOffset>
            </wp:positionV>
            <wp:extent cx="3599815" cy="2090420"/>
            <wp:effectExtent l="0" t="0" r="63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9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EC9">
        <w:t>Средства для SQL Server на Linux</w:t>
      </w:r>
    </w:p>
    <w:p w14:paraId="45645909" w14:textId="77777777" w:rsidR="00207F50" w:rsidRDefault="00207F50">
      <w:r>
        <w:br w:type="page"/>
      </w:r>
    </w:p>
    <w:p w14:paraId="1C599A33" w14:textId="2BD1CA77" w:rsidR="00CA2218" w:rsidRDefault="00207F50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2360042" wp14:editId="66A38FD5">
            <wp:simplePos x="0" y="0"/>
            <wp:positionH relativeFrom="margin">
              <wp:align>center</wp:align>
            </wp:positionH>
            <wp:positionV relativeFrom="paragraph">
              <wp:posOffset>237683</wp:posOffset>
            </wp:positionV>
            <wp:extent cx="3600000" cy="1802753"/>
            <wp:effectExtent l="0" t="0" r="63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02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EC9">
        <w:t>Использование контейнеров с SQL Server на Linux</w:t>
      </w:r>
    </w:p>
    <w:p w14:paraId="4071BE9E" w14:textId="2D483ABF" w:rsidR="00207F50" w:rsidRDefault="00207F50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5418C27" wp14:editId="2AEC7267">
            <wp:simplePos x="0" y="0"/>
            <wp:positionH relativeFrom="margin">
              <wp:align>center</wp:align>
            </wp:positionH>
            <wp:positionV relativeFrom="paragraph">
              <wp:posOffset>2049780</wp:posOffset>
            </wp:positionV>
            <wp:extent cx="3600000" cy="3027141"/>
            <wp:effectExtent l="0" t="0" r="635" b="190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271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Проверка знаний – клиентские средства </w:t>
      </w:r>
    </w:p>
    <w:p w14:paraId="2A50FE90" w14:textId="4EA8F523" w:rsidR="00207F50" w:rsidRPr="00611DA8" w:rsidRDefault="00207F50" w:rsidP="00207F50">
      <w:pPr>
        <w:pStyle w:val="a5"/>
        <w:numPr>
          <w:ilvl w:val="0"/>
          <w:numId w:val="16"/>
        </w:numPr>
        <w:spacing w:line="360" w:lineRule="auto"/>
        <w:jc w:val="both"/>
      </w:pPr>
      <w:r>
        <w:t>Выделенный сервер для проработки практических знаний не завёлся.</w:t>
      </w:r>
    </w:p>
    <w:sectPr w:rsidR="00207F50" w:rsidRPr="00611DA8" w:rsidSect="00FE3A4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87D36" w14:textId="77777777" w:rsidR="00FA0B79" w:rsidRDefault="00FA0B79" w:rsidP="00FE3A44">
      <w:pPr>
        <w:spacing w:after="0" w:line="240" w:lineRule="auto"/>
      </w:pPr>
      <w:r>
        <w:separator/>
      </w:r>
    </w:p>
  </w:endnote>
  <w:endnote w:type="continuationSeparator" w:id="0">
    <w:p w14:paraId="23720731" w14:textId="77777777" w:rsidR="00FA0B79" w:rsidRDefault="00FA0B79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F521" w14:textId="77777777" w:rsidR="00FA0B79" w:rsidRDefault="00FA0B79" w:rsidP="00FE3A44">
      <w:pPr>
        <w:spacing w:after="0" w:line="240" w:lineRule="auto"/>
      </w:pPr>
      <w:r>
        <w:separator/>
      </w:r>
    </w:p>
  </w:footnote>
  <w:footnote w:type="continuationSeparator" w:id="0">
    <w:p w14:paraId="1CC79BDF" w14:textId="77777777" w:rsidR="00FA0B79" w:rsidRDefault="00FA0B79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36288E"/>
    <w:multiLevelType w:val="hybridMultilevel"/>
    <w:tmpl w:val="588A3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5093D"/>
    <w:multiLevelType w:val="hybridMultilevel"/>
    <w:tmpl w:val="658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AE2111"/>
    <w:multiLevelType w:val="hybridMultilevel"/>
    <w:tmpl w:val="8B8031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5461D3"/>
    <w:multiLevelType w:val="hybridMultilevel"/>
    <w:tmpl w:val="2FBE1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A520CC6"/>
    <w:multiLevelType w:val="hybridMultilevel"/>
    <w:tmpl w:val="93CECA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372AC6"/>
    <w:multiLevelType w:val="hybridMultilevel"/>
    <w:tmpl w:val="55889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6D76442"/>
    <w:multiLevelType w:val="hybridMultilevel"/>
    <w:tmpl w:val="E86C3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22259A7"/>
    <w:multiLevelType w:val="hybridMultilevel"/>
    <w:tmpl w:val="28BAD882"/>
    <w:lvl w:ilvl="0" w:tplc="CCC2A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7739AE"/>
    <w:multiLevelType w:val="hybridMultilevel"/>
    <w:tmpl w:val="25546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6"/>
  </w:num>
  <w:num w:numId="5">
    <w:abstractNumId w:val="2"/>
  </w:num>
  <w:num w:numId="6">
    <w:abstractNumId w:val="19"/>
  </w:num>
  <w:num w:numId="7">
    <w:abstractNumId w:val="12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20"/>
  </w:num>
  <w:num w:numId="14">
    <w:abstractNumId w:val="6"/>
  </w:num>
  <w:num w:numId="15">
    <w:abstractNumId w:val="7"/>
  </w:num>
  <w:num w:numId="16">
    <w:abstractNumId w:val="17"/>
  </w:num>
  <w:num w:numId="17">
    <w:abstractNumId w:val="13"/>
  </w:num>
  <w:num w:numId="18">
    <w:abstractNumId w:val="9"/>
  </w:num>
  <w:num w:numId="19">
    <w:abstractNumId w:val="10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30CD4"/>
    <w:rsid w:val="00061C33"/>
    <w:rsid w:val="000A1C76"/>
    <w:rsid w:val="000C5662"/>
    <w:rsid w:val="0011331A"/>
    <w:rsid w:val="00125F66"/>
    <w:rsid w:val="001A2307"/>
    <w:rsid w:val="001C5786"/>
    <w:rsid w:val="001D491A"/>
    <w:rsid w:val="001D59FE"/>
    <w:rsid w:val="00207F50"/>
    <w:rsid w:val="002C553C"/>
    <w:rsid w:val="00325D3D"/>
    <w:rsid w:val="00351508"/>
    <w:rsid w:val="00391CCF"/>
    <w:rsid w:val="003A7D6B"/>
    <w:rsid w:val="003E3E64"/>
    <w:rsid w:val="004843FE"/>
    <w:rsid w:val="004C548F"/>
    <w:rsid w:val="004F0E2E"/>
    <w:rsid w:val="005A2D7A"/>
    <w:rsid w:val="005A4A79"/>
    <w:rsid w:val="005B220C"/>
    <w:rsid w:val="00611DA8"/>
    <w:rsid w:val="006246C6"/>
    <w:rsid w:val="006D6FF7"/>
    <w:rsid w:val="006F04EB"/>
    <w:rsid w:val="008976A6"/>
    <w:rsid w:val="00917805"/>
    <w:rsid w:val="0094405B"/>
    <w:rsid w:val="00962331"/>
    <w:rsid w:val="0096374A"/>
    <w:rsid w:val="00972F7B"/>
    <w:rsid w:val="00974020"/>
    <w:rsid w:val="00A23AD9"/>
    <w:rsid w:val="00AB4CA9"/>
    <w:rsid w:val="00AB6A8A"/>
    <w:rsid w:val="00B0465A"/>
    <w:rsid w:val="00B33815"/>
    <w:rsid w:val="00B44D7F"/>
    <w:rsid w:val="00B9246A"/>
    <w:rsid w:val="00C614E3"/>
    <w:rsid w:val="00C914D2"/>
    <w:rsid w:val="00CA2218"/>
    <w:rsid w:val="00D12155"/>
    <w:rsid w:val="00D47AF8"/>
    <w:rsid w:val="00D8085E"/>
    <w:rsid w:val="00DE1515"/>
    <w:rsid w:val="00E249DF"/>
    <w:rsid w:val="00E31092"/>
    <w:rsid w:val="00E92E3D"/>
    <w:rsid w:val="00F202A3"/>
    <w:rsid w:val="00F77AA8"/>
    <w:rsid w:val="00F916BA"/>
    <w:rsid w:val="00FA0B79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B9246A"/>
    <w:pPr>
      <w:ind w:firstLine="709"/>
    </w:pPr>
  </w:style>
  <w:style w:type="character" w:customStyle="1" w:styleId="a4">
    <w:name w:val="Абзац Знак"/>
    <w:basedOn w:val="a0"/>
    <w:link w:val="a3"/>
    <w:rsid w:val="00B9246A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123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12</cp:revision>
  <dcterms:created xsi:type="dcterms:W3CDTF">2021-09-03T07:15:00Z</dcterms:created>
  <dcterms:modified xsi:type="dcterms:W3CDTF">2021-11-07T14:01:00Z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