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3832313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917805">
        <w:rPr>
          <w:rFonts w:eastAsia="Arial" w:cs="Times New Roman"/>
          <w:b/>
          <w:bCs/>
          <w:szCs w:val="28"/>
          <w:lang w:eastAsia="ru-RU"/>
        </w:rPr>
        <w:t xml:space="preserve">Практическое задание </w:t>
      </w:r>
      <w:r w:rsidR="001F14AF">
        <w:rPr>
          <w:rFonts w:eastAsia="Arial" w:cs="Times New Roman"/>
          <w:b/>
          <w:bCs/>
          <w:szCs w:val="28"/>
          <w:lang w:val="en-US"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1CD515F" w14:textId="7B8B4E3A" w:rsidR="008976A6" w:rsidRDefault="00611DA8" w:rsidP="00611DA8">
      <w:pPr>
        <w:pStyle w:val="11"/>
      </w:pPr>
      <w:r>
        <w:lastRenderedPageBreak/>
        <w:t>Практическое задание</w:t>
      </w:r>
    </w:p>
    <w:p w14:paraId="702E82CE" w14:textId="24764E51" w:rsidR="00207F50" w:rsidRDefault="001F14AF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C6BB73" wp14:editId="4DA5A732">
            <wp:simplePos x="0" y="0"/>
            <wp:positionH relativeFrom="margin">
              <wp:align>center</wp:align>
            </wp:positionH>
            <wp:positionV relativeFrom="paragraph">
              <wp:posOffset>291575</wp:posOffset>
            </wp:positionV>
            <wp:extent cx="3600000" cy="3112223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1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4AF">
        <w:t xml:space="preserve">Создание виртуальной машины Linux в </w:t>
      </w:r>
      <w:proofErr w:type="spellStart"/>
      <w:r w:rsidRPr="001F14AF">
        <w:t>Azure</w:t>
      </w:r>
      <w:proofErr w:type="spellEnd"/>
    </w:p>
    <w:p w14:paraId="16A3153C" w14:textId="47E31E9D" w:rsidR="001F14AF" w:rsidRDefault="001F14AF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565CA7" wp14:editId="51BF5A0F">
            <wp:simplePos x="0" y="0"/>
            <wp:positionH relativeFrom="margin">
              <wp:align>center</wp:align>
            </wp:positionH>
            <wp:positionV relativeFrom="paragraph">
              <wp:posOffset>3423285</wp:posOffset>
            </wp:positionV>
            <wp:extent cx="3600000" cy="429048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29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4AF">
        <w:t xml:space="preserve">Описание основных компонентов архитектуры </w:t>
      </w:r>
      <w:proofErr w:type="spellStart"/>
      <w:r w:rsidRPr="001F14AF">
        <w:t>Azure</w:t>
      </w:r>
      <w:proofErr w:type="spellEnd"/>
    </w:p>
    <w:p w14:paraId="471691C5" w14:textId="55F2DD7A" w:rsidR="001F14AF" w:rsidRPr="00611DA8" w:rsidRDefault="001F14AF" w:rsidP="004B52A8"/>
    <w:sectPr w:rsidR="001F14AF" w:rsidRPr="00611DA8" w:rsidSect="00FE3A4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61A2" w14:textId="77777777" w:rsidR="0080065A" w:rsidRDefault="0080065A" w:rsidP="00FE3A44">
      <w:pPr>
        <w:spacing w:after="0" w:line="240" w:lineRule="auto"/>
      </w:pPr>
      <w:r>
        <w:separator/>
      </w:r>
    </w:p>
  </w:endnote>
  <w:endnote w:type="continuationSeparator" w:id="0">
    <w:p w14:paraId="139E0225" w14:textId="77777777" w:rsidR="0080065A" w:rsidRDefault="0080065A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994F" w14:textId="77777777" w:rsidR="0080065A" w:rsidRDefault="0080065A" w:rsidP="00FE3A44">
      <w:pPr>
        <w:spacing w:after="0" w:line="240" w:lineRule="auto"/>
      </w:pPr>
      <w:r>
        <w:separator/>
      </w:r>
    </w:p>
  </w:footnote>
  <w:footnote w:type="continuationSeparator" w:id="0">
    <w:p w14:paraId="68C02A35" w14:textId="77777777" w:rsidR="0080065A" w:rsidRDefault="0080065A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36288E"/>
    <w:multiLevelType w:val="hybridMultilevel"/>
    <w:tmpl w:val="588A3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5093D"/>
    <w:multiLevelType w:val="hybridMultilevel"/>
    <w:tmpl w:val="658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6"/>
  </w:num>
  <w:num w:numId="5">
    <w:abstractNumId w:val="2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20"/>
  </w:num>
  <w:num w:numId="14">
    <w:abstractNumId w:val="6"/>
  </w:num>
  <w:num w:numId="15">
    <w:abstractNumId w:val="7"/>
  </w:num>
  <w:num w:numId="16">
    <w:abstractNumId w:val="17"/>
  </w:num>
  <w:num w:numId="17">
    <w:abstractNumId w:val="13"/>
  </w:num>
  <w:num w:numId="18">
    <w:abstractNumId w:val="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1D491A"/>
    <w:rsid w:val="001D59FE"/>
    <w:rsid w:val="001F14AF"/>
    <w:rsid w:val="00207F50"/>
    <w:rsid w:val="002C553C"/>
    <w:rsid w:val="00325D3D"/>
    <w:rsid w:val="00351508"/>
    <w:rsid w:val="00371DCA"/>
    <w:rsid w:val="00391CCF"/>
    <w:rsid w:val="003A7D6B"/>
    <w:rsid w:val="003E3E64"/>
    <w:rsid w:val="004843FE"/>
    <w:rsid w:val="004B52A8"/>
    <w:rsid w:val="004C548F"/>
    <w:rsid w:val="004F0E2E"/>
    <w:rsid w:val="005A2D7A"/>
    <w:rsid w:val="005A4A79"/>
    <w:rsid w:val="005B220C"/>
    <w:rsid w:val="00611DA8"/>
    <w:rsid w:val="006246C6"/>
    <w:rsid w:val="006D6FF7"/>
    <w:rsid w:val="006F04EB"/>
    <w:rsid w:val="0080065A"/>
    <w:rsid w:val="008976A6"/>
    <w:rsid w:val="00917805"/>
    <w:rsid w:val="0094405B"/>
    <w:rsid w:val="00962331"/>
    <w:rsid w:val="0096374A"/>
    <w:rsid w:val="00965AB8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A0B79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15</cp:revision>
  <dcterms:created xsi:type="dcterms:W3CDTF">2021-09-03T07:15:00Z</dcterms:created>
  <dcterms:modified xsi:type="dcterms:W3CDTF">2021-11-07T19:01:00Z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