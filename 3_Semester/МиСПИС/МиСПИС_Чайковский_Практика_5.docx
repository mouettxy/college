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774F775D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B9246A">
        <w:rPr>
          <w:rFonts w:eastAsia="Arial" w:cs="Times New Roman"/>
          <w:b/>
          <w:bCs/>
          <w:szCs w:val="28"/>
          <w:lang w:eastAsia="ru-RU"/>
        </w:rPr>
        <w:t>Методы и Средства Проектирования Информационных Систем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22D11F06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917805">
        <w:rPr>
          <w:rFonts w:eastAsia="Arial" w:cs="Times New Roman"/>
          <w:b/>
          <w:bCs/>
          <w:szCs w:val="28"/>
          <w:lang w:eastAsia="ru-RU"/>
        </w:rPr>
        <w:t xml:space="preserve">Практическое задание </w:t>
      </w:r>
      <w:r w:rsidR="00965AB8">
        <w:rPr>
          <w:rFonts w:eastAsia="Arial" w:cs="Times New Roman"/>
          <w:b/>
          <w:bCs/>
          <w:szCs w:val="28"/>
          <w:lang w:eastAsia="ru-RU"/>
        </w:rPr>
        <w:t>5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167DCA3A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B9246A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51CD515F" w14:textId="600A9C49" w:rsidR="008976A6" w:rsidRDefault="00611DA8" w:rsidP="00611DA8">
      <w:pPr>
        <w:pStyle w:val="11"/>
      </w:pPr>
      <w:r>
        <w:lastRenderedPageBreak/>
        <w:t>Практическое задание</w:t>
      </w:r>
    </w:p>
    <w:p w14:paraId="2A50FE90" w14:textId="5F836769" w:rsidR="00965AB8" w:rsidRDefault="00965AB8" w:rsidP="00207F50">
      <w:pPr>
        <w:pStyle w:val="a5"/>
        <w:numPr>
          <w:ilvl w:val="0"/>
          <w:numId w:val="16"/>
        </w:num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56FC96F" wp14:editId="34369ABA">
            <wp:simplePos x="0" y="0"/>
            <wp:positionH relativeFrom="margin">
              <wp:align>center</wp:align>
            </wp:positionH>
            <wp:positionV relativeFrom="paragraph">
              <wp:posOffset>269930</wp:posOffset>
            </wp:positionV>
            <wp:extent cx="3600000" cy="3875817"/>
            <wp:effectExtent l="0" t="0" r="63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875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5AB8">
        <w:t xml:space="preserve">Обсуждение основных понятий </w:t>
      </w:r>
      <w:proofErr w:type="spellStart"/>
      <w:r w:rsidRPr="00965AB8">
        <w:t>Azure</w:t>
      </w:r>
      <w:proofErr w:type="spellEnd"/>
    </w:p>
    <w:p w14:paraId="4F22FE96" w14:textId="77777777" w:rsidR="00965AB8" w:rsidRDefault="00965AB8">
      <w:r>
        <w:br w:type="page"/>
      </w:r>
    </w:p>
    <w:p w14:paraId="349BFE9C" w14:textId="435D12E5" w:rsidR="00965AB8" w:rsidRDefault="00965AB8" w:rsidP="00207F50">
      <w:pPr>
        <w:pStyle w:val="a5"/>
        <w:numPr>
          <w:ilvl w:val="0"/>
          <w:numId w:val="16"/>
        </w:num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6B9E261" wp14:editId="1AE6E8AF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3600000" cy="3592685"/>
            <wp:effectExtent l="0" t="0" r="635" b="825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592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5AB8">
        <w:t xml:space="preserve">Введение в Linux в </w:t>
      </w:r>
      <w:proofErr w:type="spellStart"/>
      <w:r w:rsidRPr="00965AB8">
        <w:t>Azure</w:t>
      </w:r>
      <w:proofErr w:type="spellEnd"/>
    </w:p>
    <w:p w14:paraId="64AAB0FB" w14:textId="77777777" w:rsidR="00965AB8" w:rsidRDefault="00965AB8">
      <w:r>
        <w:br w:type="page"/>
      </w:r>
    </w:p>
    <w:p w14:paraId="702E82CE" w14:textId="582CF5B1" w:rsidR="00207F50" w:rsidRPr="00611DA8" w:rsidRDefault="00965AB8" w:rsidP="00207F50">
      <w:pPr>
        <w:pStyle w:val="a5"/>
        <w:numPr>
          <w:ilvl w:val="0"/>
          <w:numId w:val="16"/>
        </w:num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78DE720" wp14:editId="5904F899">
            <wp:simplePos x="0" y="0"/>
            <wp:positionH relativeFrom="margin">
              <wp:align>center</wp:align>
            </wp:positionH>
            <wp:positionV relativeFrom="paragraph">
              <wp:posOffset>341050</wp:posOffset>
            </wp:positionV>
            <wp:extent cx="3600000" cy="2302599"/>
            <wp:effectExtent l="0" t="0" r="635" b="254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025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5AB8">
        <w:t xml:space="preserve">Общие сведения о виртуальных машинах </w:t>
      </w:r>
      <w:proofErr w:type="spellStart"/>
      <w:r w:rsidRPr="00965AB8">
        <w:t>Azure</w:t>
      </w:r>
      <w:proofErr w:type="spellEnd"/>
    </w:p>
    <w:sectPr w:rsidR="00207F50" w:rsidRPr="00611DA8" w:rsidSect="00FE3A44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66E16" w14:textId="77777777" w:rsidR="00371DCA" w:rsidRDefault="00371DCA" w:rsidP="00FE3A44">
      <w:pPr>
        <w:spacing w:after="0" w:line="240" w:lineRule="auto"/>
      </w:pPr>
      <w:r>
        <w:separator/>
      </w:r>
    </w:p>
  </w:endnote>
  <w:endnote w:type="continuationSeparator" w:id="0">
    <w:p w14:paraId="727B0E94" w14:textId="77777777" w:rsidR="00371DCA" w:rsidRDefault="00371DCA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1EB13" w14:textId="77777777" w:rsidR="00371DCA" w:rsidRDefault="00371DCA" w:rsidP="00FE3A44">
      <w:pPr>
        <w:spacing w:after="0" w:line="240" w:lineRule="auto"/>
      </w:pPr>
      <w:r>
        <w:separator/>
      </w:r>
    </w:p>
  </w:footnote>
  <w:footnote w:type="continuationSeparator" w:id="0">
    <w:p w14:paraId="65CF56CB" w14:textId="77777777" w:rsidR="00371DCA" w:rsidRDefault="00371DCA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36288E"/>
    <w:multiLevelType w:val="hybridMultilevel"/>
    <w:tmpl w:val="588A3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AF5093D"/>
    <w:multiLevelType w:val="hybridMultilevel"/>
    <w:tmpl w:val="65864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AAE2111"/>
    <w:multiLevelType w:val="hybridMultilevel"/>
    <w:tmpl w:val="8B8031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B5461D3"/>
    <w:multiLevelType w:val="hybridMultilevel"/>
    <w:tmpl w:val="2FBE1C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A520CC6"/>
    <w:multiLevelType w:val="hybridMultilevel"/>
    <w:tmpl w:val="93CECA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D372AC6"/>
    <w:multiLevelType w:val="hybridMultilevel"/>
    <w:tmpl w:val="55889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6D76442"/>
    <w:multiLevelType w:val="hybridMultilevel"/>
    <w:tmpl w:val="E86C3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22259A7"/>
    <w:multiLevelType w:val="hybridMultilevel"/>
    <w:tmpl w:val="28BAD882"/>
    <w:lvl w:ilvl="0" w:tplc="CCC2A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57739AE"/>
    <w:multiLevelType w:val="hybridMultilevel"/>
    <w:tmpl w:val="25546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14"/>
  </w:num>
  <w:num w:numId="4">
    <w:abstractNumId w:val="16"/>
  </w:num>
  <w:num w:numId="5">
    <w:abstractNumId w:val="2"/>
  </w:num>
  <w:num w:numId="6">
    <w:abstractNumId w:val="19"/>
  </w:num>
  <w:num w:numId="7">
    <w:abstractNumId w:val="12"/>
  </w:num>
  <w:num w:numId="8">
    <w:abstractNumId w:val="5"/>
  </w:num>
  <w:num w:numId="9">
    <w:abstractNumId w:val="11"/>
  </w:num>
  <w:num w:numId="10">
    <w:abstractNumId w:val="8"/>
  </w:num>
  <w:num w:numId="11">
    <w:abstractNumId w:val="4"/>
  </w:num>
  <w:num w:numId="12">
    <w:abstractNumId w:val="0"/>
  </w:num>
  <w:num w:numId="13">
    <w:abstractNumId w:val="20"/>
  </w:num>
  <w:num w:numId="14">
    <w:abstractNumId w:val="6"/>
  </w:num>
  <w:num w:numId="15">
    <w:abstractNumId w:val="7"/>
  </w:num>
  <w:num w:numId="16">
    <w:abstractNumId w:val="17"/>
  </w:num>
  <w:num w:numId="17">
    <w:abstractNumId w:val="13"/>
  </w:num>
  <w:num w:numId="18">
    <w:abstractNumId w:val="9"/>
  </w:num>
  <w:num w:numId="19">
    <w:abstractNumId w:val="10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30CD4"/>
    <w:rsid w:val="00061C33"/>
    <w:rsid w:val="000A1C76"/>
    <w:rsid w:val="000C5662"/>
    <w:rsid w:val="0011331A"/>
    <w:rsid w:val="00125F66"/>
    <w:rsid w:val="001A2307"/>
    <w:rsid w:val="001C5786"/>
    <w:rsid w:val="001D491A"/>
    <w:rsid w:val="001D59FE"/>
    <w:rsid w:val="00207F50"/>
    <w:rsid w:val="002C553C"/>
    <w:rsid w:val="00325D3D"/>
    <w:rsid w:val="00351508"/>
    <w:rsid w:val="00371DCA"/>
    <w:rsid w:val="00391CCF"/>
    <w:rsid w:val="003A7D6B"/>
    <w:rsid w:val="003E3E64"/>
    <w:rsid w:val="004843FE"/>
    <w:rsid w:val="004C548F"/>
    <w:rsid w:val="004F0E2E"/>
    <w:rsid w:val="005A2D7A"/>
    <w:rsid w:val="005A4A79"/>
    <w:rsid w:val="005B220C"/>
    <w:rsid w:val="00611DA8"/>
    <w:rsid w:val="006246C6"/>
    <w:rsid w:val="006D6FF7"/>
    <w:rsid w:val="006F04EB"/>
    <w:rsid w:val="008976A6"/>
    <w:rsid w:val="00917805"/>
    <w:rsid w:val="0094405B"/>
    <w:rsid w:val="00962331"/>
    <w:rsid w:val="0096374A"/>
    <w:rsid w:val="00965AB8"/>
    <w:rsid w:val="00972F7B"/>
    <w:rsid w:val="00974020"/>
    <w:rsid w:val="00A23AD9"/>
    <w:rsid w:val="00AB4CA9"/>
    <w:rsid w:val="00AB6A8A"/>
    <w:rsid w:val="00B0465A"/>
    <w:rsid w:val="00B33815"/>
    <w:rsid w:val="00B44D7F"/>
    <w:rsid w:val="00B9246A"/>
    <w:rsid w:val="00C614E3"/>
    <w:rsid w:val="00C914D2"/>
    <w:rsid w:val="00CA2218"/>
    <w:rsid w:val="00D12155"/>
    <w:rsid w:val="00D47AF8"/>
    <w:rsid w:val="00D8085E"/>
    <w:rsid w:val="00DE1515"/>
    <w:rsid w:val="00E249DF"/>
    <w:rsid w:val="00E31092"/>
    <w:rsid w:val="00E92E3D"/>
    <w:rsid w:val="00F202A3"/>
    <w:rsid w:val="00F77AA8"/>
    <w:rsid w:val="00F916BA"/>
    <w:rsid w:val="00FA0B79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B9246A"/>
    <w:pPr>
      <w:ind w:firstLine="709"/>
    </w:pPr>
  </w:style>
  <w:style w:type="character" w:customStyle="1" w:styleId="a4">
    <w:name w:val="Абзац Знак"/>
    <w:basedOn w:val="a0"/>
    <w:link w:val="a3"/>
    <w:rsid w:val="00B9246A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124</TotalTime>
  <Pages>4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13</cp:revision>
  <dcterms:created xsi:type="dcterms:W3CDTF">2021-09-03T07:15:00Z</dcterms:created>
  <dcterms:modified xsi:type="dcterms:W3CDTF">2021-11-07T14:03:00Z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