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2000" w14:textId="71F606FF" w:rsidR="0011331A" w:rsidRDefault="005C03D8" w:rsidP="00DB5BBB">
      <w:pPr>
        <w:rPr>
          <w:bCs/>
        </w:rPr>
      </w:pPr>
      <w:r>
        <w:rPr>
          <w:bCs/>
        </w:rPr>
        <w:t>Чайковский Н.О. ИН-2020-2 ИПЗ</w:t>
      </w:r>
    </w:p>
    <w:p w14:paraId="11A79532" w14:textId="58E2252D" w:rsidR="005C03D8" w:rsidRDefault="005C03D8" w:rsidP="005C03D8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76B918EB" w14:textId="0029CA2E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</w:t>
      </w:r>
    </w:p>
    <w:p w14:paraId="5E3DEB20" w14:textId="1ABA56ED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C</w:t>
      </w:r>
    </w:p>
    <w:p w14:paraId="79A58CF3" w14:textId="7E097253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B</w:t>
      </w:r>
    </w:p>
    <w:p w14:paraId="4B73DE7A" w14:textId="7E0BAD0C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C</w:t>
      </w:r>
    </w:p>
    <w:p w14:paraId="20FAA650" w14:textId="6C0EDDB6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</w:t>
      </w:r>
    </w:p>
    <w:p w14:paraId="115C8356" w14:textId="697F4F9E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B</w:t>
      </w:r>
    </w:p>
    <w:p w14:paraId="541E61A6" w14:textId="6BBFE241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D</w:t>
      </w:r>
    </w:p>
    <w:p w14:paraId="3B57D173" w14:textId="44B5E402" w:rsidR="005C03D8" w:rsidRDefault="005C03D8" w:rsidP="005C03D8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4B29B2D5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The girls </w:t>
      </w:r>
      <w:r w:rsidRPr="005C03D8">
        <w:rPr>
          <w:rFonts w:cs="Times New Roman"/>
          <w:b/>
          <w:bCs/>
          <w:iCs/>
          <w:szCs w:val="28"/>
          <w:lang w:val="en-US"/>
        </w:rPr>
        <w:t>are playing</w:t>
      </w:r>
      <w:r w:rsidRPr="0082689E"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tennis at the moment. </w:t>
      </w:r>
    </w:p>
    <w:p w14:paraId="19BE81F4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Both my brothers </w:t>
      </w:r>
      <w:r w:rsidRPr="005C03D8">
        <w:rPr>
          <w:rFonts w:cs="Times New Roman"/>
          <w:b/>
          <w:bCs/>
          <w:iCs/>
          <w:szCs w:val="28"/>
          <w:lang w:val="en-US"/>
        </w:rPr>
        <w:t>like</w:t>
      </w:r>
      <w:r>
        <w:rPr>
          <w:rFonts w:cs="Times New Roman"/>
          <w:szCs w:val="28"/>
          <w:lang w:val="en-US"/>
        </w:rPr>
        <w:t xml:space="preserve"> sport.</w:t>
      </w:r>
    </w:p>
    <w:p w14:paraId="3C8C28AF" w14:textId="1C7B6ED6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Anna </w:t>
      </w:r>
      <w:r>
        <w:rPr>
          <w:rFonts w:cs="Times New Roman"/>
          <w:b/>
          <w:bCs/>
          <w:iCs/>
          <w:szCs w:val="28"/>
          <w:lang w:val="en-US"/>
        </w:rPr>
        <w:t xml:space="preserve">is </w:t>
      </w:r>
      <w:r w:rsidRPr="005C03D8">
        <w:rPr>
          <w:rFonts w:cs="Times New Roman"/>
          <w:b/>
          <w:bCs/>
          <w:iCs/>
          <w:szCs w:val="28"/>
          <w:lang w:val="en-US"/>
        </w:rPr>
        <w:t>wearing</w:t>
      </w:r>
      <w:r>
        <w:rPr>
          <w:rFonts w:cs="Times New Roman"/>
          <w:szCs w:val="28"/>
          <w:lang w:val="en-US"/>
        </w:rPr>
        <w:t xml:space="preserve"> her new coat today.</w:t>
      </w:r>
    </w:p>
    <w:p w14:paraId="6801A082" w14:textId="69AA2F86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What color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you like best? </w:t>
      </w:r>
    </w:p>
    <w:p w14:paraId="21777A63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My suitcase </w:t>
      </w:r>
      <w:r w:rsidRPr="005C03D8">
        <w:rPr>
          <w:rFonts w:cs="Times New Roman"/>
          <w:b/>
          <w:bCs/>
          <w:iCs/>
          <w:szCs w:val="28"/>
          <w:lang w:val="en-US"/>
        </w:rPr>
        <w:t>weighs</w:t>
      </w:r>
      <w:r>
        <w:rPr>
          <w:rFonts w:cs="Times New Roman"/>
          <w:szCs w:val="28"/>
          <w:lang w:val="en-US"/>
        </w:rPr>
        <w:t xml:space="preserve"> ten kilos.</w:t>
      </w:r>
    </w:p>
    <w:p w14:paraId="7F9EF5A9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At the moment </w:t>
      </w:r>
      <w:r w:rsidRPr="005C03D8">
        <w:rPr>
          <w:rFonts w:cs="Times New Roman"/>
          <w:b/>
          <w:bCs/>
          <w:iCs/>
          <w:szCs w:val="28"/>
          <w:lang w:val="en-US"/>
        </w:rPr>
        <w:t>I’m staying</w:t>
      </w:r>
      <w:r>
        <w:rPr>
          <w:rFonts w:cs="Times New Roman"/>
          <w:szCs w:val="28"/>
          <w:lang w:val="en-US"/>
        </w:rPr>
        <w:t xml:space="preserve"> at the hotel.</w:t>
      </w:r>
    </w:p>
    <w:p w14:paraId="10436276" w14:textId="7065AE1B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Robert </w:t>
      </w:r>
      <w:r w:rsidRPr="005C03D8">
        <w:rPr>
          <w:rFonts w:cs="Times New Roman"/>
          <w:b/>
          <w:bCs/>
          <w:iCs/>
          <w:szCs w:val="28"/>
          <w:lang w:val="en-US"/>
        </w:rPr>
        <w:t>catches</w:t>
      </w:r>
      <w:r>
        <w:rPr>
          <w:rFonts w:cs="Times New Roman"/>
          <w:szCs w:val="28"/>
          <w:lang w:val="en-US"/>
        </w:rPr>
        <w:t xml:space="preserve"> the same bus every morning.</w:t>
      </w:r>
    </w:p>
    <w:p w14:paraId="04250B55" w14:textId="316FD372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What </w:t>
      </w:r>
      <w:r>
        <w:rPr>
          <w:rFonts w:cs="Times New Roman"/>
          <w:b/>
          <w:bCs/>
          <w:iCs/>
          <w:szCs w:val="28"/>
          <w:lang w:val="en-US"/>
        </w:rPr>
        <w:t>does</w:t>
      </w:r>
      <w:r>
        <w:rPr>
          <w:rFonts w:cs="Times New Roman"/>
          <w:szCs w:val="28"/>
          <w:lang w:val="en-US"/>
        </w:rPr>
        <w:t xml:space="preserve"> this this word here mean? </w:t>
      </w:r>
    </w:p>
    <w:p w14:paraId="10F8ED3B" w14:textId="41273846" w:rsidR="005C03D8" w:rsidRDefault="005C03D8" w:rsidP="005C03D8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4D53FF1A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A: I’m thinking about </w:t>
      </w:r>
    </w:p>
    <w:p w14:paraId="2A6E59E5" w14:textId="77777777" w:rsidR="005C03D8" w:rsidRDefault="005C03D8" w:rsidP="005C03D8">
      <w:pPr>
        <w:pStyle w:val="a5"/>
        <w:spacing w:line="360" w:lineRule="auto"/>
        <w:ind w:left="1416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B: costs </w:t>
      </w:r>
    </w:p>
    <w:p w14:paraId="667B6AAD" w14:textId="77777777" w:rsidR="005C03D8" w:rsidRDefault="005C03D8" w:rsidP="005C03D8">
      <w:pPr>
        <w:pStyle w:val="a5"/>
        <w:spacing w:line="360" w:lineRule="auto"/>
        <w:ind w:left="1416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A: It is getting </w:t>
      </w:r>
    </w:p>
    <w:p w14:paraId="18A6AD53" w14:textId="2088CF82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A: look</w:t>
      </w:r>
      <w:r>
        <w:rPr>
          <w:bCs/>
          <w:lang w:val="en-US"/>
        </w:rPr>
        <w:br/>
        <w:t>B: they don’t fit; I don’t know</w:t>
      </w:r>
    </w:p>
    <w:p w14:paraId="3B8D72F0" w14:textId="2AC82CF3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A: are you doing</w:t>
      </w:r>
      <w:r>
        <w:rPr>
          <w:bCs/>
          <w:lang w:val="en-US"/>
        </w:rPr>
        <w:br/>
        <w:t>B: I’m weighting; I need</w:t>
      </w:r>
    </w:p>
    <w:p w14:paraId="5C71236B" w14:textId="2570598B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A: I think; is going</w:t>
      </w:r>
      <w:r>
        <w:rPr>
          <w:bCs/>
          <w:lang w:val="en-US"/>
        </w:rPr>
        <w:br/>
        <w:t>B: I agree</w:t>
      </w:r>
    </w:p>
    <w:p w14:paraId="6227E54A" w14:textId="3060575D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A: I like; Are you enjoying</w:t>
      </w:r>
      <w:r>
        <w:rPr>
          <w:bCs/>
          <w:lang w:val="en-US"/>
        </w:rPr>
        <w:br/>
        <w:t>B: I love</w:t>
      </w:r>
    </w:p>
    <w:p w14:paraId="7B045496" w14:textId="57279B07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A: I’m always falling asleep</w:t>
      </w:r>
      <w:r>
        <w:rPr>
          <w:bCs/>
          <w:lang w:val="en-US"/>
        </w:rPr>
        <w:br/>
        <w:t>B: do you go</w:t>
      </w:r>
      <w:r>
        <w:rPr>
          <w:bCs/>
          <w:lang w:val="en-US"/>
        </w:rPr>
        <w:br/>
        <w:t>A: it doesen’t make</w:t>
      </w:r>
    </w:p>
    <w:p w14:paraId="25733DA0" w14:textId="61E656EF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A: I’m living; I’m looking</w:t>
      </w:r>
      <w:r>
        <w:rPr>
          <w:bCs/>
          <w:lang w:val="en-US"/>
        </w:rPr>
        <w:br/>
        <w:t>B: I promise</w:t>
      </w:r>
    </w:p>
    <w:p w14:paraId="5CA1F639" w14:textId="7E8F61CC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A: Do you want;</w:t>
      </w:r>
      <w:r>
        <w:rPr>
          <w:bCs/>
          <w:lang w:val="en-US"/>
        </w:rPr>
        <w:br/>
        <w:t>A: I don’t understand you; you are</w:t>
      </w:r>
    </w:p>
    <w:p w14:paraId="5DA7C259" w14:textId="79C49357" w:rsidR="005C03D8" w:rsidRDefault="005C03D8" w:rsidP="005C03D8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lastRenderedPageBreak/>
        <w:t xml:space="preserve"> </w:t>
      </w:r>
    </w:p>
    <w:p w14:paraId="055568DF" w14:textId="54488C14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Left</w:t>
      </w:r>
    </w:p>
    <w:p w14:paraId="7E32AEBB" w14:textId="4A45F60C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Were</w:t>
      </w:r>
    </w:p>
    <w:p w14:paraId="78FD0253" w14:textId="3294A7DA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Died</w:t>
      </w:r>
    </w:p>
    <w:p w14:paraId="0BF82B2B" w14:textId="70107622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Had</w:t>
      </w:r>
    </w:p>
    <w:p w14:paraId="4290EC4A" w14:textId="6B86D25F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Didn’t like</w:t>
      </w:r>
    </w:p>
    <w:p w14:paraId="2E418704" w14:textId="7E8FF36A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Went</w:t>
      </w:r>
    </w:p>
    <w:p w14:paraId="737A23A3" w14:textId="66E50E5D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Happened</w:t>
      </w:r>
    </w:p>
    <w:p w14:paraId="7C64FE0B" w14:textId="2D527C4A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Wasn’t</w:t>
      </w:r>
    </w:p>
    <w:p w14:paraId="5076E50B" w14:textId="0BE59BBC" w:rsidR="005C03D8" w:rsidRDefault="005C03D8" w:rsidP="005C03D8">
      <w:pPr>
        <w:pStyle w:val="a5"/>
        <w:numPr>
          <w:ilvl w:val="1"/>
          <w:numId w:val="18"/>
        </w:numPr>
        <w:rPr>
          <w:bCs/>
          <w:lang w:val="en-US"/>
        </w:rPr>
      </w:pPr>
      <w:r>
        <w:rPr>
          <w:bCs/>
          <w:lang w:val="en-US"/>
        </w:rPr>
        <w:t>Knew</w:t>
      </w:r>
    </w:p>
    <w:p w14:paraId="554CE977" w14:textId="77777777" w:rsidR="005C03D8" w:rsidRDefault="005C03D8" w:rsidP="005C03D8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</w:t>
      </w:r>
    </w:p>
    <w:p w14:paraId="77C9C5A7" w14:textId="64B6D66C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It was peaceful, and the birds </w:t>
      </w:r>
      <w:r w:rsidRPr="005C03D8">
        <w:rPr>
          <w:rFonts w:cs="Times New Roman"/>
          <w:b/>
          <w:bCs/>
          <w:iCs/>
          <w:szCs w:val="28"/>
          <w:lang w:val="en-US"/>
        </w:rPr>
        <w:t>were singing</w:t>
      </w:r>
      <w:r>
        <w:rPr>
          <w:rFonts w:cs="Times New Roman"/>
          <w:szCs w:val="28"/>
          <w:lang w:val="en-US"/>
        </w:rPr>
        <w:t>.</w:t>
      </w:r>
    </w:p>
    <w:p w14:paraId="12B08285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 </w:t>
      </w:r>
      <w:r w:rsidRPr="005C03D8">
        <w:rPr>
          <w:rFonts w:cs="Times New Roman"/>
          <w:b/>
          <w:bCs/>
          <w:iCs/>
          <w:szCs w:val="28"/>
          <w:lang w:val="en-US"/>
        </w:rPr>
        <w:t>was washing</w:t>
      </w:r>
      <w:r>
        <w:rPr>
          <w:rFonts w:cs="Times New Roman"/>
          <w:szCs w:val="28"/>
          <w:lang w:val="en-US"/>
        </w:rPr>
        <w:t xml:space="preserve"> my hair when my phone rang. </w:t>
      </w:r>
    </w:p>
    <w:p w14:paraId="188BDCB2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You </w:t>
      </w:r>
      <w:r w:rsidRPr="005C03D8">
        <w:rPr>
          <w:rFonts w:cs="Times New Roman"/>
          <w:b/>
          <w:bCs/>
          <w:iCs/>
          <w:szCs w:val="28"/>
          <w:lang w:val="en-US"/>
        </w:rPr>
        <w:t>didn’t come</w:t>
      </w:r>
      <w:r>
        <w:rPr>
          <w:rFonts w:cs="Times New Roman"/>
          <w:szCs w:val="28"/>
          <w:lang w:val="en-US"/>
        </w:rPr>
        <w:t xml:space="preserve"> to the club last night.</w:t>
      </w:r>
    </w:p>
    <w:p w14:paraId="489E4ADE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It </w:t>
      </w:r>
      <w:r w:rsidRPr="005C03D8">
        <w:rPr>
          <w:rFonts w:cs="Times New Roman"/>
          <w:b/>
          <w:bCs/>
          <w:iCs/>
          <w:szCs w:val="28"/>
          <w:lang w:val="en-US"/>
        </w:rPr>
        <w:t>took ages</w:t>
      </w:r>
      <w:r>
        <w:rPr>
          <w:rFonts w:cs="Times New Roman"/>
          <w:szCs w:val="28"/>
          <w:lang w:val="en-US"/>
        </w:rPr>
        <w:t xml:space="preserve"> to get home. </w:t>
      </w:r>
    </w:p>
    <w:p w14:paraId="7BAAF4F2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We tried to keep quiet because the </w:t>
      </w:r>
      <w:r w:rsidRPr="005C03D8">
        <w:rPr>
          <w:rFonts w:cs="Times New Roman"/>
          <w:b/>
          <w:bCs/>
          <w:iCs/>
          <w:szCs w:val="28"/>
          <w:lang w:val="en-US"/>
        </w:rPr>
        <w:t>baby was sleeping</w:t>
      </w:r>
      <w:r>
        <w:rPr>
          <w:rFonts w:cs="Times New Roman"/>
          <w:szCs w:val="28"/>
          <w:lang w:val="en-US"/>
        </w:rPr>
        <w:t>.</w:t>
      </w:r>
    </w:p>
    <w:p w14:paraId="6883E0FF" w14:textId="1C82BD9C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As I was watching him, the man suddenly </w:t>
      </w:r>
      <w:r w:rsidRPr="00B808E4">
        <w:rPr>
          <w:rFonts w:cs="Times New Roman"/>
          <w:b/>
          <w:bCs/>
          <w:iCs/>
          <w:szCs w:val="28"/>
          <w:lang w:val="en-US"/>
        </w:rPr>
        <w:t>r</w:t>
      </w:r>
      <w:r w:rsidRPr="00B808E4">
        <w:rPr>
          <w:rFonts w:cs="Times New Roman"/>
          <w:b/>
          <w:bCs/>
          <w:iCs/>
          <w:szCs w:val="28"/>
          <w:lang w:val="en-US"/>
        </w:rPr>
        <w:t>u</w:t>
      </w:r>
      <w:r w:rsidRPr="00B808E4">
        <w:rPr>
          <w:rFonts w:cs="Times New Roman"/>
          <w:b/>
          <w:bCs/>
          <w:iCs/>
          <w:szCs w:val="28"/>
          <w:lang w:val="en-US"/>
        </w:rPr>
        <w:t>n away</w:t>
      </w:r>
      <w:r>
        <w:rPr>
          <w:rFonts w:cs="Times New Roman"/>
          <w:szCs w:val="28"/>
          <w:lang w:val="en-US"/>
        </w:rPr>
        <w:t>.</w:t>
      </w:r>
    </w:p>
    <w:p w14:paraId="265B84DC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We </w:t>
      </w:r>
      <w:r w:rsidRPr="00B808E4">
        <w:rPr>
          <w:rFonts w:cs="Times New Roman"/>
          <w:b/>
          <w:bCs/>
          <w:iCs/>
          <w:szCs w:val="28"/>
          <w:lang w:val="en-US"/>
        </w:rPr>
        <w:t>passed</w:t>
      </w:r>
      <w:r>
        <w:rPr>
          <w:rFonts w:cs="Times New Roman"/>
          <w:szCs w:val="28"/>
          <w:lang w:val="en-US"/>
        </w:rPr>
        <w:t xml:space="preserve"> a petrol station two minutes ago.</w:t>
      </w:r>
    </w:p>
    <w:p w14:paraId="2004A6D1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Everything </w:t>
      </w:r>
      <w:r w:rsidRPr="00B808E4">
        <w:rPr>
          <w:rFonts w:cs="Times New Roman"/>
          <w:b/>
          <w:bCs/>
          <w:iCs/>
          <w:szCs w:val="28"/>
          <w:lang w:val="en-US"/>
        </w:rPr>
        <w:t>seemed</w:t>
      </w:r>
      <w:r>
        <w:rPr>
          <w:rFonts w:cs="Times New Roman"/>
          <w:szCs w:val="28"/>
          <w:lang w:val="en-US"/>
        </w:rPr>
        <w:t xml:space="preserve"> OK.</w:t>
      </w:r>
    </w:p>
    <w:p w14:paraId="6D8070EC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Where </w:t>
      </w:r>
      <w:r w:rsidRPr="00B808E4">
        <w:rPr>
          <w:rFonts w:cs="Times New Roman"/>
          <w:b/>
          <w:bCs/>
          <w:iCs/>
          <w:szCs w:val="28"/>
          <w:lang w:val="en-US"/>
        </w:rPr>
        <w:t>did you buy</w:t>
      </w:r>
      <w:r>
        <w:rPr>
          <w:rFonts w:cs="Times New Roman"/>
          <w:szCs w:val="28"/>
          <w:lang w:val="en-US"/>
        </w:rPr>
        <w:t xml:space="preserve"> this bag?</w:t>
      </w:r>
    </w:p>
    <w:p w14:paraId="7378F522" w14:textId="77777777" w:rsidR="005C03D8" w:rsidRDefault="005C03D8" w:rsidP="005C03D8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When I heard the alarm, I </w:t>
      </w:r>
      <w:r w:rsidRPr="00B808E4">
        <w:rPr>
          <w:rFonts w:cs="Times New Roman"/>
          <w:b/>
          <w:bCs/>
          <w:iCs/>
          <w:szCs w:val="28"/>
          <w:lang w:val="en-US"/>
        </w:rPr>
        <w:t>left</w:t>
      </w:r>
      <w:r w:rsidRPr="00AE29E0">
        <w:rPr>
          <w:rFonts w:cs="Times New Roman"/>
          <w:i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the room immediately.</w:t>
      </w:r>
    </w:p>
    <w:p w14:paraId="5AFB07CC" w14:textId="77777777" w:rsidR="00B808E4" w:rsidRDefault="00B808E4" w:rsidP="00B808E4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</w:p>
    <w:p w14:paraId="3499EADB" w14:textId="19FB5BBC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Was lying; rang; stopped </w:t>
      </w:r>
    </w:p>
    <w:p w14:paraId="0FD3AD8D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Was; left; was falling </w:t>
      </w:r>
    </w:p>
    <w:p w14:paraId="46B5B378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Came; seemed; enjoyed </w:t>
      </w:r>
    </w:p>
    <w:p w14:paraId="43B2D3BE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Saw; was standing; had </w:t>
      </w:r>
    </w:p>
    <w:p w14:paraId="3E71EF00" w14:textId="6ABA5BD0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Opened; f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 xml:space="preserve">ll; </w:t>
      </w:r>
    </w:p>
    <w:p w14:paraId="33EA97B6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Was walking; felt; didn’t know </w:t>
      </w:r>
    </w:p>
    <w:p w14:paraId="49CAEA3F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Went; head; drove</w:t>
      </w:r>
    </w:p>
    <w:p w14:paraId="08895785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Happened; was driving; saw </w:t>
      </w:r>
    </w:p>
    <w:p w14:paraId="64E8FF5F" w14:textId="77777777" w:rsidR="00B808E4" w:rsidRDefault="00B808E4" w:rsidP="00B808E4">
      <w:pPr>
        <w:pStyle w:val="a5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</w:p>
    <w:p w14:paraId="03573E6A" w14:textId="6F2B22F5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Washed </w:t>
      </w:r>
    </w:p>
    <w:p w14:paraId="450225E0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Eaten </w:t>
      </w:r>
    </w:p>
    <w:p w14:paraId="7E73D325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Opened </w:t>
      </w:r>
    </w:p>
    <w:p w14:paraId="3C782B4D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Written </w:t>
      </w:r>
    </w:p>
    <w:p w14:paraId="6922025C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Made </w:t>
      </w:r>
    </w:p>
    <w:p w14:paraId="58C17802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Had </w:t>
      </w:r>
    </w:p>
    <w:p w14:paraId="1125D6D8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Scored </w:t>
      </w:r>
    </w:p>
    <w:p w14:paraId="73AFE871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Landed </w:t>
      </w:r>
    </w:p>
    <w:p w14:paraId="3E753E4C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Broken </w:t>
      </w:r>
    </w:p>
    <w:p w14:paraId="32E3BE34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Been </w:t>
      </w:r>
    </w:p>
    <w:p w14:paraId="6604AD80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Sold </w:t>
      </w:r>
    </w:p>
    <w:p w14:paraId="5C80F4D2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Finished </w:t>
      </w:r>
    </w:p>
    <w:p w14:paraId="029425B6" w14:textId="5F148266" w:rsidR="005C03D8" w:rsidRDefault="00B808E4" w:rsidP="005C03D8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11F228B9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Has opened </w:t>
      </w:r>
    </w:p>
    <w:p w14:paraId="1211064B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Has drawn </w:t>
      </w:r>
    </w:p>
    <w:p w14:paraId="322B30DB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Has broken </w:t>
      </w:r>
    </w:p>
    <w:p w14:paraId="3DFE1195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Has won </w:t>
      </w:r>
    </w:p>
    <w:p w14:paraId="56F55AAB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drunk </w:t>
      </w:r>
    </w:p>
    <w:p w14:paraId="1DA42E49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cleaned </w:t>
      </w:r>
    </w:p>
    <w:p w14:paraId="3E906A08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learnt </w:t>
      </w:r>
    </w:p>
    <w:p w14:paraId="454081A2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come </w:t>
      </w:r>
    </w:p>
    <w:p w14:paraId="56B9FDB1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Haven’t finished </w:t>
      </w:r>
    </w:p>
    <w:p w14:paraId="30DB5B79" w14:textId="1D2FF1F9" w:rsidR="00B808E4" w:rsidRDefault="00B808E4" w:rsidP="005C03D8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27EE6AA0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</w:t>
      </w:r>
    </w:p>
    <w:p w14:paraId="007D44A9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</w:t>
      </w:r>
    </w:p>
    <w:p w14:paraId="60BFB446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</w:t>
      </w:r>
    </w:p>
    <w:p w14:paraId="3573DA11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</w:t>
      </w:r>
    </w:p>
    <w:p w14:paraId="38818E0D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</w:t>
      </w:r>
    </w:p>
    <w:p w14:paraId="5D335453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</w:t>
      </w:r>
    </w:p>
    <w:p w14:paraId="1536D88F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</w:t>
      </w:r>
    </w:p>
    <w:p w14:paraId="741EA8B5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</w:t>
      </w:r>
    </w:p>
    <w:p w14:paraId="573B21E3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D</w:t>
      </w:r>
    </w:p>
    <w:p w14:paraId="128FDE4E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</w:t>
      </w:r>
    </w:p>
    <w:p w14:paraId="5362AC6E" w14:textId="623F3718" w:rsidR="00B808E4" w:rsidRDefault="00B808E4" w:rsidP="005C03D8">
      <w:pPr>
        <w:pStyle w:val="a5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 xml:space="preserve"> </w:t>
      </w:r>
    </w:p>
    <w:p w14:paraId="3B334261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Went </w:t>
      </w:r>
    </w:p>
    <w:p w14:paraId="38864A59" w14:textId="2F01D29B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Never</w:t>
      </w:r>
      <w:r>
        <w:rPr>
          <w:rFonts w:cs="Times New Roman"/>
          <w:szCs w:val="28"/>
          <w:lang w:val="en-US"/>
        </w:rPr>
        <w:t xml:space="preserve"> s</w:t>
      </w:r>
      <w:r>
        <w:rPr>
          <w:rFonts w:cs="Times New Roman"/>
          <w:szCs w:val="28"/>
          <w:lang w:val="en-US"/>
        </w:rPr>
        <w:t>aw</w:t>
      </w:r>
      <w:r>
        <w:rPr>
          <w:rFonts w:cs="Times New Roman"/>
          <w:szCs w:val="28"/>
          <w:lang w:val="en-US"/>
        </w:rPr>
        <w:t xml:space="preserve"> </w:t>
      </w:r>
    </w:p>
    <w:p w14:paraId="12DEFA46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Did</w:t>
      </w:r>
    </w:p>
    <w:p w14:paraId="0F33FCEA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won </w:t>
      </w:r>
    </w:p>
    <w:p w14:paraId="587A5A4C" w14:textId="447A8B2E" w:rsidR="00B808E4" w:rsidRPr="00E223B5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Have work</w:t>
      </w:r>
      <w:r>
        <w:rPr>
          <w:rFonts w:cs="Times New Roman"/>
          <w:szCs w:val="28"/>
          <w:lang w:val="en-US"/>
        </w:rPr>
        <w:t>ed</w:t>
      </w:r>
    </w:p>
    <w:p w14:paraId="68E705C6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Did you get </w:t>
      </w:r>
    </w:p>
    <w:p w14:paraId="01D579EA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been </w:t>
      </w:r>
    </w:p>
    <w:p w14:paraId="75B2B895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Came </w:t>
      </w:r>
    </w:p>
    <w:p w14:paraId="64601D45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you got </w:t>
      </w:r>
    </w:p>
    <w:p w14:paraId="564FDB9F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Haven’t ridden </w:t>
      </w:r>
    </w:p>
    <w:p w14:paraId="50A950C1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Was </w:t>
      </w:r>
    </w:p>
    <w:p w14:paraId="0A8BEED5" w14:textId="51C8F1C0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you ever </w:t>
      </w:r>
    </w:p>
    <w:p w14:paraId="079F823F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Was </w:t>
      </w:r>
    </w:p>
    <w:p w14:paraId="0D54560D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Called </w:t>
      </w:r>
    </w:p>
    <w:p w14:paraId="7775D5CF" w14:textId="77777777" w:rsid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you seen </w:t>
      </w:r>
    </w:p>
    <w:p w14:paraId="11603C6C" w14:textId="617F2667" w:rsidR="00B808E4" w:rsidRPr="00B808E4" w:rsidRDefault="00B808E4" w:rsidP="00B808E4">
      <w:pPr>
        <w:pStyle w:val="a5"/>
        <w:numPr>
          <w:ilvl w:val="1"/>
          <w:numId w:val="1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Have been </w:t>
      </w:r>
    </w:p>
    <w:sectPr w:rsidR="00B808E4" w:rsidRPr="00B808E4" w:rsidSect="00FE3A44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7C93" w14:textId="77777777" w:rsidR="007E2E15" w:rsidRDefault="007E2E15" w:rsidP="00FE3A44">
      <w:pPr>
        <w:spacing w:after="0" w:line="240" w:lineRule="auto"/>
      </w:pPr>
      <w:r>
        <w:separator/>
      </w:r>
    </w:p>
  </w:endnote>
  <w:endnote w:type="continuationSeparator" w:id="0">
    <w:p w14:paraId="2A6F0ECE" w14:textId="77777777" w:rsidR="007E2E15" w:rsidRDefault="007E2E15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D1251" w14:textId="77777777" w:rsidR="007E2E15" w:rsidRDefault="007E2E15" w:rsidP="00FE3A44">
      <w:pPr>
        <w:spacing w:after="0" w:line="240" w:lineRule="auto"/>
      </w:pPr>
      <w:r>
        <w:separator/>
      </w:r>
    </w:p>
  </w:footnote>
  <w:footnote w:type="continuationSeparator" w:id="0">
    <w:p w14:paraId="1B558CBF" w14:textId="77777777" w:rsidR="007E2E15" w:rsidRDefault="007E2E15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2E30C5"/>
    <w:multiLevelType w:val="hybridMultilevel"/>
    <w:tmpl w:val="2C9A6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852281"/>
    <w:multiLevelType w:val="hybridMultilevel"/>
    <w:tmpl w:val="F4B08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02987"/>
    <w:multiLevelType w:val="hybridMultilevel"/>
    <w:tmpl w:val="F22C47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F366B8C"/>
    <w:multiLevelType w:val="hybridMultilevel"/>
    <w:tmpl w:val="59569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792312"/>
    <w:multiLevelType w:val="hybridMultilevel"/>
    <w:tmpl w:val="BD005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26D0C"/>
    <w:multiLevelType w:val="hybridMultilevel"/>
    <w:tmpl w:val="6AF6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C0428"/>
    <w:multiLevelType w:val="hybridMultilevel"/>
    <w:tmpl w:val="3DBE0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01B58B1"/>
    <w:multiLevelType w:val="hybridMultilevel"/>
    <w:tmpl w:val="75A23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8644F"/>
    <w:multiLevelType w:val="hybridMultilevel"/>
    <w:tmpl w:val="2F24E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4BE566D"/>
    <w:multiLevelType w:val="hybridMultilevel"/>
    <w:tmpl w:val="9B3E4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F2995"/>
    <w:multiLevelType w:val="hybridMultilevel"/>
    <w:tmpl w:val="1D965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1B619C6"/>
    <w:multiLevelType w:val="hybridMultilevel"/>
    <w:tmpl w:val="DBA28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5087F4A"/>
    <w:multiLevelType w:val="hybridMultilevel"/>
    <w:tmpl w:val="169CA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73C1346"/>
    <w:multiLevelType w:val="hybridMultilevel"/>
    <w:tmpl w:val="2E2EF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4"/>
  </w:num>
  <w:num w:numId="4">
    <w:abstractNumId w:val="20"/>
  </w:num>
  <w:num w:numId="5">
    <w:abstractNumId w:val="2"/>
  </w:num>
  <w:num w:numId="6">
    <w:abstractNumId w:val="24"/>
  </w:num>
  <w:num w:numId="7">
    <w:abstractNumId w:val="13"/>
  </w:num>
  <w:num w:numId="8">
    <w:abstractNumId w:val="6"/>
  </w:num>
  <w:num w:numId="9">
    <w:abstractNumId w:val="12"/>
  </w:num>
  <w:num w:numId="10">
    <w:abstractNumId w:val="8"/>
  </w:num>
  <w:num w:numId="11">
    <w:abstractNumId w:val="3"/>
  </w:num>
  <w:num w:numId="12">
    <w:abstractNumId w:val="0"/>
  </w:num>
  <w:num w:numId="13">
    <w:abstractNumId w:val="11"/>
  </w:num>
  <w:num w:numId="14">
    <w:abstractNumId w:val="25"/>
  </w:num>
  <w:num w:numId="15">
    <w:abstractNumId w:val="10"/>
  </w:num>
  <w:num w:numId="16">
    <w:abstractNumId w:val="18"/>
  </w:num>
  <w:num w:numId="17">
    <w:abstractNumId w:val="4"/>
  </w:num>
  <w:num w:numId="18">
    <w:abstractNumId w:val="1"/>
  </w:num>
  <w:num w:numId="19">
    <w:abstractNumId w:val="23"/>
  </w:num>
  <w:num w:numId="20">
    <w:abstractNumId w:val="15"/>
  </w:num>
  <w:num w:numId="21">
    <w:abstractNumId w:val="7"/>
  </w:num>
  <w:num w:numId="22">
    <w:abstractNumId w:val="19"/>
  </w:num>
  <w:num w:numId="23">
    <w:abstractNumId w:val="9"/>
  </w:num>
  <w:num w:numId="24">
    <w:abstractNumId w:val="21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C5786"/>
    <w:rsid w:val="002C553C"/>
    <w:rsid w:val="00325D3D"/>
    <w:rsid w:val="00391CCF"/>
    <w:rsid w:val="003A7D6B"/>
    <w:rsid w:val="003E3E64"/>
    <w:rsid w:val="00407EB8"/>
    <w:rsid w:val="004843FE"/>
    <w:rsid w:val="004C548F"/>
    <w:rsid w:val="004F0E2E"/>
    <w:rsid w:val="005A2D7A"/>
    <w:rsid w:val="005B220C"/>
    <w:rsid w:val="005C03D8"/>
    <w:rsid w:val="006F04EB"/>
    <w:rsid w:val="007E2E15"/>
    <w:rsid w:val="0091199E"/>
    <w:rsid w:val="0094405B"/>
    <w:rsid w:val="00962331"/>
    <w:rsid w:val="0096374A"/>
    <w:rsid w:val="00972F7B"/>
    <w:rsid w:val="00974020"/>
    <w:rsid w:val="00A23AD9"/>
    <w:rsid w:val="00B33815"/>
    <w:rsid w:val="00B44D7F"/>
    <w:rsid w:val="00B808E4"/>
    <w:rsid w:val="00C614E3"/>
    <w:rsid w:val="00C914D2"/>
    <w:rsid w:val="00D12155"/>
    <w:rsid w:val="00D47AF8"/>
    <w:rsid w:val="00DB5BBB"/>
    <w:rsid w:val="00DE1515"/>
    <w:rsid w:val="00E31092"/>
    <w:rsid w:val="00F77AA8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DB5BBB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86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6</cp:revision>
  <dcterms:created xsi:type="dcterms:W3CDTF">2021-09-03T07:15:00Z</dcterms:created>
  <dcterms:modified xsi:type="dcterms:W3CDTF">2021-11-15T22:32:00Z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