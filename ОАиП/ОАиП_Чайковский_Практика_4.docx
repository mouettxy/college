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BCC1" w14:textId="77777777" w:rsidR="00FE3A44" w:rsidRDefault="00FE3A44" w:rsidP="00DE1515">
      <w:pPr>
        <w:pStyle w:val="2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391D32" wp14:editId="1A21E0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14825" cy="1350010"/>
            <wp:effectExtent l="0" t="0" r="9525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61EEA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9CD8F0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3B5889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2C06872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1A73ADBD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62DCFAB5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528AE3CB" w14:textId="442A5E51" w:rsidR="003E3E6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Дисциплина</w:t>
      </w:r>
      <w:r w:rsidR="003E3E64" w:rsidRPr="003E3E64">
        <w:rPr>
          <w:rFonts w:eastAsia="Arial" w:cs="Times New Roman"/>
          <w:szCs w:val="28"/>
          <w:lang w:eastAsia="ru-RU"/>
        </w:rPr>
        <w:t xml:space="preserve"> «</w:t>
      </w:r>
      <w:r w:rsidR="00772DB8">
        <w:rPr>
          <w:rFonts w:eastAsia="Arial" w:cs="Times New Roman"/>
          <w:b/>
          <w:bCs/>
          <w:szCs w:val="28"/>
          <w:lang w:eastAsia="ru-RU"/>
        </w:rPr>
        <w:t>Основы алгоритмизации и программирования</w:t>
      </w:r>
      <w:r w:rsidR="003E3E64" w:rsidRPr="003E3E64">
        <w:rPr>
          <w:rFonts w:eastAsia="Arial" w:cs="Times New Roman"/>
          <w:szCs w:val="28"/>
          <w:lang w:eastAsia="ru-RU"/>
        </w:rPr>
        <w:t>»</w:t>
      </w:r>
    </w:p>
    <w:p w14:paraId="3551CE1F" w14:textId="77777777" w:rsidR="003E3E64" w:rsidRP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1E5D39E7" w14:textId="300F5A1B" w:rsid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«</w:t>
      </w:r>
      <w:r w:rsidR="00772DB8">
        <w:rPr>
          <w:rFonts w:eastAsia="Arial" w:cs="Times New Roman"/>
          <w:b/>
          <w:bCs/>
          <w:szCs w:val="28"/>
          <w:lang w:eastAsia="ru-RU"/>
        </w:rPr>
        <w:t xml:space="preserve">Практика </w:t>
      </w:r>
      <w:r w:rsidR="00EB57EC">
        <w:rPr>
          <w:rFonts w:eastAsia="Arial" w:cs="Times New Roman"/>
          <w:b/>
          <w:bCs/>
          <w:szCs w:val="28"/>
          <w:lang w:eastAsia="ru-RU"/>
        </w:rPr>
        <w:t>3</w:t>
      </w:r>
      <w:r w:rsidRPr="003E3E64">
        <w:rPr>
          <w:rFonts w:eastAsia="Arial" w:cs="Times New Roman"/>
          <w:szCs w:val="28"/>
          <w:lang w:eastAsia="ru-RU"/>
        </w:rPr>
        <w:t>»</w:t>
      </w:r>
    </w:p>
    <w:p w14:paraId="7983270F" w14:textId="77777777" w:rsidR="00FE3A4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377E69FA" w14:textId="77777777" w:rsidR="003E3E64" w:rsidRPr="00DE1515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07B47BA8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31F89BB9" w14:textId="362A2589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студент </w:t>
      </w:r>
      <w:r w:rsidR="00547D5F">
        <w:rPr>
          <w:rFonts w:eastAsia="Arial" w:cs="Times New Roman"/>
          <w:szCs w:val="28"/>
          <w:lang w:eastAsia="ru-RU"/>
        </w:rPr>
        <w:t>2</w:t>
      </w:r>
      <w:r w:rsidRPr="003E3E64">
        <w:rPr>
          <w:rFonts w:eastAsia="Arial" w:cs="Times New Roman"/>
          <w:szCs w:val="28"/>
          <w:lang w:eastAsia="ru-RU"/>
        </w:rPr>
        <w:t xml:space="preserve"> курса</w:t>
      </w:r>
    </w:p>
    <w:p w14:paraId="297ACAD2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66C3A01F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Чайковский Н. О.</w:t>
      </w:r>
    </w:p>
    <w:p w14:paraId="79E2AA30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07A7E6FB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4F54E241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0678C4DD" w14:textId="70C5C49A" w:rsidR="003E3E64" w:rsidRPr="003A7D6B" w:rsidRDefault="00772DB8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Ерпелев</w:t>
      </w:r>
      <w:r w:rsidR="00F916BA">
        <w:rPr>
          <w:rFonts w:eastAsia="Arial" w:cs="Times New Roman"/>
          <w:szCs w:val="28"/>
          <w:lang w:eastAsia="ru-RU"/>
        </w:rPr>
        <w:t xml:space="preserve"> </w:t>
      </w:r>
      <w:r>
        <w:rPr>
          <w:rFonts w:eastAsia="Arial" w:cs="Times New Roman"/>
          <w:szCs w:val="28"/>
          <w:lang w:eastAsia="ru-RU"/>
        </w:rPr>
        <w:t>А</w:t>
      </w:r>
      <w:r w:rsidR="00F916BA">
        <w:rPr>
          <w:rFonts w:eastAsia="Arial" w:cs="Times New Roman"/>
          <w:szCs w:val="28"/>
          <w:lang w:eastAsia="ru-RU"/>
        </w:rPr>
        <w:t xml:space="preserve">. </w:t>
      </w:r>
      <w:r>
        <w:rPr>
          <w:rFonts w:eastAsia="Arial" w:cs="Times New Roman"/>
          <w:szCs w:val="28"/>
          <w:lang w:eastAsia="ru-RU"/>
        </w:rPr>
        <w:t>В</w:t>
      </w:r>
      <w:r w:rsidR="00F916BA">
        <w:rPr>
          <w:rFonts w:eastAsia="Arial" w:cs="Times New Roman"/>
          <w:szCs w:val="28"/>
          <w:lang w:eastAsia="ru-RU"/>
        </w:rPr>
        <w:t>.</w:t>
      </w:r>
    </w:p>
    <w:p w14:paraId="6224FF51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063A6A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9FC776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57CBEF8" w14:textId="31308E45" w:rsid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3AD4B7C2" w14:textId="6649CAD8" w:rsidR="00547D5F" w:rsidRDefault="00772DB8" w:rsidP="00772DB8">
      <w:pPr>
        <w:pStyle w:val="11"/>
      </w:pPr>
      <w:r>
        <w:lastRenderedPageBreak/>
        <w:t>Ход работы</w:t>
      </w:r>
    </w:p>
    <w:p w14:paraId="467845BF" w14:textId="70252FFB" w:rsidR="00772DB8" w:rsidRDefault="00B063EB" w:rsidP="008C523C">
      <w:pPr>
        <w:pStyle w:val="a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A13373C" wp14:editId="0D452199">
            <wp:simplePos x="0" y="0"/>
            <wp:positionH relativeFrom="margin">
              <wp:align>center</wp:align>
            </wp:positionH>
            <wp:positionV relativeFrom="paragraph">
              <wp:posOffset>258420</wp:posOffset>
            </wp:positionV>
            <wp:extent cx="2160000" cy="2113200"/>
            <wp:effectExtent l="0" t="0" r="0" b="190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1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Выполнил задание 1</w:t>
      </w:r>
    </w:p>
    <w:p w14:paraId="7E9362E1" w14:textId="200AC562" w:rsidR="00B063EB" w:rsidRDefault="00B063EB" w:rsidP="008C523C">
      <w:pPr>
        <w:pStyle w:val="a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D26A7F9" wp14:editId="5FE2F966">
            <wp:simplePos x="0" y="0"/>
            <wp:positionH relativeFrom="margin">
              <wp:align>center</wp:align>
            </wp:positionH>
            <wp:positionV relativeFrom="paragraph">
              <wp:posOffset>2292325</wp:posOffset>
            </wp:positionV>
            <wp:extent cx="2160000" cy="2664000"/>
            <wp:effectExtent l="0" t="0" r="0" b="317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66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Выполнил задание 2</w:t>
      </w:r>
    </w:p>
    <w:p w14:paraId="70431B1C" w14:textId="405AEE69" w:rsidR="00142222" w:rsidRDefault="00142222" w:rsidP="008C523C">
      <w:pPr>
        <w:pStyle w:val="a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62966B27" wp14:editId="6CF31E0C">
            <wp:simplePos x="0" y="0"/>
            <wp:positionH relativeFrom="margin">
              <wp:align>center</wp:align>
            </wp:positionH>
            <wp:positionV relativeFrom="paragraph">
              <wp:posOffset>2849499</wp:posOffset>
            </wp:positionV>
            <wp:extent cx="2160000" cy="1098000"/>
            <wp:effectExtent l="0" t="0" r="0" b="698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09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63EB">
        <w:t>Выполнил задание 3</w:t>
      </w:r>
    </w:p>
    <w:p w14:paraId="698401E0" w14:textId="5842F5E0" w:rsidR="002E1679" w:rsidRDefault="002E1679" w:rsidP="008C523C">
      <w:pPr>
        <w:pStyle w:val="a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71EA7CE8" wp14:editId="1BDF88D7">
            <wp:simplePos x="0" y="0"/>
            <wp:positionH relativeFrom="margin">
              <wp:align>center</wp:align>
            </wp:positionH>
            <wp:positionV relativeFrom="paragraph">
              <wp:posOffset>1259586</wp:posOffset>
            </wp:positionV>
            <wp:extent cx="2160000" cy="1605073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605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Выполнил задание 4</w:t>
      </w:r>
    </w:p>
    <w:p w14:paraId="21864795" w14:textId="520CA2A5" w:rsidR="002E1679" w:rsidRDefault="002E1679">
      <w:r>
        <w:br w:type="page"/>
      </w:r>
    </w:p>
    <w:p w14:paraId="2008869B" w14:textId="5BF9A317" w:rsidR="002E1679" w:rsidRDefault="002E1679" w:rsidP="008C523C">
      <w:pPr>
        <w:pStyle w:val="a"/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030EF125" wp14:editId="7D71BD64">
            <wp:simplePos x="0" y="0"/>
            <wp:positionH relativeFrom="margin">
              <wp:align>center</wp:align>
            </wp:positionH>
            <wp:positionV relativeFrom="paragraph">
              <wp:posOffset>239598</wp:posOffset>
            </wp:positionV>
            <wp:extent cx="2160000" cy="1438839"/>
            <wp:effectExtent l="0" t="0" r="0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38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Выполнил задание 5</w:t>
      </w:r>
    </w:p>
    <w:p w14:paraId="1E9E42D1" w14:textId="712017CE" w:rsidR="00B063EB" w:rsidRDefault="006E1369" w:rsidP="008C523C">
      <w:pPr>
        <w:pStyle w:val="a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0F447E93" wp14:editId="773E2B93">
            <wp:simplePos x="0" y="0"/>
            <wp:positionH relativeFrom="margin">
              <wp:align>center</wp:align>
            </wp:positionH>
            <wp:positionV relativeFrom="paragraph">
              <wp:posOffset>1578255</wp:posOffset>
            </wp:positionV>
            <wp:extent cx="2160000" cy="1983178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9831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1875783B" wp14:editId="4CCDC323">
            <wp:simplePos x="0" y="0"/>
            <wp:positionH relativeFrom="margin">
              <wp:align>center</wp:align>
            </wp:positionH>
            <wp:positionV relativeFrom="paragraph">
              <wp:posOffset>3801694</wp:posOffset>
            </wp:positionV>
            <wp:extent cx="2160000" cy="1485217"/>
            <wp:effectExtent l="0" t="0" r="0" b="127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85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1679">
        <w:t>Выполнил задание 6</w:t>
      </w:r>
    </w:p>
    <w:p w14:paraId="15AEC878" w14:textId="3C257B4E" w:rsidR="002E1679" w:rsidRDefault="006E1369" w:rsidP="008C523C">
      <w:pPr>
        <w:pStyle w:val="a"/>
      </w:pPr>
      <w:r>
        <w:t>Выполнил задание 7</w:t>
      </w:r>
    </w:p>
    <w:p w14:paraId="13361E22" w14:textId="716B9831" w:rsidR="006E1369" w:rsidRDefault="006E1369" w:rsidP="008C523C">
      <w:pPr>
        <w:pStyle w:val="a"/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09696E89" wp14:editId="21979BAF">
            <wp:simplePos x="0" y="0"/>
            <wp:positionH relativeFrom="margin">
              <wp:align>center</wp:align>
            </wp:positionH>
            <wp:positionV relativeFrom="paragraph">
              <wp:posOffset>1677772</wp:posOffset>
            </wp:positionV>
            <wp:extent cx="2160000" cy="1440077"/>
            <wp:effectExtent l="0" t="0" r="0" b="825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40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Выполнил задание 8</w:t>
      </w:r>
    </w:p>
    <w:p w14:paraId="41C4FF8A" w14:textId="374162B1" w:rsidR="006E1369" w:rsidRDefault="006E1369" w:rsidP="008C523C">
      <w:pPr>
        <w:pStyle w:val="a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266497E2" wp14:editId="605EFDF4">
            <wp:simplePos x="0" y="0"/>
            <wp:positionH relativeFrom="margin">
              <wp:align>center</wp:align>
            </wp:positionH>
            <wp:positionV relativeFrom="paragraph">
              <wp:posOffset>1648943</wp:posOffset>
            </wp:positionV>
            <wp:extent cx="2160000" cy="1500109"/>
            <wp:effectExtent l="0" t="0" r="0" b="508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500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Выполнил задание 9</w:t>
      </w:r>
    </w:p>
    <w:p w14:paraId="6273ED1A" w14:textId="07C36CDA" w:rsidR="006E1369" w:rsidRDefault="006E1369" w:rsidP="008C523C">
      <w:pPr>
        <w:pStyle w:val="a"/>
      </w:pPr>
      <w:r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1023EF24" wp14:editId="2B5F7789">
            <wp:simplePos x="0" y="0"/>
            <wp:positionH relativeFrom="margin">
              <wp:align>center</wp:align>
            </wp:positionH>
            <wp:positionV relativeFrom="paragraph">
              <wp:posOffset>270078</wp:posOffset>
            </wp:positionV>
            <wp:extent cx="2160000" cy="1835365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835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Выполнил задание 10</w:t>
      </w:r>
    </w:p>
    <w:p w14:paraId="0C5137C7" w14:textId="6476EF7E" w:rsidR="00EB49D1" w:rsidRDefault="00EB49D1" w:rsidP="008C523C">
      <w:pPr>
        <w:pStyle w:val="a"/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2F6A403F" wp14:editId="6E23BAC5">
            <wp:simplePos x="0" y="0"/>
            <wp:positionH relativeFrom="margin">
              <wp:align>center</wp:align>
            </wp:positionH>
            <wp:positionV relativeFrom="paragraph">
              <wp:posOffset>2023440</wp:posOffset>
            </wp:positionV>
            <wp:extent cx="2160000" cy="1659194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6591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1369">
        <w:t>Выполнил задание 11</w:t>
      </w:r>
    </w:p>
    <w:p w14:paraId="2B3D2422" w14:textId="74B16FF3" w:rsidR="006E1369" w:rsidRDefault="00EB49D1" w:rsidP="008C523C">
      <w:pPr>
        <w:pStyle w:val="a"/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1E5776A1" wp14:editId="3E7CC72D">
            <wp:simplePos x="0" y="0"/>
            <wp:positionH relativeFrom="margin">
              <wp:align>center</wp:align>
            </wp:positionH>
            <wp:positionV relativeFrom="paragraph">
              <wp:posOffset>1868170</wp:posOffset>
            </wp:positionV>
            <wp:extent cx="2159635" cy="1617345"/>
            <wp:effectExtent l="0" t="0" r="0" b="1905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Выполнил задание 12</w:t>
      </w:r>
    </w:p>
    <w:p w14:paraId="685D53A2" w14:textId="4F1C9208" w:rsidR="00EB49D1" w:rsidRDefault="00EB49D1" w:rsidP="00EB49D1">
      <w:pPr>
        <w:pStyle w:val="a"/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35D97420" wp14:editId="30300172">
            <wp:simplePos x="0" y="0"/>
            <wp:positionH relativeFrom="margin">
              <wp:align>center</wp:align>
            </wp:positionH>
            <wp:positionV relativeFrom="paragraph">
              <wp:posOffset>1843659</wp:posOffset>
            </wp:positionV>
            <wp:extent cx="2160000" cy="1808582"/>
            <wp:effectExtent l="0" t="0" r="0" b="127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808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Выполнил задание 13</w:t>
      </w:r>
    </w:p>
    <w:p w14:paraId="161B10D4" w14:textId="77777777" w:rsidR="00EB49D1" w:rsidRDefault="00EB49D1">
      <w:r>
        <w:br w:type="page"/>
      </w:r>
    </w:p>
    <w:p w14:paraId="4A08CFE6" w14:textId="25271DF2" w:rsidR="00EB49D1" w:rsidRDefault="00EB49D1" w:rsidP="00EB49D1">
      <w:pPr>
        <w:pStyle w:val="a"/>
      </w:pPr>
      <w:r>
        <w:rPr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275BE6AD" wp14:editId="7AA19D94">
            <wp:simplePos x="0" y="0"/>
            <wp:positionH relativeFrom="margin">
              <wp:align>center</wp:align>
            </wp:positionH>
            <wp:positionV relativeFrom="paragraph">
              <wp:posOffset>233502</wp:posOffset>
            </wp:positionV>
            <wp:extent cx="2160000" cy="1678820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67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Выполнил задание 14</w:t>
      </w:r>
    </w:p>
    <w:p w14:paraId="2D3F82A0" w14:textId="1B4C0E62" w:rsidR="009A2AE3" w:rsidRDefault="009A2AE3" w:rsidP="00EB49D1">
      <w:pPr>
        <w:pStyle w:val="a"/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07794492" wp14:editId="17360E87">
            <wp:simplePos x="0" y="0"/>
            <wp:positionH relativeFrom="margin">
              <wp:align>center</wp:align>
            </wp:positionH>
            <wp:positionV relativeFrom="paragraph">
              <wp:posOffset>1818970</wp:posOffset>
            </wp:positionV>
            <wp:extent cx="3600000" cy="1767488"/>
            <wp:effectExtent l="0" t="0" r="635" b="4445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674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49D1">
        <w:t xml:space="preserve">Выполнил самостоятельное задание </w:t>
      </w:r>
      <w:r w:rsidR="00E24FBB">
        <w:t>1.</w:t>
      </w:r>
      <w:r w:rsidR="00EB49D1">
        <w:t>1</w:t>
      </w:r>
    </w:p>
    <w:p w14:paraId="3C3B3938" w14:textId="0FCF7741" w:rsidR="005B1A4A" w:rsidRDefault="005B1A4A" w:rsidP="00EB49D1">
      <w:pPr>
        <w:pStyle w:val="a"/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70EAD887" wp14:editId="5259C316">
            <wp:simplePos x="0" y="0"/>
            <wp:positionH relativeFrom="margin">
              <wp:align>center</wp:align>
            </wp:positionH>
            <wp:positionV relativeFrom="paragraph">
              <wp:posOffset>1988871</wp:posOffset>
            </wp:positionV>
            <wp:extent cx="3600000" cy="2895395"/>
            <wp:effectExtent l="0" t="0" r="635" b="635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9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2AE3">
        <w:t xml:space="preserve">Выполнил самостоятельное задание </w:t>
      </w:r>
      <w:r w:rsidR="00E24FBB">
        <w:t>1.</w:t>
      </w:r>
      <w:r w:rsidR="009A2AE3">
        <w:t>2</w:t>
      </w:r>
    </w:p>
    <w:p w14:paraId="3F6F4F42" w14:textId="490109E1" w:rsidR="005B1A4A" w:rsidRDefault="005B1A4A" w:rsidP="005B1A4A">
      <w:r>
        <w:br w:type="page"/>
      </w:r>
    </w:p>
    <w:p w14:paraId="68B48508" w14:textId="521315BF" w:rsidR="00EB49D1" w:rsidRDefault="00EA07A7" w:rsidP="00EB49D1">
      <w:pPr>
        <w:pStyle w:val="a"/>
      </w:pPr>
      <w:r>
        <w:rPr>
          <w:noProof/>
        </w:rPr>
        <w:lastRenderedPageBreak/>
        <w:drawing>
          <wp:anchor distT="0" distB="0" distL="114300" distR="114300" simplePos="0" relativeHeight="251703296" behindDoc="0" locked="0" layoutInCell="1" allowOverlap="1" wp14:anchorId="2A168515" wp14:editId="0882173B">
            <wp:simplePos x="0" y="0"/>
            <wp:positionH relativeFrom="margin">
              <wp:align>center</wp:align>
            </wp:positionH>
            <wp:positionV relativeFrom="paragraph">
              <wp:posOffset>284709</wp:posOffset>
            </wp:positionV>
            <wp:extent cx="3600000" cy="3158226"/>
            <wp:effectExtent l="0" t="0" r="635" b="4445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582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1A4A">
        <w:t xml:space="preserve">Выполнил самостоятельное задание </w:t>
      </w:r>
      <w:r w:rsidR="00E24FBB">
        <w:t>1.</w:t>
      </w:r>
      <w:r w:rsidR="005B1A4A">
        <w:t>3</w:t>
      </w:r>
    </w:p>
    <w:p w14:paraId="04760627" w14:textId="52822149" w:rsidR="002E1844" w:rsidRDefault="00E672A0" w:rsidP="00EB49D1">
      <w:pPr>
        <w:pStyle w:val="a"/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3ED8E79C" wp14:editId="613B9A09">
            <wp:simplePos x="0" y="0"/>
            <wp:positionH relativeFrom="margin">
              <wp:align>center</wp:align>
            </wp:positionH>
            <wp:positionV relativeFrom="paragraph">
              <wp:posOffset>3395903</wp:posOffset>
            </wp:positionV>
            <wp:extent cx="3600000" cy="2396665"/>
            <wp:effectExtent l="0" t="0" r="635" b="381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96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07A7">
        <w:t xml:space="preserve">Выполнил самостоятельное задание </w:t>
      </w:r>
      <w:r w:rsidR="00E24FBB">
        <w:t>1.</w:t>
      </w:r>
      <w:r w:rsidR="00EA07A7">
        <w:t>4</w:t>
      </w:r>
    </w:p>
    <w:p w14:paraId="756AEB3F" w14:textId="6B71D4D5" w:rsidR="00EA07A7" w:rsidRDefault="002E1844" w:rsidP="002E1844">
      <w:r>
        <w:br w:type="page"/>
      </w:r>
    </w:p>
    <w:p w14:paraId="0B3A8AC6" w14:textId="252D6C6A" w:rsidR="00E672A0" w:rsidRDefault="002E1844" w:rsidP="00EB49D1">
      <w:pPr>
        <w:pStyle w:val="a"/>
      </w:pPr>
      <w:r>
        <w:rPr>
          <w:noProof/>
        </w:rPr>
        <w:lastRenderedPageBreak/>
        <w:drawing>
          <wp:anchor distT="0" distB="0" distL="114300" distR="114300" simplePos="0" relativeHeight="251707392" behindDoc="0" locked="0" layoutInCell="1" allowOverlap="1" wp14:anchorId="436860E6" wp14:editId="0400D538">
            <wp:simplePos x="0" y="0"/>
            <wp:positionH relativeFrom="margin">
              <wp:align>center</wp:align>
            </wp:positionH>
            <wp:positionV relativeFrom="paragraph">
              <wp:posOffset>292684</wp:posOffset>
            </wp:positionV>
            <wp:extent cx="3600000" cy="2812656"/>
            <wp:effectExtent l="0" t="0" r="635" b="6985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126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Выполнил самостоятельное задание </w:t>
      </w:r>
      <w:r w:rsidR="00E24FBB">
        <w:t>1.</w:t>
      </w:r>
      <w:r>
        <w:t>5</w:t>
      </w:r>
    </w:p>
    <w:p w14:paraId="63AF0981" w14:textId="5AA4EC0F" w:rsidR="00086EFA" w:rsidRDefault="00D872AA" w:rsidP="00086EFA">
      <w:pPr>
        <w:pStyle w:val="a"/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312D4C89" wp14:editId="1C48ED8A">
            <wp:simplePos x="0" y="0"/>
            <wp:positionH relativeFrom="margin">
              <wp:align>center</wp:align>
            </wp:positionH>
            <wp:positionV relativeFrom="paragraph">
              <wp:posOffset>3044571</wp:posOffset>
            </wp:positionV>
            <wp:extent cx="3600000" cy="3748156"/>
            <wp:effectExtent l="0" t="0" r="635" b="508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748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6EFA">
        <w:t>Выполнил задание 15</w:t>
      </w:r>
    </w:p>
    <w:p w14:paraId="2EED627F" w14:textId="77777777" w:rsidR="00086EFA" w:rsidRDefault="00086EFA">
      <w:r>
        <w:br w:type="page"/>
      </w:r>
    </w:p>
    <w:p w14:paraId="078B455F" w14:textId="542BB0EE" w:rsidR="00086EFA" w:rsidRDefault="00086EFA" w:rsidP="00086EFA">
      <w:pPr>
        <w:pStyle w:val="a"/>
      </w:pPr>
      <w:r>
        <w:rPr>
          <w:noProof/>
        </w:rPr>
        <w:lastRenderedPageBreak/>
        <w:drawing>
          <wp:anchor distT="0" distB="0" distL="114300" distR="114300" simplePos="0" relativeHeight="251719680" behindDoc="0" locked="0" layoutInCell="1" allowOverlap="1" wp14:anchorId="5D3B6F40" wp14:editId="58C3C62B">
            <wp:simplePos x="0" y="0"/>
            <wp:positionH relativeFrom="margin">
              <wp:align>center</wp:align>
            </wp:positionH>
            <wp:positionV relativeFrom="paragraph">
              <wp:posOffset>277393</wp:posOffset>
            </wp:positionV>
            <wp:extent cx="3600000" cy="3665420"/>
            <wp:effectExtent l="0" t="0" r="635" b="0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6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Выполнил задание 16</w:t>
      </w:r>
    </w:p>
    <w:p w14:paraId="062CE3F5" w14:textId="435B4E96" w:rsidR="00086EFA" w:rsidRDefault="00086EFA" w:rsidP="00086EFA">
      <w:pPr>
        <w:pStyle w:val="a"/>
      </w:pPr>
      <w:r>
        <w:rPr>
          <w:noProof/>
        </w:rPr>
        <w:drawing>
          <wp:anchor distT="0" distB="0" distL="114300" distR="114300" simplePos="0" relativeHeight="251721728" behindDoc="0" locked="0" layoutInCell="1" allowOverlap="1" wp14:anchorId="13FC8702" wp14:editId="45B12649">
            <wp:simplePos x="0" y="0"/>
            <wp:positionH relativeFrom="margin">
              <wp:align>center</wp:align>
            </wp:positionH>
            <wp:positionV relativeFrom="paragraph">
              <wp:posOffset>3908883</wp:posOffset>
            </wp:positionV>
            <wp:extent cx="3600000" cy="4043699"/>
            <wp:effectExtent l="0" t="0" r="635" b="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0436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Выполнил задание 17</w:t>
      </w:r>
    </w:p>
    <w:p w14:paraId="20E29F2B" w14:textId="77777777" w:rsidR="00086EFA" w:rsidRDefault="00086EFA">
      <w:r>
        <w:br w:type="page"/>
      </w:r>
    </w:p>
    <w:p w14:paraId="582FF874" w14:textId="207A75FC" w:rsidR="00086EFA" w:rsidRDefault="00086EFA" w:rsidP="00086EFA">
      <w:pPr>
        <w:pStyle w:val="a"/>
      </w:pPr>
      <w:r>
        <w:rPr>
          <w:noProof/>
        </w:rPr>
        <w:lastRenderedPageBreak/>
        <w:drawing>
          <wp:anchor distT="0" distB="0" distL="114300" distR="114300" simplePos="0" relativeHeight="251723776" behindDoc="0" locked="0" layoutInCell="1" allowOverlap="1" wp14:anchorId="75081B12" wp14:editId="118E7064">
            <wp:simplePos x="0" y="0"/>
            <wp:positionH relativeFrom="margin">
              <wp:align>center</wp:align>
            </wp:positionH>
            <wp:positionV relativeFrom="paragraph">
              <wp:posOffset>255448</wp:posOffset>
            </wp:positionV>
            <wp:extent cx="3600000" cy="2335094"/>
            <wp:effectExtent l="0" t="0" r="635" b="8255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35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Выполнил задание 18</w:t>
      </w:r>
    </w:p>
    <w:p w14:paraId="150D0D3B" w14:textId="435EBEB0" w:rsidR="0009619A" w:rsidRDefault="0009619A" w:rsidP="00086EFA">
      <w:pPr>
        <w:pStyle w:val="a"/>
      </w:pPr>
      <w:r>
        <w:rPr>
          <w:noProof/>
        </w:rPr>
        <w:drawing>
          <wp:anchor distT="0" distB="0" distL="114300" distR="114300" simplePos="0" relativeHeight="251725824" behindDoc="0" locked="0" layoutInCell="1" allowOverlap="1" wp14:anchorId="76FFAA29" wp14:editId="6B9E7E2E">
            <wp:simplePos x="0" y="0"/>
            <wp:positionH relativeFrom="margin">
              <wp:align>center</wp:align>
            </wp:positionH>
            <wp:positionV relativeFrom="paragraph">
              <wp:posOffset>2518918</wp:posOffset>
            </wp:positionV>
            <wp:extent cx="3600000" cy="2530967"/>
            <wp:effectExtent l="0" t="0" r="635" b="3175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309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6EFA">
        <w:t>Выполнил задание 19</w:t>
      </w:r>
    </w:p>
    <w:p w14:paraId="24C640E7" w14:textId="77777777" w:rsidR="0009619A" w:rsidRDefault="0009619A">
      <w:r>
        <w:br w:type="page"/>
      </w:r>
    </w:p>
    <w:p w14:paraId="4EF90C6E" w14:textId="3407E649" w:rsidR="00086EFA" w:rsidRDefault="0009619A" w:rsidP="00086EFA">
      <w:pPr>
        <w:pStyle w:val="a"/>
      </w:pPr>
      <w:r>
        <w:rPr>
          <w:noProof/>
        </w:rPr>
        <w:lastRenderedPageBreak/>
        <w:drawing>
          <wp:anchor distT="0" distB="0" distL="114300" distR="114300" simplePos="0" relativeHeight="251727872" behindDoc="0" locked="0" layoutInCell="1" allowOverlap="1" wp14:anchorId="13CAF6A6" wp14:editId="2CE6F9BF">
            <wp:simplePos x="0" y="0"/>
            <wp:positionH relativeFrom="margin">
              <wp:align>center</wp:align>
            </wp:positionH>
            <wp:positionV relativeFrom="paragraph">
              <wp:posOffset>284607</wp:posOffset>
            </wp:positionV>
            <wp:extent cx="3600000" cy="2042245"/>
            <wp:effectExtent l="0" t="0" r="635" b="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4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Выполнил задание 21</w:t>
      </w:r>
    </w:p>
    <w:p w14:paraId="2E1A4674" w14:textId="2C76F1FC" w:rsidR="0009619A" w:rsidRDefault="0009619A" w:rsidP="00086EFA">
      <w:pPr>
        <w:pStyle w:val="a"/>
      </w:pPr>
      <w:r>
        <w:rPr>
          <w:noProof/>
        </w:rPr>
        <w:drawing>
          <wp:anchor distT="0" distB="0" distL="114300" distR="114300" simplePos="0" relativeHeight="251729920" behindDoc="0" locked="0" layoutInCell="1" allowOverlap="1" wp14:anchorId="177F2D7B" wp14:editId="6E79E2B0">
            <wp:simplePos x="0" y="0"/>
            <wp:positionH relativeFrom="margin">
              <wp:align>center</wp:align>
            </wp:positionH>
            <wp:positionV relativeFrom="paragraph">
              <wp:posOffset>2210232</wp:posOffset>
            </wp:positionV>
            <wp:extent cx="3600000" cy="3251737"/>
            <wp:effectExtent l="0" t="0" r="635" b="6350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251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Выполнил задание 22</w:t>
      </w:r>
    </w:p>
    <w:p w14:paraId="6A2E1AF3" w14:textId="77777777" w:rsidR="0009619A" w:rsidRDefault="0009619A">
      <w:r>
        <w:br w:type="page"/>
      </w:r>
    </w:p>
    <w:p w14:paraId="2601C1DD" w14:textId="0F7446AD" w:rsidR="0009619A" w:rsidRDefault="0009619A" w:rsidP="00086EFA">
      <w:pPr>
        <w:pStyle w:val="a"/>
      </w:pPr>
      <w:r>
        <w:rPr>
          <w:noProof/>
        </w:rPr>
        <w:lastRenderedPageBreak/>
        <w:drawing>
          <wp:anchor distT="0" distB="0" distL="114300" distR="114300" simplePos="0" relativeHeight="251731968" behindDoc="0" locked="0" layoutInCell="1" allowOverlap="1" wp14:anchorId="08ECAAC3" wp14:editId="676E8CAC">
            <wp:simplePos x="0" y="0"/>
            <wp:positionH relativeFrom="margin">
              <wp:align>center</wp:align>
            </wp:positionH>
            <wp:positionV relativeFrom="paragraph">
              <wp:posOffset>299339</wp:posOffset>
            </wp:positionV>
            <wp:extent cx="3600000" cy="2225035"/>
            <wp:effectExtent l="0" t="0" r="635" b="4445"/>
            <wp:wrapTopAndBottom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2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Выполнил задание 23</w:t>
      </w:r>
    </w:p>
    <w:p w14:paraId="470FB823" w14:textId="7D78ABD9" w:rsidR="0009619A" w:rsidRDefault="00D872AA" w:rsidP="00086EFA">
      <w:pPr>
        <w:pStyle w:val="a"/>
      </w:pPr>
      <w:r>
        <w:rPr>
          <w:noProof/>
        </w:rPr>
        <w:drawing>
          <wp:anchor distT="0" distB="0" distL="114300" distR="114300" simplePos="0" relativeHeight="251734016" behindDoc="0" locked="0" layoutInCell="1" allowOverlap="1" wp14:anchorId="290CDDF2" wp14:editId="6D218A1E">
            <wp:simplePos x="0" y="0"/>
            <wp:positionH relativeFrom="margin">
              <wp:align>center</wp:align>
            </wp:positionH>
            <wp:positionV relativeFrom="paragraph">
              <wp:posOffset>2440305</wp:posOffset>
            </wp:positionV>
            <wp:extent cx="3599815" cy="2334895"/>
            <wp:effectExtent l="0" t="0" r="635" b="8255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619A">
        <w:t>Выполнил задание 24</w:t>
      </w:r>
    </w:p>
    <w:p w14:paraId="4C88DB7C" w14:textId="24815B34" w:rsidR="00D872AA" w:rsidRDefault="00D872AA" w:rsidP="00086EFA">
      <w:pPr>
        <w:pStyle w:val="a"/>
      </w:pPr>
      <w:r>
        <w:rPr>
          <w:noProof/>
        </w:rPr>
        <w:drawing>
          <wp:anchor distT="0" distB="0" distL="114300" distR="114300" simplePos="0" relativeHeight="251736064" behindDoc="0" locked="0" layoutInCell="1" allowOverlap="1" wp14:anchorId="378A7DFB" wp14:editId="263B0B14">
            <wp:simplePos x="0" y="0"/>
            <wp:positionH relativeFrom="margin">
              <wp:align>center</wp:align>
            </wp:positionH>
            <wp:positionV relativeFrom="paragraph">
              <wp:posOffset>2514244</wp:posOffset>
            </wp:positionV>
            <wp:extent cx="3600000" cy="2359722"/>
            <wp:effectExtent l="0" t="0" r="635" b="2540"/>
            <wp:wrapTopAndBottom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597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Выполнил задание 25</w:t>
      </w:r>
    </w:p>
    <w:p w14:paraId="2D025CBC" w14:textId="6C911898" w:rsidR="00086EFA" w:rsidRDefault="00086EFA" w:rsidP="00086EFA">
      <w:r>
        <w:br w:type="page"/>
      </w:r>
    </w:p>
    <w:p w14:paraId="695821E7" w14:textId="6706A931" w:rsidR="00D872AA" w:rsidRDefault="00086EFA" w:rsidP="00086EFA">
      <w:pPr>
        <w:pStyle w:val="a"/>
      </w:pPr>
      <w:r>
        <w:rPr>
          <w:noProof/>
        </w:rPr>
        <w:lastRenderedPageBreak/>
        <w:drawing>
          <wp:anchor distT="0" distB="0" distL="114300" distR="114300" simplePos="0" relativeHeight="251709440" behindDoc="0" locked="0" layoutInCell="1" allowOverlap="1" wp14:anchorId="0041D38E" wp14:editId="172EEC9C">
            <wp:simplePos x="0" y="0"/>
            <wp:positionH relativeFrom="margin">
              <wp:align>center</wp:align>
            </wp:positionH>
            <wp:positionV relativeFrom="paragraph">
              <wp:posOffset>262027</wp:posOffset>
            </wp:positionV>
            <wp:extent cx="3600000" cy="4237648"/>
            <wp:effectExtent l="0" t="0" r="635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237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4FBB">
        <w:t>Выполнил самостоятельное задание 2.1</w:t>
      </w:r>
    </w:p>
    <w:p w14:paraId="0D28886E" w14:textId="5E4F62CC" w:rsidR="00E24FBB" w:rsidRDefault="00D872AA" w:rsidP="00D872AA">
      <w:r>
        <w:br w:type="page"/>
      </w:r>
    </w:p>
    <w:p w14:paraId="0621888B" w14:textId="0F59D7E2" w:rsidR="00D872AA" w:rsidRDefault="00D872AA" w:rsidP="00086EFA">
      <w:pPr>
        <w:pStyle w:val="a"/>
      </w:pPr>
      <w:r>
        <w:rPr>
          <w:noProof/>
        </w:rPr>
        <w:lastRenderedPageBreak/>
        <w:drawing>
          <wp:anchor distT="0" distB="0" distL="114300" distR="114300" simplePos="0" relativeHeight="251711488" behindDoc="0" locked="0" layoutInCell="1" allowOverlap="1" wp14:anchorId="64B1BE30" wp14:editId="04BBA996">
            <wp:simplePos x="0" y="0"/>
            <wp:positionH relativeFrom="margin">
              <wp:align>center</wp:align>
            </wp:positionH>
            <wp:positionV relativeFrom="paragraph">
              <wp:posOffset>283210</wp:posOffset>
            </wp:positionV>
            <wp:extent cx="3599815" cy="4394200"/>
            <wp:effectExtent l="0" t="0" r="635" b="635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4FBB">
        <w:t>Выполнил самостоятельное задание 2.2</w:t>
      </w:r>
    </w:p>
    <w:p w14:paraId="617AA98D" w14:textId="7DC1D01D" w:rsidR="002E1844" w:rsidRDefault="00D872AA" w:rsidP="00D872AA">
      <w:r>
        <w:br w:type="page"/>
      </w:r>
    </w:p>
    <w:p w14:paraId="735B554D" w14:textId="4E8E2AEA" w:rsidR="00086EFA" w:rsidRPr="00772DB8" w:rsidRDefault="00D872AA" w:rsidP="00EB49D1">
      <w:pPr>
        <w:pStyle w:val="a"/>
      </w:pPr>
      <w:r>
        <w:rPr>
          <w:noProof/>
        </w:rPr>
        <w:lastRenderedPageBreak/>
        <w:drawing>
          <wp:anchor distT="0" distB="0" distL="114300" distR="114300" simplePos="0" relativeHeight="251713536" behindDoc="0" locked="0" layoutInCell="1" allowOverlap="1" wp14:anchorId="1C212108" wp14:editId="57B5D450">
            <wp:simplePos x="0" y="0"/>
            <wp:positionH relativeFrom="margin">
              <wp:align>center</wp:align>
            </wp:positionH>
            <wp:positionV relativeFrom="paragraph">
              <wp:posOffset>288316</wp:posOffset>
            </wp:positionV>
            <wp:extent cx="3600000" cy="3760086"/>
            <wp:effectExtent l="0" t="0" r="635" b="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760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6EFA">
        <w:rPr>
          <w:noProof/>
        </w:rPr>
        <w:drawing>
          <wp:anchor distT="0" distB="0" distL="114300" distR="114300" simplePos="0" relativeHeight="251715584" behindDoc="0" locked="0" layoutInCell="1" allowOverlap="1" wp14:anchorId="73379569" wp14:editId="42BF90F1">
            <wp:simplePos x="0" y="0"/>
            <wp:positionH relativeFrom="margin">
              <wp:align>center</wp:align>
            </wp:positionH>
            <wp:positionV relativeFrom="paragraph">
              <wp:posOffset>4103192</wp:posOffset>
            </wp:positionV>
            <wp:extent cx="3600000" cy="1264522"/>
            <wp:effectExtent l="0" t="0" r="635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64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6EFA">
        <w:t>Выполнил самостоятельное задание 2.3</w:t>
      </w:r>
    </w:p>
    <w:sectPr w:rsidR="00086EFA" w:rsidRPr="00772DB8" w:rsidSect="00FE3A44">
      <w:footerReference w:type="default" r:id="rId44"/>
      <w:footerReference w:type="first" r:id="rId45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CBB5B" w14:textId="77777777" w:rsidR="00F34720" w:rsidRDefault="00F34720" w:rsidP="00FE3A44">
      <w:pPr>
        <w:spacing w:after="0" w:line="240" w:lineRule="auto"/>
      </w:pPr>
      <w:r>
        <w:separator/>
      </w:r>
    </w:p>
  </w:endnote>
  <w:endnote w:type="continuationSeparator" w:id="0">
    <w:p w14:paraId="6A70CBFA" w14:textId="77777777" w:rsidR="00F34720" w:rsidRDefault="00F34720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142E665D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9BF32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2125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4F6E4" w14:textId="77777777" w:rsidR="00F34720" w:rsidRDefault="00F34720" w:rsidP="00FE3A44">
      <w:pPr>
        <w:spacing w:after="0" w:line="240" w:lineRule="auto"/>
      </w:pPr>
      <w:r>
        <w:separator/>
      </w:r>
    </w:p>
  </w:footnote>
  <w:footnote w:type="continuationSeparator" w:id="0">
    <w:p w14:paraId="5164FC54" w14:textId="77777777" w:rsidR="00F34720" w:rsidRDefault="00F34720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210"/>
    <w:multiLevelType w:val="hybridMultilevel"/>
    <w:tmpl w:val="86608622"/>
    <w:lvl w:ilvl="0" w:tplc="2F7AE92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581226E"/>
    <w:multiLevelType w:val="hybridMultilevel"/>
    <w:tmpl w:val="922058E8"/>
    <w:lvl w:ilvl="0" w:tplc="41665D90">
      <w:start w:val="1"/>
      <w:numFmt w:val="bullet"/>
      <w:pStyle w:val="a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96A6548"/>
    <w:multiLevelType w:val="hybridMultilevel"/>
    <w:tmpl w:val="6BCE4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8"/>
  </w:num>
  <w:num w:numId="4">
    <w:abstractNumId w:val="11"/>
  </w:num>
  <w:num w:numId="5">
    <w:abstractNumId w:val="1"/>
  </w:num>
  <w:num w:numId="6">
    <w:abstractNumId w:val="13"/>
  </w:num>
  <w:num w:numId="7">
    <w:abstractNumId w:val="7"/>
  </w:num>
  <w:num w:numId="8">
    <w:abstractNumId w:val="4"/>
  </w:num>
  <w:num w:numId="9">
    <w:abstractNumId w:val="6"/>
  </w:num>
  <w:num w:numId="10">
    <w:abstractNumId w:val="5"/>
  </w:num>
  <w:num w:numId="11">
    <w:abstractNumId w:val="2"/>
  </w:num>
  <w:num w:numId="12">
    <w:abstractNumId w:val="0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CF"/>
    <w:rsid w:val="00011DFE"/>
    <w:rsid w:val="00012017"/>
    <w:rsid w:val="00061C33"/>
    <w:rsid w:val="00086EFA"/>
    <w:rsid w:val="00090497"/>
    <w:rsid w:val="0009619A"/>
    <w:rsid w:val="000A1C76"/>
    <w:rsid w:val="000C5662"/>
    <w:rsid w:val="0011331A"/>
    <w:rsid w:val="00117391"/>
    <w:rsid w:val="001230CB"/>
    <w:rsid w:val="00125F66"/>
    <w:rsid w:val="00142222"/>
    <w:rsid w:val="001A5C60"/>
    <w:rsid w:val="001B2B1C"/>
    <w:rsid w:val="001C5786"/>
    <w:rsid w:val="00217F7F"/>
    <w:rsid w:val="00293FBA"/>
    <w:rsid w:val="002C553C"/>
    <w:rsid w:val="002E1679"/>
    <w:rsid w:val="002E1844"/>
    <w:rsid w:val="00302191"/>
    <w:rsid w:val="00325D3D"/>
    <w:rsid w:val="0037309A"/>
    <w:rsid w:val="00391CCF"/>
    <w:rsid w:val="003A09D4"/>
    <w:rsid w:val="003A7D6B"/>
    <w:rsid w:val="003E3E64"/>
    <w:rsid w:val="0043146E"/>
    <w:rsid w:val="004843FE"/>
    <w:rsid w:val="004C548F"/>
    <w:rsid w:val="004F0E2E"/>
    <w:rsid w:val="00547D5F"/>
    <w:rsid w:val="005662C5"/>
    <w:rsid w:val="005A2D7A"/>
    <w:rsid w:val="005B1A4A"/>
    <w:rsid w:val="005B220C"/>
    <w:rsid w:val="006E1369"/>
    <w:rsid w:val="006F04EB"/>
    <w:rsid w:val="007603A1"/>
    <w:rsid w:val="00772DB8"/>
    <w:rsid w:val="0089507B"/>
    <w:rsid w:val="008A38F5"/>
    <w:rsid w:val="008C523C"/>
    <w:rsid w:val="0094156C"/>
    <w:rsid w:val="0094405B"/>
    <w:rsid w:val="00962331"/>
    <w:rsid w:val="0096374A"/>
    <w:rsid w:val="00972F7B"/>
    <w:rsid w:val="00974020"/>
    <w:rsid w:val="009A2AE3"/>
    <w:rsid w:val="009E4FA2"/>
    <w:rsid w:val="00A23AD9"/>
    <w:rsid w:val="00A60DC3"/>
    <w:rsid w:val="00B063EB"/>
    <w:rsid w:val="00B33815"/>
    <w:rsid w:val="00B44D7F"/>
    <w:rsid w:val="00C614E3"/>
    <w:rsid w:val="00C914D2"/>
    <w:rsid w:val="00D12155"/>
    <w:rsid w:val="00D47AF8"/>
    <w:rsid w:val="00D872AA"/>
    <w:rsid w:val="00D93968"/>
    <w:rsid w:val="00D96FE4"/>
    <w:rsid w:val="00DE1515"/>
    <w:rsid w:val="00E24FBB"/>
    <w:rsid w:val="00E31092"/>
    <w:rsid w:val="00E672A0"/>
    <w:rsid w:val="00EA07A7"/>
    <w:rsid w:val="00EB49D1"/>
    <w:rsid w:val="00EB57EC"/>
    <w:rsid w:val="00F16180"/>
    <w:rsid w:val="00F34720"/>
    <w:rsid w:val="00F77AA8"/>
    <w:rsid w:val="00F916BA"/>
    <w:rsid w:val="00FC3168"/>
    <w:rsid w:val="00FD64F3"/>
    <w:rsid w:val="00FE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6485"/>
  <w15:chartTrackingRefBased/>
  <w15:docId w15:val="{A5474A70-689D-47D1-94FB-864610FF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Абзац"/>
    <w:basedOn w:val="a0"/>
    <w:link w:val="a4"/>
    <w:autoRedefine/>
    <w:qFormat/>
    <w:rsid w:val="00772DB8"/>
    <w:pPr>
      <w:numPr>
        <w:numId w:val="14"/>
      </w:numPr>
    </w:pPr>
  </w:style>
  <w:style w:type="character" w:customStyle="1" w:styleId="a4">
    <w:name w:val="Абзац Знак"/>
    <w:basedOn w:val="a1"/>
    <w:link w:val="a"/>
    <w:rsid w:val="00772DB8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"/>
    <w:link w:val="12"/>
    <w:autoRedefine/>
    <w:qFormat/>
    <w:rsid w:val="00DE1515"/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1"/>
    <w:link w:val="11"/>
    <w:rsid w:val="00DE151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uiPriority w:val="34"/>
    <w:qFormat/>
    <w:rsid w:val="00125F66"/>
    <w:pPr>
      <w:ind w:left="720"/>
      <w:contextualSpacing/>
    </w:pPr>
  </w:style>
  <w:style w:type="paragraph" w:styleId="a6">
    <w:name w:val="header"/>
    <w:basedOn w:val="a0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"/>
    <w:link w:val="22"/>
    <w:qFormat/>
    <w:rsid w:val="00DE1515"/>
    <w:pPr>
      <w:spacing w:line="360" w:lineRule="auto"/>
      <w:ind w:firstLine="284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1"/>
    <w:link w:val="21"/>
    <w:rsid w:val="00DE1515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1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fontTable" Target="fontTable.xml"/><Relationship Id="rId20" Type="http://schemas.openxmlformats.org/officeDocument/2006/relationships/image" Target="media/image11.png"/><Relationship Id="rId41" Type="http://schemas.openxmlformats.org/officeDocument/2006/relationships/image" Target="media/image3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664</TotalTime>
  <Pages>14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13</cp:revision>
  <dcterms:created xsi:type="dcterms:W3CDTF">2021-09-03T07:15:00Z</dcterms:created>
  <dcterms:modified xsi:type="dcterms:W3CDTF">2021-09-27T13:33:00Z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