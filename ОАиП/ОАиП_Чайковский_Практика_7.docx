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442A5E51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772DB8">
        <w:rPr>
          <w:rFonts w:eastAsia="Arial" w:cs="Times New Roman"/>
          <w:b/>
          <w:bCs/>
          <w:szCs w:val="28"/>
          <w:lang w:eastAsia="ru-RU"/>
        </w:rPr>
        <w:t>Основы алгоритмизации и программирования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7A063CA6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772DB8">
        <w:rPr>
          <w:rFonts w:eastAsia="Arial" w:cs="Times New Roman"/>
          <w:b/>
          <w:bCs/>
          <w:szCs w:val="28"/>
          <w:lang w:eastAsia="ru-RU"/>
        </w:rPr>
        <w:t xml:space="preserve">Практика </w:t>
      </w:r>
      <w:r w:rsidR="001F38C8">
        <w:rPr>
          <w:rFonts w:eastAsia="Arial" w:cs="Times New Roman"/>
          <w:b/>
          <w:bCs/>
          <w:szCs w:val="28"/>
          <w:lang w:val="en-US" w:eastAsia="ru-RU"/>
        </w:rPr>
        <w:t>7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362A2589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547D5F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0C5C49A" w:rsidR="003E3E64" w:rsidRPr="003A7D6B" w:rsidRDefault="00772DB8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proofErr w:type="spellStart"/>
      <w:r>
        <w:rPr>
          <w:rFonts w:eastAsia="Arial" w:cs="Times New Roman"/>
          <w:szCs w:val="28"/>
          <w:lang w:eastAsia="ru-RU"/>
        </w:rPr>
        <w:t>Ерпелев</w:t>
      </w:r>
      <w:proofErr w:type="spellEnd"/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А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В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31308E45" w:rsid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3AD4B7C2" w14:textId="5F91AD42" w:rsidR="00547D5F" w:rsidRDefault="00772DB8" w:rsidP="00772DB8">
      <w:pPr>
        <w:pStyle w:val="11"/>
      </w:pPr>
      <w:r>
        <w:lastRenderedPageBreak/>
        <w:t>Ход работы</w:t>
      </w:r>
    </w:p>
    <w:p w14:paraId="0594BDB1" w14:textId="77B39271" w:rsidR="006865DD" w:rsidRDefault="001F38C8" w:rsidP="000F5464">
      <w:pPr>
        <w:pStyle w:val="a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44C2E17" wp14:editId="433231F6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3600000" cy="1750551"/>
            <wp:effectExtent l="0" t="0" r="63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50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Создал </w:t>
      </w:r>
      <w:r>
        <w:rPr>
          <w:noProof/>
          <w:lang w:val="en-US"/>
        </w:rPr>
        <w:t xml:space="preserve">Hello World </w:t>
      </w:r>
      <w:r>
        <w:rPr>
          <w:noProof/>
        </w:rPr>
        <w:t>приложение</w:t>
      </w:r>
    </w:p>
    <w:p w14:paraId="3F05DE5B" w14:textId="3310DD10" w:rsidR="006B30BB" w:rsidRDefault="00A92896" w:rsidP="000F5464">
      <w:pPr>
        <w:pStyle w:val="a"/>
        <w:rPr>
          <w:noProof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415C1DD" wp14:editId="5DD31035">
            <wp:simplePos x="0" y="0"/>
            <wp:positionH relativeFrom="margin">
              <wp:align>center</wp:align>
            </wp:positionH>
            <wp:positionV relativeFrom="paragraph">
              <wp:posOffset>1960245</wp:posOffset>
            </wp:positionV>
            <wp:extent cx="3600000" cy="3483014"/>
            <wp:effectExtent l="0" t="0" r="635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4830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38C8">
        <w:rPr>
          <w:noProof/>
        </w:rPr>
        <w:t>Создал простой калькулятор</w:t>
      </w:r>
    </w:p>
    <w:p w14:paraId="6B4E39EB" w14:textId="228433ED" w:rsidR="001F38C8" w:rsidRDefault="006B30BB" w:rsidP="006B30BB">
      <w:pPr>
        <w:rPr>
          <w:noProof/>
        </w:rPr>
      </w:pPr>
      <w:r>
        <w:rPr>
          <w:noProof/>
        </w:rPr>
        <w:br w:type="page"/>
      </w:r>
    </w:p>
    <w:p w14:paraId="1B8ED32F" w14:textId="4F35A2DD" w:rsidR="00A92896" w:rsidRPr="00772DB8" w:rsidRDefault="006B30BB" w:rsidP="000F5464">
      <w:pPr>
        <w:pStyle w:val="a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4C91BE2F" wp14:editId="57B5E049">
            <wp:simplePos x="0" y="0"/>
            <wp:positionH relativeFrom="margin">
              <wp:align>center</wp:align>
            </wp:positionH>
            <wp:positionV relativeFrom="paragraph">
              <wp:posOffset>285115</wp:posOffset>
            </wp:positionV>
            <wp:extent cx="3600000" cy="3661956"/>
            <wp:effectExtent l="0" t="0" r="63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61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896">
        <w:rPr>
          <w:noProof/>
        </w:rPr>
        <w:t>Создал приложение для решения квадратных уравнений</w:t>
      </w:r>
    </w:p>
    <w:sectPr w:rsidR="00A92896" w:rsidRPr="00772DB8" w:rsidSect="00FE3A44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98667" w14:textId="77777777" w:rsidR="00CA06D8" w:rsidRDefault="00CA06D8" w:rsidP="00FE3A44">
      <w:pPr>
        <w:spacing w:after="0" w:line="240" w:lineRule="auto"/>
      </w:pPr>
      <w:r>
        <w:separator/>
      </w:r>
    </w:p>
  </w:endnote>
  <w:endnote w:type="continuationSeparator" w:id="0">
    <w:p w14:paraId="3457B73B" w14:textId="77777777" w:rsidR="00CA06D8" w:rsidRDefault="00CA06D8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6A33C" w14:textId="77777777" w:rsidR="00CA06D8" w:rsidRDefault="00CA06D8" w:rsidP="00FE3A44">
      <w:pPr>
        <w:spacing w:after="0" w:line="240" w:lineRule="auto"/>
      </w:pPr>
      <w:r>
        <w:separator/>
      </w:r>
    </w:p>
  </w:footnote>
  <w:footnote w:type="continuationSeparator" w:id="0">
    <w:p w14:paraId="25786477" w14:textId="77777777" w:rsidR="00CA06D8" w:rsidRDefault="00CA06D8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81226E"/>
    <w:multiLevelType w:val="hybridMultilevel"/>
    <w:tmpl w:val="922058E8"/>
    <w:lvl w:ilvl="0" w:tplc="41665D90">
      <w:start w:val="1"/>
      <w:numFmt w:val="bullet"/>
      <w:pStyle w:val="a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96A6548"/>
    <w:multiLevelType w:val="hybridMultilevel"/>
    <w:tmpl w:val="6BCE4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11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2"/>
  </w:num>
  <w:num w:numId="12">
    <w:abstractNumId w:val="0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1DFE"/>
    <w:rsid w:val="00012017"/>
    <w:rsid w:val="00061C33"/>
    <w:rsid w:val="00086EFA"/>
    <w:rsid w:val="00090497"/>
    <w:rsid w:val="0009619A"/>
    <w:rsid w:val="000A1C76"/>
    <w:rsid w:val="000C1C96"/>
    <w:rsid w:val="000C5662"/>
    <w:rsid w:val="000F5464"/>
    <w:rsid w:val="00102810"/>
    <w:rsid w:val="0011331A"/>
    <w:rsid w:val="00117391"/>
    <w:rsid w:val="001230CB"/>
    <w:rsid w:val="00125F66"/>
    <w:rsid w:val="00142222"/>
    <w:rsid w:val="001A5C60"/>
    <w:rsid w:val="001B2B1C"/>
    <w:rsid w:val="001C5786"/>
    <w:rsid w:val="001E7992"/>
    <w:rsid w:val="001F38C8"/>
    <w:rsid w:val="00217F7F"/>
    <w:rsid w:val="002824AF"/>
    <w:rsid w:val="00293FBA"/>
    <w:rsid w:val="002C553C"/>
    <w:rsid w:val="002E1679"/>
    <w:rsid w:val="002E1844"/>
    <w:rsid w:val="002E7350"/>
    <w:rsid w:val="00302191"/>
    <w:rsid w:val="00323021"/>
    <w:rsid w:val="00325D3D"/>
    <w:rsid w:val="0037309A"/>
    <w:rsid w:val="00391CCF"/>
    <w:rsid w:val="003A09D4"/>
    <w:rsid w:val="003A7D6B"/>
    <w:rsid w:val="003E3E64"/>
    <w:rsid w:val="0043146E"/>
    <w:rsid w:val="004843FE"/>
    <w:rsid w:val="004C239D"/>
    <w:rsid w:val="004C548F"/>
    <w:rsid w:val="004F0E2E"/>
    <w:rsid w:val="00547D5F"/>
    <w:rsid w:val="005662C5"/>
    <w:rsid w:val="005A2D27"/>
    <w:rsid w:val="005A2D7A"/>
    <w:rsid w:val="005B1A4A"/>
    <w:rsid w:val="005B220C"/>
    <w:rsid w:val="006001CD"/>
    <w:rsid w:val="006865DD"/>
    <w:rsid w:val="006A0424"/>
    <w:rsid w:val="006B30BB"/>
    <w:rsid w:val="006C1759"/>
    <w:rsid w:val="006E1369"/>
    <w:rsid w:val="006F04EB"/>
    <w:rsid w:val="007603A1"/>
    <w:rsid w:val="00772DB8"/>
    <w:rsid w:val="00885FD6"/>
    <w:rsid w:val="0089507B"/>
    <w:rsid w:val="008A38F5"/>
    <w:rsid w:val="008C523C"/>
    <w:rsid w:val="0094156C"/>
    <w:rsid w:val="0094405B"/>
    <w:rsid w:val="00962331"/>
    <w:rsid w:val="0096374A"/>
    <w:rsid w:val="00972F7B"/>
    <w:rsid w:val="00974020"/>
    <w:rsid w:val="009A2AE3"/>
    <w:rsid w:val="009E4FA2"/>
    <w:rsid w:val="009F5246"/>
    <w:rsid w:val="00A23AD9"/>
    <w:rsid w:val="00A60DC3"/>
    <w:rsid w:val="00A72602"/>
    <w:rsid w:val="00A92896"/>
    <w:rsid w:val="00B063EB"/>
    <w:rsid w:val="00B33815"/>
    <w:rsid w:val="00B44D7F"/>
    <w:rsid w:val="00B83070"/>
    <w:rsid w:val="00C60034"/>
    <w:rsid w:val="00C614E3"/>
    <w:rsid w:val="00C914D2"/>
    <w:rsid w:val="00CA06D8"/>
    <w:rsid w:val="00D12155"/>
    <w:rsid w:val="00D47AF8"/>
    <w:rsid w:val="00D872AA"/>
    <w:rsid w:val="00D93968"/>
    <w:rsid w:val="00D96FE4"/>
    <w:rsid w:val="00DE1515"/>
    <w:rsid w:val="00E24FBB"/>
    <w:rsid w:val="00E31092"/>
    <w:rsid w:val="00E672A0"/>
    <w:rsid w:val="00EA07A7"/>
    <w:rsid w:val="00EB49D1"/>
    <w:rsid w:val="00EB57EC"/>
    <w:rsid w:val="00F16180"/>
    <w:rsid w:val="00F34720"/>
    <w:rsid w:val="00F77AA8"/>
    <w:rsid w:val="00F916BA"/>
    <w:rsid w:val="00F92D3C"/>
    <w:rsid w:val="00FC3168"/>
    <w:rsid w:val="00FD64F3"/>
    <w:rsid w:val="00FE0860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772DB8"/>
    <w:pPr>
      <w:numPr>
        <w:numId w:val="14"/>
      </w:numPr>
    </w:pPr>
  </w:style>
  <w:style w:type="character" w:customStyle="1" w:styleId="a4">
    <w:name w:val="Абзац Знак"/>
    <w:basedOn w:val="a1"/>
    <w:link w:val="a"/>
    <w:rsid w:val="00772DB8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1235</TotalTime>
  <Pages>3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20</cp:revision>
  <dcterms:created xsi:type="dcterms:W3CDTF">2021-09-03T07:15:00Z</dcterms:created>
  <dcterms:modified xsi:type="dcterms:W3CDTF">2021-10-20T02:58:00Z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